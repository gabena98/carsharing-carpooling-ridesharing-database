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D2EFC" w14:textId="64AE77BF" w:rsidR="00D5413C" w:rsidRDefault="00286C09" w:rsidP="00AA05CD">
      <w:pPr>
        <w:pStyle w:val="Foto"/>
      </w:pPr>
      <w:r>
        <w:rPr>
          <w:noProof/>
        </w:rPr>
        <w:drawing>
          <wp:inline distT="0" distB="0" distL="0" distR="0" wp14:anchorId="1C777446" wp14:editId="74EC41B5">
            <wp:extent cx="2114550" cy="2162175"/>
            <wp:effectExtent l="0" t="0" r="0" b="9525"/>
            <wp:docPr id="2131403012" name="Picture 213140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57A8" w14:textId="109A15A1" w:rsidR="001638F6" w:rsidRPr="00242542" w:rsidRDefault="006D2C13" w:rsidP="00D5413C">
      <w:pPr>
        <w:pStyle w:val="Titolo"/>
        <w:rPr>
          <w:b/>
          <w:color w:val="0070C0"/>
          <w:sz w:val="32"/>
          <w:szCs w:val="32"/>
        </w:rPr>
      </w:pPr>
      <w:r w:rsidRPr="00242542">
        <w:rPr>
          <w:b/>
          <w:color w:val="0070C0"/>
          <w:sz w:val="32"/>
          <w:szCs w:val="32"/>
        </w:rPr>
        <w:t>Università di Pisa</w:t>
      </w:r>
    </w:p>
    <w:p w14:paraId="023C74F8" w14:textId="7CC445AE" w:rsidR="006D2C13" w:rsidRPr="00242542" w:rsidRDefault="006D2C13" w:rsidP="00D5413C">
      <w:pPr>
        <w:pStyle w:val="Titolo"/>
        <w:rPr>
          <w:b/>
          <w:color w:val="0070C0"/>
          <w:sz w:val="32"/>
          <w:szCs w:val="32"/>
        </w:rPr>
      </w:pPr>
      <w:r w:rsidRPr="00242542">
        <w:rPr>
          <w:b/>
          <w:color w:val="0070C0"/>
          <w:sz w:val="32"/>
          <w:szCs w:val="32"/>
        </w:rPr>
        <w:t xml:space="preserve">Corso di </w:t>
      </w:r>
      <w:r w:rsidR="0057672D" w:rsidRPr="00242542">
        <w:rPr>
          <w:b/>
          <w:color w:val="0070C0"/>
          <w:sz w:val="32"/>
          <w:szCs w:val="32"/>
        </w:rPr>
        <w:t>laurea in Ingegneria Informatica</w:t>
      </w:r>
    </w:p>
    <w:p w14:paraId="1E6FA744" w14:textId="0566D5D6" w:rsidR="001638F6" w:rsidRPr="00242542" w:rsidRDefault="009D0621" w:rsidP="00D5413C">
      <w:pPr>
        <w:pStyle w:val="Sottotitolo"/>
        <w:rPr>
          <w:b/>
          <w:color w:val="0070C0"/>
        </w:rPr>
      </w:pPr>
      <w:r w:rsidRPr="00242542">
        <w:rPr>
          <w:b/>
          <w:color w:val="0070C0"/>
        </w:rPr>
        <w:t>Progetto</w:t>
      </w:r>
    </w:p>
    <w:p w14:paraId="7EC83137" w14:textId="04E4A6CC" w:rsidR="001638F6" w:rsidRPr="00242542" w:rsidRDefault="00D73D6D" w:rsidP="00A42C75">
      <w:pPr>
        <w:pStyle w:val="Informazionicontatto"/>
        <w:rPr>
          <w:b/>
          <w:lang w:bidi="it-IT"/>
        </w:rPr>
      </w:pPr>
      <w:r w:rsidRPr="00242542">
        <w:rPr>
          <w:b/>
          <w:color w:val="0070C0"/>
        </w:rPr>
        <w:t>Gabriele Benanti</w:t>
      </w:r>
      <w:r w:rsidR="00BC2FCA" w:rsidRPr="00242542">
        <w:rPr>
          <w:b/>
          <w:color w:val="0070C0"/>
        </w:rPr>
        <w:t xml:space="preserve"> </w:t>
      </w:r>
      <w:r w:rsidRPr="00242542">
        <w:rPr>
          <w:b/>
          <w:color w:val="0070C0"/>
        </w:rPr>
        <w:t xml:space="preserve"> </w:t>
      </w:r>
      <w:r w:rsidR="00D5413C" w:rsidRPr="00242542">
        <w:rPr>
          <w:b/>
          <w:color w:val="0070C0"/>
          <w:lang w:bidi="it-IT"/>
        </w:rPr>
        <w:t xml:space="preserve"> </w:t>
      </w:r>
      <w:r w:rsidRPr="00242542">
        <w:rPr>
          <w:b/>
          <w:color w:val="0070C0"/>
          <w:lang w:bidi="it-IT"/>
        </w:rPr>
        <w:t>Marco Bellezza</w:t>
      </w:r>
      <w:r w:rsidR="00774090" w:rsidRPr="00242542">
        <w:rPr>
          <w:b/>
          <w:color w:val="0070C0"/>
          <w:lang w:bidi="it-IT"/>
        </w:rPr>
        <w:t xml:space="preserve"> </w:t>
      </w:r>
      <w:r w:rsidR="00D5413C" w:rsidRPr="00242542">
        <w:rPr>
          <w:b/>
          <w:color w:val="0070C0"/>
          <w:lang w:bidi="it-IT"/>
        </w:rPr>
        <w:t xml:space="preserve">| </w:t>
      </w:r>
      <w:r w:rsidR="009D0621" w:rsidRPr="00242542">
        <w:rPr>
          <w:b/>
          <w:color w:val="0070C0"/>
        </w:rPr>
        <w:t xml:space="preserve">Basi di </w:t>
      </w:r>
      <w:r w:rsidR="00BD6D17" w:rsidRPr="00242542">
        <w:rPr>
          <w:b/>
          <w:color w:val="0070C0"/>
        </w:rPr>
        <w:t>d</w:t>
      </w:r>
      <w:r w:rsidR="009D0621" w:rsidRPr="00242542">
        <w:rPr>
          <w:b/>
          <w:color w:val="0070C0"/>
        </w:rPr>
        <w:t>ati</w:t>
      </w:r>
      <w:r w:rsidR="00D5413C" w:rsidRPr="00242542">
        <w:rPr>
          <w:b/>
          <w:color w:val="0070C0"/>
          <w:lang w:bidi="it-IT"/>
        </w:rPr>
        <w:t xml:space="preserve"> | </w:t>
      </w:r>
      <w:proofErr w:type="spellStart"/>
      <w:r w:rsidR="005738DF" w:rsidRPr="00242542">
        <w:rPr>
          <w:b/>
          <w:color w:val="0070C0"/>
        </w:rPr>
        <w:t>a.a</w:t>
      </w:r>
      <w:proofErr w:type="spellEnd"/>
      <w:r w:rsidR="005738DF" w:rsidRPr="00242542">
        <w:rPr>
          <w:b/>
          <w:color w:val="0070C0"/>
        </w:rPr>
        <w:t xml:space="preserve"> 2017-2018</w:t>
      </w:r>
    </w:p>
    <w:p w14:paraId="1E4C3004" w14:textId="6BDAC65E" w:rsidR="00A42C75" w:rsidRDefault="00A42C75" w:rsidP="00A42C75">
      <w:pPr>
        <w:pStyle w:val="Informazionicontatto"/>
      </w:pPr>
    </w:p>
    <w:p w14:paraId="42F8F7D6" w14:textId="6448B7F6" w:rsidR="00A42C75" w:rsidRDefault="00A42C75" w:rsidP="00A42C75">
      <w:pPr>
        <w:pStyle w:val="Informazionicontatto"/>
      </w:pPr>
    </w:p>
    <w:p w14:paraId="54C655CC" w14:textId="57D64F7F" w:rsidR="00A42C75" w:rsidRDefault="00A42C75" w:rsidP="00A42C75">
      <w:pPr>
        <w:pStyle w:val="Informazionicontatto"/>
      </w:pPr>
    </w:p>
    <w:p w14:paraId="53B4938D" w14:textId="0430EF0C" w:rsidR="00A42C75" w:rsidRDefault="00A42C75" w:rsidP="00A42C75">
      <w:pPr>
        <w:pStyle w:val="Informazionicontatto"/>
      </w:pPr>
    </w:p>
    <w:p w14:paraId="644F583A" w14:textId="52F8A41A" w:rsidR="00A42C75" w:rsidRDefault="00A42C75" w:rsidP="00A42C75">
      <w:pPr>
        <w:pStyle w:val="Informazionicontatto"/>
      </w:pPr>
    </w:p>
    <w:p w14:paraId="27BC5D07" w14:textId="00499862" w:rsidR="00A42C75" w:rsidRDefault="00A42C75" w:rsidP="00A42C75">
      <w:pPr>
        <w:pStyle w:val="Informazionicontatto"/>
      </w:pPr>
    </w:p>
    <w:p w14:paraId="22679BFB" w14:textId="7BD79E62" w:rsidR="00A42C75" w:rsidRDefault="00A42C75" w:rsidP="00A42C75">
      <w:pPr>
        <w:pStyle w:val="Informazionicontatto"/>
      </w:pPr>
    </w:p>
    <w:p w14:paraId="19E418A7" w14:textId="5E928CAB" w:rsidR="00A42C75" w:rsidRDefault="00A42C75" w:rsidP="00A42C75">
      <w:pPr>
        <w:pStyle w:val="Informazionicontatto"/>
      </w:pPr>
    </w:p>
    <w:p w14:paraId="372B5955" w14:textId="150EEA39" w:rsidR="00A42C75" w:rsidRDefault="00A42C75" w:rsidP="00A42C75">
      <w:pPr>
        <w:pStyle w:val="Informazionicontatto"/>
      </w:pPr>
    </w:p>
    <w:p w14:paraId="783C4619" w14:textId="3B5A3288" w:rsidR="00A42C75" w:rsidRDefault="00A42C75" w:rsidP="00A42C75">
      <w:pPr>
        <w:pStyle w:val="Informazionicontatto"/>
      </w:pPr>
    </w:p>
    <w:p w14:paraId="0E515238" w14:textId="60CBD468" w:rsidR="00A42C75" w:rsidRDefault="00A42C75" w:rsidP="00A42C75">
      <w:pPr>
        <w:pStyle w:val="Informazionicontatto"/>
      </w:pPr>
    </w:p>
    <w:p w14:paraId="06A07E1D" w14:textId="5612DA54" w:rsidR="00A42C75" w:rsidRDefault="00A42C75" w:rsidP="00A42C75">
      <w:pPr>
        <w:pStyle w:val="Informazionicontatto"/>
      </w:pPr>
    </w:p>
    <w:p w14:paraId="2C4EA068" w14:textId="5F6C9217" w:rsidR="00A42C75" w:rsidRDefault="00A42C75" w:rsidP="00A42C75">
      <w:pPr>
        <w:pStyle w:val="Informazionicontatto"/>
      </w:pPr>
    </w:p>
    <w:p w14:paraId="632D742A" w14:textId="61CE5A1B" w:rsidR="00A42C75" w:rsidRDefault="00A42C75" w:rsidP="00A42C75">
      <w:pPr>
        <w:pStyle w:val="Informazionicontatto"/>
      </w:pPr>
    </w:p>
    <w:p w14:paraId="44639866" w14:textId="24FB000A" w:rsidR="00A97B4C" w:rsidRDefault="00A97B4C" w:rsidP="00A42C75">
      <w:pPr>
        <w:pStyle w:val="Informazionicontatto"/>
      </w:pPr>
    </w:p>
    <w:p w14:paraId="4C3D53B4" w14:textId="77777777" w:rsidR="00A97B4C" w:rsidRDefault="00A97B4C">
      <w:r>
        <w:br w:type="page"/>
      </w:r>
    </w:p>
    <w:p w14:paraId="56FCDAB6" w14:textId="77777777" w:rsidR="00A97B4C" w:rsidRDefault="00A97B4C" w:rsidP="00A97B4C"/>
    <w:p w14:paraId="1016B04E" w14:textId="77777777" w:rsidR="00A97B4C" w:rsidRDefault="00A97B4C" w:rsidP="00A97B4C">
      <w:pPr>
        <w:rPr>
          <w:i/>
          <w:sz w:val="32"/>
          <w:szCs w:val="32"/>
        </w:rPr>
      </w:pPr>
    </w:p>
    <w:p w14:paraId="4326C7FC" w14:textId="77777777" w:rsidR="00A97B4C" w:rsidRDefault="00A97B4C" w:rsidP="00A97B4C">
      <w:pPr>
        <w:rPr>
          <w:i/>
          <w:sz w:val="32"/>
          <w:szCs w:val="32"/>
        </w:rPr>
      </w:pPr>
    </w:p>
    <w:p w14:paraId="53C248C8" w14:textId="77777777" w:rsidR="00A97B4C" w:rsidRDefault="00A97B4C" w:rsidP="00A97B4C">
      <w:pPr>
        <w:rPr>
          <w:i/>
          <w:sz w:val="32"/>
          <w:szCs w:val="32"/>
        </w:rPr>
      </w:pPr>
    </w:p>
    <w:p w14:paraId="413EB848" w14:textId="77777777" w:rsidR="00A97B4C" w:rsidRDefault="00A97B4C" w:rsidP="00A97B4C">
      <w:pPr>
        <w:rPr>
          <w:i/>
          <w:sz w:val="32"/>
          <w:szCs w:val="32"/>
        </w:rPr>
      </w:pPr>
    </w:p>
    <w:p w14:paraId="43BBA6B3" w14:textId="77777777" w:rsidR="00A97B4C" w:rsidRDefault="00A97B4C" w:rsidP="00A97B4C">
      <w:pPr>
        <w:rPr>
          <w:i/>
          <w:sz w:val="32"/>
          <w:szCs w:val="32"/>
        </w:rPr>
      </w:pPr>
    </w:p>
    <w:p w14:paraId="6CB29773" w14:textId="77777777" w:rsidR="00A97B4C" w:rsidRDefault="00A97B4C" w:rsidP="00A97B4C">
      <w:pPr>
        <w:rPr>
          <w:i/>
          <w:sz w:val="32"/>
          <w:szCs w:val="32"/>
        </w:rPr>
      </w:pPr>
    </w:p>
    <w:p w14:paraId="4A16EA36" w14:textId="77777777" w:rsidR="00A97B4C" w:rsidRDefault="00A97B4C" w:rsidP="00A97B4C">
      <w:pPr>
        <w:rPr>
          <w:i/>
          <w:sz w:val="32"/>
          <w:szCs w:val="32"/>
        </w:rPr>
      </w:pPr>
    </w:p>
    <w:p w14:paraId="3C64A87A" w14:textId="77777777" w:rsidR="00A97B4C" w:rsidRDefault="00A97B4C" w:rsidP="00A97B4C">
      <w:pPr>
        <w:rPr>
          <w:i/>
          <w:sz w:val="32"/>
          <w:szCs w:val="32"/>
        </w:rPr>
      </w:pPr>
    </w:p>
    <w:p w14:paraId="24761B7D" w14:textId="77777777" w:rsidR="00A97B4C" w:rsidRDefault="00A97B4C" w:rsidP="00A97B4C">
      <w:pPr>
        <w:rPr>
          <w:i/>
          <w:sz w:val="32"/>
          <w:szCs w:val="32"/>
        </w:rPr>
      </w:pPr>
    </w:p>
    <w:p w14:paraId="178C7FA8" w14:textId="77777777" w:rsidR="00A97B4C" w:rsidRDefault="00A97B4C" w:rsidP="00A97B4C">
      <w:pPr>
        <w:rPr>
          <w:i/>
          <w:sz w:val="32"/>
          <w:szCs w:val="32"/>
        </w:rPr>
      </w:pPr>
    </w:p>
    <w:p w14:paraId="119C883A" w14:textId="77777777" w:rsidR="00A97B4C" w:rsidRDefault="00A97B4C" w:rsidP="00A97B4C">
      <w:pPr>
        <w:rPr>
          <w:i/>
          <w:sz w:val="32"/>
          <w:szCs w:val="32"/>
        </w:rPr>
      </w:pPr>
    </w:p>
    <w:p w14:paraId="7B0DE887" w14:textId="77777777" w:rsidR="00A97B4C" w:rsidRDefault="00A97B4C" w:rsidP="00A97B4C">
      <w:pPr>
        <w:rPr>
          <w:i/>
          <w:sz w:val="32"/>
          <w:szCs w:val="32"/>
        </w:rPr>
      </w:pPr>
    </w:p>
    <w:p w14:paraId="5F0C9A68" w14:textId="77777777" w:rsidR="00A97B4C" w:rsidRDefault="00A97B4C" w:rsidP="00A97B4C">
      <w:pPr>
        <w:rPr>
          <w:i/>
          <w:sz w:val="32"/>
          <w:szCs w:val="32"/>
        </w:rPr>
      </w:pPr>
    </w:p>
    <w:p w14:paraId="23FD12C0" w14:textId="175BD73E" w:rsidR="00A97B4C" w:rsidRDefault="00A97B4C" w:rsidP="00A97B4C">
      <w:pPr>
        <w:rPr>
          <w:i/>
          <w:sz w:val="32"/>
          <w:szCs w:val="32"/>
        </w:rPr>
      </w:pPr>
    </w:p>
    <w:p w14:paraId="395D309A" w14:textId="471E5DEF" w:rsidR="007D487F" w:rsidRDefault="007D487F" w:rsidP="00A97B4C">
      <w:pPr>
        <w:rPr>
          <w:i/>
          <w:sz w:val="32"/>
          <w:szCs w:val="32"/>
        </w:rPr>
      </w:pPr>
    </w:p>
    <w:p w14:paraId="7306796E" w14:textId="5A6D6878" w:rsidR="007D487F" w:rsidRDefault="007D487F" w:rsidP="00A97B4C">
      <w:pPr>
        <w:rPr>
          <w:i/>
          <w:sz w:val="32"/>
          <w:szCs w:val="32"/>
        </w:rPr>
      </w:pPr>
    </w:p>
    <w:p w14:paraId="324DB902" w14:textId="6ABF4D67" w:rsidR="007D487F" w:rsidRDefault="007D487F" w:rsidP="00A97B4C">
      <w:pPr>
        <w:rPr>
          <w:i/>
          <w:sz w:val="32"/>
          <w:szCs w:val="32"/>
        </w:rPr>
      </w:pPr>
    </w:p>
    <w:p w14:paraId="51D0D0ED" w14:textId="5D39C639" w:rsidR="007D487F" w:rsidRDefault="007D487F" w:rsidP="00A97B4C">
      <w:pPr>
        <w:rPr>
          <w:i/>
          <w:sz w:val="32"/>
          <w:szCs w:val="32"/>
        </w:rPr>
      </w:pPr>
    </w:p>
    <w:p w14:paraId="0C765938" w14:textId="77777777" w:rsidR="007D487F" w:rsidRDefault="007D487F" w:rsidP="00A97B4C">
      <w:pPr>
        <w:rPr>
          <w:i/>
          <w:sz w:val="32"/>
          <w:szCs w:val="32"/>
        </w:rPr>
      </w:pPr>
    </w:p>
    <w:p w14:paraId="29ABDC21" w14:textId="77777777" w:rsidR="00A97B4C" w:rsidRDefault="00A97B4C" w:rsidP="00A97B4C">
      <w:pPr>
        <w:rPr>
          <w:i/>
          <w:sz w:val="32"/>
          <w:szCs w:val="32"/>
        </w:rPr>
      </w:pPr>
    </w:p>
    <w:p w14:paraId="4E9D5A2A" w14:textId="77777777" w:rsidR="00A97B4C" w:rsidRDefault="00A97B4C" w:rsidP="00A97B4C">
      <w:pPr>
        <w:rPr>
          <w:i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</w:rPr>
        <w:id w:val="-1179880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9030F5" w14:textId="0BFBFAF2" w:rsidR="00F960C6" w:rsidRPr="00316888" w:rsidRDefault="00F960C6">
          <w:pPr>
            <w:pStyle w:val="Titolosommario"/>
            <w:rPr>
              <w:color w:val="auto"/>
            </w:rPr>
          </w:pPr>
          <w:r w:rsidRPr="00316888">
            <w:rPr>
              <w:color w:val="auto"/>
            </w:rPr>
            <w:t>Sommario</w:t>
          </w:r>
        </w:p>
        <w:p w14:paraId="4FD8E5BA" w14:textId="56D03D83" w:rsidR="000A7C35" w:rsidRDefault="00F960C6">
          <w:pPr>
            <w:pStyle w:val="Sommario1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8626" w:history="1">
            <w:r w:rsidR="000A7C35" w:rsidRPr="004D4EDB">
              <w:rPr>
                <w:rStyle w:val="Collegamentoipertestuale"/>
                <w:b/>
                <w:i/>
                <w:noProof/>
              </w:rPr>
              <w:t>Introduzione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_Toc5558626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3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4EF1FCFE" w14:textId="39F72C50" w:rsidR="000A7C35" w:rsidRDefault="00FA378C">
          <w:pPr>
            <w:pStyle w:val="Sommario1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27" w:history="1">
            <w:r w:rsidR="000A7C35" w:rsidRPr="004D4EDB">
              <w:rPr>
                <w:rStyle w:val="Collegamentoipertestuale"/>
                <w:b/>
                <w:i/>
                <w:noProof/>
              </w:rPr>
              <w:t>Progettazione concettuale del diagramma E-R non ristrutturato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_Toc5558627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7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34836FBF" w14:textId="7FD08D81" w:rsidR="000A7C35" w:rsidRDefault="00FA378C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28" w:history="1">
            <w:r w:rsidR="000A7C35" w:rsidRPr="004D4EDB">
              <w:rPr>
                <w:rStyle w:val="Collegamentoipertestuale"/>
                <w:i/>
                <w:noProof/>
              </w:rPr>
              <w:t>Generalizzazioni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_Toc5558628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7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3162B333" w14:textId="170D5B3D" w:rsidR="000A7C35" w:rsidRDefault="00FA378C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29" w:history="1">
            <w:r w:rsidR="000A7C35" w:rsidRPr="004D4EDB">
              <w:rPr>
                <w:rStyle w:val="Collegamentoipertestuale"/>
                <w:i/>
                <w:noProof/>
              </w:rPr>
              <w:t>Attributi composti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_Toc5558629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8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328189F0" w14:textId="75AEFB0B" w:rsidR="000A7C35" w:rsidRDefault="00FA378C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30" w:history="1">
            <w:r w:rsidR="000A7C35" w:rsidRPr="004D4EDB">
              <w:rPr>
                <w:rStyle w:val="Collegamentoipertestuale"/>
                <w:i/>
                <w:noProof/>
              </w:rPr>
              <w:t>Attributi multivalore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_Toc5558630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9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2E9590EF" w14:textId="5790693D" w:rsidR="000A7C35" w:rsidRDefault="00FA378C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31" w:history="1">
            <w:r w:rsidR="000A7C35" w:rsidRPr="004D4EDB">
              <w:rPr>
                <w:rStyle w:val="Collegamentoipertestuale"/>
                <w:i/>
                <w:noProof/>
              </w:rPr>
              <w:t>Attributi derivabili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_Toc5558631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10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3AE5E502" w14:textId="76E26041" w:rsidR="000A7C35" w:rsidRDefault="00FA378C">
          <w:pPr>
            <w:pStyle w:val="Sommario1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32" w:history="1">
            <w:r w:rsidR="000A7C35" w:rsidRPr="004D4EDB">
              <w:rPr>
                <w:rStyle w:val="Collegamentoipertestuale"/>
                <w:b/>
                <w:i/>
                <w:noProof/>
              </w:rPr>
              <w:t>Ristrutturazione del diagramma E-R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_Toc5558632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11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208F62CF" w14:textId="2F3C198F" w:rsidR="000A7C35" w:rsidRDefault="00FA378C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33" w:history="1">
            <w:r w:rsidR="000A7C35" w:rsidRPr="004D4EDB">
              <w:rPr>
                <w:rStyle w:val="Collegamentoipertestuale"/>
                <w:i/>
                <w:noProof/>
              </w:rPr>
              <w:t>Traduzione generalizzazioni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_Toc5558633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11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37CE53F3" w14:textId="7373C607" w:rsidR="000A7C35" w:rsidRDefault="00FA378C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34" w:history="1">
            <w:r w:rsidR="000A7C35" w:rsidRPr="004D4EDB">
              <w:rPr>
                <w:rStyle w:val="Collegamentoipertestuale"/>
                <w:i/>
                <w:noProof/>
              </w:rPr>
              <w:t>Traduzione di attributi composti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_Toc5558634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11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01776653" w14:textId="0132119B" w:rsidR="000A7C35" w:rsidRDefault="00FA378C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35" w:history="1">
            <w:r w:rsidR="000A7C35" w:rsidRPr="004D4EDB">
              <w:rPr>
                <w:rStyle w:val="Collegamentoipertestuale"/>
                <w:i/>
                <w:noProof/>
              </w:rPr>
              <w:t>Traduzione di attributi multivalore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_Toc5558635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12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5C9D37D9" w14:textId="045DD904" w:rsidR="000A7C35" w:rsidRDefault="00FA378C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36" w:history="1">
            <w:r w:rsidR="000A7C35" w:rsidRPr="004D4EDB">
              <w:rPr>
                <w:rStyle w:val="Collegamentoipertestuale"/>
                <w:i/>
                <w:noProof/>
              </w:rPr>
              <w:t>Ultima ristrutturazione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_Toc5558636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13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1674546E" w14:textId="35452220" w:rsidR="000A7C35" w:rsidRDefault="00FA378C">
          <w:pPr>
            <w:pStyle w:val="Sommario1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37" w:history="1">
            <w:r w:rsidR="000A7C35" w:rsidRPr="004D4EDB">
              <w:rPr>
                <w:rStyle w:val="Collegamentoipertestuale"/>
                <w:b/>
                <w:bCs/>
                <w:i/>
                <w:iCs/>
                <w:noProof/>
              </w:rPr>
              <w:t>Analisi delle prestazioni tramite identificazione delle operazioni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_Toc5558637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14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07D7C1AD" w14:textId="57E59837" w:rsidR="000A7C35" w:rsidRDefault="00FA378C">
          <w:pPr>
            <w:pStyle w:val="Sommario1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38" w:history="1">
            <w:r w:rsidR="000A7C35" w:rsidRPr="004D4EDB">
              <w:rPr>
                <w:rStyle w:val="Collegamentoipertestuale"/>
                <w:b/>
                <w:i/>
                <w:noProof/>
              </w:rPr>
              <w:t>Analisi delle ridondanze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_Toc5558638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42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7B2DC8C9" w14:textId="07073141" w:rsidR="000A7C35" w:rsidRDefault="00FA378C">
          <w:pPr>
            <w:pStyle w:val="Sommario1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39" w:history="1">
            <w:r w:rsidR="000A7C35" w:rsidRPr="004D4EDB">
              <w:rPr>
                <w:rStyle w:val="Collegamentoipertestuale"/>
                <w:b/>
                <w:i/>
                <w:noProof/>
              </w:rPr>
              <w:t>Modello relazionale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_Toc5558639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53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267CB70A" w14:textId="5A5D5F96" w:rsidR="000A7C35" w:rsidRDefault="00FA378C">
          <w:pPr>
            <w:pStyle w:val="Sommario1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40" w:history="1">
            <w:r w:rsidR="000A7C35" w:rsidRPr="004D4EDB">
              <w:rPr>
                <w:rStyle w:val="Collegamentoipertestuale"/>
                <w:b/>
                <w:i/>
                <w:noProof/>
              </w:rPr>
              <w:t>Vincoli di integrità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_Toc5558640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55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1986C364" w14:textId="549BB350" w:rsidR="000A7C35" w:rsidRDefault="00FA378C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41" w:history="1">
            <w:r w:rsidR="000A7C35" w:rsidRPr="004D4EDB">
              <w:rPr>
                <w:rStyle w:val="Collegamentoipertestuale"/>
                <w:i/>
                <w:noProof/>
              </w:rPr>
              <w:t>Vincoli generici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_Toc5558641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56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6202951D" w14:textId="33F8E987" w:rsidR="000A7C35" w:rsidRDefault="00FA378C">
          <w:pPr>
            <w:pStyle w:val="Sommario1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42" w:history="1">
            <w:r w:rsidR="000A7C35" w:rsidRPr="004D4EDB">
              <w:rPr>
                <w:rStyle w:val="Collegamentoipertestuale"/>
                <w:b/>
                <w:i/>
                <w:noProof/>
              </w:rPr>
              <w:t>Normalizzazione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_Toc5558642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57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181F65CF" w14:textId="30D730BE" w:rsidR="000A7C35" w:rsidRDefault="00FA378C">
          <w:pPr>
            <w:pStyle w:val="Sommario1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43" w:history="1">
            <w:r w:rsidR="000A7C35" w:rsidRPr="004D4EDB">
              <w:rPr>
                <w:rStyle w:val="Collegamentoipertestuale"/>
                <w:b/>
                <w:i/>
                <w:noProof/>
              </w:rPr>
              <w:t>Area Analytics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_Toc5558643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63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07917BBD" w14:textId="79039CF7" w:rsidR="000A7C35" w:rsidRDefault="00FA378C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44" w:history="1">
            <w:r w:rsidR="000A7C35" w:rsidRPr="004D4EDB">
              <w:rPr>
                <w:rStyle w:val="Collegamentoipertestuale"/>
                <w:i/>
                <w:noProof/>
              </w:rPr>
              <w:t>Affidabilità di un utente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_Toc5558644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63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7344A459" w14:textId="6A55333E" w:rsidR="000A7C35" w:rsidRDefault="00FA378C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45" w:history="1">
            <w:r w:rsidR="000A7C35" w:rsidRPr="004D4EDB">
              <w:rPr>
                <w:rStyle w:val="Collegamentoipertestuale"/>
                <w:i/>
                <w:noProof/>
              </w:rPr>
              <w:t>Tempi di percorrenza e rilevazione delle criticità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_Toc5558645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66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2B61EE5B" w14:textId="4C78D918" w:rsidR="000A7C35" w:rsidRDefault="00FA378C">
          <w:pPr>
            <w:pStyle w:val="Sommario1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5558646" w:history="1">
            <w:r w:rsidR="000A7C35" w:rsidRPr="004D4EDB">
              <w:rPr>
                <w:rStyle w:val="Collegamentoipertestuale"/>
                <w:b/>
                <w:i/>
                <w:noProof/>
              </w:rPr>
              <w:t>Script SQL</w:t>
            </w:r>
            <w:r w:rsidR="000A7C35">
              <w:rPr>
                <w:noProof/>
                <w:webHidden/>
              </w:rPr>
              <w:tab/>
            </w:r>
            <w:r w:rsidR="000A7C35">
              <w:rPr>
                <w:noProof/>
                <w:webHidden/>
              </w:rPr>
              <w:fldChar w:fldCharType="begin"/>
            </w:r>
            <w:r w:rsidR="000A7C35">
              <w:rPr>
                <w:noProof/>
                <w:webHidden/>
              </w:rPr>
              <w:instrText xml:space="preserve"> PAGEREF _Toc5558646 \h </w:instrText>
            </w:r>
            <w:r w:rsidR="000A7C35">
              <w:rPr>
                <w:noProof/>
                <w:webHidden/>
              </w:rPr>
            </w:r>
            <w:r w:rsidR="000A7C35">
              <w:rPr>
                <w:noProof/>
                <w:webHidden/>
              </w:rPr>
              <w:fldChar w:fldCharType="separate"/>
            </w:r>
            <w:r w:rsidR="00282187">
              <w:rPr>
                <w:noProof/>
                <w:webHidden/>
              </w:rPr>
              <w:t>68</w:t>
            </w:r>
            <w:r w:rsidR="000A7C35">
              <w:rPr>
                <w:noProof/>
                <w:webHidden/>
              </w:rPr>
              <w:fldChar w:fldCharType="end"/>
            </w:r>
          </w:hyperlink>
        </w:p>
        <w:p w14:paraId="14B3148D" w14:textId="0C8B7B72" w:rsidR="00F960C6" w:rsidRDefault="00F960C6">
          <w:r>
            <w:rPr>
              <w:b/>
              <w:bCs/>
            </w:rPr>
            <w:fldChar w:fldCharType="end"/>
          </w:r>
        </w:p>
      </w:sdtContent>
    </w:sdt>
    <w:p w14:paraId="57046346" w14:textId="77777777" w:rsidR="00A97B4C" w:rsidRDefault="00A97B4C" w:rsidP="00A97B4C">
      <w:pPr>
        <w:rPr>
          <w:i/>
          <w:sz w:val="32"/>
          <w:szCs w:val="32"/>
        </w:rPr>
      </w:pPr>
    </w:p>
    <w:p w14:paraId="581E068E" w14:textId="77777777" w:rsidR="00A97B4C" w:rsidRDefault="00A97B4C" w:rsidP="00A97B4C">
      <w:pPr>
        <w:rPr>
          <w:i/>
          <w:sz w:val="32"/>
          <w:szCs w:val="32"/>
        </w:rPr>
      </w:pPr>
    </w:p>
    <w:p w14:paraId="5AD740DD" w14:textId="77777777" w:rsidR="00A97B4C" w:rsidRDefault="00A97B4C" w:rsidP="00A97B4C">
      <w:pPr>
        <w:rPr>
          <w:i/>
          <w:sz w:val="32"/>
          <w:szCs w:val="32"/>
        </w:rPr>
      </w:pPr>
    </w:p>
    <w:p w14:paraId="650DD23B" w14:textId="5E471772" w:rsidR="00A42C75" w:rsidRDefault="00A42C75" w:rsidP="00A42C75">
      <w:pPr>
        <w:pStyle w:val="Informazionicontatto"/>
      </w:pPr>
    </w:p>
    <w:p w14:paraId="232644DF" w14:textId="0E2CD5B6" w:rsidR="00D63284" w:rsidRDefault="00D63284" w:rsidP="00EE298D">
      <w:pPr>
        <w:pStyle w:val="Informazionicontatto"/>
        <w:jc w:val="left"/>
      </w:pPr>
    </w:p>
    <w:p w14:paraId="690F7185" w14:textId="1082E352" w:rsidR="00D63284" w:rsidRDefault="00D63284" w:rsidP="00A42C75">
      <w:pPr>
        <w:pStyle w:val="Informazionicontatto"/>
      </w:pPr>
    </w:p>
    <w:p w14:paraId="52C48164" w14:textId="4B84D3A8" w:rsidR="00E15E75" w:rsidRPr="00316888" w:rsidRDefault="00E15E75" w:rsidP="00C00484">
      <w:pPr>
        <w:pStyle w:val="Titolo1"/>
        <w:rPr>
          <w:b/>
          <w:i/>
          <w:color w:val="auto"/>
          <w:sz w:val="32"/>
          <w:szCs w:val="32"/>
        </w:rPr>
      </w:pPr>
      <w:bookmarkStart w:id="0" w:name="_Toc5558626"/>
      <w:r w:rsidRPr="00316888">
        <w:rPr>
          <w:b/>
          <w:i/>
          <w:color w:val="auto"/>
          <w:sz w:val="32"/>
          <w:szCs w:val="32"/>
        </w:rPr>
        <w:lastRenderedPageBreak/>
        <w:t>Introduzione</w:t>
      </w:r>
      <w:bookmarkEnd w:id="0"/>
    </w:p>
    <w:p w14:paraId="4218A365" w14:textId="5261F48D" w:rsidR="00D63284" w:rsidRDefault="2C8C0564" w:rsidP="2C8C0564">
      <w:pPr>
        <w:rPr>
          <w:i/>
          <w:iCs/>
        </w:rPr>
      </w:pPr>
      <w:r>
        <w:t xml:space="preserve">L’obiettivo del progetto è quello di costruire da zero un database per un’azienda che opera nel settore della mobilità. I servizi offerti dall’azienda attraverso le sue piattaforme sono tre: </w:t>
      </w:r>
      <w:r w:rsidRPr="2C8C0564">
        <w:rPr>
          <w:i/>
          <w:iCs/>
        </w:rPr>
        <w:t xml:space="preserve">Car Sharing, Car Pooling </w:t>
      </w:r>
      <w:r>
        <w:t xml:space="preserve">e </w:t>
      </w:r>
      <w:r w:rsidRPr="2C8C0564">
        <w:rPr>
          <w:i/>
          <w:iCs/>
        </w:rPr>
        <w:t>Ride Sharing.</w:t>
      </w:r>
    </w:p>
    <w:p w14:paraId="28FA33CB" w14:textId="2875E040" w:rsidR="009124B6" w:rsidRDefault="00395971" w:rsidP="00351EA4">
      <w:r>
        <w:t xml:space="preserve">Il primo </w:t>
      </w:r>
      <w:r w:rsidR="00240E8F">
        <w:t>consiste nel</w:t>
      </w:r>
      <w:r w:rsidR="004F25E9">
        <w:t xml:space="preserve"> dare a noleggio un</w:t>
      </w:r>
      <w:r w:rsidR="00240E8F">
        <w:t>’</w:t>
      </w:r>
      <w:r w:rsidR="004F25E9">
        <w:t>auto di proprietà di terzi.</w:t>
      </w:r>
      <w:r w:rsidR="00240E8F">
        <w:t xml:space="preserve"> Il</w:t>
      </w:r>
      <w:r w:rsidR="00E87FD6">
        <w:t xml:space="preserve"> secondo </w:t>
      </w:r>
      <w:r w:rsidR="00CF164C">
        <w:t>offre la possibilità di condividere veicoli privati tra più individui che devono percorrere lo s</w:t>
      </w:r>
      <w:r w:rsidR="00CB3438">
        <w:t>tesso tragitto, o parte di esso.</w:t>
      </w:r>
      <w:r w:rsidR="00444B39">
        <w:t xml:space="preserve"> Il terzo </w:t>
      </w:r>
      <w:r w:rsidR="00CF40B5">
        <w:t>è u</w:t>
      </w:r>
      <w:r w:rsidR="00864637">
        <w:t>n servizio di trasporto su richiesta.</w:t>
      </w:r>
      <w:r w:rsidR="00AA05CD">
        <w:t xml:space="preserve"> </w:t>
      </w:r>
    </w:p>
    <w:p w14:paraId="6E76D335" w14:textId="5C16BC58" w:rsidR="00351EA4" w:rsidRDefault="00A370C3" w:rsidP="00351EA4">
      <w:r>
        <w:t xml:space="preserve">L’azienda tiene traccia di tutti gli spostamenti effettuati </w:t>
      </w:r>
      <w:r w:rsidR="00036DF6">
        <w:t xml:space="preserve">dai veicoli </w:t>
      </w:r>
      <w:r w:rsidR="00626553">
        <w:t>predisposti ai servizi</w:t>
      </w:r>
      <w:r w:rsidR="00B37A7D">
        <w:t>, i</w:t>
      </w:r>
      <w:r w:rsidR="002465F0">
        <w:t xml:space="preserve">n modo tale da avere </w:t>
      </w:r>
      <w:r w:rsidR="000D4D17">
        <w:t>un tracciamento preciso del</w:t>
      </w:r>
      <w:r w:rsidR="00295823">
        <w:t xml:space="preserve"> percorso seguito dal veicolo, al fine di </w:t>
      </w:r>
      <w:r w:rsidR="00772C78">
        <w:t xml:space="preserve">stimare </w:t>
      </w:r>
      <w:r w:rsidR="001204DD">
        <w:t>una durata</w:t>
      </w:r>
      <w:r w:rsidR="00295823">
        <w:t xml:space="preserve"> </w:t>
      </w:r>
      <w:r w:rsidR="001204DD">
        <w:t xml:space="preserve">media del </w:t>
      </w:r>
      <w:r w:rsidR="00DA1F2E">
        <w:t xml:space="preserve">tragitto. </w:t>
      </w:r>
      <w:r w:rsidR="00546007">
        <w:t>Inoltre,</w:t>
      </w:r>
      <w:r w:rsidR="00DA1F2E">
        <w:t xml:space="preserve"> possibili ritardi</w:t>
      </w:r>
      <w:r w:rsidR="00546007">
        <w:t xml:space="preserve"> </w:t>
      </w:r>
      <w:r w:rsidR="00DA1F2E">
        <w:t>causati da incidenti o traffico vengono</w:t>
      </w:r>
      <w:r w:rsidR="000D4D17">
        <w:t xml:space="preserve"> </w:t>
      </w:r>
      <w:r w:rsidR="00E216FA">
        <w:t>registrati</w:t>
      </w:r>
      <w:r w:rsidR="001A26CD">
        <w:t xml:space="preserve"> a</w:t>
      </w:r>
      <w:r w:rsidR="00ED2A0A">
        <w:t>l fine di segnalare tempestivamente rallentamenti</w:t>
      </w:r>
      <w:r w:rsidR="006231AB">
        <w:t xml:space="preserve"> per quel determinato tratto di strada</w:t>
      </w:r>
      <w:r w:rsidR="00A72FEB">
        <w:t xml:space="preserve">, </w:t>
      </w:r>
      <w:r w:rsidR="00C00ABE">
        <w:t>così che si eviti</w:t>
      </w:r>
      <w:r w:rsidR="00B62E4A">
        <w:t xml:space="preserve"> di </w:t>
      </w:r>
      <w:r w:rsidR="00571E99">
        <w:t xml:space="preserve">avere tempi di percorrenza imprecisi. In caso di incidenti </w:t>
      </w:r>
      <w:r w:rsidR="00293EF9">
        <w:t xml:space="preserve">andremo a registrare nel database i veicoli convolti nell’incidente, </w:t>
      </w:r>
      <w:r w:rsidR="004403C4">
        <w:t>riconducendoci al</w:t>
      </w:r>
      <w:r w:rsidR="005613A4">
        <w:t xml:space="preserve">l’utente al volante </w:t>
      </w:r>
      <w:r w:rsidR="002C3C3E">
        <w:t>del veicolo</w:t>
      </w:r>
      <w:r w:rsidR="00A27DD9">
        <w:t xml:space="preserve"> </w:t>
      </w:r>
      <w:r w:rsidR="00876DCF">
        <w:t xml:space="preserve">incidentato </w:t>
      </w:r>
      <w:r w:rsidR="00A27DD9">
        <w:t xml:space="preserve">con </w:t>
      </w:r>
      <w:r w:rsidR="003D727B">
        <w:t xml:space="preserve">cui </w:t>
      </w:r>
      <w:r w:rsidR="00923E37">
        <w:t>è stato</w:t>
      </w:r>
      <w:r w:rsidR="003D727B">
        <w:t xml:space="preserve"> effettuando il servizio</w:t>
      </w:r>
      <w:r w:rsidR="00923E37">
        <w:t>,</w:t>
      </w:r>
      <w:r w:rsidR="00876DCF">
        <w:t xml:space="preserve"> al fine di </w:t>
      </w:r>
      <w:r w:rsidR="005F612F">
        <w:t>stabilire l’affidabilità d</w:t>
      </w:r>
      <w:r w:rsidR="00F24286">
        <w:t>ell’</w:t>
      </w:r>
      <w:r w:rsidR="005F612F">
        <w:t>utente.</w:t>
      </w:r>
    </w:p>
    <w:p w14:paraId="6F445954" w14:textId="7F1840BF" w:rsidR="00955798" w:rsidRDefault="00955798" w:rsidP="00351EA4">
      <w:r>
        <w:t>Successivamente</w:t>
      </w:r>
      <w:r w:rsidR="00E74D0C">
        <w:t xml:space="preserve"> è stato stilato un glossario per</w:t>
      </w:r>
      <w:r w:rsidR="00A769E5">
        <w:t xml:space="preserve"> eliminare ogni ambiguità </w:t>
      </w:r>
      <w:r w:rsidR="00E75DFC">
        <w:t>sui</w:t>
      </w:r>
      <w:r w:rsidR="00E74D0C">
        <w:t xml:space="preserve"> termini utilizzati</w:t>
      </w:r>
      <w:r w:rsidR="004C5407">
        <w:t xml:space="preserve"> </w:t>
      </w:r>
      <w:r w:rsidR="00E75DFC">
        <w:t>in questa relazione.</w:t>
      </w:r>
    </w:p>
    <w:p w14:paraId="082E7D9B" w14:textId="1D07E8C7" w:rsidR="00561A1D" w:rsidRDefault="00561A1D" w:rsidP="00351EA4"/>
    <w:p w14:paraId="57CD81B6" w14:textId="77777777" w:rsidR="000959D7" w:rsidRDefault="000959D7" w:rsidP="00351EA4"/>
    <w:p w14:paraId="566BC3DD" w14:textId="77777777" w:rsidR="000959D7" w:rsidRDefault="000959D7" w:rsidP="00351EA4"/>
    <w:p w14:paraId="344A65C0" w14:textId="77777777" w:rsidR="000959D7" w:rsidRDefault="000959D7" w:rsidP="00351EA4"/>
    <w:p w14:paraId="79C2E5F6" w14:textId="77777777" w:rsidR="000959D7" w:rsidRDefault="000959D7" w:rsidP="00351EA4"/>
    <w:p w14:paraId="37D1EF11" w14:textId="77777777" w:rsidR="000959D7" w:rsidRDefault="000959D7" w:rsidP="00351EA4"/>
    <w:p w14:paraId="5AE04252" w14:textId="77777777" w:rsidR="000959D7" w:rsidRDefault="000959D7" w:rsidP="00351EA4"/>
    <w:p w14:paraId="5BF5253B" w14:textId="77777777" w:rsidR="000959D7" w:rsidRDefault="000959D7" w:rsidP="00351EA4"/>
    <w:p w14:paraId="76263C4C" w14:textId="77777777" w:rsidR="00D61A35" w:rsidRDefault="00D61A35" w:rsidP="00351EA4"/>
    <w:p w14:paraId="5278A014" w14:textId="038E46AA" w:rsidR="00D61A35" w:rsidRDefault="00D61A35">
      <w:r>
        <w:br w:type="page"/>
      </w: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45899" w14:paraId="458D9F09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17AFFBE" w14:textId="30D29259" w:rsidR="00501DAC" w:rsidRDefault="000E3D0D" w:rsidP="00351EA4">
            <w:r>
              <w:lastRenderedPageBreak/>
              <w:t>TERMINE</w:t>
            </w:r>
          </w:p>
        </w:tc>
        <w:tc>
          <w:tcPr>
            <w:tcW w:w="2407" w:type="dxa"/>
          </w:tcPr>
          <w:p w14:paraId="36B1E36E" w14:textId="56A93A6D" w:rsidR="00501DAC" w:rsidRDefault="000E3D0D" w:rsidP="00351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407" w:type="dxa"/>
          </w:tcPr>
          <w:p w14:paraId="616ED0C5" w14:textId="6F8A9139" w:rsidR="00501DAC" w:rsidRDefault="000E3D0D" w:rsidP="00351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SINONIMI</w:t>
            </w:r>
          </w:p>
        </w:tc>
        <w:tc>
          <w:tcPr>
            <w:tcW w:w="2407" w:type="dxa"/>
          </w:tcPr>
          <w:p w14:paraId="734BFF4A" w14:textId="315F302E" w:rsidR="00501DAC" w:rsidRDefault="000E3D0D" w:rsidP="00351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COLLEGAMNETI</w:t>
            </w:r>
          </w:p>
        </w:tc>
      </w:tr>
      <w:tr w:rsidR="00345899" w14:paraId="5C3AB8E2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5D1D46" w14:textId="77777777" w:rsidR="00501DAC" w:rsidRDefault="00BA233E" w:rsidP="00351EA4">
            <w:pPr>
              <w:rPr>
                <w:bCs w:val="0"/>
              </w:rPr>
            </w:pPr>
            <w:r>
              <w:rPr>
                <w:b w:val="0"/>
              </w:rPr>
              <w:t>Account</w:t>
            </w:r>
          </w:p>
          <w:p w14:paraId="651AFE80" w14:textId="1FF62102" w:rsidR="007E0294" w:rsidRPr="00BA233E" w:rsidRDefault="007E0294" w:rsidP="00351EA4"/>
        </w:tc>
        <w:tc>
          <w:tcPr>
            <w:tcW w:w="2407" w:type="dxa"/>
          </w:tcPr>
          <w:p w14:paraId="57A2535C" w14:textId="35B5FA45" w:rsidR="00501DAC" w:rsidRPr="00213AEB" w:rsidRDefault="00C865CD" w:rsidP="00213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13AEB">
              <w:rPr>
                <w:szCs w:val="24"/>
              </w:rPr>
              <w:t xml:space="preserve">Strumento che </w:t>
            </w:r>
            <w:r w:rsidR="00767698" w:rsidRPr="00213AEB">
              <w:rPr>
                <w:szCs w:val="24"/>
              </w:rPr>
              <w:t xml:space="preserve">permette </w:t>
            </w:r>
            <w:r w:rsidR="00E97E23" w:rsidRPr="00213AEB">
              <w:rPr>
                <w:szCs w:val="24"/>
              </w:rPr>
              <w:t>di usufruire dei servizi offerti</w:t>
            </w:r>
            <w:r w:rsidR="00973BCD" w:rsidRPr="00213AEB">
              <w:rPr>
                <w:szCs w:val="24"/>
              </w:rPr>
              <w:t xml:space="preserve"> d</w:t>
            </w:r>
            <w:r w:rsidR="00E97E23" w:rsidRPr="00213AEB">
              <w:rPr>
                <w:szCs w:val="24"/>
              </w:rPr>
              <w:t>a</w:t>
            </w:r>
            <w:r w:rsidR="00973BCD" w:rsidRPr="00213AEB">
              <w:rPr>
                <w:szCs w:val="24"/>
              </w:rPr>
              <w:t>lla piattaforma</w:t>
            </w:r>
          </w:p>
        </w:tc>
        <w:tc>
          <w:tcPr>
            <w:tcW w:w="2407" w:type="dxa"/>
          </w:tcPr>
          <w:p w14:paraId="0964C89E" w14:textId="61E4A40B" w:rsidR="00501DAC" w:rsidRDefault="001B4CF1" w:rsidP="0035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Profilo utente</w:t>
            </w:r>
          </w:p>
        </w:tc>
        <w:tc>
          <w:tcPr>
            <w:tcW w:w="2407" w:type="dxa"/>
          </w:tcPr>
          <w:p w14:paraId="7A7100DB" w14:textId="354ECFF8" w:rsidR="00501DAC" w:rsidRDefault="00EE59F9" w:rsidP="0035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AF4809" w14:paraId="296A4CD6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3D3A286" w14:textId="1E196DAF" w:rsidR="00501DAC" w:rsidRPr="00282312" w:rsidRDefault="00282312" w:rsidP="00351EA4">
            <w:r>
              <w:rPr>
                <w:b w:val="0"/>
              </w:rPr>
              <w:t>Autove</w:t>
            </w:r>
            <w:r w:rsidR="00ED41C2">
              <w:rPr>
                <w:b w:val="0"/>
              </w:rPr>
              <w:t>ttura</w:t>
            </w:r>
          </w:p>
        </w:tc>
        <w:tc>
          <w:tcPr>
            <w:tcW w:w="2407" w:type="dxa"/>
          </w:tcPr>
          <w:p w14:paraId="790EC226" w14:textId="1D4C7499" w:rsidR="00501DAC" w:rsidRDefault="00FC3A60" w:rsidP="0035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Veicoli </w:t>
            </w:r>
            <w:r w:rsidR="007F534C">
              <w:t>m</w:t>
            </w:r>
            <w:r w:rsidR="00B235F7">
              <w:t xml:space="preserve">essi a disposizione </w:t>
            </w:r>
            <w:r w:rsidR="0006055F">
              <w:t>dai vari utenti proponenti</w:t>
            </w:r>
            <w:r w:rsidR="00154A9D">
              <w:t xml:space="preserve"> </w:t>
            </w:r>
          </w:p>
        </w:tc>
        <w:tc>
          <w:tcPr>
            <w:tcW w:w="2407" w:type="dxa"/>
          </w:tcPr>
          <w:p w14:paraId="463B12FB" w14:textId="1D282873" w:rsidR="00F35A9A" w:rsidRDefault="002D39E3" w:rsidP="0035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Auto, </w:t>
            </w:r>
            <w:r w:rsidR="0046771F">
              <w:t>Automobile,</w:t>
            </w:r>
            <w:r w:rsidR="00C10216">
              <w:t xml:space="preserve"> </w:t>
            </w:r>
            <w:r w:rsidR="000D17C3">
              <w:t>Vettura</w:t>
            </w:r>
            <w:r w:rsidR="00F35A9A">
              <w:t>,</w:t>
            </w:r>
            <w:r w:rsidR="00C10216">
              <w:t xml:space="preserve"> Veicolo</w:t>
            </w:r>
          </w:p>
        </w:tc>
        <w:tc>
          <w:tcPr>
            <w:tcW w:w="2407" w:type="dxa"/>
          </w:tcPr>
          <w:p w14:paraId="635405AB" w14:textId="5907D1AD" w:rsidR="00501DAC" w:rsidRDefault="00644144" w:rsidP="0035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Modello, Noleggio, Optional, Proponente, </w:t>
            </w:r>
            <w:proofErr w:type="spellStart"/>
            <w:r>
              <w:t>RideSharing</w:t>
            </w:r>
            <w:proofErr w:type="spellEnd"/>
          </w:p>
        </w:tc>
      </w:tr>
      <w:tr w:rsidR="00FF36C4" w14:paraId="740D24DB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5C71EF0" w14:textId="14310CA6" w:rsidR="004C7E9F" w:rsidRDefault="004C7E9F" w:rsidP="00351EA4">
            <w:proofErr w:type="spellStart"/>
            <w:r>
              <w:rPr>
                <w:b w:val="0"/>
              </w:rPr>
              <w:t>Auto</w:t>
            </w:r>
            <w:r w:rsidR="00C475B6">
              <w:rPr>
                <w:b w:val="0"/>
              </w:rPr>
              <w:t>C</w:t>
            </w:r>
            <w:r>
              <w:rPr>
                <w:b w:val="0"/>
              </w:rPr>
              <w:t>oinvolta</w:t>
            </w:r>
            <w:proofErr w:type="spellEnd"/>
          </w:p>
        </w:tc>
        <w:tc>
          <w:tcPr>
            <w:tcW w:w="2407" w:type="dxa"/>
          </w:tcPr>
          <w:p w14:paraId="52FACDF4" w14:textId="3C17A9A3" w:rsidR="004C7E9F" w:rsidRDefault="001A5877" w:rsidP="0035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Autovettura coinvolta in un sinistro stradale</w:t>
            </w:r>
            <w:r w:rsidR="00DE4F39">
              <w:t xml:space="preserve"> in cui era presente un</w:t>
            </w:r>
            <w:r w:rsidR="00482A5A">
              <w:t>’auto d</w:t>
            </w:r>
            <w:r w:rsidR="00595463">
              <w:t>i un</w:t>
            </w:r>
            <w:r w:rsidR="00482A5A">
              <w:t xml:space="preserve"> proponente</w:t>
            </w:r>
          </w:p>
        </w:tc>
        <w:tc>
          <w:tcPr>
            <w:tcW w:w="2407" w:type="dxa"/>
          </w:tcPr>
          <w:p w14:paraId="7ABBF1A3" w14:textId="1F11ECF0" w:rsidR="004C7E9F" w:rsidRDefault="00894838" w:rsidP="0035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Veicolo</w:t>
            </w:r>
            <w:r w:rsidR="00C17C1A">
              <w:t xml:space="preserve"> Coinvolto</w:t>
            </w:r>
          </w:p>
        </w:tc>
        <w:tc>
          <w:tcPr>
            <w:tcW w:w="2407" w:type="dxa"/>
          </w:tcPr>
          <w:p w14:paraId="1731FEEA" w14:textId="44F33B06" w:rsidR="004C7E9F" w:rsidRDefault="009C7D25" w:rsidP="0035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Incidente</w:t>
            </w:r>
          </w:p>
        </w:tc>
      </w:tr>
      <w:tr w:rsidR="00345899" w14:paraId="1B8D5F31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E126DCE" w14:textId="245962D3" w:rsidR="00501DAC" w:rsidRDefault="00D533D2" w:rsidP="00351EA4">
            <w:proofErr w:type="spellStart"/>
            <w:r w:rsidRPr="00D533D2">
              <w:rPr>
                <w:b w:val="0"/>
              </w:rPr>
              <w:t>Chiamata</w:t>
            </w:r>
            <w:r w:rsidR="00512EDE">
              <w:rPr>
                <w:b w:val="0"/>
              </w:rPr>
              <w:t>Sharing</w:t>
            </w:r>
            <w:proofErr w:type="spellEnd"/>
          </w:p>
        </w:tc>
        <w:tc>
          <w:tcPr>
            <w:tcW w:w="2407" w:type="dxa"/>
          </w:tcPr>
          <w:p w14:paraId="540B5D4A" w14:textId="18723293" w:rsidR="00501DAC" w:rsidRDefault="00801520" w:rsidP="0035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Operazione attraverso la quale si prenota il servizio di Ride Sharing</w:t>
            </w:r>
          </w:p>
        </w:tc>
        <w:tc>
          <w:tcPr>
            <w:tcW w:w="2407" w:type="dxa"/>
          </w:tcPr>
          <w:p w14:paraId="5306B79F" w14:textId="4E00ECFC" w:rsidR="00501DAC" w:rsidRDefault="00DF40FC" w:rsidP="0035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Richiesta Ride Sharing</w:t>
            </w:r>
            <w:r w:rsidR="002A6F6C">
              <w:t>, Chiamata di Ride Sharing</w:t>
            </w:r>
          </w:p>
        </w:tc>
        <w:tc>
          <w:tcPr>
            <w:tcW w:w="2407" w:type="dxa"/>
          </w:tcPr>
          <w:p w14:paraId="43BF4380" w14:textId="59242781" w:rsidR="00501DAC" w:rsidRDefault="00280F11" w:rsidP="0035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Fruitore</w:t>
            </w:r>
            <w:r w:rsidR="003344DA">
              <w:t>, Sharing</w:t>
            </w:r>
          </w:p>
        </w:tc>
      </w:tr>
      <w:tr w:rsidR="00345899" w14:paraId="049696D0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9899E8A" w14:textId="4AAF7460" w:rsidR="00501DAC" w:rsidRPr="00C66B0B" w:rsidRDefault="00C66B0B" w:rsidP="00351EA4">
            <w:r w:rsidRPr="00C66B0B">
              <w:rPr>
                <w:b w:val="0"/>
              </w:rPr>
              <w:t>C</w:t>
            </w:r>
            <w:r>
              <w:rPr>
                <w:b w:val="0"/>
              </w:rPr>
              <w:t>h</w:t>
            </w:r>
            <w:r w:rsidRPr="00C66B0B">
              <w:rPr>
                <w:b w:val="0"/>
              </w:rPr>
              <w:t>ilometro</w:t>
            </w:r>
          </w:p>
        </w:tc>
        <w:tc>
          <w:tcPr>
            <w:tcW w:w="2407" w:type="dxa"/>
          </w:tcPr>
          <w:p w14:paraId="4F93CF67" w14:textId="11194EFC" w:rsidR="00501DAC" w:rsidRDefault="00A83347" w:rsidP="0035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Raggruppa le informazioni </w:t>
            </w:r>
            <w:r w:rsidR="008536A2">
              <w:t xml:space="preserve">di </w:t>
            </w:r>
            <w:r w:rsidR="00616799">
              <w:t>un chilometro di una specifica strada</w:t>
            </w:r>
          </w:p>
        </w:tc>
        <w:tc>
          <w:tcPr>
            <w:tcW w:w="2407" w:type="dxa"/>
          </w:tcPr>
          <w:p w14:paraId="74886FE4" w14:textId="55F7290B" w:rsidR="00501DAC" w:rsidRDefault="00691A93" w:rsidP="0035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Chilometraggio</w:t>
            </w:r>
          </w:p>
        </w:tc>
        <w:tc>
          <w:tcPr>
            <w:tcW w:w="2407" w:type="dxa"/>
          </w:tcPr>
          <w:p w14:paraId="313976FD" w14:textId="0CD4D0C4" w:rsidR="00501DAC" w:rsidRDefault="00DD28C6" w:rsidP="0035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Posizione, Strada</w:t>
            </w:r>
          </w:p>
        </w:tc>
      </w:tr>
      <w:tr w:rsidR="00345899" w14:paraId="21C68B6B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024674E" w14:textId="66851877" w:rsidR="00501DAC" w:rsidRPr="004254F5" w:rsidRDefault="004254F5" w:rsidP="00351EA4">
            <w:r w:rsidRPr="004254F5">
              <w:rPr>
                <w:b w:val="0"/>
              </w:rPr>
              <w:t>Disponibilità</w:t>
            </w:r>
          </w:p>
        </w:tc>
        <w:tc>
          <w:tcPr>
            <w:tcW w:w="2407" w:type="dxa"/>
          </w:tcPr>
          <w:p w14:paraId="2F9BE897" w14:textId="7C59FB8D" w:rsidR="00501DAC" w:rsidRDefault="0017020E" w:rsidP="0035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</w:t>
            </w:r>
            <w:r w:rsidR="0038731C">
              <w:t>l</w:t>
            </w:r>
            <w:r w:rsidR="002405A5">
              <w:t>e informazioni sulla disponibilità di un’autovettura</w:t>
            </w:r>
          </w:p>
        </w:tc>
        <w:tc>
          <w:tcPr>
            <w:tcW w:w="2407" w:type="dxa"/>
          </w:tcPr>
          <w:p w14:paraId="0B36A6C0" w14:textId="58671887" w:rsidR="00501DAC" w:rsidRDefault="00921865" w:rsidP="0035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disponibilità</w:t>
            </w:r>
          </w:p>
        </w:tc>
        <w:tc>
          <w:tcPr>
            <w:tcW w:w="2407" w:type="dxa"/>
          </w:tcPr>
          <w:p w14:paraId="4AA7C893" w14:textId="75EACDD1" w:rsidR="00501DAC" w:rsidRDefault="0017020E" w:rsidP="0035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Autovettura</w:t>
            </w:r>
          </w:p>
        </w:tc>
      </w:tr>
      <w:tr w:rsidR="00345899" w14:paraId="28AC1FB1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8DF3D72" w14:textId="543FD61F" w:rsidR="00501DAC" w:rsidRDefault="004742D3" w:rsidP="00351EA4">
            <w:r w:rsidRPr="004742D3">
              <w:rPr>
                <w:b w:val="0"/>
              </w:rPr>
              <w:t>Documento</w:t>
            </w:r>
          </w:p>
        </w:tc>
        <w:tc>
          <w:tcPr>
            <w:tcW w:w="2407" w:type="dxa"/>
          </w:tcPr>
          <w:p w14:paraId="07451363" w14:textId="1C1B2C93" w:rsidR="00501DAC" w:rsidRDefault="00F7636B" w:rsidP="0035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informazioni</w:t>
            </w:r>
            <w:r w:rsidR="00F4572B">
              <w:t xml:space="preserve"> </w:t>
            </w:r>
            <w:r w:rsidR="00257E6E">
              <w:t xml:space="preserve">relative al </w:t>
            </w:r>
            <w:r w:rsidR="00605059">
              <w:t xml:space="preserve">documento </w:t>
            </w:r>
            <w:r w:rsidR="003F021E">
              <w:t>di un utente</w:t>
            </w:r>
          </w:p>
        </w:tc>
        <w:tc>
          <w:tcPr>
            <w:tcW w:w="2407" w:type="dxa"/>
          </w:tcPr>
          <w:p w14:paraId="00056FB2" w14:textId="0AB09F14" w:rsidR="00501DAC" w:rsidRDefault="00EA4789" w:rsidP="0035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Generalità</w:t>
            </w:r>
          </w:p>
        </w:tc>
        <w:tc>
          <w:tcPr>
            <w:tcW w:w="2407" w:type="dxa"/>
          </w:tcPr>
          <w:p w14:paraId="6B9AB203" w14:textId="69CD5A45" w:rsidR="00501DAC" w:rsidRDefault="004742D3" w:rsidP="0035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2A4F89" w14:paraId="0C74E6B3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0D82A4A" w14:textId="126CF8A4" w:rsidR="002A4F89" w:rsidRPr="004742D3" w:rsidRDefault="002A4F89" w:rsidP="002A4F89">
            <w:proofErr w:type="spellStart"/>
            <w:r>
              <w:rPr>
                <w:b w:val="0"/>
              </w:rPr>
              <w:t>FasciaOraria</w:t>
            </w:r>
            <w:proofErr w:type="spellEnd"/>
          </w:p>
        </w:tc>
        <w:tc>
          <w:tcPr>
            <w:tcW w:w="2407" w:type="dxa"/>
          </w:tcPr>
          <w:p w14:paraId="7FDB0CCE" w14:textId="798B6F03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Intervalli di ore in determinati giorni della settimana in cui c’è la disponibilità di una certa auto</w:t>
            </w:r>
          </w:p>
        </w:tc>
        <w:tc>
          <w:tcPr>
            <w:tcW w:w="2407" w:type="dxa"/>
          </w:tcPr>
          <w:p w14:paraId="11873652" w14:textId="752EB235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Giorno Disponibile</w:t>
            </w:r>
          </w:p>
        </w:tc>
        <w:tc>
          <w:tcPr>
            <w:tcW w:w="2407" w:type="dxa"/>
          </w:tcPr>
          <w:p w14:paraId="0B3BB3FF" w14:textId="1B779FA8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Autovettura</w:t>
            </w:r>
          </w:p>
        </w:tc>
      </w:tr>
      <w:tr w:rsidR="002A4F89" w14:paraId="7ECDBDBF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F1D7A74" w14:textId="3B17770A" w:rsidR="002A4F89" w:rsidRPr="00136E26" w:rsidRDefault="002A4F89" w:rsidP="002A4F89">
            <w:r w:rsidRPr="00136E26">
              <w:rPr>
                <w:b w:val="0"/>
              </w:rPr>
              <w:t>Fruitore</w:t>
            </w:r>
          </w:p>
        </w:tc>
        <w:tc>
          <w:tcPr>
            <w:tcW w:w="2407" w:type="dxa"/>
          </w:tcPr>
          <w:p w14:paraId="58EFB192" w14:textId="75AA5B40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che usufruisce di un servizio</w:t>
            </w:r>
          </w:p>
        </w:tc>
        <w:tc>
          <w:tcPr>
            <w:tcW w:w="2407" w:type="dxa"/>
          </w:tcPr>
          <w:p w14:paraId="7E7C0A92" w14:textId="63BDCEBE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Fruitore</w:t>
            </w:r>
          </w:p>
        </w:tc>
        <w:tc>
          <w:tcPr>
            <w:tcW w:w="2407" w:type="dxa"/>
          </w:tcPr>
          <w:p w14:paraId="77AE8FC0" w14:textId="123B21B9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ChiamataSharing</w:t>
            </w:r>
            <w:proofErr w:type="spellEnd"/>
            <w:r>
              <w:t xml:space="preserve">, </w:t>
            </w:r>
            <w:proofErr w:type="spellStart"/>
            <w:r w:rsidR="00761BEF">
              <w:t>PrenotazioneP</w:t>
            </w:r>
            <w:proofErr w:type="spellEnd"/>
            <w:r>
              <w:t>, Noleggio, Utente</w:t>
            </w:r>
          </w:p>
        </w:tc>
      </w:tr>
      <w:tr w:rsidR="002A4F89" w14:paraId="21D0FC05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98DC1D0" w14:textId="7BA41A74" w:rsidR="002A4F89" w:rsidRPr="00136E26" w:rsidRDefault="002A4F89" w:rsidP="002A4F89">
            <w:proofErr w:type="spellStart"/>
            <w:r>
              <w:rPr>
                <w:b w:val="0"/>
              </w:rPr>
              <w:t>FasciaOraria</w:t>
            </w:r>
            <w:proofErr w:type="spellEnd"/>
          </w:p>
        </w:tc>
        <w:tc>
          <w:tcPr>
            <w:tcW w:w="2407" w:type="dxa"/>
          </w:tcPr>
          <w:p w14:paraId="2E5132D0" w14:textId="3235C8E6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Intervalli di ore in determinati giorni </w:t>
            </w:r>
            <w:r>
              <w:lastRenderedPageBreak/>
              <w:t>della settimana in cui c’è la disponibilità di una certa auto</w:t>
            </w:r>
          </w:p>
        </w:tc>
        <w:tc>
          <w:tcPr>
            <w:tcW w:w="2407" w:type="dxa"/>
          </w:tcPr>
          <w:p w14:paraId="7C171EC4" w14:textId="15B68AB5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Giorno Disponibile</w:t>
            </w:r>
          </w:p>
        </w:tc>
        <w:tc>
          <w:tcPr>
            <w:tcW w:w="2407" w:type="dxa"/>
          </w:tcPr>
          <w:p w14:paraId="1E0430CD" w14:textId="2D2D162E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Autovettura</w:t>
            </w:r>
          </w:p>
        </w:tc>
      </w:tr>
      <w:tr w:rsidR="002A4F89" w14:paraId="698C5978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9F0035A" w14:textId="7A88FABA" w:rsidR="002A4F89" w:rsidRDefault="002A4F89" w:rsidP="002A4F89">
            <w:r>
              <w:rPr>
                <w:b w:val="0"/>
              </w:rPr>
              <w:t>Incidente</w:t>
            </w:r>
          </w:p>
        </w:tc>
        <w:tc>
          <w:tcPr>
            <w:tcW w:w="2407" w:type="dxa"/>
          </w:tcPr>
          <w:p w14:paraId="27BD6286" w14:textId="4E4B4282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informazioni sulla dinamica e sull’orario del sinistro</w:t>
            </w:r>
          </w:p>
        </w:tc>
        <w:tc>
          <w:tcPr>
            <w:tcW w:w="2407" w:type="dxa"/>
          </w:tcPr>
          <w:p w14:paraId="27796574" w14:textId="53236765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Sinistro</w:t>
            </w:r>
          </w:p>
        </w:tc>
        <w:tc>
          <w:tcPr>
            <w:tcW w:w="2407" w:type="dxa"/>
          </w:tcPr>
          <w:p w14:paraId="7735E482" w14:textId="7270AB3E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AutoCoinvolta</w:t>
            </w:r>
            <w:proofErr w:type="spellEnd"/>
            <w:r>
              <w:t>, Noleggio</w:t>
            </w:r>
          </w:p>
        </w:tc>
      </w:tr>
      <w:tr w:rsidR="002A4F89" w14:paraId="43AE32D2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95D861A" w14:textId="2E7452B5" w:rsidR="002A4F89" w:rsidRDefault="002A4F89" w:rsidP="002A4F89">
            <w:r>
              <w:rPr>
                <w:b w:val="0"/>
              </w:rPr>
              <w:t>Modello</w:t>
            </w:r>
          </w:p>
        </w:tc>
        <w:tc>
          <w:tcPr>
            <w:tcW w:w="2407" w:type="dxa"/>
          </w:tcPr>
          <w:p w14:paraId="73EE89C1" w14:textId="08A50BDC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autovettura</w:t>
            </w:r>
          </w:p>
        </w:tc>
        <w:tc>
          <w:tcPr>
            <w:tcW w:w="2407" w:type="dxa"/>
          </w:tcPr>
          <w:p w14:paraId="2127AA0D" w14:textId="77777777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09B36ECC" w14:textId="0F9FFA5D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Autovettura</w:t>
            </w:r>
          </w:p>
        </w:tc>
      </w:tr>
      <w:tr w:rsidR="002A4F89" w14:paraId="22F9407B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5F5321D" w14:textId="1BE51E27" w:rsidR="002A4F89" w:rsidRPr="004F213E" w:rsidRDefault="002A4F89" w:rsidP="002A4F89">
            <w:r>
              <w:rPr>
                <w:b w:val="0"/>
              </w:rPr>
              <w:t>Noleggio</w:t>
            </w:r>
          </w:p>
        </w:tc>
        <w:tc>
          <w:tcPr>
            <w:tcW w:w="2407" w:type="dxa"/>
          </w:tcPr>
          <w:p w14:paraId="1A904167" w14:textId="74982071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informazioni relative al noleggio di un’auto</w:t>
            </w:r>
          </w:p>
        </w:tc>
        <w:tc>
          <w:tcPr>
            <w:tcW w:w="2407" w:type="dxa"/>
          </w:tcPr>
          <w:p w14:paraId="2B29CF1B" w14:textId="31DABCD8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Sharing</w:t>
            </w:r>
          </w:p>
        </w:tc>
        <w:tc>
          <w:tcPr>
            <w:tcW w:w="2407" w:type="dxa"/>
          </w:tcPr>
          <w:p w14:paraId="7DFB0B9B" w14:textId="6E8DDB52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Autovettura, Fruitore, Incidente, Valutazione</w:t>
            </w:r>
          </w:p>
        </w:tc>
      </w:tr>
      <w:tr w:rsidR="002A4F89" w14:paraId="402B7720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DF061A0" w14:textId="4D5CD7A1" w:rsidR="002A4F89" w:rsidRDefault="002A4F89" w:rsidP="002A4F89">
            <w:r>
              <w:rPr>
                <w:b w:val="0"/>
              </w:rPr>
              <w:t>Optional</w:t>
            </w:r>
          </w:p>
        </w:tc>
        <w:tc>
          <w:tcPr>
            <w:tcW w:w="2407" w:type="dxa"/>
          </w:tcPr>
          <w:p w14:paraId="49DE1DA1" w14:textId="25041320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Accessori disponibili su un veicolo</w:t>
            </w:r>
          </w:p>
        </w:tc>
        <w:tc>
          <w:tcPr>
            <w:tcW w:w="2407" w:type="dxa"/>
          </w:tcPr>
          <w:p w14:paraId="6923868C" w14:textId="285E74B7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  <w:tc>
          <w:tcPr>
            <w:tcW w:w="2407" w:type="dxa"/>
          </w:tcPr>
          <w:p w14:paraId="12ED99A1" w14:textId="4AB04BE6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Autovettura</w:t>
            </w:r>
          </w:p>
        </w:tc>
      </w:tr>
      <w:tr w:rsidR="002A4F89" w14:paraId="60D7EB6B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42D898" w14:textId="39D8B4BD" w:rsidR="002A4F89" w:rsidRDefault="002A4F89" w:rsidP="002A4F89">
            <w:r>
              <w:rPr>
                <w:b w:val="0"/>
              </w:rPr>
              <w:t>Pool</w:t>
            </w:r>
          </w:p>
        </w:tc>
        <w:tc>
          <w:tcPr>
            <w:tcW w:w="2407" w:type="dxa"/>
          </w:tcPr>
          <w:p w14:paraId="687C28B7" w14:textId="7652B347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informazioni sul servizio di Car Pooling proposto da un utente</w:t>
            </w:r>
          </w:p>
        </w:tc>
        <w:tc>
          <w:tcPr>
            <w:tcW w:w="2407" w:type="dxa"/>
          </w:tcPr>
          <w:p w14:paraId="7E32EB17" w14:textId="565D9D06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Istanza di Car Pooling</w:t>
            </w:r>
          </w:p>
        </w:tc>
        <w:tc>
          <w:tcPr>
            <w:tcW w:w="2407" w:type="dxa"/>
          </w:tcPr>
          <w:p w14:paraId="0271BFCE" w14:textId="53F94FA2" w:rsidR="002A4F89" w:rsidRDefault="0034529C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PrenotazioneP</w:t>
            </w:r>
            <w:proofErr w:type="spellEnd"/>
            <w:r w:rsidR="002A4F89">
              <w:t xml:space="preserve">, </w:t>
            </w:r>
            <w:proofErr w:type="spellStart"/>
            <w:proofErr w:type="gramStart"/>
            <w:r w:rsidR="00A80638">
              <w:t>Proponente,</w:t>
            </w:r>
            <w:r w:rsidR="002A4F89">
              <w:t>Tragitto</w:t>
            </w:r>
            <w:proofErr w:type="spellEnd"/>
            <w:proofErr w:type="gramEnd"/>
            <w:r w:rsidR="002A4F89">
              <w:t>, Variazione</w:t>
            </w:r>
          </w:p>
        </w:tc>
      </w:tr>
      <w:tr w:rsidR="002A4F89" w14:paraId="6B82B594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F2B7C3C" w14:textId="64FBA361" w:rsidR="002A4F89" w:rsidRPr="00042C67" w:rsidRDefault="002A4F89" w:rsidP="002A4F89">
            <w:r>
              <w:rPr>
                <w:b w:val="0"/>
              </w:rPr>
              <w:t>Posizione</w:t>
            </w:r>
          </w:p>
        </w:tc>
        <w:tc>
          <w:tcPr>
            <w:tcW w:w="2407" w:type="dxa"/>
          </w:tcPr>
          <w:p w14:paraId="5249E38F" w14:textId="0263F1B3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Informazioni sulla posizione di un autoveicolo</w:t>
            </w:r>
          </w:p>
        </w:tc>
        <w:tc>
          <w:tcPr>
            <w:tcW w:w="2407" w:type="dxa"/>
          </w:tcPr>
          <w:p w14:paraId="77ABD603" w14:textId="36508469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Locazione</w:t>
            </w:r>
          </w:p>
        </w:tc>
        <w:tc>
          <w:tcPr>
            <w:tcW w:w="2407" w:type="dxa"/>
          </w:tcPr>
          <w:p w14:paraId="163E34F7" w14:textId="76AE9271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Chilometro, Tragitto</w:t>
            </w:r>
          </w:p>
        </w:tc>
      </w:tr>
      <w:tr w:rsidR="002A4F89" w14:paraId="0A8C5515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910721" w14:textId="73E5E7B8" w:rsidR="002A4F89" w:rsidRDefault="002A4F89" w:rsidP="002A4F89">
            <w:proofErr w:type="spellStart"/>
            <w:r>
              <w:rPr>
                <w:b w:val="0"/>
              </w:rPr>
              <w:t>PrenotazioneP</w:t>
            </w:r>
            <w:proofErr w:type="spellEnd"/>
          </w:p>
        </w:tc>
        <w:tc>
          <w:tcPr>
            <w:tcW w:w="2407" w:type="dxa"/>
          </w:tcPr>
          <w:p w14:paraId="44CB655D" w14:textId="09F540BC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il codice di una prenotazione di un Pool</w:t>
            </w:r>
          </w:p>
        </w:tc>
        <w:tc>
          <w:tcPr>
            <w:tcW w:w="2407" w:type="dxa"/>
          </w:tcPr>
          <w:p w14:paraId="49FC7B99" w14:textId="1BCDA599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RichiestaPool</w:t>
            </w:r>
            <w:proofErr w:type="spellEnd"/>
          </w:p>
        </w:tc>
        <w:tc>
          <w:tcPr>
            <w:tcW w:w="2407" w:type="dxa"/>
          </w:tcPr>
          <w:p w14:paraId="761E7C1D" w14:textId="44424BCC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Fruitore, Pool</w:t>
            </w:r>
          </w:p>
        </w:tc>
      </w:tr>
      <w:tr w:rsidR="002A4F89" w14:paraId="557B308B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07CE468" w14:textId="641A09EB" w:rsidR="002A4F89" w:rsidRPr="00710553" w:rsidRDefault="002A4F89" w:rsidP="002A4F89">
            <w:r>
              <w:rPr>
                <w:b w:val="0"/>
              </w:rPr>
              <w:t>Proponente</w:t>
            </w:r>
          </w:p>
        </w:tc>
        <w:tc>
          <w:tcPr>
            <w:tcW w:w="2407" w:type="dxa"/>
          </w:tcPr>
          <w:p w14:paraId="22532427" w14:textId="6CBC0E8D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che propone un servizio</w:t>
            </w:r>
          </w:p>
        </w:tc>
        <w:tc>
          <w:tcPr>
            <w:tcW w:w="2407" w:type="dxa"/>
          </w:tcPr>
          <w:p w14:paraId="6A9EB2C0" w14:textId="69DFF237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Proponente</w:t>
            </w:r>
          </w:p>
        </w:tc>
        <w:tc>
          <w:tcPr>
            <w:tcW w:w="2407" w:type="dxa"/>
          </w:tcPr>
          <w:p w14:paraId="653C4DA2" w14:textId="523D888D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Autovettura, </w:t>
            </w:r>
            <w:proofErr w:type="spellStart"/>
            <w:proofErr w:type="gramStart"/>
            <w:r>
              <w:t>Pool,Utente</w:t>
            </w:r>
            <w:proofErr w:type="spellEnd"/>
            <w:proofErr w:type="gramEnd"/>
          </w:p>
        </w:tc>
      </w:tr>
      <w:tr w:rsidR="002A4F89" w14:paraId="19F69F15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67737A" w14:textId="77777777" w:rsidR="002A4F89" w:rsidRDefault="002A4F89" w:rsidP="002A4F89">
            <w:proofErr w:type="spellStart"/>
            <w:r>
              <w:rPr>
                <w:b w:val="0"/>
              </w:rPr>
              <w:t>RideSharing</w:t>
            </w:r>
            <w:proofErr w:type="spellEnd"/>
          </w:p>
        </w:tc>
        <w:tc>
          <w:tcPr>
            <w:tcW w:w="2407" w:type="dxa"/>
          </w:tcPr>
          <w:p w14:paraId="74C5CABC" w14:textId="77777777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Servizio di Ride Sharing, mediante il quale un utente fruitore può usufruire di un servizio taxi offerto da un proponente</w:t>
            </w:r>
          </w:p>
        </w:tc>
        <w:tc>
          <w:tcPr>
            <w:tcW w:w="2407" w:type="dxa"/>
          </w:tcPr>
          <w:p w14:paraId="62FF9012" w14:textId="77777777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Ride Sharing</w:t>
            </w:r>
          </w:p>
        </w:tc>
        <w:tc>
          <w:tcPr>
            <w:tcW w:w="2407" w:type="dxa"/>
          </w:tcPr>
          <w:p w14:paraId="0146F376" w14:textId="77777777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Autovettura, Tragitto</w:t>
            </w:r>
          </w:p>
        </w:tc>
      </w:tr>
      <w:tr w:rsidR="002A4F89" w14:paraId="0A9E5F43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2522AC4" w14:textId="3987240B" w:rsidR="002A4F89" w:rsidRDefault="002A4F89" w:rsidP="002A4F89">
            <w:r>
              <w:rPr>
                <w:b w:val="0"/>
              </w:rPr>
              <w:t>Strada</w:t>
            </w:r>
          </w:p>
        </w:tc>
        <w:tc>
          <w:tcPr>
            <w:tcW w:w="2407" w:type="dxa"/>
          </w:tcPr>
          <w:p w14:paraId="153F76C6" w14:textId="2467C6BD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Raccoglie le informazioni sulla tipologia di strada</w:t>
            </w:r>
          </w:p>
        </w:tc>
        <w:tc>
          <w:tcPr>
            <w:tcW w:w="2407" w:type="dxa"/>
          </w:tcPr>
          <w:p w14:paraId="3EBC4E0A" w14:textId="08629649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590AB3BE" w14:textId="5C794B34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Chilometro, Tragitto</w:t>
            </w:r>
          </w:p>
        </w:tc>
      </w:tr>
      <w:tr w:rsidR="002A4F89" w14:paraId="1C7E05AC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CE7049A" w14:textId="14A33A3D" w:rsidR="002A4F89" w:rsidRDefault="002A4F89" w:rsidP="002A4F89">
            <w:r>
              <w:rPr>
                <w:b w:val="0"/>
              </w:rPr>
              <w:t>Tragitto</w:t>
            </w:r>
          </w:p>
        </w:tc>
        <w:tc>
          <w:tcPr>
            <w:tcW w:w="2407" w:type="dxa"/>
          </w:tcPr>
          <w:p w14:paraId="05A86B14" w14:textId="46D9D7B8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Insieme di strade percorse durante l’erogazione e la </w:t>
            </w:r>
            <w:r>
              <w:lastRenderedPageBreak/>
              <w:t>contemporanea fruizione di un servizio</w:t>
            </w:r>
          </w:p>
        </w:tc>
        <w:tc>
          <w:tcPr>
            <w:tcW w:w="2407" w:type="dxa"/>
          </w:tcPr>
          <w:p w14:paraId="29209DA8" w14:textId="5783EDA0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Percorso</w:t>
            </w:r>
          </w:p>
        </w:tc>
        <w:tc>
          <w:tcPr>
            <w:tcW w:w="2407" w:type="dxa"/>
          </w:tcPr>
          <w:p w14:paraId="634D0321" w14:textId="4615A33B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Noleggio, Pool, Posizione, Sharing, Strada</w:t>
            </w:r>
          </w:p>
        </w:tc>
      </w:tr>
      <w:tr w:rsidR="002A4F89" w14:paraId="6CE1441C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022587" w14:textId="4E095BC5" w:rsidR="002A4F89" w:rsidRPr="00720CA9" w:rsidRDefault="002A4F89" w:rsidP="002A4F89">
            <w:r>
              <w:rPr>
                <w:b w:val="0"/>
              </w:rPr>
              <w:t>Valutazione</w:t>
            </w:r>
          </w:p>
        </w:tc>
        <w:tc>
          <w:tcPr>
            <w:tcW w:w="2407" w:type="dxa"/>
          </w:tcPr>
          <w:p w14:paraId="57668E7F" w14:textId="23A2807A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Feedback fornito da ogni utente al termine di un tragitto </w:t>
            </w:r>
          </w:p>
        </w:tc>
        <w:tc>
          <w:tcPr>
            <w:tcW w:w="2407" w:type="dxa"/>
          </w:tcPr>
          <w:p w14:paraId="1475920E" w14:textId="4F5A43FF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Feedback, Recensione</w:t>
            </w:r>
          </w:p>
        </w:tc>
        <w:tc>
          <w:tcPr>
            <w:tcW w:w="2407" w:type="dxa"/>
          </w:tcPr>
          <w:p w14:paraId="7D70D67C" w14:textId="7C06D79C" w:rsidR="002A4F89" w:rsidRDefault="002A4F89" w:rsidP="002A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Noleggio, Pool, Sharing</w:t>
            </w:r>
          </w:p>
        </w:tc>
      </w:tr>
      <w:tr w:rsidR="002A4F89" w14:paraId="61D563CC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8FEEA20" w14:textId="3CAADB4C" w:rsidR="002A4F89" w:rsidRPr="00BD607E" w:rsidRDefault="002A4F89" w:rsidP="002A4F89">
            <w:r>
              <w:rPr>
                <w:b w:val="0"/>
              </w:rPr>
              <w:t>Variazione</w:t>
            </w:r>
          </w:p>
        </w:tc>
        <w:tc>
          <w:tcPr>
            <w:tcW w:w="2407" w:type="dxa"/>
          </w:tcPr>
          <w:p w14:paraId="06687C29" w14:textId="677DFA4C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Richiesta di una deviazione su un tragitto di Car Pooling</w:t>
            </w:r>
          </w:p>
        </w:tc>
        <w:tc>
          <w:tcPr>
            <w:tcW w:w="2407" w:type="dxa"/>
          </w:tcPr>
          <w:p w14:paraId="716FDCA6" w14:textId="0AFF85A5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Deviazione</w:t>
            </w:r>
          </w:p>
        </w:tc>
        <w:tc>
          <w:tcPr>
            <w:tcW w:w="2407" w:type="dxa"/>
          </w:tcPr>
          <w:p w14:paraId="6B70CF80" w14:textId="78069FB9" w:rsidR="002A4F89" w:rsidRDefault="002A4F89" w:rsidP="002A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Pool</w:t>
            </w:r>
          </w:p>
        </w:tc>
      </w:tr>
    </w:tbl>
    <w:p w14:paraId="65C9443D" w14:textId="77777777" w:rsidR="000C51FB" w:rsidRDefault="000C51FB" w:rsidP="000959D7">
      <w:pPr>
        <w:rPr>
          <w:i/>
          <w:sz w:val="32"/>
          <w:szCs w:val="32"/>
        </w:rPr>
      </w:pPr>
    </w:p>
    <w:p w14:paraId="757F6A15" w14:textId="77777777" w:rsidR="000C51FB" w:rsidRDefault="000C51FB" w:rsidP="000959D7">
      <w:pPr>
        <w:rPr>
          <w:i/>
          <w:sz w:val="32"/>
          <w:szCs w:val="32"/>
        </w:rPr>
      </w:pPr>
    </w:p>
    <w:p w14:paraId="322CAC83" w14:textId="77777777" w:rsidR="000F6071" w:rsidRDefault="000F6071" w:rsidP="000959D7">
      <w:pPr>
        <w:rPr>
          <w:i/>
          <w:sz w:val="32"/>
          <w:szCs w:val="32"/>
        </w:rPr>
      </w:pPr>
    </w:p>
    <w:p w14:paraId="7C8B8502" w14:textId="3DA3F797" w:rsidR="000F6071" w:rsidRDefault="000F6071" w:rsidP="000959D7">
      <w:pPr>
        <w:rPr>
          <w:i/>
          <w:sz w:val="32"/>
          <w:szCs w:val="32"/>
        </w:rPr>
      </w:pPr>
    </w:p>
    <w:p w14:paraId="565E383E" w14:textId="77A07AF0" w:rsidR="005A7660" w:rsidRDefault="005A7660" w:rsidP="000959D7">
      <w:pPr>
        <w:rPr>
          <w:i/>
          <w:sz w:val="32"/>
          <w:szCs w:val="32"/>
        </w:rPr>
      </w:pPr>
    </w:p>
    <w:p w14:paraId="62992FEA" w14:textId="3ED9AF81" w:rsidR="005A7660" w:rsidRDefault="005A7660" w:rsidP="000959D7">
      <w:pPr>
        <w:rPr>
          <w:i/>
          <w:sz w:val="32"/>
          <w:szCs w:val="32"/>
        </w:rPr>
      </w:pPr>
    </w:p>
    <w:p w14:paraId="402EBC15" w14:textId="3E6C24E9" w:rsidR="005A7660" w:rsidRDefault="005A7660" w:rsidP="000959D7">
      <w:pPr>
        <w:rPr>
          <w:i/>
          <w:sz w:val="32"/>
          <w:szCs w:val="32"/>
        </w:rPr>
      </w:pPr>
    </w:p>
    <w:p w14:paraId="55D0C60D" w14:textId="3F414424" w:rsidR="005A7660" w:rsidRDefault="005A7660" w:rsidP="000959D7">
      <w:pPr>
        <w:rPr>
          <w:i/>
          <w:sz w:val="32"/>
          <w:szCs w:val="32"/>
        </w:rPr>
      </w:pPr>
    </w:p>
    <w:p w14:paraId="45DFFB29" w14:textId="4FD0087E" w:rsidR="005A7660" w:rsidRDefault="005A7660" w:rsidP="000959D7">
      <w:pPr>
        <w:rPr>
          <w:i/>
          <w:sz w:val="32"/>
          <w:szCs w:val="32"/>
        </w:rPr>
      </w:pPr>
    </w:p>
    <w:p w14:paraId="7AE2B824" w14:textId="0A81ED3A" w:rsidR="005A7660" w:rsidRDefault="005A7660" w:rsidP="000959D7">
      <w:pPr>
        <w:rPr>
          <w:i/>
          <w:sz w:val="32"/>
          <w:szCs w:val="32"/>
        </w:rPr>
      </w:pPr>
    </w:p>
    <w:p w14:paraId="35768FFB" w14:textId="294C2137" w:rsidR="005A7660" w:rsidRDefault="005A7660" w:rsidP="000959D7">
      <w:pPr>
        <w:rPr>
          <w:i/>
          <w:sz w:val="32"/>
          <w:szCs w:val="32"/>
        </w:rPr>
      </w:pPr>
    </w:p>
    <w:p w14:paraId="68A316C4" w14:textId="2076D8FA" w:rsidR="005A7660" w:rsidRDefault="005A7660" w:rsidP="000959D7">
      <w:pPr>
        <w:rPr>
          <w:i/>
          <w:sz w:val="32"/>
          <w:szCs w:val="32"/>
        </w:rPr>
      </w:pPr>
    </w:p>
    <w:p w14:paraId="0A6EABBE" w14:textId="6D5540A1" w:rsidR="005A7660" w:rsidRDefault="005A7660" w:rsidP="000959D7">
      <w:pPr>
        <w:rPr>
          <w:i/>
          <w:sz w:val="32"/>
          <w:szCs w:val="32"/>
        </w:rPr>
      </w:pPr>
    </w:p>
    <w:p w14:paraId="7A9D633C" w14:textId="0B1957B8" w:rsidR="005A7660" w:rsidRDefault="005A7660" w:rsidP="000959D7">
      <w:pPr>
        <w:rPr>
          <w:i/>
          <w:sz w:val="32"/>
          <w:szCs w:val="32"/>
        </w:rPr>
      </w:pPr>
    </w:p>
    <w:p w14:paraId="6646E1D5" w14:textId="0ADAB595" w:rsidR="005A7660" w:rsidRDefault="005A7660" w:rsidP="000959D7">
      <w:pPr>
        <w:rPr>
          <w:i/>
          <w:sz w:val="32"/>
          <w:szCs w:val="32"/>
        </w:rPr>
      </w:pPr>
    </w:p>
    <w:p w14:paraId="0374D68C" w14:textId="77777777" w:rsidR="005A7660" w:rsidRDefault="005A7660" w:rsidP="000959D7">
      <w:pPr>
        <w:rPr>
          <w:i/>
          <w:sz w:val="32"/>
          <w:szCs w:val="32"/>
        </w:rPr>
      </w:pPr>
    </w:p>
    <w:p w14:paraId="13A43167" w14:textId="754BBC30" w:rsidR="00F24286" w:rsidRPr="005A7660" w:rsidRDefault="00561A1D" w:rsidP="007E39BC">
      <w:pPr>
        <w:pStyle w:val="Titolo1"/>
        <w:rPr>
          <w:b/>
          <w:color w:val="auto"/>
        </w:rPr>
      </w:pPr>
      <w:bookmarkStart w:id="1" w:name="_Toc5558627"/>
      <w:r w:rsidRPr="005A7660">
        <w:rPr>
          <w:b/>
          <w:i/>
          <w:color w:val="auto"/>
          <w:sz w:val="32"/>
          <w:szCs w:val="32"/>
        </w:rPr>
        <w:lastRenderedPageBreak/>
        <w:t>Progettazione concettuale del diagramma E-R non ristrutturato</w:t>
      </w:r>
      <w:bookmarkEnd w:id="1"/>
    </w:p>
    <w:p w14:paraId="46551EE7" w14:textId="34660964" w:rsidR="006449F1" w:rsidRDefault="000C731E" w:rsidP="00351EA4">
      <w:pPr>
        <w:rPr>
          <w:szCs w:val="24"/>
        </w:rPr>
      </w:pPr>
      <w:r>
        <w:rPr>
          <w:szCs w:val="24"/>
        </w:rPr>
        <w:t xml:space="preserve">Per </w:t>
      </w:r>
      <w:r w:rsidR="00FD79CF">
        <w:rPr>
          <w:szCs w:val="24"/>
        </w:rPr>
        <w:t>lo sviluppo del di</w:t>
      </w:r>
      <w:r w:rsidR="001D11C8">
        <w:rPr>
          <w:szCs w:val="24"/>
        </w:rPr>
        <w:t xml:space="preserve"> diagramma </w:t>
      </w:r>
      <w:r w:rsidR="0033430A">
        <w:rPr>
          <w:szCs w:val="24"/>
        </w:rPr>
        <w:t>E</w:t>
      </w:r>
      <w:r w:rsidR="001D11C8">
        <w:rPr>
          <w:szCs w:val="24"/>
        </w:rPr>
        <w:t>ntità-</w:t>
      </w:r>
      <w:r w:rsidR="0033430A">
        <w:rPr>
          <w:szCs w:val="24"/>
        </w:rPr>
        <w:t>R</w:t>
      </w:r>
      <w:r w:rsidR="001D11C8">
        <w:rPr>
          <w:szCs w:val="24"/>
        </w:rPr>
        <w:t xml:space="preserve">elazione si è deciso di usare una strategia </w:t>
      </w:r>
      <w:r w:rsidR="00C8340D" w:rsidRPr="004838B7">
        <w:rPr>
          <w:szCs w:val="24"/>
        </w:rPr>
        <w:t xml:space="preserve">sia </w:t>
      </w:r>
      <w:r w:rsidR="00696161" w:rsidRPr="004838B7">
        <w:rPr>
          <w:i/>
          <w:szCs w:val="24"/>
        </w:rPr>
        <w:t xml:space="preserve">top-down </w:t>
      </w:r>
      <w:r w:rsidR="0096396D" w:rsidRPr="004838B7">
        <w:rPr>
          <w:szCs w:val="24"/>
        </w:rPr>
        <w:t xml:space="preserve">sia </w:t>
      </w:r>
      <w:r w:rsidR="0096396D" w:rsidRPr="004838B7">
        <w:rPr>
          <w:i/>
          <w:szCs w:val="24"/>
        </w:rPr>
        <w:t>bottom-up</w:t>
      </w:r>
      <w:r w:rsidR="006449F1" w:rsidRPr="004838B7">
        <w:rPr>
          <w:i/>
          <w:szCs w:val="24"/>
        </w:rPr>
        <w:t xml:space="preserve">. </w:t>
      </w:r>
      <w:r w:rsidR="006449F1">
        <w:rPr>
          <w:szCs w:val="24"/>
        </w:rPr>
        <w:t xml:space="preserve">Abbiamo iniziato a costruire il diagramma </w:t>
      </w:r>
      <w:r w:rsidR="008E29F4">
        <w:rPr>
          <w:szCs w:val="24"/>
        </w:rPr>
        <w:t>a partire da</w:t>
      </w:r>
      <w:r w:rsidR="00895423">
        <w:rPr>
          <w:szCs w:val="24"/>
        </w:rPr>
        <w:t xml:space="preserve"> una</w:t>
      </w:r>
      <w:r w:rsidR="008E29F4">
        <w:rPr>
          <w:szCs w:val="24"/>
        </w:rPr>
        <w:t xml:space="preserve"> piccol</w:t>
      </w:r>
      <w:r w:rsidR="00895423">
        <w:rPr>
          <w:szCs w:val="24"/>
        </w:rPr>
        <w:t>a parte delle</w:t>
      </w:r>
      <w:r w:rsidR="008E29F4">
        <w:rPr>
          <w:szCs w:val="24"/>
        </w:rPr>
        <w:t xml:space="preserve"> specifiche</w:t>
      </w:r>
      <w:r w:rsidR="00702164">
        <w:rPr>
          <w:szCs w:val="24"/>
        </w:rPr>
        <w:t>, andando</w:t>
      </w:r>
      <w:r w:rsidR="003A5706">
        <w:rPr>
          <w:szCs w:val="24"/>
        </w:rPr>
        <w:t xml:space="preserve"> ad unire ogni </w:t>
      </w:r>
      <w:r w:rsidR="00AF29E8">
        <w:rPr>
          <w:szCs w:val="24"/>
        </w:rPr>
        <w:t xml:space="preserve">volta i </w:t>
      </w:r>
      <w:r w:rsidR="00973EA6">
        <w:rPr>
          <w:szCs w:val="24"/>
        </w:rPr>
        <w:t>relativi digrammi E-</w:t>
      </w:r>
      <w:r w:rsidR="00326462">
        <w:rPr>
          <w:szCs w:val="24"/>
        </w:rPr>
        <w:t>R prodotti</w:t>
      </w:r>
      <w:r w:rsidR="00257830">
        <w:rPr>
          <w:szCs w:val="24"/>
        </w:rPr>
        <w:t xml:space="preserve">, così da formare </w:t>
      </w:r>
      <w:r w:rsidR="00326462">
        <w:rPr>
          <w:szCs w:val="24"/>
        </w:rPr>
        <w:t>progressivamente</w:t>
      </w:r>
      <w:r w:rsidR="00163546">
        <w:rPr>
          <w:szCs w:val="24"/>
        </w:rPr>
        <w:t xml:space="preserve"> il diagramma E-R</w:t>
      </w:r>
      <w:r w:rsidR="00326462">
        <w:rPr>
          <w:szCs w:val="24"/>
        </w:rPr>
        <w:t>.</w:t>
      </w:r>
      <w:r w:rsidR="00F60E60">
        <w:rPr>
          <w:szCs w:val="24"/>
        </w:rPr>
        <w:t xml:space="preserve"> </w:t>
      </w:r>
      <w:r w:rsidR="009826ED">
        <w:rPr>
          <w:szCs w:val="24"/>
        </w:rPr>
        <w:t xml:space="preserve">Seguendo questo procedimento </w:t>
      </w:r>
      <w:r w:rsidR="00F60E60">
        <w:rPr>
          <w:szCs w:val="24"/>
        </w:rPr>
        <w:t>abbiamo ottenuto come risultato</w:t>
      </w:r>
      <w:r w:rsidR="00652990">
        <w:rPr>
          <w:szCs w:val="24"/>
        </w:rPr>
        <w:t xml:space="preserve"> finale il diagramma E-R non ristrutturato</w:t>
      </w:r>
      <w:r w:rsidR="00960839">
        <w:rPr>
          <w:szCs w:val="24"/>
        </w:rPr>
        <w:t>.</w:t>
      </w:r>
    </w:p>
    <w:p w14:paraId="1074A618" w14:textId="77777777" w:rsidR="000F6071" w:rsidRDefault="000F6071" w:rsidP="00351EA4">
      <w:pPr>
        <w:rPr>
          <w:i/>
          <w:sz w:val="28"/>
          <w:szCs w:val="28"/>
        </w:rPr>
      </w:pPr>
    </w:p>
    <w:p w14:paraId="239A863E" w14:textId="77777777" w:rsidR="000F6071" w:rsidRDefault="000F6071" w:rsidP="00351EA4">
      <w:pPr>
        <w:rPr>
          <w:i/>
          <w:sz w:val="28"/>
          <w:szCs w:val="28"/>
        </w:rPr>
      </w:pPr>
    </w:p>
    <w:p w14:paraId="3D895790" w14:textId="77777777" w:rsidR="000F6071" w:rsidRDefault="000F6071" w:rsidP="00351EA4">
      <w:pPr>
        <w:rPr>
          <w:i/>
          <w:sz w:val="28"/>
          <w:szCs w:val="28"/>
        </w:rPr>
      </w:pPr>
    </w:p>
    <w:p w14:paraId="2A175E61" w14:textId="6F6F65B2" w:rsidR="00764252" w:rsidRPr="005A7660" w:rsidRDefault="00FD123D" w:rsidP="007E39BC">
      <w:pPr>
        <w:pStyle w:val="Titolo2"/>
        <w:rPr>
          <w:i/>
          <w:color w:val="auto"/>
          <w:sz w:val="28"/>
          <w:szCs w:val="28"/>
        </w:rPr>
      </w:pPr>
      <w:bookmarkStart w:id="2" w:name="_Toc5558628"/>
      <w:r w:rsidRPr="005A7660">
        <w:rPr>
          <w:i/>
          <w:color w:val="auto"/>
          <w:sz w:val="28"/>
          <w:szCs w:val="28"/>
        </w:rPr>
        <w:t>Generalizzazioni</w:t>
      </w:r>
      <w:bookmarkEnd w:id="2"/>
    </w:p>
    <w:p w14:paraId="1F9D40B9" w14:textId="184BCCE3" w:rsidR="00FD123D" w:rsidRDefault="004741AF" w:rsidP="00351EA4">
      <w:pPr>
        <w:rPr>
          <w:szCs w:val="24"/>
        </w:rPr>
      </w:pPr>
      <w:r>
        <w:rPr>
          <w:szCs w:val="24"/>
        </w:rPr>
        <w:t xml:space="preserve">Le generalizzazioni da noi individuate riguardano </w:t>
      </w:r>
      <w:r w:rsidR="00615841">
        <w:rPr>
          <w:szCs w:val="24"/>
        </w:rPr>
        <w:t xml:space="preserve">le tipologie di strade: </w:t>
      </w:r>
      <w:r w:rsidR="007D0F3F" w:rsidRPr="007D0F3F">
        <w:rPr>
          <w:i/>
          <w:szCs w:val="24"/>
        </w:rPr>
        <w:t xml:space="preserve">autostrada, </w:t>
      </w:r>
      <w:r w:rsidR="00300FD0">
        <w:rPr>
          <w:i/>
          <w:szCs w:val="24"/>
        </w:rPr>
        <w:t xml:space="preserve">strada </w:t>
      </w:r>
      <w:r w:rsidR="00615841" w:rsidRPr="007D0F3F">
        <w:rPr>
          <w:i/>
          <w:szCs w:val="24"/>
        </w:rPr>
        <w:t>urbana</w:t>
      </w:r>
      <w:r w:rsidR="007D0F3F" w:rsidRPr="007D0F3F">
        <w:rPr>
          <w:i/>
          <w:szCs w:val="24"/>
        </w:rPr>
        <w:t xml:space="preserve"> </w:t>
      </w:r>
      <w:r w:rsidR="00615841" w:rsidRPr="007D0F3F">
        <w:rPr>
          <w:i/>
          <w:szCs w:val="24"/>
        </w:rPr>
        <w:t>e</w:t>
      </w:r>
      <w:r w:rsidR="00300FD0">
        <w:rPr>
          <w:i/>
          <w:szCs w:val="24"/>
        </w:rPr>
        <w:t xml:space="preserve"> strada</w:t>
      </w:r>
      <w:r w:rsidR="007D0F3F" w:rsidRPr="007D0F3F">
        <w:rPr>
          <w:i/>
          <w:szCs w:val="24"/>
        </w:rPr>
        <w:t xml:space="preserve"> </w:t>
      </w:r>
      <w:r w:rsidR="00426E4F" w:rsidRPr="007D0F3F">
        <w:rPr>
          <w:i/>
          <w:szCs w:val="24"/>
        </w:rPr>
        <w:t>extraurbana.</w:t>
      </w:r>
      <w:r w:rsidR="00EB3A66">
        <w:rPr>
          <w:szCs w:val="24"/>
        </w:rPr>
        <w:t xml:space="preserve"> </w:t>
      </w:r>
      <w:r w:rsidR="00426E4F">
        <w:rPr>
          <w:szCs w:val="24"/>
        </w:rPr>
        <w:t>A sua</w:t>
      </w:r>
      <w:r w:rsidR="00F52CC2">
        <w:rPr>
          <w:szCs w:val="24"/>
        </w:rPr>
        <w:t xml:space="preserve"> volta </w:t>
      </w:r>
      <w:r w:rsidR="005514FE">
        <w:rPr>
          <w:szCs w:val="24"/>
        </w:rPr>
        <w:t>le strade extraurbane si suddividono in:</w:t>
      </w:r>
      <w:r w:rsidR="008E59D1">
        <w:rPr>
          <w:szCs w:val="24"/>
        </w:rPr>
        <w:t xml:space="preserve"> </w:t>
      </w:r>
      <w:r w:rsidR="008E59D1">
        <w:rPr>
          <w:i/>
          <w:szCs w:val="24"/>
        </w:rPr>
        <w:t>strade extraurbane primarie</w:t>
      </w:r>
      <w:r w:rsidR="008E59D1">
        <w:rPr>
          <w:szCs w:val="24"/>
        </w:rPr>
        <w:t xml:space="preserve"> </w:t>
      </w:r>
      <w:r w:rsidR="00974829">
        <w:rPr>
          <w:szCs w:val="24"/>
        </w:rPr>
        <w:t xml:space="preserve">e </w:t>
      </w:r>
      <w:r w:rsidR="00974829">
        <w:rPr>
          <w:i/>
          <w:szCs w:val="24"/>
        </w:rPr>
        <w:t>strade</w:t>
      </w:r>
      <w:r w:rsidR="008E59D1">
        <w:rPr>
          <w:i/>
          <w:szCs w:val="24"/>
        </w:rPr>
        <w:t xml:space="preserve"> extraurbane secondarie.</w:t>
      </w:r>
      <w:r w:rsidR="008E59D1">
        <w:rPr>
          <w:szCs w:val="24"/>
        </w:rPr>
        <w:t xml:space="preserve"> </w:t>
      </w:r>
    </w:p>
    <w:p w14:paraId="2EFFEF11" w14:textId="253BD09C" w:rsidR="001171B9" w:rsidRDefault="000B500B" w:rsidP="00351EA4">
      <w:pPr>
        <w:rPr>
          <w:szCs w:val="24"/>
        </w:rPr>
      </w:pPr>
      <w:r>
        <w:rPr>
          <w:szCs w:val="24"/>
        </w:rPr>
        <w:t>La generalizzazione su strada è totale ed esclusiva, infat</w:t>
      </w:r>
      <w:r w:rsidR="009B1C4C">
        <w:rPr>
          <w:szCs w:val="24"/>
        </w:rPr>
        <w:t>t</w:t>
      </w:r>
      <w:r>
        <w:rPr>
          <w:szCs w:val="24"/>
        </w:rPr>
        <w:t>i</w:t>
      </w:r>
      <w:r w:rsidR="009B1C4C">
        <w:rPr>
          <w:szCs w:val="24"/>
        </w:rPr>
        <w:t xml:space="preserve"> ogni strada può appartenere ad una e</w:t>
      </w:r>
      <w:r w:rsidR="00DC6C05">
        <w:rPr>
          <w:szCs w:val="24"/>
        </w:rPr>
        <w:t xml:space="preserve"> una soltanto d</w:t>
      </w:r>
      <w:r w:rsidR="00A11225">
        <w:rPr>
          <w:szCs w:val="24"/>
        </w:rPr>
        <w:t>elle tre tipologie</w:t>
      </w:r>
      <w:r w:rsidR="00747E32">
        <w:rPr>
          <w:szCs w:val="24"/>
        </w:rPr>
        <w:t>.</w:t>
      </w:r>
      <w:r>
        <w:rPr>
          <w:szCs w:val="24"/>
        </w:rPr>
        <w:t xml:space="preserve"> </w:t>
      </w:r>
    </w:p>
    <w:p w14:paraId="671275E9" w14:textId="77777777" w:rsidR="000804AA" w:rsidRDefault="00C91F16" w:rsidP="00351EA4">
      <w:pPr>
        <w:rPr>
          <w:szCs w:val="24"/>
        </w:rPr>
      </w:pPr>
      <w:r w:rsidRPr="00C91F16">
        <w:rPr>
          <w:noProof/>
          <w:szCs w:val="24"/>
        </w:rPr>
        <w:drawing>
          <wp:inline distT="0" distB="0" distL="0" distR="0" wp14:anchorId="4D0B2F82" wp14:editId="7AA3FA60">
            <wp:extent cx="3136900" cy="2749880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625" cy="27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4FC3" w14:textId="77777777" w:rsidR="00C27CA9" w:rsidRDefault="00C27CA9" w:rsidP="00351EA4">
      <w:pPr>
        <w:rPr>
          <w:szCs w:val="24"/>
        </w:rPr>
      </w:pPr>
    </w:p>
    <w:p w14:paraId="4540D987" w14:textId="24404BA9" w:rsidR="008C4C83" w:rsidRDefault="008C4C83" w:rsidP="00351EA4">
      <w:pPr>
        <w:rPr>
          <w:szCs w:val="24"/>
        </w:rPr>
      </w:pPr>
      <w:r>
        <w:rPr>
          <w:szCs w:val="24"/>
        </w:rPr>
        <w:t>La generalizzazione</w:t>
      </w:r>
      <w:r w:rsidR="00A25B8A">
        <w:rPr>
          <w:szCs w:val="24"/>
        </w:rPr>
        <w:t xml:space="preserve"> su strada extraurbana</w:t>
      </w:r>
      <w:r w:rsidR="001C287E">
        <w:rPr>
          <w:szCs w:val="24"/>
        </w:rPr>
        <w:t xml:space="preserve"> è nuovamente </w:t>
      </w:r>
      <w:r w:rsidR="003F296D">
        <w:rPr>
          <w:szCs w:val="24"/>
        </w:rPr>
        <w:t>totale ed esclusiva, sempre per il medesimo motivo</w:t>
      </w:r>
      <w:r w:rsidR="0041640A">
        <w:rPr>
          <w:szCs w:val="24"/>
        </w:rPr>
        <w:t>.</w:t>
      </w:r>
    </w:p>
    <w:p w14:paraId="725A5493" w14:textId="3CA32D4D" w:rsidR="000C51FB" w:rsidRDefault="008C4C83" w:rsidP="00351EA4">
      <w:pPr>
        <w:rPr>
          <w:szCs w:val="24"/>
        </w:rPr>
      </w:pPr>
      <w:r w:rsidRPr="008C4C83">
        <w:rPr>
          <w:noProof/>
          <w:szCs w:val="24"/>
        </w:rPr>
        <w:lastRenderedPageBreak/>
        <w:drawing>
          <wp:inline distT="0" distB="0" distL="0" distR="0" wp14:anchorId="742A326E" wp14:editId="7ADA0A82">
            <wp:extent cx="3363582" cy="1816100"/>
            <wp:effectExtent l="0" t="0" r="889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8645" cy="182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A74E" w14:textId="35D84E5A" w:rsidR="005A7660" w:rsidRDefault="005A7660" w:rsidP="00351EA4">
      <w:pPr>
        <w:rPr>
          <w:szCs w:val="24"/>
        </w:rPr>
      </w:pPr>
    </w:p>
    <w:p w14:paraId="4642A591" w14:textId="77777777" w:rsidR="005A7660" w:rsidRDefault="005A7660" w:rsidP="00351EA4">
      <w:pPr>
        <w:rPr>
          <w:szCs w:val="24"/>
        </w:rPr>
      </w:pPr>
    </w:p>
    <w:p w14:paraId="7365D04C" w14:textId="19D22320" w:rsidR="0041640A" w:rsidRPr="005A7660" w:rsidRDefault="00933C25" w:rsidP="005A7660">
      <w:pPr>
        <w:pStyle w:val="Titolo2"/>
        <w:rPr>
          <w:i/>
          <w:color w:val="auto"/>
          <w:sz w:val="28"/>
          <w:szCs w:val="28"/>
        </w:rPr>
      </w:pPr>
      <w:bookmarkStart w:id="3" w:name="_Toc5558629"/>
      <w:r w:rsidRPr="005A7660">
        <w:rPr>
          <w:i/>
          <w:color w:val="auto"/>
          <w:sz w:val="28"/>
          <w:szCs w:val="28"/>
        </w:rPr>
        <w:t>Att</w:t>
      </w:r>
      <w:r w:rsidR="004C18CD" w:rsidRPr="005A7660">
        <w:rPr>
          <w:i/>
          <w:color w:val="auto"/>
          <w:sz w:val="28"/>
          <w:szCs w:val="28"/>
        </w:rPr>
        <w:t>ributi composti</w:t>
      </w:r>
      <w:bookmarkEnd w:id="3"/>
    </w:p>
    <w:p w14:paraId="01306612" w14:textId="54EDB9A3" w:rsidR="004C18CD" w:rsidRDefault="00623E42" w:rsidP="00351EA4">
      <w:pPr>
        <w:rPr>
          <w:szCs w:val="24"/>
        </w:rPr>
      </w:pPr>
      <w:r>
        <w:rPr>
          <w:szCs w:val="24"/>
        </w:rPr>
        <w:t xml:space="preserve">Abbiamo identificato </w:t>
      </w:r>
      <w:r w:rsidR="009024EB">
        <w:rPr>
          <w:szCs w:val="24"/>
        </w:rPr>
        <w:t>due</w:t>
      </w:r>
      <w:r>
        <w:rPr>
          <w:szCs w:val="24"/>
        </w:rPr>
        <w:t xml:space="preserve"> attribut</w:t>
      </w:r>
      <w:r w:rsidR="009024EB">
        <w:rPr>
          <w:szCs w:val="24"/>
        </w:rPr>
        <w:t>i</w:t>
      </w:r>
      <w:r>
        <w:rPr>
          <w:szCs w:val="24"/>
        </w:rPr>
        <w:t xml:space="preserve"> compost</w:t>
      </w:r>
      <w:r w:rsidR="009024EB">
        <w:rPr>
          <w:szCs w:val="24"/>
        </w:rPr>
        <w:t>i.</w:t>
      </w:r>
    </w:p>
    <w:p w14:paraId="3EF77815" w14:textId="4AC3FEF8" w:rsidR="00F30196" w:rsidRPr="00F30196" w:rsidRDefault="00A20CE1" w:rsidP="00F30196">
      <w:pPr>
        <w:rPr>
          <w:szCs w:val="24"/>
        </w:rPr>
      </w:pPr>
      <w:r>
        <w:rPr>
          <w:szCs w:val="24"/>
        </w:rPr>
        <w:t xml:space="preserve">Il primo attributo composto identificato è </w:t>
      </w:r>
      <w:r w:rsidR="00176D81" w:rsidRPr="00176D81">
        <w:rPr>
          <w:i/>
          <w:szCs w:val="24"/>
        </w:rPr>
        <w:t>Stato</w:t>
      </w:r>
      <w:r w:rsidR="0056100C">
        <w:rPr>
          <w:i/>
          <w:szCs w:val="24"/>
        </w:rPr>
        <w:t xml:space="preserve">, </w:t>
      </w:r>
      <w:r w:rsidR="0056100C">
        <w:rPr>
          <w:szCs w:val="24"/>
        </w:rPr>
        <w:t xml:space="preserve">dell’entità </w:t>
      </w:r>
      <w:r w:rsidR="0098422E" w:rsidRPr="00C75E73">
        <w:rPr>
          <w:b/>
          <w:szCs w:val="24"/>
        </w:rPr>
        <w:t>Autovettura</w:t>
      </w:r>
      <w:r w:rsidR="0098422E">
        <w:rPr>
          <w:szCs w:val="24"/>
        </w:rPr>
        <w:t xml:space="preserve">. Con questo attributo si tiene traccia </w:t>
      </w:r>
      <w:r w:rsidR="00D44350">
        <w:rPr>
          <w:szCs w:val="24"/>
        </w:rPr>
        <w:t>dell’utilizzo del veicolo.</w:t>
      </w:r>
    </w:p>
    <w:p w14:paraId="694EE3C1" w14:textId="77777777" w:rsidR="00184885" w:rsidRPr="0056100C" w:rsidRDefault="00184885" w:rsidP="00351EA4">
      <w:pPr>
        <w:rPr>
          <w:szCs w:val="24"/>
          <w:u w:val="single"/>
        </w:rPr>
      </w:pPr>
    </w:p>
    <w:p w14:paraId="26F7FAC3" w14:textId="7346BADF" w:rsidR="007015A0" w:rsidRDefault="00CF7F40" w:rsidP="00351EA4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D054D76" wp14:editId="1CD10312">
            <wp:extent cx="2351643" cy="3724275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092" cy="375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BF438" w14:textId="77777777" w:rsidR="002925CE" w:rsidRDefault="002925CE" w:rsidP="00351EA4">
      <w:pPr>
        <w:rPr>
          <w:szCs w:val="24"/>
        </w:rPr>
      </w:pPr>
    </w:p>
    <w:p w14:paraId="6A581945" w14:textId="77777777" w:rsidR="007015A0" w:rsidRDefault="007015A0" w:rsidP="00351EA4">
      <w:pPr>
        <w:rPr>
          <w:szCs w:val="24"/>
        </w:rPr>
      </w:pPr>
    </w:p>
    <w:p w14:paraId="1874BDAD" w14:textId="5C7AEF01" w:rsidR="009B7B06" w:rsidRDefault="009B7B06" w:rsidP="00351EA4">
      <w:pPr>
        <w:rPr>
          <w:szCs w:val="24"/>
        </w:rPr>
      </w:pPr>
      <w:r>
        <w:rPr>
          <w:szCs w:val="24"/>
        </w:rPr>
        <w:lastRenderedPageBreak/>
        <w:t xml:space="preserve">Il secondo attributo composto è </w:t>
      </w:r>
      <w:r w:rsidRPr="00090623">
        <w:rPr>
          <w:i/>
          <w:szCs w:val="24"/>
        </w:rPr>
        <w:t>Indirizzo</w:t>
      </w:r>
      <w:r>
        <w:rPr>
          <w:szCs w:val="24"/>
        </w:rPr>
        <w:t>, usato nell</w:t>
      </w:r>
      <w:r w:rsidR="008F0727">
        <w:rPr>
          <w:szCs w:val="24"/>
        </w:rPr>
        <w:t>’</w:t>
      </w:r>
      <w:r>
        <w:rPr>
          <w:szCs w:val="24"/>
        </w:rPr>
        <w:t xml:space="preserve">entità </w:t>
      </w:r>
      <w:r w:rsidR="00090623" w:rsidRPr="00C75E73">
        <w:rPr>
          <w:b/>
          <w:szCs w:val="24"/>
        </w:rPr>
        <w:t>Utente</w:t>
      </w:r>
      <w:r w:rsidR="008F0727">
        <w:rPr>
          <w:szCs w:val="24"/>
        </w:rPr>
        <w:t xml:space="preserve">. Esso </w:t>
      </w:r>
      <w:r w:rsidR="001245DD">
        <w:rPr>
          <w:szCs w:val="24"/>
        </w:rPr>
        <w:t>racchiude</w:t>
      </w:r>
      <w:r w:rsidR="008F0727">
        <w:rPr>
          <w:szCs w:val="24"/>
        </w:rPr>
        <w:t xml:space="preserve"> le informazioni</w:t>
      </w:r>
      <w:r w:rsidR="002925CE">
        <w:rPr>
          <w:szCs w:val="24"/>
        </w:rPr>
        <w:t xml:space="preserve"> </w:t>
      </w:r>
      <w:r w:rsidR="001245DD">
        <w:rPr>
          <w:szCs w:val="24"/>
        </w:rPr>
        <w:t>per identificare un indirizzo.</w:t>
      </w:r>
    </w:p>
    <w:p w14:paraId="2553FB32" w14:textId="15D2E87F" w:rsidR="00090623" w:rsidRDefault="004B1F24" w:rsidP="00351EA4">
      <w:pPr>
        <w:rPr>
          <w:szCs w:val="24"/>
        </w:rPr>
      </w:pPr>
      <w:r>
        <w:rPr>
          <w:noProof/>
        </w:rPr>
        <w:drawing>
          <wp:inline distT="0" distB="0" distL="0" distR="0" wp14:anchorId="4CEED8AA" wp14:editId="23AF7F47">
            <wp:extent cx="2889250" cy="1682460"/>
            <wp:effectExtent l="0" t="0" r="635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590" cy="169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F6AF" w14:textId="318827FE" w:rsidR="00DD0B64" w:rsidRDefault="00DD0B64" w:rsidP="00351EA4">
      <w:pPr>
        <w:rPr>
          <w:szCs w:val="24"/>
        </w:rPr>
      </w:pPr>
    </w:p>
    <w:p w14:paraId="462984B4" w14:textId="77777777" w:rsidR="00C27CA9" w:rsidRDefault="00C27CA9" w:rsidP="00351EA4">
      <w:pPr>
        <w:rPr>
          <w:szCs w:val="24"/>
        </w:rPr>
      </w:pPr>
    </w:p>
    <w:p w14:paraId="0884F3B2" w14:textId="77777777" w:rsidR="008E79BE" w:rsidRDefault="008E79BE" w:rsidP="00351EA4">
      <w:pPr>
        <w:rPr>
          <w:szCs w:val="24"/>
        </w:rPr>
      </w:pPr>
    </w:p>
    <w:p w14:paraId="56037705" w14:textId="526047B9" w:rsidR="00DD0B64" w:rsidRPr="005A7660" w:rsidRDefault="002A4D48" w:rsidP="005A7660">
      <w:pPr>
        <w:pStyle w:val="Titolo2"/>
        <w:rPr>
          <w:i/>
          <w:color w:val="auto"/>
          <w:sz w:val="28"/>
          <w:szCs w:val="28"/>
        </w:rPr>
      </w:pPr>
      <w:bookmarkStart w:id="4" w:name="_Toc5558630"/>
      <w:r w:rsidRPr="005A7660">
        <w:rPr>
          <w:i/>
          <w:color w:val="auto"/>
          <w:sz w:val="28"/>
          <w:szCs w:val="28"/>
        </w:rPr>
        <w:t xml:space="preserve">Attributi </w:t>
      </w:r>
      <w:r w:rsidR="0018166C" w:rsidRPr="005A7660">
        <w:rPr>
          <w:i/>
          <w:color w:val="auto"/>
          <w:sz w:val="28"/>
          <w:szCs w:val="28"/>
        </w:rPr>
        <w:t>multivalore</w:t>
      </w:r>
      <w:bookmarkEnd w:id="4"/>
    </w:p>
    <w:p w14:paraId="0D3AABCA" w14:textId="46D56E1D" w:rsidR="00DD0B64" w:rsidRDefault="00923175" w:rsidP="00351EA4">
      <w:pPr>
        <w:rPr>
          <w:szCs w:val="24"/>
        </w:rPr>
      </w:pPr>
      <w:r>
        <w:rPr>
          <w:szCs w:val="24"/>
        </w:rPr>
        <w:t>Nella strutturazione del diagrammo è stato identificato</w:t>
      </w:r>
      <w:r w:rsidR="00AC7BD5">
        <w:rPr>
          <w:szCs w:val="24"/>
        </w:rPr>
        <w:t xml:space="preserve"> come attributo </w:t>
      </w:r>
      <w:proofErr w:type="spellStart"/>
      <w:r w:rsidR="003776F1">
        <w:rPr>
          <w:szCs w:val="24"/>
        </w:rPr>
        <w:t>multivalore</w:t>
      </w:r>
      <w:proofErr w:type="spellEnd"/>
      <w:r w:rsidR="00AC7BD5">
        <w:rPr>
          <w:szCs w:val="24"/>
        </w:rPr>
        <w:t xml:space="preserve"> </w:t>
      </w:r>
      <w:r w:rsidR="00C75E73" w:rsidRPr="00AC7BD5">
        <w:rPr>
          <w:i/>
          <w:szCs w:val="24"/>
        </w:rPr>
        <w:t>Optional</w:t>
      </w:r>
      <w:r w:rsidR="00C75E73">
        <w:rPr>
          <w:i/>
          <w:szCs w:val="24"/>
        </w:rPr>
        <w:t>,</w:t>
      </w:r>
      <w:r w:rsidR="00474446">
        <w:rPr>
          <w:szCs w:val="24"/>
        </w:rPr>
        <w:t xml:space="preserve"> usato nell’entità </w:t>
      </w:r>
      <w:r w:rsidR="004F06DD" w:rsidRPr="004F06DD">
        <w:rPr>
          <w:b/>
          <w:i/>
          <w:szCs w:val="24"/>
        </w:rPr>
        <w:t>Autovettura</w:t>
      </w:r>
      <w:r w:rsidR="00474446">
        <w:rPr>
          <w:szCs w:val="24"/>
        </w:rPr>
        <w:t>.</w:t>
      </w:r>
      <w:r w:rsidR="00600248">
        <w:rPr>
          <w:szCs w:val="24"/>
        </w:rPr>
        <w:t xml:space="preserve"> Esso </w:t>
      </w:r>
      <w:r w:rsidR="00393394">
        <w:rPr>
          <w:szCs w:val="24"/>
        </w:rPr>
        <w:t>precisa</w:t>
      </w:r>
      <w:r w:rsidR="00B01411">
        <w:rPr>
          <w:szCs w:val="24"/>
        </w:rPr>
        <w:t xml:space="preserve"> quali </w:t>
      </w:r>
      <w:r w:rsidR="00393394">
        <w:rPr>
          <w:szCs w:val="24"/>
        </w:rPr>
        <w:t xml:space="preserve">accessori </w:t>
      </w:r>
      <w:r w:rsidR="00AF2FE7">
        <w:rPr>
          <w:szCs w:val="24"/>
        </w:rPr>
        <w:t>sono</w:t>
      </w:r>
      <w:r w:rsidR="006447B8">
        <w:rPr>
          <w:szCs w:val="24"/>
        </w:rPr>
        <w:t xml:space="preserve"> montati su</w:t>
      </w:r>
      <w:r w:rsidR="002A0134">
        <w:rPr>
          <w:szCs w:val="24"/>
        </w:rPr>
        <w:t xml:space="preserve"> un determinato</w:t>
      </w:r>
      <w:r w:rsidR="00393394">
        <w:rPr>
          <w:szCs w:val="24"/>
        </w:rPr>
        <w:t xml:space="preserve"> veicolo.</w:t>
      </w:r>
    </w:p>
    <w:p w14:paraId="7EF29E78" w14:textId="3714CCE6" w:rsidR="00986AF4" w:rsidRDefault="00D17B81" w:rsidP="00351EA4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3090B7A" wp14:editId="3FD1F60C">
            <wp:extent cx="2228850" cy="339090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056AFF" w14:textId="4EE69180" w:rsidR="00D4413B" w:rsidRDefault="00D4413B" w:rsidP="00351EA4">
      <w:pPr>
        <w:rPr>
          <w:szCs w:val="24"/>
        </w:rPr>
      </w:pPr>
    </w:p>
    <w:p w14:paraId="181DC22B" w14:textId="77777777" w:rsidR="00D4413B" w:rsidRDefault="00D4413B" w:rsidP="00351EA4">
      <w:pPr>
        <w:rPr>
          <w:szCs w:val="24"/>
        </w:rPr>
      </w:pPr>
    </w:p>
    <w:p w14:paraId="41C1B647" w14:textId="5F75ED06" w:rsidR="001C1172" w:rsidRPr="005A7660" w:rsidRDefault="00913EAF" w:rsidP="005A7660">
      <w:pPr>
        <w:pStyle w:val="Titolo2"/>
        <w:rPr>
          <w:i/>
          <w:color w:val="auto"/>
          <w:sz w:val="28"/>
          <w:szCs w:val="28"/>
        </w:rPr>
      </w:pPr>
      <w:bookmarkStart w:id="5" w:name="_Toc5558631"/>
      <w:r w:rsidRPr="005A7660">
        <w:rPr>
          <w:i/>
          <w:color w:val="auto"/>
          <w:sz w:val="28"/>
          <w:szCs w:val="28"/>
        </w:rPr>
        <w:lastRenderedPageBreak/>
        <w:t>Attributi derivabili</w:t>
      </w:r>
      <w:bookmarkEnd w:id="5"/>
    </w:p>
    <w:p w14:paraId="2D6A8D46" w14:textId="15D9AE11" w:rsidR="005A5A8A" w:rsidRDefault="0085783E" w:rsidP="009E1402">
      <w:pPr>
        <w:tabs>
          <w:tab w:val="left" w:pos="2550"/>
        </w:tabs>
        <w:rPr>
          <w:szCs w:val="24"/>
        </w:rPr>
      </w:pPr>
      <w:r>
        <w:rPr>
          <w:szCs w:val="24"/>
        </w:rPr>
        <w:t xml:space="preserve">Nell’entità </w:t>
      </w:r>
      <w:r w:rsidR="00AA0FF7" w:rsidRPr="00AA0FF7">
        <w:rPr>
          <w:b/>
          <w:i/>
          <w:szCs w:val="24"/>
        </w:rPr>
        <w:t>Variazione</w:t>
      </w:r>
      <w:r w:rsidR="00AA0FF7">
        <w:rPr>
          <w:szCs w:val="24"/>
        </w:rPr>
        <w:t xml:space="preserve"> l’attributo </w:t>
      </w:r>
      <w:r w:rsidR="00AA0FF7" w:rsidRPr="00AA0FF7">
        <w:rPr>
          <w:i/>
          <w:szCs w:val="24"/>
        </w:rPr>
        <w:t>Entità</w:t>
      </w:r>
      <w:r w:rsidR="00C278F4">
        <w:rPr>
          <w:i/>
          <w:szCs w:val="24"/>
        </w:rPr>
        <w:t xml:space="preserve"> </w:t>
      </w:r>
      <w:r w:rsidR="00B85BC0">
        <w:rPr>
          <w:szCs w:val="24"/>
        </w:rPr>
        <w:t>si calcola</w:t>
      </w:r>
      <w:r w:rsidR="00764F00">
        <w:rPr>
          <w:szCs w:val="24"/>
        </w:rPr>
        <w:t xml:space="preserve"> </w:t>
      </w:r>
      <w:r w:rsidR="00301B5A">
        <w:rPr>
          <w:szCs w:val="24"/>
        </w:rPr>
        <w:t xml:space="preserve">considerando la somma di </w:t>
      </w:r>
      <w:r w:rsidR="009E6999">
        <w:rPr>
          <w:szCs w:val="24"/>
        </w:rPr>
        <w:t>tu</w:t>
      </w:r>
      <w:r w:rsidR="0008383B">
        <w:rPr>
          <w:szCs w:val="24"/>
        </w:rPr>
        <w:t>tte le distanze tra le posi</w:t>
      </w:r>
      <w:r w:rsidR="004571F6">
        <w:rPr>
          <w:szCs w:val="24"/>
        </w:rPr>
        <w:t>zioni che formano un tragitto</w:t>
      </w:r>
      <w:r w:rsidR="002C2286">
        <w:rPr>
          <w:szCs w:val="24"/>
        </w:rPr>
        <w:t>.</w:t>
      </w:r>
      <w:r w:rsidR="00FA5DEF">
        <w:rPr>
          <w:szCs w:val="24"/>
        </w:rPr>
        <w:t xml:space="preserve"> </w:t>
      </w:r>
      <w:r w:rsidR="005A5A8A">
        <w:rPr>
          <w:szCs w:val="24"/>
        </w:rPr>
        <w:t>In particolare,</w:t>
      </w:r>
      <w:r w:rsidR="00FA5DEF">
        <w:rPr>
          <w:szCs w:val="24"/>
        </w:rPr>
        <w:t xml:space="preserve"> si considera:</w:t>
      </w:r>
    </w:p>
    <w:p w14:paraId="5AF78F6D" w14:textId="531CA1B8" w:rsidR="003040BB" w:rsidRDefault="00217E3D" w:rsidP="00AE7259">
      <w:pPr>
        <w:pStyle w:val="Paragrafoelenco"/>
        <w:numPr>
          <w:ilvl w:val="0"/>
          <w:numId w:val="5"/>
        </w:numPr>
        <w:tabs>
          <w:tab w:val="left" w:pos="2550"/>
        </w:tabs>
        <w:rPr>
          <w:szCs w:val="24"/>
        </w:rPr>
      </w:pPr>
      <w:r>
        <w:rPr>
          <w:szCs w:val="24"/>
        </w:rPr>
        <w:t xml:space="preserve">Piccola: </w:t>
      </w:r>
      <w:r w:rsidR="00C824AE">
        <w:rPr>
          <w:szCs w:val="24"/>
        </w:rPr>
        <w:t>fino a 2 Km</w:t>
      </w:r>
    </w:p>
    <w:p w14:paraId="77418487" w14:textId="4E169345" w:rsidR="00430591" w:rsidRDefault="00430591" w:rsidP="00AE7259">
      <w:pPr>
        <w:pStyle w:val="Paragrafoelenco"/>
        <w:numPr>
          <w:ilvl w:val="0"/>
          <w:numId w:val="5"/>
        </w:numPr>
        <w:tabs>
          <w:tab w:val="left" w:pos="2550"/>
        </w:tabs>
        <w:rPr>
          <w:szCs w:val="24"/>
        </w:rPr>
      </w:pPr>
      <w:r>
        <w:rPr>
          <w:szCs w:val="24"/>
        </w:rPr>
        <w:t>Media:</w:t>
      </w:r>
      <w:r w:rsidR="00FC6670">
        <w:rPr>
          <w:szCs w:val="24"/>
        </w:rPr>
        <w:t xml:space="preserve"> da 2 Km a 5 Km</w:t>
      </w:r>
    </w:p>
    <w:p w14:paraId="6D21EAFB" w14:textId="58624C51" w:rsidR="00FC6670" w:rsidRDefault="00FC6670" w:rsidP="00AE7259">
      <w:pPr>
        <w:pStyle w:val="Paragrafoelenco"/>
        <w:numPr>
          <w:ilvl w:val="0"/>
          <w:numId w:val="5"/>
        </w:numPr>
        <w:tabs>
          <w:tab w:val="left" w:pos="2550"/>
        </w:tabs>
        <w:rPr>
          <w:szCs w:val="24"/>
        </w:rPr>
      </w:pPr>
      <w:r>
        <w:rPr>
          <w:szCs w:val="24"/>
        </w:rPr>
        <w:t>Grande:</w:t>
      </w:r>
      <w:r w:rsidR="006F421B">
        <w:rPr>
          <w:szCs w:val="24"/>
        </w:rPr>
        <w:t xml:space="preserve"> da</w:t>
      </w:r>
      <w:r w:rsidR="0060383D">
        <w:rPr>
          <w:szCs w:val="24"/>
        </w:rPr>
        <w:t xml:space="preserve"> 5 Km a 10 Km</w:t>
      </w:r>
    </w:p>
    <w:p w14:paraId="291BA506" w14:textId="77777777" w:rsidR="002173D0" w:rsidRPr="002173D0" w:rsidRDefault="002173D0" w:rsidP="002173D0">
      <w:pPr>
        <w:tabs>
          <w:tab w:val="left" w:pos="2550"/>
        </w:tabs>
        <w:rPr>
          <w:szCs w:val="24"/>
        </w:rPr>
      </w:pPr>
      <w:r w:rsidRPr="002173D0">
        <w:rPr>
          <w:szCs w:val="24"/>
        </w:rPr>
        <w:t>In base al peso della variazione, si effettua un aumento di prezzo unicamente per chi ha richiesto il cambio del tragitto.</w:t>
      </w:r>
    </w:p>
    <w:p w14:paraId="34CAA3C1" w14:textId="3703595C" w:rsidR="002173D0" w:rsidRDefault="00A3180D" w:rsidP="00AE7259">
      <w:pPr>
        <w:pStyle w:val="Paragrafoelenco"/>
        <w:numPr>
          <w:ilvl w:val="0"/>
          <w:numId w:val="6"/>
        </w:numPr>
        <w:tabs>
          <w:tab w:val="left" w:pos="2550"/>
        </w:tabs>
        <w:rPr>
          <w:szCs w:val="24"/>
        </w:rPr>
      </w:pPr>
      <w:r>
        <w:rPr>
          <w:szCs w:val="24"/>
        </w:rPr>
        <w:t>2</w:t>
      </w:r>
      <w:r w:rsidR="002173D0" w:rsidRPr="002173D0">
        <w:rPr>
          <w:szCs w:val="24"/>
        </w:rPr>
        <w:t>% se l’entità è bassa</w:t>
      </w:r>
    </w:p>
    <w:p w14:paraId="61C18650" w14:textId="78210175" w:rsidR="002173D0" w:rsidRDefault="002173D0" w:rsidP="00AE7259">
      <w:pPr>
        <w:pStyle w:val="Paragrafoelenco"/>
        <w:numPr>
          <w:ilvl w:val="0"/>
          <w:numId w:val="6"/>
        </w:numPr>
        <w:tabs>
          <w:tab w:val="left" w:pos="2550"/>
        </w:tabs>
        <w:rPr>
          <w:szCs w:val="24"/>
        </w:rPr>
      </w:pPr>
      <w:r w:rsidRPr="002173D0">
        <w:rPr>
          <w:szCs w:val="24"/>
        </w:rPr>
        <w:t xml:space="preserve"> </w:t>
      </w:r>
      <w:r w:rsidR="00A3180D">
        <w:rPr>
          <w:szCs w:val="24"/>
        </w:rPr>
        <w:t>5</w:t>
      </w:r>
      <w:r w:rsidRPr="002173D0">
        <w:rPr>
          <w:szCs w:val="24"/>
        </w:rPr>
        <w:t>% se l’entità è media</w:t>
      </w:r>
    </w:p>
    <w:p w14:paraId="7D5BC793" w14:textId="3A7DF701" w:rsidR="002173D0" w:rsidRPr="002173D0" w:rsidRDefault="00A3180D" w:rsidP="00AE7259">
      <w:pPr>
        <w:pStyle w:val="Paragrafoelenco"/>
        <w:numPr>
          <w:ilvl w:val="0"/>
          <w:numId w:val="6"/>
        </w:numPr>
        <w:tabs>
          <w:tab w:val="left" w:pos="2550"/>
        </w:tabs>
        <w:rPr>
          <w:szCs w:val="24"/>
        </w:rPr>
      </w:pPr>
      <w:r>
        <w:rPr>
          <w:szCs w:val="24"/>
        </w:rPr>
        <w:t>8</w:t>
      </w:r>
      <w:r w:rsidR="002173D0" w:rsidRPr="002173D0">
        <w:rPr>
          <w:szCs w:val="24"/>
        </w:rPr>
        <w:t>% se l’entità è alta</w:t>
      </w:r>
    </w:p>
    <w:p w14:paraId="457D9F27" w14:textId="77777777" w:rsidR="001863E8" w:rsidRDefault="001863E8" w:rsidP="00124E93">
      <w:pPr>
        <w:tabs>
          <w:tab w:val="left" w:pos="2550"/>
        </w:tabs>
        <w:rPr>
          <w:szCs w:val="24"/>
        </w:rPr>
      </w:pPr>
    </w:p>
    <w:p w14:paraId="377E4D48" w14:textId="28CABE96" w:rsidR="00124E93" w:rsidRPr="00124E93" w:rsidRDefault="003A45C1" w:rsidP="00124E93">
      <w:pPr>
        <w:tabs>
          <w:tab w:val="left" w:pos="2550"/>
        </w:tabs>
        <w:rPr>
          <w:szCs w:val="24"/>
        </w:rPr>
      </w:pPr>
      <w:r>
        <w:rPr>
          <w:szCs w:val="24"/>
        </w:rPr>
        <w:t xml:space="preserve">Nell’entità </w:t>
      </w:r>
      <w:r w:rsidRPr="003A45C1">
        <w:rPr>
          <w:b/>
          <w:i/>
          <w:szCs w:val="24"/>
        </w:rPr>
        <w:t>Pool</w:t>
      </w:r>
      <w:r w:rsidR="00124E93" w:rsidRPr="00124E93">
        <w:rPr>
          <w:szCs w:val="24"/>
        </w:rPr>
        <w:t xml:space="preserve"> </w:t>
      </w:r>
      <w:r>
        <w:rPr>
          <w:szCs w:val="24"/>
        </w:rPr>
        <w:t>l’</w:t>
      </w:r>
      <w:r w:rsidR="00124E93" w:rsidRPr="00124E93">
        <w:rPr>
          <w:szCs w:val="24"/>
        </w:rPr>
        <w:t xml:space="preserve">attributo </w:t>
      </w:r>
      <w:r w:rsidR="006757CC">
        <w:rPr>
          <w:i/>
          <w:szCs w:val="24"/>
        </w:rPr>
        <w:t>Spesa</w:t>
      </w:r>
      <w:r w:rsidR="00124E93" w:rsidRPr="00124E93">
        <w:rPr>
          <w:szCs w:val="24"/>
        </w:rPr>
        <w:t xml:space="preserve"> dell’area servizi Car Pooling si calcola considerando il </w:t>
      </w:r>
      <w:r w:rsidR="00124E93" w:rsidRPr="003A45C1">
        <w:rPr>
          <w:i/>
          <w:szCs w:val="24"/>
        </w:rPr>
        <w:t>Costo usura</w:t>
      </w:r>
      <w:r w:rsidR="00124E93" w:rsidRPr="00124E93">
        <w:rPr>
          <w:szCs w:val="24"/>
        </w:rPr>
        <w:t xml:space="preserve"> e il </w:t>
      </w:r>
      <w:r w:rsidR="00124E93" w:rsidRPr="003A45C1">
        <w:rPr>
          <w:i/>
          <w:szCs w:val="24"/>
        </w:rPr>
        <w:t>Costo operativo</w:t>
      </w:r>
      <w:r w:rsidR="00124E93" w:rsidRPr="00124E93">
        <w:rPr>
          <w:szCs w:val="24"/>
        </w:rPr>
        <w:t xml:space="preserve"> e dal </w:t>
      </w:r>
      <w:r w:rsidR="00124E93" w:rsidRPr="003A45C1">
        <w:rPr>
          <w:i/>
          <w:szCs w:val="24"/>
        </w:rPr>
        <w:t>Numero Passeggeri</w:t>
      </w:r>
      <w:r w:rsidR="00124E93" w:rsidRPr="00124E93">
        <w:rPr>
          <w:szCs w:val="24"/>
        </w:rPr>
        <w:t xml:space="preserve"> più eventuali aumenti dovuti a </w:t>
      </w:r>
      <w:r w:rsidR="00124E93" w:rsidRPr="003A45C1">
        <w:rPr>
          <w:i/>
          <w:szCs w:val="24"/>
        </w:rPr>
        <w:t>Variazion</w:t>
      </w:r>
      <w:r>
        <w:rPr>
          <w:i/>
          <w:szCs w:val="24"/>
        </w:rPr>
        <w:t>i</w:t>
      </w:r>
      <w:r w:rsidR="00124E93" w:rsidRPr="00124E93">
        <w:rPr>
          <w:szCs w:val="24"/>
        </w:rPr>
        <w:t xml:space="preserve">. Inoltre, </w:t>
      </w:r>
      <w:r w:rsidR="006757CC">
        <w:rPr>
          <w:szCs w:val="24"/>
        </w:rPr>
        <w:t>la</w:t>
      </w:r>
      <w:r w:rsidR="00124E93" w:rsidRPr="00124E93">
        <w:rPr>
          <w:szCs w:val="24"/>
        </w:rPr>
        <w:t xml:space="preserve"> </w:t>
      </w:r>
      <w:r w:rsidR="006757CC" w:rsidRPr="000B78A7">
        <w:rPr>
          <w:i/>
          <w:szCs w:val="24"/>
        </w:rPr>
        <w:t>Spesa</w:t>
      </w:r>
      <w:r w:rsidR="00124E93" w:rsidRPr="00124E93">
        <w:rPr>
          <w:szCs w:val="24"/>
        </w:rPr>
        <w:t xml:space="preserve"> </w:t>
      </w:r>
      <w:proofErr w:type="gramStart"/>
      <w:r w:rsidR="00124E93" w:rsidRPr="00124E93">
        <w:rPr>
          <w:szCs w:val="24"/>
        </w:rPr>
        <w:t>è pro capite</w:t>
      </w:r>
      <w:proofErr w:type="gramEnd"/>
      <w:r w:rsidR="00124E93" w:rsidRPr="00124E93">
        <w:rPr>
          <w:szCs w:val="24"/>
        </w:rPr>
        <w:t>.</w:t>
      </w:r>
    </w:p>
    <w:p w14:paraId="5CF002E4" w14:textId="4446B25A" w:rsidR="005A5A8A" w:rsidRPr="00C278F4" w:rsidRDefault="006757CC" w:rsidP="009E1402">
      <w:pPr>
        <w:tabs>
          <w:tab w:val="left" w:pos="2550"/>
        </w:tabs>
        <w:rPr>
          <w:szCs w:val="24"/>
        </w:rPr>
      </w:pPr>
      <w:r>
        <w:rPr>
          <w:szCs w:val="24"/>
        </w:rPr>
        <w:t>Spesa</w:t>
      </w:r>
      <w:r w:rsidR="00124E93" w:rsidRPr="00124E93">
        <w:rPr>
          <w:szCs w:val="24"/>
        </w:rPr>
        <w:t xml:space="preserve"> </w:t>
      </w:r>
      <w:r w:rsidR="00124E93">
        <w:rPr>
          <w:szCs w:val="24"/>
        </w:rPr>
        <w:t>=</w:t>
      </w:r>
      <w:r w:rsidR="003A45C1">
        <w:rPr>
          <w:szCs w:val="24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CostoUsura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+ 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CostoOperativo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Cambria Math"/>
                <w:szCs w:val="24"/>
              </w:rPr>
              <m:t>NPosti</m:t>
            </m:r>
          </m:den>
        </m:f>
        <m:r>
          <w:rPr>
            <w:rFonts w:ascii="Cambria Math" w:hAnsi="Cambria Math" w:cs="Cambria Math"/>
            <w:szCs w:val="24"/>
          </w:rPr>
          <m:t>+PercentualeAumento</m:t>
        </m:r>
      </m:oMath>
    </w:p>
    <w:p w14:paraId="290BBF96" w14:textId="77777777" w:rsidR="001863E8" w:rsidRDefault="001863E8" w:rsidP="009E1402">
      <w:pPr>
        <w:tabs>
          <w:tab w:val="left" w:pos="2550"/>
        </w:tabs>
        <w:rPr>
          <w:szCs w:val="24"/>
        </w:rPr>
      </w:pPr>
    </w:p>
    <w:p w14:paraId="5C4CF78F" w14:textId="7F4F8770" w:rsidR="001C1172" w:rsidRDefault="00523615" w:rsidP="009E1402">
      <w:pPr>
        <w:tabs>
          <w:tab w:val="left" w:pos="2550"/>
        </w:tabs>
        <w:rPr>
          <w:szCs w:val="24"/>
        </w:rPr>
      </w:pPr>
      <w:r>
        <w:rPr>
          <w:szCs w:val="24"/>
        </w:rPr>
        <w:t xml:space="preserve">Nell’entità </w:t>
      </w:r>
      <w:r w:rsidR="00703B95">
        <w:rPr>
          <w:b/>
          <w:i/>
          <w:szCs w:val="24"/>
        </w:rPr>
        <w:t xml:space="preserve">Pool </w:t>
      </w:r>
      <w:r w:rsidR="00703B95">
        <w:rPr>
          <w:szCs w:val="24"/>
        </w:rPr>
        <w:t xml:space="preserve">l’attributo </w:t>
      </w:r>
      <w:r w:rsidR="00703B95">
        <w:rPr>
          <w:i/>
          <w:szCs w:val="24"/>
        </w:rPr>
        <w:t xml:space="preserve">Flessibilità </w:t>
      </w:r>
      <w:r w:rsidR="00703B95">
        <w:rPr>
          <w:szCs w:val="24"/>
        </w:rPr>
        <w:t xml:space="preserve">indica </w:t>
      </w:r>
      <w:r w:rsidR="0083637B">
        <w:rPr>
          <w:szCs w:val="24"/>
        </w:rPr>
        <w:t xml:space="preserve">quanto un proponente è disposto a variare il proprio tragitto. È un valore che viene indicato </w:t>
      </w:r>
      <w:r w:rsidR="00AE3A2F">
        <w:rPr>
          <w:szCs w:val="24"/>
        </w:rPr>
        <w:t>dal proponete quando crea il pool.</w:t>
      </w:r>
    </w:p>
    <w:p w14:paraId="1FD1C332" w14:textId="07567D59" w:rsidR="00AE3A2F" w:rsidRDefault="00DC4453" w:rsidP="00AE3A2F">
      <w:pPr>
        <w:pStyle w:val="Paragrafoelenco"/>
        <w:numPr>
          <w:ilvl w:val="0"/>
          <w:numId w:val="18"/>
        </w:numPr>
        <w:tabs>
          <w:tab w:val="left" w:pos="2550"/>
        </w:tabs>
        <w:rPr>
          <w:szCs w:val="24"/>
        </w:rPr>
      </w:pPr>
      <w:r>
        <w:rPr>
          <w:szCs w:val="24"/>
        </w:rPr>
        <w:t>B</w:t>
      </w:r>
      <w:r w:rsidR="00DD1BD3">
        <w:rPr>
          <w:szCs w:val="24"/>
        </w:rPr>
        <w:t>ass</w:t>
      </w:r>
      <w:r>
        <w:rPr>
          <w:szCs w:val="24"/>
        </w:rPr>
        <w:t>a: variazione ammessa inferiore ai 2K</w:t>
      </w:r>
      <w:r w:rsidR="00BE6A53">
        <w:rPr>
          <w:szCs w:val="24"/>
        </w:rPr>
        <w:t>m</w:t>
      </w:r>
    </w:p>
    <w:p w14:paraId="2F4A6C9A" w14:textId="1C1386F7" w:rsidR="00DC4453" w:rsidRDefault="00DC4453" w:rsidP="00AE3A2F">
      <w:pPr>
        <w:pStyle w:val="Paragrafoelenco"/>
        <w:numPr>
          <w:ilvl w:val="0"/>
          <w:numId w:val="18"/>
        </w:numPr>
        <w:tabs>
          <w:tab w:val="left" w:pos="2550"/>
        </w:tabs>
        <w:rPr>
          <w:szCs w:val="24"/>
        </w:rPr>
      </w:pPr>
      <w:r>
        <w:rPr>
          <w:szCs w:val="24"/>
        </w:rPr>
        <w:t xml:space="preserve">Media: variazione ammessa compresa tra </w:t>
      </w:r>
      <w:r w:rsidR="00BE6A53">
        <w:rPr>
          <w:szCs w:val="24"/>
        </w:rPr>
        <w:t>2 Km e 5 Km</w:t>
      </w:r>
    </w:p>
    <w:p w14:paraId="342D7E15" w14:textId="7A6A3AE5" w:rsidR="00BE6A53" w:rsidRPr="00AE3A2F" w:rsidRDefault="00B938BD" w:rsidP="00AE3A2F">
      <w:pPr>
        <w:pStyle w:val="Paragrafoelenco"/>
        <w:numPr>
          <w:ilvl w:val="0"/>
          <w:numId w:val="18"/>
        </w:numPr>
        <w:tabs>
          <w:tab w:val="left" w:pos="2550"/>
        </w:tabs>
        <w:rPr>
          <w:szCs w:val="24"/>
        </w:rPr>
      </w:pPr>
      <w:r>
        <w:rPr>
          <w:szCs w:val="24"/>
        </w:rPr>
        <w:t>Alta: variazione ammessa compresa tra i 5 Km e i 10 Km</w:t>
      </w:r>
    </w:p>
    <w:p w14:paraId="7B5939ED" w14:textId="29102153" w:rsidR="007D487F" w:rsidRDefault="007D487F" w:rsidP="009E1402">
      <w:pPr>
        <w:tabs>
          <w:tab w:val="left" w:pos="2550"/>
        </w:tabs>
        <w:rPr>
          <w:szCs w:val="24"/>
        </w:rPr>
      </w:pPr>
    </w:p>
    <w:p w14:paraId="6ADB3A1A" w14:textId="7750E630" w:rsidR="007D487F" w:rsidRDefault="007D487F" w:rsidP="009E1402">
      <w:pPr>
        <w:tabs>
          <w:tab w:val="left" w:pos="2550"/>
        </w:tabs>
        <w:rPr>
          <w:szCs w:val="24"/>
        </w:rPr>
      </w:pPr>
    </w:p>
    <w:p w14:paraId="759BAB42" w14:textId="7005EB80" w:rsidR="007D487F" w:rsidRDefault="007D487F" w:rsidP="009E1402">
      <w:pPr>
        <w:tabs>
          <w:tab w:val="left" w:pos="2550"/>
        </w:tabs>
        <w:rPr>
          <w:szCs w:val="24"/>
        </w:rPr>
      </w:pPr>
    </w:p>
    <w:p w14:paraId="2E287653" w14:textId="61502C7C" w:rsidR="007D487F" w:rsidRDefault="007D487F" w:rsidP="009E1402">
      <w:pPr>
        <w:tabs>
          <w:tab w:val="left" w:pos="2550"/>
        </w:tabs>
        <w:rPr>
          <w:szCs w:val="24"/>
        </w:rPr>
      </w:pPr>
    </w:p>
    <w:p w14:paraId="5BC7852F" w14:textId="104D4ABF" w:rsidR="007D487F" w:rsidRDefault="007D487F" w:rsidP="009E1402">
      <w:pPr>
        <w:tabs>
          <w:tab w:val="left" w:pos="2550"/>
        </w:tabs>
        <w:rPr>
          <w:szCs w:val="24"/>
        </w:rPr>
      </w:pPr>
    </w:p>
    <w:p w14:paraId="00393FBB" w14:textId="2F4EA135" w:rsidR="007D487F" w:rsidRDefault="007D487F" w:rsidP="009E1402">
      <w:pPr>
        <w:tabs>
          <w:tab w:val="left" w:pos="2550"/>
        </w:tabs>
        <w:rPr>
          <w:szCs w:val="24"/>
        </w:rPr>
      </w:pPr>
    </w:p>
    <w:p w14:paraId="6C51DAFF" w14:textId="3F7A9257" w:rsidR="00544DBC" w:rsidRPr="005A7660" w:rsidRDefault="009E1402" w:rsidP="005A7660">
      <w:pPr>
        <w:pStyle w:val="Titolo1"/>
        <w:rPr>
          <w:b/>
          <w:i/>
          <w:color w:val="auto"/>
          <w:sz w:val="32"/>
          <w:szCs w:val="32"/>
        </w:rPr>
      </w:pPr>
      <w:bookmarkStart w:id="6" w:name="_Toc5558632"/>
      <w:r w:rsidRPr="005A7660">
        <w:rPr>
          <w:b/>
          <w:i/>
          <w:color w:val="auto"/>
          <w:sz w:val="32"/>
          <w:szCs w:val="32"/>
        </w:rPr>
        <w:lastRenderedPageBreak/>
        <w:t>Ristrutturazione del diagramma E-R</w:t>
      </w:r>
      <w:bookmarkEnd w:id="6"/>
    </w:p>
    <w:p w14:paraId="2265F9B9" w14:textId="7CFFA5F8" w:rsidR="000A722C" w:rsidRPr="000A722C" w:rsidRDefault="000A722C" w:rsidP="009E1402">
      <w:pPr>
        <w:tabs>
          <w:tab w:val="left" w:pos="2550"/>
        </w:tabs>
        <w:rPr>
          <w:szCs w:val="24"/>
        </w:rPr>
      </w:pPr>
      <w:r>
        <w:rPr>
          <w:szCs w:val="24"/>
        </w:rPr>
        <w:t>Prima d</w:t>
      </w:r>
      <w:r w:rsidR="00EF56B1">
        <w:rPr>
          <w:szCs w:val="24"/>
        </w:rPr>
        <w:t>ella</w:t>
      </w:r>
      <w:r>
        <w:rPr>
          <w:szCs w:val="24"/>
        </w:rPr>
        <w:t xml:space="preserve"> progettazione logica </w:t>
      </w:r>
      <w:r w:rsidR="006976D9">
        <w:rPr>
          <w:szCs w:val="24"/>
        </w:rPr>
        <w:t>è stato necessario ristrutturare il diagramma E-R</w:t>
      </w:r>
      <w:r w:rsidR="00E52CF1">
        <w:rPr>
          <w:szCs w:val="24"/>
        </w:rPr>
        <w:t xml:space="preserve">, </w:t>
      </w:r>
      <w:r w:rsidR="00414127">
        <w:rPr>
          <w:szCs w:val="24"/>
        </w:rPr>
        <w:t>essendo presenti</w:t>
      </w:r>
      <w:r w:rsidR="00ED6740">
        <w:rPr>
          <w:szCs w:val="24"/>
        </w:rPr>
        <w:t xml:space="preserve"> generalizzazioni</w:t>
      </w:r>
      <w:r w:rsidR="00AB1D1F">
        <w:rPr>
          <w:szCs w:val="24"/>
        </w:rPr>
        <w:t>,</w:t>
      </w:r>
      <w:r w:rsidR="00ED6740">
        <w:rPr>
          <w:szCs w:val="24"/>
        </w:rPr>
        <w:t xml:space="preserve"> attribut</w:t>
      </w:r>
      <w:r w:rsidR="00C13A0B">
        <w:rPr>
          <w:szCs w:val="24"/>
        </w:rPr>
        <w:t>i</w:t>
      </w:r>
      <w:r w:rsidR="00ED6740">
        <w:rPr>
          <w:szCs w:val="24"/>
        </w:rPr>
        <w:t xml:space="preserve"> </w:t>
      </w:r>
      <w:proofErr w:type="spellStart"/>
      <w:r w:rsidR="00ED6740">
        <w:rPr>
          <w:szCs w:val="24"/>
        </w:rPr>
        <w:t>multivalore</w:t>
      </w:r>
      <w:proofErr w:type="spellEnd"/>
      <w:r w:rsidR="00DB4758">
        <w:rPr>
          <w:szCs w:val="24"/>
        </w:rPr>
        <w:t xml:space="preserve"> e attributi composti</w:t>
      </w:r>
      <w:r w:rsidR="007E52BA">
        <w:rPr>
          <w:szCs w:val="24"/>
        </w:rPr>
        <w:t>, elem</w:t>
      </w:r>
      <w:r w:rsidR="004261A0">
        <w:rPr>
          <w:szCs w:val="24"/>
        </w:rPr>
        <w:t xml:space="preserve">enti </w:t>
      </w:r>
      <w:r w:rsidR="00A53AED">
        <w:rPr>
          <w:szCs w:val="24"/>
        </w:rPr>
        <w:t xml:space="preserve">non traducibili </w:t>
      </w:r>
      <w:r w:rsidR="002D5A14">
        <w:rPr>
          <w:szCs w:val="24"/>
        </w:rPr>
        <w:t>per la progettazione logica.</w:t>
      </w:r>
    </w:p>
    <w:p w14:paraId="6A14B9F6" w14:textId="77777777" w:rsidR="00113662" w:rsidRDefault="00113662" w:rsidP="009E1402">
      <w:pPr>
        <w:tabs>
          <w:tab w:val="left" w:pos="2550"/>
        </w:tabs>
        <w:rPr>
          <w:i/>
          <w:sz w:val="28"/>
          <w:szCs w:val="28"/>
        </w:rPr>
      </w:pPr>
    </w:p>
    <w:p w14:paraId="122B18FD" w14:textId="3BB0009F" w:rsidR="00636F04" w:rsidRPr="007D487F" w:rsidRDefault="0013767D" w:rsidP="007D487F">
      <w:pPr>
        <w:pStyle w:val="Titolo2"/>
        <w:rPr>
          <w:i/>
          <w:color w:val="auto"/>
          <w:sz w:val="28"/>
          <w:szCs w:val="28"/>
        </w:rPr>
      </w:pPr>
      <w:bookmarkStart w:id="7" w:name="_Toc5558633"/>
      <w:r w:rsidRPr="007D487F">
        <w:rPr>
          <w:i/>
          <w:color w:val="auto"/>
          <w:sz w:val="28"/>
          <w:szCs w:val="28"/>
        </w:rPr>
        <w:t>Traduzion</w:t>
      </w:r>
      <w:r w:rsidR="00344027" w:rsidRPr="007D487F">
        <w:rPr>
          <w:i/>
          <w:color w:val="auto"/>
          <w:sz w:val="28"/>
          <w:szCs w:val="28"/>
        </w:rPr>
        <w:t>e generalizzazioni</w:t>
      </w:r>
      <w:bookmarkEnd w:id="7"/>
    </w:p>
    <w:p w14:paraId="52BA5D60" w14:textId="080A8F77" w:rsidR="003752B6" w:rsidRPr="00674865" w:rsidRDefault="00497BA7" w:rsidP="009E1402">
      <w:pPr>
        <w:tabs>
          <w:tab w:val="left" w:pos="2550"/>
        </w:tabs>
        <w:rPr>
          <w:szCs w:val="24"/>
        </w:rPr>
      </w:pPr>
      <w:r>
        <w:rPr>
          <w:szCs w:val="24"/>
        </w:rPr>
        <w:t>Le due generalizzazioni presenti nel diagramma E-R sono</w:t>
      </w:r>
      <w:r w:rsidR="00CA18A4">
        <w:rPr>
          <w:szCs w:val="24"/>
        </w:rPr>
        <w:t xml:space="preserve"> </w:t>
      </w:r>
      <w:r w:rsidR="00D66FB2">
        <w:rPr>
          <w:szCs w:val="24"/>
        </w:rPr>
        <w:t xml:space="preserve">due. La prima riguarda </w:t>
      </w:r>
      <w:r w:rsidR="00DA11CE">
        <w:rPr>
          <w:szCs w:val="24"/>
        </w:rPr>
        <w:t xml:space="preserve">le tipologie di </w:t>
      </w:r>
      <w:r w:rsidR="00DA11CE">
        <w:rPr>
          <w:i/>
          <w:szCs w:val="24"/>
        </w:rPr>
        <w:t>S</w:t>
      </w:r>
      <w:r w:rsidR="00DA11CE" w:rsidRPr="00DA11CE">
        <w:rPr>
          <w:i/>
          <w:szCs w:val="24"/>
        </w:rPr>
        <w:t>trada</w:t>
      </w:r>
      <w:r w:rsidR="007E5750">
        <w:rPr>
          <w:i/>
          <w:szCs w:val="24"/>
        </w:rPr>
        <w:t xml:space="preserve">. </w:t>
      </w:r>
      <w:r w:rsidR="007E5750">
        <w:rPr>
          <w:szCs w:val="24"/>
        </w:rPr>
        <w:t xml:space="preserve">La seconda riguarda le tipologie di </w:t>
      </w:r>
      <w:r w:rsidR="007E5750" w:rsidRPr="00DC4418">
        <w:rPr>
          <w:szCs w:val="24"/>
        </w:rPr>
        <w:t>strade e</w:t>
      </w:r>
      <w:r w:rsidR="005D3956" w:rsidRPr="00DC4418">
        <w:rPr>
          <w:szCs w:val="24"/>
        </w:rPr>
        <w:t>xtraurban</w:t>
      </w:r>
      <w:r w:rsidR="00DC4418">
        <w:rPr>
          <w:szCs w:val="24"/>
        </w:rPr>
        <w:t>e</w:t>
      </w:r>
      <w:r w:rsidR="001F74E7">
        <w:rPr>
          <w:szCs w:val="24"/>
        </w:rPr>
        <w:t>. Per eliminare</w:t>
      </w:r>
      <w:r w:rsidR="00DA11CE">
        <w:rPr>
          <w:i/>
          <w:szCs w:val="24"/>
        </w:rPr>
        <w:t xml:space="preserve"> </w:t>
      </w:r>
      <w:r w:rsidR="00192DD3">
        <w:rPr>
          <w:szCs w:val="24"/>
        </w:rPr>
        <w:t xml:space="preserve">le due generalizzazioni </w:t>
      </w:r>
      <w:r w:rsidR="0091117B">
        <w:rPr>
          <w:szCs w:val="24"/>
        </w:rPr>
        <w:t>è stato necessario eliminare prima la seconda, essendo generalizzazione di generalizzazione</w:t>
      </w:r>
      <w:r w:rsidR="00ED3529">
        <w:rPr>
          <w:szCs w:val="24"/>
        </w:rPr>
        <w:t xml:space="preserve">, andando così ad avere due entità distinte </w:t>
      </w:r>
      <w:r w:rsidR="00FB4E76" w:rsidRPr="00674865">
        <w:rPr>
          <w:i/>
          <w:szCs w:val="24"/>
        </w:rPr>
        <w:t>Strada extraurbana primaria</w:t>
      </w:r>
      <w:r w:rsidR="00FB4E76">
        <w:rPr>
          <w:szCs w:val="24"/>
        </w:rPr>
        <w:t xml:space="preserve"> e </w:t>
      </w:r>
      <w:r w:rsidR="00FB4E76" w:rsidRPr="00674865">
        <w:rPr>
          <w:i/>
          <w:szCs w:val="24"/>
        </w:rPr>
        <w:t>Strada extraurbana secondaria</w:t>
      </w:r>
      <w:r w:rsidR="00674865">
        <w:rPr>
          <w:i/>
          <w:szCs w:val="24"/>
        </w:rPr>
        <w:t xml:space="preserve"> </w:t>
      </w:r>
      <w:r w:rsidR="008167D4">
        <w:rPr>
          <w:szCs w:val="24"/>
        </w:rPr>
        <w:t xml:space="preserve">entrambe figlie di </w:t>
      </w:r>
      <w:r w:rsidR="008167D4" w:rsidRPr="008167D4">
        <w:rPr>
          <w:i/>
          <w:szCs w:val="24"/>
        </w:rPr>
        <w:t>Strada</w:t>
      </w:r>
      <w:r w:rsidR="008167D4">
        <w:rPr>
          <w:szCs w:val="24"/>
        </w:rPr>
        <w:t>. Successivamente la prima</w:t>
      </w:r>
      <w:r w:rsidR="00DC4418">
        <w:rPr>
          <w:szCs w:val="24"/>
        </w:rPr>
        <w:t xml:space="preserve"> generalizzazione</w:t>
      </w:r>
      <w:r w:rsidR="008167D4">
        <w:rPr>
          <w:szCs w:val="24"/>
        </w:rPr>
        <w:t xml:space="preserve"> </w:t>
      </w:r>
      <w:r w:rsidR="00CD7C43">
        <w:rPr>
          <w:szCs w:val="24"/>
        </w:rPr>
        <w:t xml:space="preserve">è stata </w:t>
      </w:r>
      <w:r w:rsidR="00D645A8">
        <w:rPr>
          <w:szCs w:val="24"/>
        </w:rPr>
        <w:t>tradotta</w:t>
      </w:r>
      <w:r w:rsidR="00CD7C43">
        <w:rPr>
          <w:szCs w:val="24"/>
        </w:rPr>
        <w:t xml:space="preserve"> </w:t>
      </w:r>
      <w:r w:rsidR="00D645A8">
        <w:rPr>
          <w:szCs w:val="24"/>
        </w:rPr>
        <w:t>con</w:t>
      </w:r>
      <w:r w:rsidR="00CD7C43">
        <w:rPr>
          <w:szCs w:val="24"/>
        </w:rPr>
        <w:t xml:space="preserve"> un attributo </w:t>
      </w:r>
      <w:r w:rsidR="002D009F">
        <w:rPr>
          <w:szCs w:val="24"/>
        </w:rPr>
        <w:t xml:space="preserve">sull’entità </w:t>
      </w:r>
      <w:r w:rsidR="002D009F" w:rsidRPr="002D009F">
        <w:rPr>
          <w:i/>
          <w:szCs w:val="24"/>
        </w:rPr>
        <w:t>Strada</w:t>
      </w:r>
      <w:r w:rsidR="00D645A8">
        <w:rPr>
          <w:i/>
          <w:szCs w:val="24"/>
        </w:rPr>
        <w:t>.</w:t>
      </w:r>
    </w:p>
    <w:p w14:paraId="79F6D272" w14:textId="77777777" w:rsidR="00A16252" w:rsidRPr="00A16252" w:rsidRDefault="00A16252" w:rsidP="009E1402">
      <w:pPr>
        <w:tabs>
          <w:tab w:val="left" w:pos="2550"/>
        </w:tabs>
        <w:rPr>
          <w:szCs w:val="24"/>
        </w:rPr>
      </w:pPr>
    </w:p>
    <w:p w14:paraId="290B551C" w14:textId="57081643" w:rsidR="003F4163" w:rsidRPr="00D771FD" w:rsidRDefault="00D771FD" w:rsidP="009E1402">
      <w:pPr>
        <w:tabs>
          <w:tab w:val="left" w:pos="2550"/>
        </w:tabs>
        <w:rPr>
          <w:szCs w:val="24"/>
        </w:rPr>
      </w:pPr>
      <w:r w:rsidRPr="00D771FD">
        <w:rPr>
          <w:noProof/>
          <w:szCs w:val="24"/>
        </w:rPr>
        <w:drawing>
          <wp:inline distT="0" distB="0" distL="0" distR="0" wp14:anchorId="7E7AC601" wp14:editId="01183745">
            <wp:extent cx="3403600" cy="1925464"/>
            <wp:effectExtent l="0" t="0" r="635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386" cy="193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21E">
        <w:rPr>
          <w:noProof/>
          <w:szCs w:val="24"/>
        </w:rPr>
        <w:drawing>
          <wp:inline distT="0" distB="0" distL="0" distR="0" wp14:anchorId="05D927A1" wp14:editId="597B2B30">
            <wp:extent cx="2423070" cy="15494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016" cy="1551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A56DB" w14:textId="77777777" w:rsidR="00113662" w:rsidRPr="007D487F" w:rsidRDefault="00113662" w:rsidP="0022493E">
      <w:pPr>
        <w:rPr>
          <w:i/>
          <w:sz w:val="28"/>
          <w:szCs w:val="28"/>
        </w:rPr>
      </w:pPr>
    </w:p>
    <w:p w14:paraId="23CA6D4E" w14:textId="2C9D184F" w:rsidR="00D771FD" w:rsidRPr="007D487F" w:rsidRDefault="0091765F" w:rsidP="007D487F">
      <w:pPr>
        <w:pStyle w:val="Titolo2"/>
        <w:rPr>
          <w:i/>
          <w:color w:val="auto"/>
          <w:sz w:val="28"/>
          <w:szCs w:val="28"/>
        </w:rPr>
      </w:pPr>
      <w:bookmarkStart w:id="8" w:name="_Toc5558634"/>
      <w:r w:rsidRPr="007D487F">
        <w:rPr>
          <w:i/>
          <w:color w:val="auto"/>
          <w:sz w:val="28"/>
          <w:szCs w:val="28"/>
        </w:rPr>
        <w:t>Traduzione</w:t>
      </w:r>
      <w:r w:rsidR="00610C8B" w:rsidRPr="007D487F">
        <w:rPr>
          <w:i/>
          <w:color w:val="auto"/>
          <w:sz w:val="28"/>
          <w:szCs w:val="28"/>
        </w:rPr>
        <w:t xml:space="preserve"> di </w:t>
      </w:r>
      <w:r w:rsidR="00220B5E" w:rsidRPr="007D487F">
        <w:rPr>
          <w:i/>
          <w:color w:val="auto"/>
          <w:sz w:val="28"/>
          <w:szCs w:val="28"/>
        </w:rPr>
        <w:t xml:space="preserve">attributi </w:t>
      </w:r>
      <w:r w:rsidR="00B03801" w:rsidRPr="007D487F">
        <w:rPr>
          <w:i/>
          <w:color w:val="auto"/>
          <w:sz w:val="28"/>
          <w:szCs w:val="28"/>
        </w:rPr>
        <w:t>composti</w:t>
      </w:r>
      <w:bookmarkEnd w:id="8"/>
    </w:p>
    <w:p w14:paraId="0B930D36" w14:textId="6E6E0E57" w:rsidR="00B25BA0" w:rsidRDefault="00F77A7A" w:rsidP="009E1402">
      <w:pPr>
        <w:tabs>
          <w:tab w:val="left" w:pos="2550"/>
        </w:tabs>
        <w:rPr>
          <w:szCs w:val="24"/>
        </w:rPr>
      </w:pPr>
      <w:r>
        <w:rPr>
          <w:szCs w:val="24"/>
        </w:rPr>
        <w:t>Il primo attributo composto è</w:t>
      </w:r>
      <w:r w:rsidR="00925321">
        <w:rPr>
          <w:szCs w:val="24"/>
        </w:rPr>
        <w:t xml:space="preserve"> </w:t>
      </w:r>
      <w:r w:rsidR="00925321" w:rsidRPr="00F77A7A">
        <w:rPr>
          <w:i/>
          <w:szCs w:val="24"/>
        </w:rPr>
        <w:t>Indirizzo</w:t>
      </w:r>
      <w:r>
        <w:rPr>
          <w:szCs w:val="24"/>
        </w:rPr>
        <w:t>,</w:t>
      </w:r>
      <w:r w:rsidR="00925321">
        <w:rPr>
          <w:szCs w:val="24"/>
        </w:rPr>
        <w:t xml:space="preserve"> relativo</w:t>
      </w:r>
      <w:r w:rsidR="00DB0608">
        <w:rPr>
          <w:szCs w:val="24"/>
        </w:rPr>
        <w:t xml:space="preserve"> all’entità utente</w:t>
      </w:r>
      <w:r w:rsidR="002201A0">
        <w:rPr>
          <w:szCs w:val="24"/>
        </w:rPr>
        <w:t xml:space="preserve">. Esso è stato tradotto </w:t>
      </w:r>
      <w:r w:rsidR="00A66144">
        <w:rPr>
          <w:szCs w:val="24"/>
        </w:rPr>
        <w:t>con tre at</w:t>
      </w:r>
      <w:r w:rsidR="00D56919">
        <w:rPr>
          <w:szCs w:val="24"/>
        </w:rPr>
        <w:t xml:space="preserve">tributi </w:t>
      </w:r>
      <w:r w:rsidR="003C576E">
        <w:rPr>
          <w:szCs w:val="24"/>
        </w:rPr>
        <w:t>relativi all’entità Utente.</w:t>
      </w:r>
    </w:p>
    <w:p w14:paraId="23776AE2" w14:textId="301A51AD" w:rsidR="00B25BA0" w:rsidRDefault="00545B1C" w:rsidP="009E1402">
      <w:pPr>
        <w:tabs>
          <w:tab w:val="left" w:pos="2550"/>
        </w:tabs>
        <w:rPr>
          <w:szCs w:val="24"/>
        </w:rPr>
      </w:pPr>
      <w:r>
        <w:rPr>
          <w:noProof/>
          <w:szCs w:val="24"/>
        </w:rPr>
        <w:drawing>
          <wp:inline distT="0" distB="0" distL="0" distR="0" wp14:anchorId="6A0FE1CF" wp14:editId="1ADBB8C0">
            <wp:extent cx="2857500" cy="1502076"/>
            <wp:effectExtent l="0" t="0" r="0" b="317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931" cy="152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F7FA7">
        <w:rPr>
          <w:szCs w:val="24"/>
        </w:rPr>
        <w:t xml:space="preserve">      </w:t>
      </w:r>
      <w:r w:rsidR="00F95EB3">
        <w:rPr>
          <w:noProof/>
          <w:szCs w:val="24"/>
        </w:rPr>
        <w:drawing>
          <wp:inline distT="0" distB="0" distL="0" distR="0" wp14:anchorId="7CBC34A8" wp14:editId="5B3D16ED">
            <wp:extent cx="2943205" cy="156845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467" cy="1574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F7FA7">
        <w:rPr>
          <w:szCs w:val="24"/>
        </w:rPr>
        <w:t xml:space="preserve">                                      </w:t>
      </w:r>
      <w:r>
        <w:rPr>
          <w:szCs w:val="24"/>
        </w:rPr>
        <w:t xml:space="preserve">           </w:t>
      </w:r>
    </w:p>
    <w:p w14:paraId="3732B8E9" w14:textId="0F1C46E2" w:rsidR="009E1402" w:rsidRPr="009E1402" w:rsidRDefault="000F7FA7" w:rsidP="009E1402">
      <w:pPr>
        <w:tabs>
          <w:tab w:val="left" w:pos="2550"/>
        </w:tabs>
        <w:rPr>
          <w:szCs w:val="24"/>
        </w:rPr>
      </w:pPr>
      <w:r>
        <w:rPr>
          <w:szCs w:val="24"/>
        </w:rPr>
        <w:t xml:space="preserve">                                 </w:t>
      </w:r>
    </w:p>
    <w:p w14:paraId="49B916C0" w14:textId="5A318CDE" w:rsidR="004061B3" w:rsidRDefault="008E62F4" w:rsidP="00351EA4">
      <w:pPr>
        <w:rPr>
          <w:szCs w:val="24"/>
        </w:rPr>
      </w:pPr>
      <w:r>
        <w:rPr>
          <w:szCs w:val="24"/>
        </w:rPr>
        <w:lastRenderedPageBreak/>
        <w:t>Il secondo attributo</w:t>
      </w:r>
      <w:r w:rsidR="00143118">
        <w:rPr>
          <w:szCs w:val="24"/>
        </w:rPr>
        <w:t xml:space="preserve"> compost</w:t>
      </w:r>
      <w:r w:rsidR="00E63BB8">
        <w:rPr>
          <w:szCs w:val="24"/>
        </w:rPr>
        <w:t xml:space="preserve">o </w:t>
      </w:r>
      <w:r w:rsidR="0070124C">
        <w:rPr>
          <w:szCs w:val="24"/>
        </w:rPr>
        <w:t xml:space="preserve">è </w:t>
      </w:r>
      <w:r w:rsidR="008B2C49" w:rsidRPr="008B2C49">
        <w:rPr>
          <w:i/>
          <w:szCs w:val="24"/>
        </w:rPr>
        <w:t>Stato</w:t>
      </w:r>
      <w:r w:rsidR="004C7951">
        <w:rPr>
          <w:i/>
          <w:szCs w:val="24"/>
        </w:rPr>
        <w:t xml:space="preserve">. </w:t>
      </w:r>
      <w:r w:rsidR="00D758D3">
        <w:rPr>
          <w:szCs w:val="24"/>
        </w:rPr>
        <w:t xml:space="preserve">Anche </w:t>
      </w:r>
      <w:r w:rsidR="00365413">
        <w:rPr>
          <w:szCs w:val="24"/>
        </w:rPr>
        <w:t>in questo caso</w:t>
      </w:r>
      <w:r w:rsidR="009A79A7">
        <w:rPr>
          <w:szCs w:val="24"/>
        </w:rPr>
        <w:t xml:space="preserve"> l’attributo è stato </w:t>
      </w:r>
      <w:r w:rsidR="003518A8">
        <w:rPr>
          <w:szCs w:val="24"/>
        </w:rPr>
        <w:t>suddiviso</w:t>
      </w:r>
      <w:r w:rsidR="009A79A7">
        <w:rPr>
          <w:szCs w:val="24"/>
        </w:rPr>
        <w:t xml:space="preserve"> in tre attributi</w:t>
      </w:r>
      <w:r w:rsidR="00115297">
        <w:rPr>
          <w:szCs w:val="24"/>
        </w:rPr>
        <w:t>.</w:t>
      </w:r>
      <w:r w:rsidR="00200D27">
        <w:rPr>
          <w:szCs w:val="24"/>
        </w:rPr>
        <w:t xml:space="preserve">  </w:t>
      </w:r>
    </w:p>
    <w:p w14:paraId="15C24385" w14:textId="4D6BC588" w:rsidR="00A54C53" w:rsidRPr="00063F5D" w:rsidRDefault="00200D27" w:rsidP="00351EA4">
      <w:pPr>
        <w:rPr>
          <w:szCs w:val="24"/>
        </w:rPr>
      </w:pPr>
      <w:r>
        <w:rPr>
          <w:noProof/>
          <w:szCs w:val="24"/>
        </w:rPr>
        <w:t xml:space="preserve">               </w:t>
      </w:r>
      <w:r w:rsidR="001728AD">
        <w:rPr>
          <w:noProof/>
          <w:szCs w:val="24"/>
        </w:rPr>
        <w:drawing>
          <wp:inline distT="0" distB="0" distL="0" distR="0" wp14:anchorId="56C4F2D2" wp14:editId="76ED2DE2">
            <wp:extent cx="2228850" cy="339090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D6D30" w:rsidRPr="002D6D30">
        <w:rPr>
          <w:noProof/>
          <w:szCs w:val="24"/>
        </w:rPr>
        <w:drawing>
          <wp:inline distT="0" distB="0" distL="0" distR="0" wp14:anchorId="3A85C1C2" wp14:editId="3866F0AA">
            <wp:extent cx="2667137" cy="2667137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EEAF" w14:textId="4BB97123" w:rsidR="00DD0B64" w:rsidRDefault="00DD0B64" w:rsidP="00351EA4">
      <w:pPr>
        <w:rPr>
          <w:szCs w:val="24"/>
        </w:rPr>
      </w:pPr>
    </w:p>
    <w:p w14:paraId="24362315" w14:textId="1279CD2F" w:rsidR="00DD0B64" w:rsidRPr="007D487F" w:rsidRDefault="003F7DA7" w:rsidP="007D487F">
      <w:pPr>
        <w:pStyle w:val="Titolo2"/>
        <w:rPr>
          <w:i/>
          <w:color w:val="auto"/>
          <w:sz w:val="28"/>
          <w:szCs w:val="28"/>
        </w:rPr>
      </w:pPr>
      <w:bookmarkStart w:id="9" w:name="_Toc5558635"/>
      <w:r w:rsidRPr="007D487F">
        <w:rPr>
          <w:i/>
          <w:color w:val="auto"/>
          <w:sz w:val="28"/>
          <w:szCs w:val="28"/>
        </w:rPr>
        <w:t>Traduzione di attributi multivalore</w:t>
      </w:r>
      <w:bookmarkEnd w:id="9"/>
    </w:p>
    <w:p w14:paraId="21D43417" w14:textId="0AAD021D" w:rsidR="004A63AE" w:rsidRPr="001C1172" w:rsidRDefault="003477A6" w:rsidP="00351EA4">
      <w:pPr>
        <w:rPr>
          <w:szCs w:val="24"/>
        </w:rPr>
      </w:pPr>
      <w:r>
        <w:rPr>
          <w:szCs w:val="24"/>
        </w:rPr>
        <w:t xml:space="preserve">L’attributo </w:t>
      </w:r>
      <w:proofErr w:type="spellStart"/>
      <w:r>
        <w:rPr>
          <w:szCs w:val="24"/>
        </w:rPr>
        <w:t>multivalore</w:t>
      </w:r>
      <w:proofErr w:type="spellEnd"/>
      <w:r>
        <w:rPr>
          <w:szCs w:val="24"/>
        </w:rPr>
        <w:t xml:space="preserve"> </w:t>
      </w:r>
      <w:r w:rsidR="00C4666E">
        <w:rPr>
          <w:szCs w:val="24"/>
        </w:rPr>
        <w:t xml:space="preserve">presente nel diagramma E-R è </w:t>
      </w:r>
      <w:r w:rsidR="00C4666E" w:rsidRPr="00C4666E">
        <w:rPr>
          <w:i/>
          <w:szCs w:val="24"/>
        </w:rPr>
        <w:t>Optional</w:t>
      </w:r>
      <w:r w:rsidR="001C1172">
        <w:rPr>
          <w:i/>
          <w:szCs w:val="24"/>
        </w:rPr>
        <w:t xml:space="preserve">. </w:t>
      </w:r>
      <w:r w:rsidR="001C21D5">
        <w:rPr>
          <w:szCs w:val="24"/>
        </w:rPr>
        <w:t xml:space="preserve">Esso è stato tramutato in una </w:t>
      </w:r>
      <w:r w:rsidR="009E5A54">
        <w:rPr>
          <w:szCs w:val="24"/>
        </w:rPr>
        <w:t>entità per via del numero elevato di informazioni che contiene.</w:t>
      </w:r>
    </w:p>
    <w:p w14:paraId="2A6B843D" w14:textId="54CBA25B" w:rsidR="001E71E9" w:rsidRPr="00593678" w:rsidRDefault="00AD502B" w:rsidP="00351EA4">
      <w:pPr>
        <w:rPr>
          <w:szCs w:val="24"/>
        </w:rPr>
      </w:pPr>
      <w:r>
        <w:rPr>
          <w:noProof/>
          <w:szCs w:val="24"/>
        </w:rPr>
        <w:t xml:space="preserve">                     </w:t>
      </w:r>
      <w:r w:rsidR="008F005D">
        <w:rPr>
          <w:noProof/>
          <w:szCs w:val="24"/>
        </w:rPr>
        <w:drawing>
          <wp:inline distT="0" distB="0" distL="0" distR="0" wp14:anchorId="4E495859" wp14:editId="3AC9A2AF">
            <wp:extent cx="1980266" cy="3012712"/>
            <wp:effectExtent l="0" t="0" r="127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938" cy="30167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 wp14:anchorId="0D955B5C" wp14:editId="2F042A45">
            <wp:extent cx="1722353" cy="3177779"/>
            <wp:effectExtent l="0" t="0" r="0" b="381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364" cy="319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20D32E" w14:textId="77777777" w:rsidR="007D487F" w:rsidRDefault="007D487F" w:rsidP="00351EA4">
      <w:pPr>
        <w:rPr>
          <w:i/>
          <w:sz w:val="28"/>
          <w:szCs w:val="28"/>
        </w:rPr>
      </w:pPr>
    </w:p>
    <w:p w14:paraId="24F09F75" w14:textId="20A2298D" w:rsidR="00A90FA8" w:rsidRPr="007D487F" w:rsidRDefault="00841847" w:rsidP="007D487F">
      <w:pPr>
        <w:pStyle w:val="Titolo2"/>
        <w:rPr>
          <w:i/>
          <w:color w:val="auto"/>
          <w:sz w:val="28"/>
          <w:szCs w:val="28"/>
        </w:rPr>
      </w:pPr>
      <w:bookmarkStart w:id="10" w:name="_Toc5558636"/>
      <w:r w:rsidRPr="007D487F">
        <w:rPr>
          <w:i/>
          <w:color w:val="auto"/>
          <w:sz w:val="28"/>
          <w:szCs w:val="28"/>
        </w:rPr>
        <w:lastRenderedPageBreak/>
        <w:t>Ultima ri</w:t>
      </w:r>
      <w:r w:rsidR="00EA77F1" w:rsidRPr="007D487F">
        <w:rPr>
          <w:i/>
          <w:color w:val="auto"/>
          <w:sz w:val="28"/>
          <w:szCs w:val="28"/>
        </w:rPr>
        <w:t>strutturazione</w:t>
      </w:r>
      <w:bookmarkEnd w:id="10"/>
    </w:p>
    <w:p w14:paraId="77A536BC" w14:textId="4FF095BC" w:rsidR="00AE1AA9" w:rsidRDefault="6C8BBE61" w:rsidP="6C8BBE61">
      <w:r>
        <w:t xml:space="preserve">Come ultimo passaggio della ristrutturazione del diagramma E-R si sono scelti gli identificatori primari al fine di ridurre al minimo il numero di attributi da utilizzare come chiave. Per le entità </w:t>
      </w:r>
      <w:r w:rsidRPr="6C8BBE61">
        <w:rPr>
          <w:b/>
          <w:bCs/>
          <w:i/>
          <w:iCs/>
        </w:rPr>
        <w:t>Noleggio</w:t>
      </w:r>
      <w:r>
        <w:t xml:space="preserve">, </w:t>
      </w:r>
      <w:r w:rsidRPr="6C8BBE61">
        <w:rPr>
          <w:b/>
          <w:bCs/>
          <w:i/>
          <w:iCs/>
        </w:rPr>
        <w:t xml:space="preserve">Pool </w:t>
      </w:r>
      <w:r>
        <w:t xml:space="preserve">e </w:t>
      </w:r>
      <w:r w:rsidRPr="6C8BBE61">
        <w:rPr>
          <w:b/>
          <w:bCs/>
          <w:i/>
          <w:iCs/>
        </w:rPr>
        <w:t>Sharing</w:t>
      </w:r>
      <w:r>
        <w:t xml:space="preserve"> si è optato di aggiungere un nuovo attributo (Codice) al fine di facilitare le operazioni.</w:t>
      </w:r>
    </w:p>
    <w:p w14:paraId="75A090BF" w14:textId="77777777" w:rsidR="00B9326A" w:rsidRDefault="00B9326A" w:rsidP="6C8BBE61"/>
    <w:p w14:paraId="7B09B35D" w14:textId="77777777" w:rsidR="00B9326A" w:rsidRDefault="00B9326A" w:rsidP="6C8BBE61">
      <w:pPr>
        <w:rPr>
          <w:b/>
          <w:bCs/>
          <w:i/>
          <w:iCs/>
        </w:rPr>
      </w:pPr>
    </w:p>
    <w:p w14:paraId="20E63ED3" w14:textId="77777777" w:rsidR="00A47311" w:rsidRDefault="00A47311" w:rsidP="6C8BBE61">
      <w:pPr>
        <w:rPr>
          <w:b/>
          <w:bCs/>
          <w:i/>
          <w:iCs/>
        </w:rPr>
      </w:pPr>
    </w:p>
    <w:p w14:paraId="23CF9A0A" w14:textId="77777777" w:rsidR="00A47311" w:rsidRDefault="00A47311" w:rsidP="6C8BBE61">
      <w:pPr>
        <w:rPr>
          <w:b/>
          <w:bCs/>
          <w:i/>
          <w:iCs/>
        </w:rPr>
      </w:pPr>
    </w:p>
    <w:p w14:paraId="53D3B0F7" w14:textId="77777777" w:rsidR="00A47311" w:rsidRDefault="00A47311" w:rsidP="6C8BBE61">
      <w:pPr>
        <w:rPr>
          <w:b/>
          <w:bCs/>
          <w:i/>
          <w:iCs/>
        </w:rPr>
      </w:pPr>
    </w:p>
    <w:p w14:paraId="4BDA3B3B" w14:textId="77777777" w:rsidR="00A47311" w:rsidRDefault="00A47311" w:rsidP="6C8BBE61">
      <w:pPr>
        <w:rPr>
          <w:b/>
          <w:bCs/>
          <w:i/>
          <w:iCs/>
        </w:rPr>
      </w:pPr>
    </w:p>
    <w:p w14:paraId="5A7976DC" w14:textId="4A2FCBEC" w:rsidR="00A47311" w:rsidRDefault="00A47311" w:rsidP="6C8BBE61">
      <w:pPr>
        <w:rPr>
          <w:b/>
          <w:bCs/>
          <w:i/>
          <w:iCs/>
        </w:rPr>
      </w:pPr>
    </w:p>
    <w:p w14:paraId="26AEE99D" w14:textId="1F44ED73" w:rsidR="004C1066" w:rsidRDefault="004C1066" w:rsidP="6C8BBE61">
      <w:pPr>
        <w:rPr>
          <w:b/>
          <w:bCs/>
          <w:i/>
          <w:iCs/>
        </w:rPr>
      </w:pPr>
    </w:p>
    <w:p w14:paraId="32561E35" w14:textId="2CD1B165" w:rsidR="004C1066" w:rsidRDefault="004C1066" w:rsidP="6C8BBE61">
      <w:pPr>
        <w:rPr>
          <w:b/>
          <w:bCs/>
          <w:i/>
          <w:iCs/>
        </w:rPr>
      </w:pPr>
    </w:p>
    <w:p w14:paraId="038F36E1" w14:textId="2838F848" w:rsidR="004C1066" w:rsidRDefault="004C1066" w:rsidP="6C8BBE61">
      <w:pPr>
        <w:rPr>
          <w:b/>
          <w:bCs/>
          <w:i/>
          <w:iCs/>
        </w:rPr>
      </w:pPr>
    </w:p>
    <w:p w14:paraId="2C99B1E2" w14:textId="1F49E8C5" w:rsidR="004C1066" w:rsidRDefault="004C1066" w:rsidP="6C8BBE61">
      <w:pPr>
        <w:rPr>
          <w:b/>
          <w:bCs/>
          <w:i/>
          <w:iCs/>
        </w:rPr>
      </w:pPr>
    </w:p>
    <w:p w14:paraId="717393D9" w14:textId="79FBD434" w:rsidR="004C1066" w:rsidRDefault="004C1066" w:rsidP="6C8BBE61">
      <w:pPr>
        <w:rPr>
          <w:b/>
          <w:bCs/>
          <w:i/>
          <w:iCs/>
        </w:rPr>
      </w:pPr>
    </w:p>
    <w:p w14:paraId="4D08D024" w14:textId="6625DBA7" w:rsidR="004C1066" w:rsidRDefault="004C1066" w:rsidP="6C8BBE61">
      <w:pPr>
        <w:rPr>
          <w:b/>
          <w:bCs/>
          <w:i/>
          <w:iCs/>
        </w:rPr>
      </w:pPr>
    </w:p>
    <w:p w14:paraId="5568890E" w14:textId="265ED3CD" w:rsidR="004C1066" w:rsidRDefault="004C1066" w:rsidP="6C8BBE61">
      <w:pPr>
        <w:rPr>
          <w:b/>
          <w:bCs/>
          <w:i/>
          <w:iCs/>
        </w:rPr>
      </w:pPr>
    </w:p>
    <w:p w14:paraId="1EF020AA" w14:textId="7D21CE47" w:rsidR="004C1066" w:rsidRDefault="004C1066" w:rsidP="6C8BBE61">
      <w:pPr>
        <w:rPr>
          <w:b/>
          <w:bCs/>
          <w:i/>
          <w:iCs/>
        </w:rPr>
      </w:pPr>
    </w:p>
    <w:p w14:paraId="14F386A9" w14:textId="5D81C773" w:rsidR="004C1066" w:rsidRDefault="004C1066" w:rsidP="6C8BBE61">
      <w:pPr>
        <w:rPr>
          <w:b/>
          <w:bCs/>
          <w:i/>
          <w:iCs/>
        </w:rPr>
      </w:pPr>
    </w:p>
    <w:p w14:paraId="56CD809C" w14:textId="24CBC7DA" w:rsidR="004C1066" w:rsidRDefault="004C1066" w:rsidP="6C8BBE61">
      <w:pPr>
        <w:rPr>
          <w:b/>
          <w:bCs/>
          <w:i/>
          <w:iCs/>
        </w:rPr>
      </w:pPr>
    </w:p>
    <w:p w14:paraId="38BEAE3E" w14:textId="062F5545" w:rsidR="004C1066" w:rsidRDefault="004C1066" w:rsidP="6C8BBE61">
      <w:pPr>
        <w:rPr>
          <w:b/>
          <w:bCs/>
          <w:i/>
          <w:iCs/>
        </w:rPr>
      </w:pPr>
    </w:p>
    <w:p w14:paraId="60E6FC40" w14:textId="18680855" w:rsidR="004C1066" w:rsidRDefault="004C1066" w:rsidP="6C8BBE61">
      <w:pPr>
        <w:rPr>
          <w:b/>
          <w:bCs/>
          <w:i/>
          <w:iCs/>
        </w:rPr>
      </w:pPr>
    </w:p>
    <w:p w14:paraId="6A1459A0" w14:textId="29BF4A89" w:rsidR="004C1066" w:rsidRDefault="004C1066" w:rsidP="6C8BBE61">
      <w:pPr>
        <w:rPr>
          <w:b/>
          <w:bCs/>
          <w:i/>
          <w:iCs/>
        </w:rPr>
      </w:pPr>
    </w:p>
    <w:p w14:paraId="2A9B2377" w14:textId="77777777" w:rsidR="004C1066" w:rsidRDefault="004C1066" w:rsidP="6C8BBE61">
      <w:pPr>
        <w:rPr>
          <w:b/>
          <w:bCs/>
          <w:i/>
          <w:iCs/>
        </w:rPr>
      </w:pPr>
    </w:p>
    <w:p w14:paraId="097C9AEE" w14:textId="77777777" w:rsidR="00A47311" w:rsidRDefault="00A47311" w:rsidP="6C8BBE61">
      <w:pPr>
        <w:rPr>
          <w:b/>
          <w:bCs/>
          <w:i/>
          <w:iCs/>
        </w:rPr>
      </w:pPr>
    </w:p>
    <w:p w14:paraId="7DFDF40A" w14:textId="77777777" w:rsidR="00A47311" w:rsidRDefault="00A47311" w:rsidP="6C8BBE61">
      <w:pPr>
        <w:rPr>
          <w:b/>
          <w:bCs/>
          <w:i/>
          <w:iCs/>
        </w:rPr>
      </w:pPr>
    </w:p>
    <w:p w14:paraId="0C43B586" w14:textId="1130EEA6" w:rsidR="00A47311" w:rsidRPr="00135EFB" w:rsidRDefault="00C9224D" w:rsidP="004C1066">
      <w:pPr>
        <w:pStyle w:val="Titolo1"/>
        <w:rPr>
          <w:b/>
          <w:bCs/>
          <w:i/>
          <w:iCs/>
        </w:rPr>
      </w:pPr>
      <w:bookmarkStart w:id="11" w:name="_Toc5558637"/>
      <w:r w:rsidRPr="00135EFB">
        <w:rPr>
          <w:b/>
          <w:bCs/>
          <w:i/>
          <w:iCs/>
          <w:color w:val="auto"/>
        </w:rPr>
        <w:lastRenderedPageBreak/>
        <w:t>Analisi delle prestazioni tramite identificazione delle operazioni</w:t>
      </w:r>
      <w:bookmarkEnd w:id="11"/>
    </w:p>
    <w:p w14:paraId="33CB255E" w14:textId="5C9874E4" w:rsidR="523F6C95" w:rsidRPr="00135EFB" w:rsidRDefault="523F6C95" w:rsidP="003D1A09">
      <w:pPr>
        <w:rPr>
          <w:sz w:val="28"/>
          <w:szCs w:val="28"/>
        </w:rPr>
      </w:pPr>
      <w:bookmarkStart w:id="12" w:name="_Toc5557454"/>
      <w:r w:rsidRPr="00135EFB">
        <w:rPr>
          <w:rFonts w:ascii="Constantia" w:eastAsia="Constantia" w:hAnsi="Constantia" w:cs="Constantia"/>
          <w:i/>
          <w:sz w:val="28"/>
          <w:szCs w:val="28"/>
        </w:rPr>
        <w:t>Individuazione delle operazioni più significative sulla base di dati</w:t>
      </w:r>
      <w:bookmarkEnd w:id="12"/>
    </w:p>
    <w:p w14:paraId="26054110" w14:textId="71B74192" w:rsidR="523F6C95" w:rsidRDefault="523F6C95">
      <w:r w:rsidRPr="523F6C95">
        <w:rPr>
          <w:rFonts w:ascii="Constantia" w:eastAsia="Constantia" w:hAnsi="Constantia" w:cs="Constantia"/>
          <w:szCs w:val="24"/>
        </w:rPr>
        <w:t>Individuiamo ora le operazioni più significative sui dati, che ci permetteranno di eseguire analisi sulle prestazioni del database da noi progettato fino a questo punto, in modo da effettuare, poi, le dovute ottimizzazioni:</w:t>
      </w:r>
    </w:p>
    <w:p w14:paraId="1534022E" w14:textId="53FF5865" w:rsidR="523F6C95" w:rsidRDefault="523F6C95" w:rsidP="00AE7259">
      <w:pPr>
        <w:pStyle w:val="Paragrafoelenco"/>
        <w:numPr>
          <w:ilvl w:val="0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>Operazione 1:</w:t>
      </w:r>
    </w:p>
    <w:p w14:paraId="2526E40B" w14:textId="369A5B83" w:rsidR="523F6C95" w:rsidRDefault="523F6C95" w:rsidP="00AE7259">
      <w:pPr>
        <w:pStyle w:val="Paragrafoelenco"/>
        <w:numPr>
          <w:ilvl w:val="1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>Descrizione: Registrazione di un utente nel database</w:t>
      </w:r>
    </w:p>
    <w:p w14:paraId="7BBF61AB" w14:textId="0433D8B2" w:rsidR="523F6C95" w:rsidRDefault="523F6C95" w:rsidP="00AE7259">
      <w:pPr>
        <w:pStyle w:val="Paragrafoelenco"/>
        <w:numPr>
          <w:ilvl w:val="1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 xml:space="preserve">Frequenza: </w:t>
      </w:r>
      <w:r w:rsidR="00D9071F">
        <w:rPr>
          <w:rFonts w:ascii="Constantia" w:eastAsia="Constantia" w:hAnsi="Constantia" w:cs="Constantia"/>
          <w:szCs w:val="24"/>
        </w:rPr>
        <w:t>275</w:t>
      </w:r>
      <w:r w:rsidRPr="523F6C95">
        <w:rPr>
          <w:rFonts w:ascii="Constantia" w:eastAsia="Constantia" w:hAnsi="Constantia" w:cs="Constantia"/>
          <w:szCs w:val="24"/>
        </w:rPr>
        <w:t xml:space="preserve"> volte al giorno</w:t>
      </w:r>
    </w:p>
    <w:p w14:paraId="45BC4FA2" w14:textId="67D260AA" w:rsidR="523F6C95" w:rsidRDefault="523F6C95" w:rsidP="00AE7259">
      <w:pPr>
        <w:pStyle w:val="Paragrafoelenco"/>
        <w:numPr>
          <w:ilvl w:val="0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>Operazione 2:</w:t>
      </w:r>
    </w:p>
    <w:p w14:paraId="7A23FC57" w14:textId="4A2014C9" w:rsidR="523F6C95" w:rsidRDefault="523F6C95" w:rsidP="00AE7259">
      <w:pPr>
        <w:pStyle w:val="Paragrafoelenco"/>
        <w:numPr>
          <w:ilvl w:val="1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>Descrizione: Registrazione di un’autovettura</w:t>
      </w:r>
    </w:p>
    <w:p w14:paraId="591CA2D9" w14:textId="5B72AF80" w:rsidR="523F6C95" w:rsidRDefault="523F6C95" w:rsidP="00AE7259">
      <w:pPr>
        <w:pStyle w:val="Paragrafoelenco"/>
        <w:numPr>
          <w:ilvl w:val="1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>Frequenza: 1</w:t>
      </w:r>
      <w:r w:rsidR="00D54CF5">
        <w:rPr>
          <w:rFonts w:ascii="Constantia" w:eastAsia="Constantia" w:hAnsi="Constantia" w:cs="Constantia"/>
          <w:szCs w:val="24"/>
        </w:rPr>
        <w:t>20</w:t>
      </w:r>
      <w:r w:rsidR="003556AE">
        <w:rPr>
          <w:rFonts w:ascii="Constantia" w:eastAsia="Constantia" w:hAnsi="Constantia" w:cs="Constantia"/>
          <w:szCs w:val="24"/>
        </w:rPr>
        <w:t xml:space="preserve"> </w:t>
      </w:r>
      <w:r w:rsidRPr="523F6C95">
        <w:rPr>
          <w:rFonts w:ascii="Constantia" w:eastAsia="Constantia" w:hAnsi="Constantia" w:cs="Constantia"/>
          <w:szCs w:val="24"/>
        </w:rPr>
        <w:t>volte al giorno</w:t>
      </w:r>
    </w:p>
    <w:p w14:paraId="3B52047A" w14:textId="0D37CC9B" w:rsidR="523F6C95" w:rsidRDefault="523F6C95" w:rsidP="00AE7259">
      <w:pPr>
        <w:pStyle w:val="Paragrafoelenco"/>
        <w:numPr>
          <w:ilvl w:val="0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>Operazione 3:</w:t>
      </w:r>
    </w:p>
    <w:p w14:paraId="75D3D57D" w14:textId="15565CF9" w:rsidR="523F6C95" w:rsidRDefault="523F6C95" w:rsidP="00AE7259">
      <w:pPr>
        <w:pStyle w:val="Paragrafoelenco"/>
        <w:numPr>
          <w:ilvl w:val="1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 xml:space="preserve">Descrizione: </w:t>
      </w:r>
      <w:bookmarkStart w:id="13" w:name="_Hlk3411031"/>
      <w:r w:rsidRPr="523F6C95">
        <w:rPr>
          <w:rFonts w:ascii="Constantia" w:eastAsia="Constantia" w:hAnsi="Constantia" w:cs="Constantia"/>
          <w:szCs w:val="24"/>
        </w:rPr>
        <w:t>Prenotazione di Car Sharing</w:t>
      </w:r>
      <w:bookmarkEnd w:id="13"/>
    </w:p>
    <w:p w14:paraId="65889CDC" w14:textId="5E2CE44E" w:rsidR="523F6C95" w:rsidRDefault="523F6C95" w:rsidP="00AE7259">
      <w:pPr>
        <w:pStyle w:val="Paragrafoelenco"/>
        <w:numPr>
          <w:ilvl w:val="1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 xml:space="preserve">Frequenza: </w:t>
      </w:r>
      <w:r w:rsidR="00512E6D">
        <w:rPr>
          <w:rFonts w:ascii="Constantia" w:eastAsia="Constantia" w:hAnsi="Constantia" w:cs="Constantia"/>
          <w:szCs w:val="24"/>
        </w:rPr>
        <w:t>50</w:t>
      </w:r>
      <w:r w:rsidRPr="523F6C95">
        <w:rPr>
          <w:rFonts w:ascii="Constantia" w:eastAsia="Constantia" w:hAnsi="Constantia" w:cs="Constantia"/>
          <w:szCs w:val="24"/>
        </w:rPr>
        <w:t>0 volte al giorno</w:t>
      </w:r>
    </w:p>
    <w:p w14:paraId="24B837FA" w14:textId="521BB4E5" w:rsidR="523F6C95" w:rsidRDefault="523F6C95" w:rsidP="00AE7259">
      <w:pPr>
        <w:pStyle w:val="Paragrafoelenco"/>
        <w:numPr>
          <w:ilvl w:val="0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 xml:space="preserve">Operazione 4: </w:t>
      </w:r>
    </w:p>
    <w:p w14:paraId="06D3148D" w14:textId="0459C18B" w:rsidR="523F6C95" w:rsidRDefault="523F6C95" w:rsidP="00AE7259">
      <w:pPr>
        <w:pStyle w:val="Paragrafoelenco"/>
        <w:numPr>
          <w:ilvl w:val="1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 xml:space="preserve">Descrizione: </w:t>
      </w:r>
      <w:bookmarkStart w:id="14" w:name="_Hlk3411107"/>
      <w:r w:rsidRPr="523F6C95">
        <w:rPr>
          <w:rFonts w:ascii="Constantia" w:eastAsia="Constantia" w:hAnsi="Constantia" w:cs="Constantia"/>
          <w:szCs w:val="24"/>
        </w:rPr>
        <w:t>Restituzione di una vettura dopo la fruizione del Car Sharing</w:t>
      </w:r>
      <w:bookmarkEnd w:id="14"/>
    </w:p>
    <w:p w14:paraId="4DA0B010" w14:textId="7D16D2C4" w:rsidR="523F6C95" w:rsidRDefault="523F6C95" w:rsidP="00AE7259">
      <w:pPr>
        <w:pStyle w:val="Paragrafoelenco"/>
        <w:numPr>
          <w:ilvl w:val="1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 xml:space="preserve">Frequenza: </w:t>
      </w:r>
      <w:r w:rsidR="003858C7">
        <w:rPr>
          <w:rFonts w:ascii="Constantia" w:eastAsia="Constantia" w:hAnsi="Constantia" w:cs="Constantia"/>
          <w:szCs w:val="24"/>
        </w:rPr>
        <w:t>5</w:t>
      </w:r>
      <w:r w:rsidRPr="523F6C95">
        <w:rPr>
          <w:rFonts w:ascii="Constantia" w:eastAsia="Constantia" w:hAnsi="Constantia" w:cs="Constantia"/>
          <w:szCs w:val="24"/>
        </w:rPr>
        <w:t>00 volte al giorno</w:t>
      </w:r>
    </w:p>
    <w:p w14:paraId="79F8852D" w14:textId="6C5B8CFC" w:rsidR="523F6C95" w:rsidRDefault="523F6C95" w:rsidP="00AE7259">
      <w:pPr>
        <w:pStyle w:val="Paragrafoelenco"/>
        <w:numPr>
          <w:ilvl w:val="0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>Operazione 5:</w:t>
      </w:r>
    </w:p>
    <w:p w14:paraId="1A5F8A8E" w14:textId="40B30AAD" w:rsidR="523F6C95" w:rsidRDefault="523F6C95" w:rsidP="00AE7259">
      <w:pPr>
        <w:pStyle w:val="Paragrafoelenco"/>
        <w:numPr>
          <w:ilvl w:val="1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>Descrizione: Registrazione di un sinistro</w:t>
      </w:r>
    </w:p>
    <w:p w14:paraId="37DD75F7" w14:textId="17798594" w:rsidR="523F6C95" w:rsidRDefault="523F6C95" w:rsidP="00AE7259">
      <w:pPr>
        <w:pStyle w:val="Paragrafoelenco"/>
        <w:numPr>
          <w:ilvl w:val="1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>Frequenza: 10 volte al giorno</w:t>
      </w:r>
    </w:p>
    <w:p w14:paraId="23D1CC84" w14:textId="4A433613" w:rsidR="523F6C95" w:rsidRDefault="523F6C95" w:rsidP="00AE7259">
      <w:pPr>
        <w:pStyle w:val="Paragrafoelenco"/>
        <w:numPr>
          <w:ilvl w:val="0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>Operazione 6:</w:t>
      </w:r>
    </w:p>
    <w:p w14:paraId="0BEEBAD2" w14:textId="707995C2" w:rsidR="523F6C95" w:rsidRDefault="523F6C95" w:rsidP="00AE7259">
      <w:pPr>
        <w:pStyle w:val="Paragrafoelenco"/>
        <w:numPr>
          <w:ilvl w:val="1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>Descrizione: Creazione di un pool per il servizio di Car Pooling</w:t>
      </w:r>
    </w:p>
    <w:p w14:paraId="52279C24" w14:textId="2CDAE527" w:rsidR="523F6C95" w:rsidRDefault="523F6C95" w:rsidP="00AE7259">
      <w:pPr>
        <w:pStyle w:val="Paragrafoelenco"/>
        <w:numPr>
          <w:ilvl w:val="1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>Frequenza: 200 volte al giorno</w:t>
      </w:r>
    </w:p>
    <w:p w14:paraId="55E706CD" w14:textId="128A12A2" w:rsidR="523F6C95" w:rsidRDefault="523F6C95" w:rsidP="00AE7259">
      <w:pPr>
        <w:pStyle w:val="Paragrafoelenco"/>
        <w:numPr>
          <w:ilvl w:val="0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>Operazione 7:</w:t>
      </w:r>
    </w:p>
    <w:p w14:paraId="15735C8C" w14:textId="64D1ABB1" w:rsidR="523F6C95" w:rsidRDefault="523F6C95" w:rsidP="00AE7259">
      <w:pPr>
        <w:pStyle w:val="Paragrafoelenco"/>
        <w:numPr>
          <w:ilvl w:val="1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>Descrizione: Proposta di variazione di un pool</w:t>
      </w:r>
    </w:p>
    <w:p w14:paraId="6CBA986D" w14:textId="3FC4E427" w:rsidR="523F6C95" w:rsidRDefault="523F6C95" w:rsidP="00AE7259">
      <w:pPr>
        <w:pStyle w:val="Paragrafoelenco"/>
        <w:numPr>
          <w:ilvl w:val="1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>Frequenza: 200 volte al giorno</w:t>
      </w:r>
    </w:p>
    <w:p w14:paraId="0227A2D6" w14:textId="6C1C47D6" w:rsidR="523F6C95" w:rsidRDefault="523F6C95" w:rsidP="00AE7259">
      <w:pPr>
        <w:pStyle w:val="Paragrafoelenco"/>
        <w:numPr>
          <w:ilvl w:val="0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>Operazione 8:</w:t>
      </w:r>
    </w:p>
    <w:p w14:paraId="2C30893C" w14:textId="6B7AB4C5" w:rsidR="523F6C95" w:rsidRDefault="523F6C95" w:rsidP="00AE7259">
      <w:pPr>
        <w:pStyle w:val="Paragrafoelenco"/>
        <w:numPr>
          <w:ilvl w:val="1"/>
          <w:numId w:val="3"/>
        </w:numPr>
      </w:pPr>
      <w:r w:rsidRPr="7B5E2685">
        <w:rPr>
          <w:rFonts w:ascii="Constantia" w:eastAsia="Constantia" w:hAnsi="Constantia" w:cs="Constantia"/>
        </w:rPr>
        <w:t>Descrizione:</w:t>
      </w:r>
      <w:r w:rsidR="001968B7">
        <w:rPr>
          <w:rFonts w:ascii="Constantia" w:eastAsia="Constantia" w:hAnsi="Constantia" w:cs="Constantia"/>
        </w:rPr>
        <w:t xml:space="preserve"> </w:t>
      </w:r>
      <w:r w:rsidR="7B5E2685" w:rsidRPr="7B5E2685">
        <w:rPr>
          <w:rFonts w:ascii="Constantia" w:eastAsia="Constantia" w:hAnsi="Constantia" w:cs="Constantia"/>
        </w:rPr>
        <w:t>Chiamata</w:t>
      </w:r>
      <w:bookmarkStart w:id="15" w:name="_Hlk3410887"/>
      <w:r w:rsidRPr="7B5E2685">
        <w:rPr>
          <w:rFonts w:ascii="Constantia" w:eastAsia="Constantia" w:hAnsi="Constantia" w:cs="Constantia"/>
        </w:rPr>
        <w:t xml:space="preserve"> Ride Sharing</w:t>
      </w:r>
      <w:bookmarkEnd w:id="15"/>
    </w:p>
    <w:p w14:paraId="722EF63F" w14:textId="481BE449" w:rsidR="523F6C95" w:rsidRDefault="523F6C95" w:rsidP="00AE7259">
      <w:pPr>
        <w:pStyle w:val="Paragrafoelenco"/>
        <w:numPr>
          <w:ilvl w:val="1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>Frequenza 250 volte al giorno</w:t>
      </w:r>
    </w:p>
    <w:p w14:paraId="1FD57943" w14:textId="714A8AA6" w:rsidR="00A84E61" w:rsidRPr="00BC1219" w:rsidRDefault="523F6C95" w:rsidP="00AE7259">
      <w:pPr>
        <w:pStyle w:val="Paragrafoelenco"/>
        <w:numPr>
          <w:ilvl w:val="0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 xml:space="preserve">Operazione </w:t>
      </w:r>
      <w:r w:rsidR="003B72CA">
        <w:rPr>
          <w:rFonts w:ascii="Constantia" w:eastAsia="Constantia" w:hAnsi="Constantia" w:cs="Constantia"/>
          <w:szCs w:val="24"/>
        </w:rPr>
        <w:t>9</w:t>
      </w:r>
      <w:r w:rsidRPr="523F6C95">
        <w:rPr>
          <w:rFonts w:ascii="Constantia" w:eastAsia="Constantia" w:hAnsi="Constantia" w:cs="Constantia"/>
          <w:szCs w:val="24"/>
        </w:rPr>
        <w:t>:</w:t>
      </w:r>
    </w:p>
    <w:p w14:paraId="59A91DB4" w14:textId="2DDB1451" w:rsidR="523F6C95" w:rsidRDefault="523F6C95" w:rsidP="00AE7259">
      <w:pPr>
        <w:pStyle w:val="Paragrafoelenco"/>
        <w:numPr>
          <w:ilvl w:val="1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 xml:space="preserve">Descrizione: </w:t>
      </w:r>
      <w:bookmarkStart w:id="16" w:name="_Hlk3410936"/>
      <w:r w:rsidRPr="523F6C95">
        <w:rPr>
          <w:rFonts w:ascii="Constantia" w:eastAsia="Constantia" w:hAnsi="Constantia" w:cs="Constantia"/>
          <w:szCs w:val="24"/>
        </w:rPr>
        <w:t>Inserimento di una recensione</w:t>
      </w:r>
      <w:bookmarkEnd w:id="16"/>
    </w:p>
    <w:p w14:paraId="328081EB" w14:textId="604A0A3D" w:rsidR="00BC1219" w:rsidRPr="00BC1219" w:rsidRDefault="523F6C95" w:rsidP="00AE7259">
      <w:pPr>
        <w:pStyle w:val="Paragrafoelenco"/>
        <w:numPr>
          <w:ilvl w:val="1"/>
          <w:numId w:val="3"/>
        </w:numPr>
        <w:rPr>
          <w:szCs w:val="24"/>
        </w:rPr>
      </w:pPr>
      <w:r w:rsidRPr="523F6C95">
        <w:rPr>
          <w:rFonts w:ascii="Constantia" w:eastAsia="Constantia" w:hAnsi="Constantia" w:cs="Constantia"/>
          <w:szCs w:val="24"/>
        </w:rPr>
        <w:t>Frequenza: 900 volte al giorno</w:t>
      </w:r>
    </w:p>
    <w:p w14:paraId="2248F6BA" w14:textId="424E5D71" w:rsidR="00BC1219" w:rsidRPr="00BC1219" w:rsidRDefault="00BC1219" w:rsidP="00AE7259">
      <w:pPr>
        <w:pStyle w:val="Paragrafoelenco"/>
        <w:numPr>
          <w:ilvl w:val="0"/>
          <w:numId w:val="3"/>
        </w:numPr>
        <w:rPr>
          <w:szCs w:val="24"/>
        </w:rPr>
      </w:pPr>
      <w:r>
        <w:rPr>
          <w:rFonts w:ascii="Constantia" w:eastAsia="Constantia" w:hAnsi="Constantia" w:cs="Constantia"/>
          <w:szCs w:val="24"/>
        </w:rPr>
        <w:t>Operazione 10:</w:t>
      </w:r>
    </w:p>
    <w:p w14:paraId="2C28DD4A" w14:textId="1A185AF6" w:rsidR="00BC1219" w:rsidRPr="006322AC" w:rsidRDefault="00BC1219" w:rsidP="00AE7259">
      <w:pPr>
        <w:pStyle w:val="Paragrafoelenco"/>
        <w:numPr>
          <w:ilvl w:val="1"/>
          <w:numId w:val="3"/>
        </w:numPr>
        <w:rPr>
          <w:szCs w:val="24"/>
        </w:rPr>
      </w:pPr>
      <w:r>
        <w:rPr>
          <w:rFonts w:ascii="Constantia" w:eastAsia="Constantia" w:hAnsi="Constantia" w:cs="Constantia"/>
          <w:szCs w:val="24"/>
        </w:rPr>
        <w:t xml:space="preserve">Descrizione: </w:t>
      </w:r>
      <w:r w:rsidR="00F56295">
        <w:rPr>
          <w:rFonts w:ascii="Constantia" w:eastAsia="Constantia" w:hAnsi="Constantia" w:cs="Constantia"/>
          <w:szCs w:val="24"/>
        </w:rPr>
        <w:t>Visualizzazione</w:t>
      </w:r>
      <w:r w:rsidR="004D28D1">
        <w:rPr>
          <w:rFonts w:ascii="Constantia" w:eastAsia="Constantia" w:hAnsi="Constantia" w:cs="Constantia"/>
          <w:szCs w:val="24"/>
        </w:rPr>
        <w:t xml:space="preserve"> </w:t>
      </w:r>
      <w:r w:rsidR="000730FE">
        <w:rPr>
          <w:rFonts w:ascii="Constantia" w:eastAsia="Constantia" w:hAnsi="Constantia" w:cs="Constantia"/>
          <w:szCs w:val="24"/>
        </w:rPr>
        <w:t xml:space="preserve">della </w:t>
      </w:r>
      <w:r w:rsidR="006322AC">
        <w:rPr>
          <w:rFonts w:ascii="Constantia" w:eastAsia="Constantia" w:hAnsi="Constantia" w:cs="Constantia"/>
          <w:szCs w:val="24"/>
        </w:rPr>
        <w:t>valutazione media</w:t>
      </w:r>
      <w:r w:rsidR="00F70199">
        <w:rPr>
          <w:rFonts w:ascii="Constantia" w:eastAsia="Constantia" w:hAnsi="Constantia" w:cs="Constantia"/>
          <w:szCs w:val="24"/>
        </w:rPr>
        <w:t xml:space="preserve"> di un</w:t>
      </w:r>
      <w:r w:rsidR="006322AC">
        <w:rPr>
          <w:rFonts w:ascii="Constantia" w:eastAsia="Constantia" w:hAnsi="Constantia" w:cs="Constantia"/>
          <w:szCs w:val="24"/>
        </w:rPr>
        <w:t xml:space="preserve"> utente</w:t>
      </w:r>
      <w:r w:rsidR="007D4F77">
        <w:rPr>
          <w:rFonts w:ascii="Constantia" w:eastAsia="Constantia" w:hAnsi="Constantia" w:cs="Constantia"/>
          <w:szCs w:val="24"/>
        </w:rPr>
        <w:t xml:space="preserve"> </w:t>
      </w:r>
    </w:p>
    <w:p w14:paraId="5147E0F1" w14:textId="0147C9AC" w:rsidR="00693549" w:rsidRPr="0039051A" w:rsidRDefault="006322AC" w:rsidP="00693549">
      <w:pPr>
        <w:pStyle w:val="Paragrafoelenco"/>
        <w:numPr>
          <w:ilvl w:val="1"/>
          <w:numId w:val="3"/>
        </w:numPr>
        <w:rPr>
          <w:szCs w:val="24"/>
        </w:rPr>
      </w:pPr>
      <w:r>
        <w:rPr>
          <w:rFonts w:ascii="Constantia" w:eastAsia="Constantia" w:hAnsi="Constantia" w:cs="Constantia"/>
          <w:szCs w:val="24"/>
        </w:rPr>
        <w:t xml:space="preserve">Frequenza: </w:t>
      </w:r>
      <w:r w:rsidR="00EE6FB5">
        <w:rPr>
          <w:rFonts w:ascii="Constantia" w:eastAsia="Constantia" w:hAnsi="Constantia" w:cs="Constantia"/>
          <w:szCs w:val="24"/>
        </w:rPr>
        <w:t>3.</w:t>
      </w:r>
      <w:r w:rsidR="00D33A09">
        <w:rPr>
          <w:rFonts w:ascii="Constantia" w:eastAsia="Constantia" w:hAnsi="Constantia" w:cs="Constantia"/>
          <w:szCs w:val="24"/>
        </w:rPr>
        <w:t>5</w:t>
      </w:r>
      <w:r w:rsidR="00EE6FB5">
        <w:rPr>
          <w:rFonts w:ascii="Constantia" w:eastAsia="Constantia" w:hAnsi="Constantia" w:cs="Constantia"/>
          <w:szCs w:val="24"/>
        </w:rPr>
        <w:t>00</w:t>
      </w:r>
      <w:r w:rsidR="00F56295">
        <w:rPr>
          <w:rFonts w:ascii="Constantia" w:eastAsia="Constantia" w:hAnsi="Constantia" w:cs="Constantia"/>
          <w:szCs w:val="24"/>
        </w:rPr>
        <w:t xml:space="preserve"> volte al giorno</w:t>
      </w:r>
    </w:p>
    <w:p w14:paraId="3A106E8D" w14:textId="00227F68" w:rsidR="0039051A" w:rsidRPr="0039051A" w:rsidRDefault="0039051A" w:rsidP="0039051A">
      <w:pPr>
        <w:pStyle w:val="Paragrafoelenco"/>
        <w:numPr>
          <w:ilvl w:val="0"/>
          <w:numId w:val="3"/>
        </w:numPr>
        <w:rPr>
          <w:szCs w:val="24"/>
        </w:rPr>
      </w:pPr>
      <w:r>
        <w:rPr>
          <w:rFonts w:ascii="Constantia" w:eastAsia="Constantia" w:hAnsi="Constantia" w:cs="Constantia"/>
          <w:szCs w:val="24"/>
        </w:rPr>
        <w:t>Operazione 11:</w:t>
      </w:r>
    </w:p>
    <w:p w14:paraId="5D160B9B" w14:textId="66576CEF" w:rsidR="0039051A" w:rsidRPr="006322AC" w:rsidRDefault="0039051A" w:rsidP="0039051A">
      <w:pPr>
        <w:pStyle w:val="Paragrafoelenco"/>
        <w:numPr>
          <w:ilvl w:val="1"/>
          <w:numId w:val="3"/>
        </w:numPr>
        <w:rPr>
          <w:szCs w:val="24"/>
        </w:rPr>
      </w:pPr>
      <w:r>
        <w:rPr>
          <w:rFonts w:ascii="Constantia" w:eastAsia="Constantia" w:hAnsi="Constantia" w:cs="Constantia"/>
          <w:szCs w:val="24"/>
        </w:rPr>
        <w:t>Descrizione</w:t>
      </w:r>
      <w:r w:rsidRPr="002C6099">
        <w:rPr>
          <w:rFonts w:ascii="Constantia" w:eastAsia="Constantia" w:hAnsi="Constantia" w:cs="Constantia"/>
          <w:szCs w:val="24"/>
        </w:rPr>
        <w:t xml:space="preserve">: </w:t>
      </w:r>
      <w:r w:rsidR="002C6099" w:rsidRPr="002C6099">
        <w:rPr>
          <w:szCs w:val="24"/>
        </w:rPr>
        <w:t>Ricerca pool ordinati per lunghezza di tragitto</w:t>
      </w:r>
    </w:p>
    <w:p w14:paraId="31C81E3D" w14:textId="478FB2D0" w:rsidR="0039051A" w:rsidRPr="0039051A" w:rsidRDefault="0039051A" w:rsidP="0039051A">
      <w:pPr>
        <w:pStyle w:val="Paragrafoelenco"/>
        <w:numPr>
          <w:ilvl w:val="1"/>
          <w:numId w:val="3"/>
        </w:numPr>
        <w:rPr>
          <w:szCs w:val="24"/>
        </w:rPr>
      </w:pPr>
      <w:r>
        <w:rPr>
          <w:rFonts w:ascii="Constantia" w:eastAsia="Constantia" w:hAnsi="Constantia" w:cs="Constantia"/>
          <w:szCs w:val="24"/>
        </w:rPr>
        <w:t xml:space="preserve">Frequenza: </w:t>
      </w:r>
      <w:r w:rsidR="00D16BBF">
        <w:rPr>
          <w:rFonts w:ascii="Constantia" w:eastAsia="Constantia" w:hAnsi="Constantia" w:cs="Constantia"/>
          <w:szCs w:val="24"/>
        </w:rPr>
        <w:t xml:space="preserve">500 </w:t>
      </w:r>
      <w:r>
        <w:rPr>
          <w:rFonts w:ascii="Constantia" w:eastAsia="Constantia" w:hAnsi="Constantia" w:cs="Constantia"/>
          <w:szCs w:val="24"/>
        </w:rPr>
        <w:t>volte al giorno</w:t>
      </w:r>
    </w:p>
    <w:p w14:paraId="36392917" w14:textId="77777777" w:rsidR="003D1A09" w:rsidRDefault="003D1A09" w:rsidP="003D1A09">
      <w:pPr>
        <w:rPr>
          <w:i/>
          <w:sz w:val="28"/>
          <w:szCs w:val="28"/>
        </w:rPr>
      </w:pPr>
      <w:bookmarkStart w:id="17" w:name="_Toc5557455"/>
    </w:p>
    <w:p w14:paraId="38629D5B" w14:textId="77777777" w:rsidR="003D1A09" w:rsidRDefault="003D1A09" w:rsidP="003D1A09">
      <w:pPr>
        <w:rPr>
          <w:i/>
          <w:sz w:val="28"/>
          <w:szCs w:val="28"/>
        </w:rPr>
      </w:pPr>
    </w:p>
    <w:p w14:paraId="7F42FE1D" w14:textId="49EA30E5" w:rsidR="00341AB2" w:rsidRPr="00135EFB" w:rsidRDefault="00E67B2C" w:rsidP="003D1A09">
      <w:pPr>
        <w:rPr>
          <w:i/>
          <w:sz w:val="28"/>
          <w:szCs w:val="28"/>
        </w:rPr>
      </w:pPr>
      <w:r w:rsidRPr="00135EFB">
        <w:rPr>
          <w:i/>
          <w:sz w:val="28"/>
          <w:szCs w:val="28"/>
        </w:rPr>
        <w:lastRenderedPageBreak/>
        <w:t>Tavola dei volumi</w:t>
      </w:r>
      <w:bookmarkEnd w:id="17"/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2735"/>
        <w:gridCol w:w="2265"/>
        <w:gridCol w:w="2275"/>
        <w:gridCol w:w="2363"/>
      </w:tblGrid>
      <w:tr w:rsidR="00F81CE8" w14:paraId="3A0AFC8E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055A8A04" w14:textId="5993BF2D" w:rsidR="00F81CE8" w:rsidRPr="005C0E24" w:rsidRDefault="005C0E24" w:rsidP="00351EA4">
            <w:pPr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2265" w:type="dxa"/>
          </w:tcPr>
          <w:p w14:paraId="7D6D5F91" w14:textId="1D5E6E51" w:rsidR="00F81CE8" w:rsidRDefault="005C0E24" w:rsidP="00351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E/R</w:t>
            </w:r>
          </w:p>
        </w:tc>
        <w:tc>
          <w:tcPr>
            <w:tcW w:w="2275" w:type="dxa"/>
          </w:tcPr>
          <w:p w14:paraId="67F82CA4" w14:textId="32EB1BF8" w:rsidR="00F81CE8" w:rsidRDefault="005C0E24" w:rsidP="00351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Numero istanze</w:t>
            </w:r>
          </w:p>
        </w:tc>
        <w:tc>
          <w:tcPr>
            <w:tcW w:w="2363" w:type="dxa"/>
          </w:tcPr>
          <w:p w14:paraId="36D5903B" w14:textId="0A1BF62B" w:rsidR="00F81CE8" w:rsidRDefault="005C0E24" w:rsidP="00351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Motivazione</w:t>
            </w:r>
          </w:p>
        </w:tc>
      </w:tr>
      <w:tr w:rsidR="001767C9" w14:paraId="00E513B5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52879440" w14:textId="5B652439" w:rsidR="001767C9" w:rsidRDefault="001767C9" w:rsidP="001767C9">
            <w:pPr>
              <w:rPr>
                <w:szCs w:val="24"/>
              </w:rPr>
            </w:pPr>
            <w:r w:rsidRPr="00260687">
              <w:rPr>
                <w:b w:val="0"/>
              </w:rPr>
              <w:t>Account</w:t>
            </w:r>
          </w:p>
        </w:tc>
        <w:tc>
          <w:tcPr>
            <w:tcW w:w="2265" w:type="dxa"/>
          </w:tcPr>
          <w:p w14:paraId="364F2BB9" w14:textId="522B922C" w:rsidR="001767C9" w:rsidRDefault="001767C9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</w:t>
            </w:r>
          </w:p>
        </w:tc>
        <w:tc>
          <w:tcPr>
            <w:tcW w:w="2275" w:type="dxa"/>
          </w:tcPr>
          <w:p w14:paraId="164D3532" w14:textId="6C93784D" w:rsidR="001767C9" w:rsidRDefault="001767C9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50.000</w:t>
            </w:r>
          </w:p>
        </w:tc>
        <w:tc>
          <w:tcPr>
            <w:tcW w:w="2363" w:type="dxa"/>
          </w:tcPr>
          <w:p w14:paraId="2AFE829A" w14:textId="707B0566" w:rsidR="001767C9" w:rsidRDefault="001767C9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Ipotesi iniziale</w:t>
            </w:r>
          </w:p>
        </w:tc>
      </w:tr>
      <w:tr w:rsidR="00725BF9" w14:paraId="2517DBB8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63EF249F" w14:textId="7E14E64B" w:rsidR="00725BF9" w:rsidRPr="00FC74F6" w:rsidRDefault="00725BF9" w:rsidP="001767C9">
            <w:r w:rsidRPr="00FC74F6">
              <w:rPr>
                <w:b w:val="0"/>
              </w:rPr>
              <w:t>Appartenenza</w:t>
            </w:r>
          </w:p>
        </w:tc>
        <w:tc>
          <w:tcPr>
            <w:tcW w:w="2265" w:type="dxa"/>
          </w:tcPr>
          <w:p w14:paraId="685CC499" w14:textId="6C17713D" w:rsidR="00725BF9" w:rsidRDefault="00FC74F6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</w:t>
            </w:r>
          </w:p>
        </w:tc>
        <w:tc>
          <w:tcPr>
            <w:tcW w:w="2275" w:type="dxa"/>
          </w:tcPr>
          <w:p w14:paraId="49EEFD72" w14:textId="50B86E77" w:rsidR="00725BF9" w:rsidRDefault="00FC74F6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50.000</w:t>
            </w:r>
          </w:p>
        </w:tc>
        <w:tc>
          <w:tcPr>
            <w:tcW w:w="2363" w:type="dxa"/>
          </w:tcPr>
          <w:p w14:paraId="707DCC69" w14:textId="710233A5" w:rsidR="00725BF9" w:rsidRDefault="00341AB2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Documento</w:t>
            </w:r>
          </w:p>
        </w:tc>
      </w:tr>
      <w:tr w:rsidR="001767C9" w14:paraId="07EB7838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6F31BE59" w14:textId="4AEC07B4" w:rsidR="001767C9" w:rsidRDefault="001767C9" w:rsidP="001767C9">
            <w:pPr>
              <w:rPr>
                <w:szCs w:val="24"/>
              </w:rPr>
            </w:pPr>
            <w:r w:rsidRPr="00260687">
              <w:rPr>
                <w:b w:val="0"/>
              </w:rPr>
              <w:t>Autove</w:t>
            </w:r>
            <w:r w:rsidR="00ED41C2">
              <w:rPr>
                <w:b w:val="0"/>
              </w:rPr>
              <w:t>ttura</w:t>
            </w:r>
          </w:p>
        </w:tc>
        <w:tc>
          <w:tcPr>
            <w:tcW w:w="2265" w:type="dxa"/>
          </w:tcPr>
          <w:p w14:paraId="626053FE" w14:textId="05B4A524" w:rsidR="001767C9" w:rsidRDefault="001767C9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</w:t>
            </w:r>
          </w:p>
        </w:tc>
        <w:tc>
          <w:tcPr>
            <w:tcW w:w="2275" w:type="dxa"/>
          </w:tcPr>
          <w:p w14:paraId="24831FCD" w14:textId="7E300A60" w:rsidR="001767C9" w:rsidRDefault="001767C9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22.000</w:t>
            </w:r>
          </w:p>
        </w:tc>
        <w:tc>
          <w:tcPr>
            <w:tcW w:w="2363" w:type="dxa"/>
          </w:tcPr>
          <w:p w14:paraId="5567BDDC" w14:textId="140AFCD7" w:rsidR="001767C9" w:rsidRDefault="001767C9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2/5 degli iscritti rende disponibile un veicolo, dei quali 1/10 ne registra almeno due</w:t>
            </w:r>
          </w:p>
        </w:tc>
      </w:tr>
      <w:tr w:rsidR="001767C9" w14:paraId="64BF569A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6F6FA0E8" w14:textId="0492703E" w:rsidR="001767C9" w:rsidRDefault="001767C9" w:rsidP="001767C9">
            <w:pPr>
              <w:rPr>
                <w:szCs w:val="24"/>
              </w:rPr>
            </w:pPr>
            <w:proofErr w:type="spellStart"/>
            <w:r w:rsidRPr="00260687">
              <w:rPr>
                <w:b w:val="0"/>
              </w:rPr>
              <w:t>AutoCoinvolta</w:t>
            </w:r>
            <w:proofErr w:type="spellEnd"/>
          </w:p>
        </w:tc>
        <w:tc>
          <w:tcPr>
            <w:tcW w:w="2265" w:type="dxa"/>
          </w:tcPr>
          <w:p w14:paraId="287CD6B3" w14:textId="00E8AD7B" w:rsidR="001767C9" w:rsidRDefault="001767C9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</w:t>
            </w:r>
          </w:p>
        </w:tc>
        <w:tc>
          <w:tcPr>
            <w:tcW w:w="2275" w:type="dxa"/>
          </w:tcPr>
          <w:p w14:paraId="58455297" w14:textId="7A9619BF" w:rsidR="001767C9" w:rsidRDefault="00181BD1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3.780</w:t>
            </w:r>
          </w:p>
        </w:tc>
        <w:tc>
          <w:tcPr>
            <w:tcW w:w="2363" w:type="dxa"/>
          </w:tcPr>
          <w:p w14:paraId="767E4238" w14:textId="121DE408" w:rsidR="001767C9" w:rsidRDefault="00147AFE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9/10 dei sinistri coinvolgono 2 auto, i restanti almeno 3</w:t>
            </w:r>
          </w:p>
        </w:tc>
      </w:tr>
      <w:tr w:rsidR="001767C9" w14:paraId="07666FE7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1B6A4051" w14:textId="75927BB7" w:rsidR="001767C9" w:rsidRDefault="001767C9" w:rsidP="001767C9">
            <w:pPr>
              <w:rPr>
                <w:szCs w:val="24"/>
              </w:rPr>
            </w:pPr>
            <w:proofErr w:type="spellStart"/>
            <w:r w:rsidRPr="00260687">
              <w:rPr>
                <w:b w:val="0"/>
              </w:rPr>
              <w:t>ChiamataSharing</w:t>
            </w:r>
            <w:proofErr w:type="spellEnd"/>
          </w:p>
        </w:tc>
        <w:tc>
          <w:tcPr>
            <w:tcW w:w="2265" w:type="dxa"/>
          </w:tcPr>
          <w:p w14:paraId="56322C41" w14:textId="0FA12534" w:rsidR="001767C9" w:rsidRDefault="001767C9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</w:t>
            </w:r>
          </w:p>
        </w:tc>
        <w:tc>
          <w:tcPr>
            <w:tcW w:w="2275" w:type="dxa"/>
          </w:tcPr>
          <w:p w14:paraId="5DD8A8BB" w14:textId="2D879BA3" w:rsidR="001767C9" w:rsidRDefault="00B4182F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45</w:t>
            </w:r>
            <w:r w:rsidR="001767C9">
              <w:rPr>
                <w:szCs w:val="24"/>
              </w:rPr>
              <w:t>.000</w:t>
            </w:r>
          </w:p>
        </w:tc>
        <w:tc>
          <w:tcPr>
            <w:tcW w:w="2363" w:type="dxa"/>
          </w:tcPr>
          <w:p w14:paraId="5BCDF615" w14:textId="7389BCE5" w:rsidR="001767C9" w:rsidRDefault="00F91835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Ipotesi</w:t>
            </w:r>
            <w:r w:rsidR="00983CD3">
              <w:rPr>
                <w:szCs w:val="24"/>
              </w:rPr>
              <w:t xml:space="preserve"> chiamate totali</w:t>
            </w:r>
          </w:p>
        </w:tc>
      </w:tr>
      <w:tr w:rsidR="001767C9" w14:paraId="63DF51F9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7FDFB673" w14:textId="06991B8E" w:rsidR="001767C9" w:rsidRDefault="001767C9" w:rsidP="001767C9">
            <w:pPr>
              <w:rPr>
                <w:szCs w:val="24"/>
              </w:rPr>
            </w:pPr>
            <w:r w:rsidRPr="00260687">
              <w:rPr>
                <w:b w:val="0"/>
              </w:rPr>
              <w:t>Chilometro</w:t>
            </w:r>
          </w:p>
        </w:tc>
        <w:tc>
          <w:tcPr>
            <w:tcW w:w="2265" w:type="dxa"/>
          </w:tcPr>
          <w:p w14:paraId="44674932" w14:textId="3AC2C9D6" w:rsidR="001767C9" w:rsidRDefault="001767C9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</w:t>
            </w:r>
          </w:p>
        </w:tc>
        <w:tc>
          <w:tcPr>
            <w:tcW w:w="2275" w:type="dxa"/>
          </w:tcPr>
          <w:p w14:paraId="496FE0E6" w14:textId="2AA14FB5" w:rsidR="001767C9" w:rsidRDefault="00936C8C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750</w:t>
            </w:r>
          </w:p>
        </w:tc>
        <w:tc>
          <w:tcPr>
            <w:tcW w:w="2363" w:type="dxa"/>
          </w:tcPr>
          <w:p w14:paraId="6413BA4F" w14:textId="1ACCBF65" w:rsidR="001767C9" w:rsidRDefault="00936C8C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4D4CF1">
              <w:rPr>
                <w:szCs w:val="24"/>
              </w:rPr>
              <w:t>resa come riferimento la lunghezza totale delle strade di una città di medie dimensioni</w:t>
            </w:r>
            <w:r w:rsidR="00501192">
              <w:rPr>
                <w:szCs w:val="24"/>
              </w:rPr>
              <w:t>, dove si suppone sia concentrato l’uso dell’applicazione</w:t>
            </w:r>
          </w:p>
        </w:tc>
      </w:tr>
      <w:tr w:rsidR="00CF7101" w14:paraId="4291B68D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6D65C981" w14:textId="0045754D" w:rsidR="00CF7101" w:rsidRPr="00260687" w:rsidRDefault="00CF7101" w:rsidP="001767C9">
            <w:r>
              <w:rPr>
                <w:b w:val="0"/>
              </w:rPr>
              <w:t>Coinvolgimento</w:t>
            </w:r>
          </w:p>
        </w:tc>
        <w:tc>
          <w:tcPr>
            <w:tcW w:w="2265" w:type="dxa"/>
          </w:tcPr>
          <w:p w14:paraId="74F050C6" w14:textId="03B1AECB" w:rsidR="00CF7101" w:rsidRDefault="00CF7101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</w:t>
            </w:r>
          </w:p>
        </w:tc>
        <w:tc>
          <w:tcPr>
            <w:tcW w:w="2275" w:type="dxa"/>
          </w:tcPr>
          <w:p w14:paraId="42579FF6" w14:textId="3F4905F7" w:rsidR="00CF7101" w:rsidRDefault="008637E4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3.780</w:t>
            </w:r>
          </w:p>
        </w:tc>
        <w:tc>
          <w:tcPr>
            <w:tcW w:w="2363" w:type="dxa"/>
          </w:tcPr>
          <w:p w14:paraId="36A066BA" w14:textId="3245248F" w:rsidR="00CF7101" w:rsidRDefault="00336E17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Cardinalità (1,1) con </w:t>
            </w:r>
            <w:proofErr w:type="spellStart"/>
            <w:r>
              <w:rPr>
                <w:szCs w:val="24"/>
              </w:rPr>
              <w:t>AutoConivolta</w:t>
            </w:r>
            <w:proofErr w:type="spellEnd"/>
          </w:p>
        </w:tc>
      </w:tr>
      <w:tr w:rsidR="004636E4" w14:paraId="0DD3540E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5FB84D98" w14:textId="5642E7BA" w:rsidR="004636E4" w:rsidRPr="00356B6A" w:rsidRDefault="00356B6A" w:rsidP="001767C9">
            <w:proofErr w:type="spellStart"/>
            <w:r>
              <w:rPr>
                <w:b w:val="0"/>
              </w:rPr>
              <w:t>CorsaSharing</w:t>
            </w:r>
            <w:proofErr w:type="spellEnd"/>
          </w:p>
        </w:tc>
        <w:tc>
          <w:tcPr>
            <w:tcW w:w="2265" w:type="dxa"/>
          </w:tcPr>
          <w:p w14:paraId="3C85BCD3" w14:textId="466630A2" w:rsidR="004636E4" w:rsidRDefault="00645918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</w:t>
            </w:r>
          </w:p>
        </w:tc>
        <w:tc>
          <w:tcPr>
            <w:tcW w:w="2275" w:type="dxa"/>
          </w:tcPr>
          <w:p w14:paraId="71A9C71C" w14:textId="4FAC1159" w:rsidR="004636E4" w:rsidRDefault="4235F778" w:rsidP="4235F778">
            <w:pPr>
              <w:spacing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22</w:t>
            </w:r>
            <w:r w:rsidR="45789005">
              <w:t>.500</w:t>
            </w:r>
          </w:p>
        </w:tc>
        <w:tc>
          <w:tcPr>
            <w:tcW w:w="2363" w:type="dxa"/>
          </w:tcPr>
          <w:p w14:paraId="194882EC" w14:textId="14BF562D" w:rsidR="004636E4" w:rsidRDefault="21D3AED1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Vengono accettate metà delle </w:t>
            </w:r>
            <w:r w:rsidR="481550B2">
              <w:t>chiamate</w:t>
            </w:r>
          </w:p>
        </w:tc>
      </w:tr>
      <w:tr w:rsidR="001767C9" w14:paraId="4DFFBD7D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09589F2B" w14:textId="5DC5F9DF" w:rsidR="001767C9" w:rsidRDefault="001767C9" w:rsidP="001767C9">
            <w:pPr>
              <w:rPr>
                <w:szCs w:val="24"/>
              </w:rPr>
            </w:pPr>
            <w:r w:rsidRPr="00260687">
              <w:rPr>
                <w:b w:val="0"/>
              </w:rPr>
              <w:t>Disponibilità</w:t>
            </w:r>
          </w:p>
        </w:tc>
        <w:tc>
          <w:tcPr>
            <w:tcW w:w="2265" w:type="dxa"/>
          </w:tcPr>
          <w:p w14:paraId="27DEE2B4" w14:textId="0F0FC5C5" w:rsidR="001767C9" w:rsidRDefault="001767C9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</w:t>
            </w:r>
          </w:p>
        </w:tc>
        <w:tc>
          <w:tcPr>
            <w:tcW w:w="2275" w:type="dxa"/>
          </w:tcPr>
          <w:p w14:paraId="2CABE211" w14:textId="70ED74F2" w:rsidR="001767C9" w:rsidRDefault="00060A5A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66</w:t>
            </w:r>
            <w:r w:rsidR="00F67FC6">
              <w:rPr>
                <w:szCs w:val="24"/>
              </w:rPr>
              <w:t>.000</w:t>
            </w:r>
          </w:p>
        </w:tc>
        <w:tc>
          <w:tcPr>
            <w:tcW w:w="2363" w:type="dxa"/>
          </w:tcPr>
          <w:p w14:paraId="590C7560" w14:textId="2D8CC1C3" w:rsidR="001767C9" w:rsidRDefault="00060A5A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 media un’auto è disponibile per tre giorni alla settimana</w:t>
            </w:r>
          </w:p>
        </w:tc>
      </w:tr>
      <w:tr w:rsidR="001767C9" w14:paraId="72A032B3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6715478A" w14:textId="6B22BD4D" w:rsidR="001767C9" w:rsidRDefault="001767C9" w:rsidP="001767C9">
            <w:pPr>
              <w:rPr>
                <w:szCs w:val="24"/>
              </w:rPr>
            </w:pPr>
            <w:r w:rsidRPr="00260687">
              <w:rPr>
                <w:b w:val="0"/>
              </w:rPr>
              <w:t>Documento</w:t>
            </w:r>
          </w:p>
        </w:tc>
        <w:tc>
          <w:tcPr>
            <w:tcW w:w="2265" w:type="dxa"/>
          </w:tcPr>
          <w:p w14:paraId="36665EE3" w14:textId="2EC52FA8" w:rsidR="001767C9" w:rsidRDefault="001767C9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</w:t>
            </w:r>
          </w:p>
        </w:tc>
        <w:tc>
          <w:tcPr>
            <w:tcW w:w="2275" w:type="dxa"/>
          </w:tcPr>
          <w:p w14:paraId="1052F792" w14:textId="5DC1FD19" w:rsidR="001767C9" w:rsidRDefault="001767C9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50.000</w:t>
            </w:r>
          </w:p>
        </w:tc>
        <w:tc>
          <w:tcPr>
            <w:tcW w:w="2363" w:type="dxa"/>
          </w:tcPr>
          <w:p w14:paraId="59F04BFE" w14:textId="76178357" w:rsidR="001767C9" w:rsidRDefault="001767C9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Pari al numero di iscritti</w:t>
            </w:r>
          </w:p>
        </w:tc>
      </w:tr>
      <w:tr w:rsidR="001767C9" w14:paraId="37520C60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8B47E59" w14:textId="61B1A167" w:rsidR="001767C9" w:rsidRPr="00260687" w:rsidRDefault="001767C9" w:rsidP="001767C9">
            <w:r>
              <w:rPr>
                <w:b w:val="0"/>
              </w:rPr>
              <w:t>Effettua</w:t>
            </w:r>
          </w:p>
        </w:tc>
        <w:tc>
          <w:tcPr>
            <w:tcW w:w="2265" w:type="dxa"/>
          </w:tcPr>
          <w:p w14:paraId="2F5FD368" w14:textId="752DE518" w:rsidR="001767C9" w:rsidRDefault="001767C9" w:rsidP="00232A87">
            <w:pPr>
              <w:tabs>
                <w:tab w:val="center" w:pos="10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232A87">
              <w:tab/>
            </w:r>
          </w:p>
        </w:tc>
        <w:tc>
          <w:tcPr>
            <w:tcW w:w="2275" w:type="dxa"/>
          </w:tcPr>
          <w:p w14:paraId="0A3E03AB" w14:textId="19509FC2" w:rsidR="001767C9" w:rsidRDefault="00847D13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45</w:t>
            </w:r>
            <w:r w:rsidR="00E50A46">
              <w:rPr>
                <w:szCs w:val="24"/>
              </w:rPr>
              <w:t>.000</w:t>
            </w:r>
          </w:p>
        </w:tc>
        <w:tc>
          <w:tcPr>
            <w:tcW w:w="2363" w:type="dxa"/>
          </w:tcPr>
          <w:p w14:paraId="081F6428" w14:textId="0F21120F" w:rsidR="001767C9" w:rsidRDefault="00E50A46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Cardinalità (1,1) con </w:t>
            </w:r>
            <w:proofErr w:type="spellStart"/>
            <w:r>
              <w:rPr>
                <w:szCs w:val="24"/>
              </w:rPr>
              <w:t>ChiamataSharing</w:t>
            </w:r>
            <w:proofErr w:type="spellEnd"/>
          </w:p>
        </w:tc>
      </w:tr>
      <w:tr w:rsidR="001456A9" w14:paraId="540FCC84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65BD4B32" w14:textId="1078DF23" w:rsidR="001456A9" w:rsidRDefault="001456A9" w:rsidP="001767C9">
            <w:r>
              <w:rPr>
                <w:b w:val="0"/>
              </w:rPr>
              <w:t>Extra</w:t>
            </w:r>
          </w:p>
        </w:tc>
        <w:tc>
          <w:tcPr>
            <w:tcW w:w="2265" w:type="dxa"/>
          </w:tcPr>
          <w:p w14:paraId="29FA9F19" w14:textId="0814F32C" w:rsidR="001456A9" w:rsidRDefault="001456A9" w:rsidP="00232A87">
            <w:pPr>
              <w:tabs>
                <w:tab w:val="center" w:pos="10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0EB64512" w14:textId="705B85DC" w:rsidR="001456A9" w:rsidRDefault="001456A9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22.000</w:t>
            </w:r>
          </w:p>
        </w:tc>
        <w:tc>
          <w:tcPr>
            <w:tcW w:w="2363" w:type="dxa"/>
          </w:tcPr>
          <w:p w14:paraId="018485DB" w14:textId="6F10315F" w:rsidR="001456A9" w:rsidRDefault="001456A9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</w:t>
            </w:r>
            <w:r w:rsidR="00492410">
              <w:rPr>
                <w:szCs w:val="24"/>
              </w:rPr>
              <w:t>tà (1,1) con Autovettura</w:t>
            </w:r>
          </w:p>
        </w:tc>
      </w:tr>
      <w:tr w:rsidR="001767C9" w14:paraId="719A4FAE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7606044F" w14:textId="47EFACB6" w:rsidR="001767C9" w:rsidRDefault="001767C9" w:rsidP="001767C9">
            <w:r>
              <w:rPr>
                <w:b w:val="0"/>
              </w:rPr>
              <w:t>Feedback</w:t>
            </w:r>
          </w:p>
        </w:tc>
        <w:tc>
          <w:tcPr>
            <w:tcW w:w="2265" w:type="dxa"/>
          </w:tcPr>
          <w:p w14:paraId="5FE03FBC" w14:textId="50C1AE8A" w:rsidR="001767C9" w:rsidRDefault="001767C9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38FA0503" w14:textId="458DAFE2" w:rsidR="001767C9" w:rsidRDefault="001E2DBE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162.000</w:t>
            </w:r>
          </w:p>
        </w:tc>
        <w:tc>
          <w:tcPr>
            <w:tcW w:w="2363" w:type="dxa"/>
          </w:tcPr>
          <w:p w14:paraId="6A9F0546" w14:textId="7CF1FDD1" w:rsidR="001767C9" w:rsidRDefault="009A02CD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valutazione</w:t>
            </w:r>
          </w:p>
        </w:tc>
      </w:tr>
      <w:tr w:rsidR="001767C9" w14:paraId="06760936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7B8139F" w14:textId="794C0AD8" w:rsidR="001767C9" w:rsidRDefault="001767C9" w:rsidP="001767C9">
            <w:r w:rsidRPr="00260687">
              <w:rPr>
                <w:b w:val="0"/>
              </w:rPr>
              <w:lastRenderedPageBreak/>
              <w:t>Fruitore</w:t>
            </w:r>
          </w:p>
        </w:tc>
        <w:tc>
          <w:tcPr>
            <w:tcW w:w="2265" w:type="dxa"/>
          </w:tcPr>
          <w:p w14:paraId="5BD5797A" w14:textId="75490371" w:rsidR="001767C9" w:rsidRDefault="001767C9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75" w:type="dxa"/>
          </w:tcPr>
          <w:p w14:paraId="27A2186F" w14:textId="7F8046FF" w:rsidR="001767C9" w:rsidRDefault="00BC5078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40.000</w:t>
            </w:r>
          </w:p>
        </w:tc>
        <w:tc>
          <w:tcPr>
            <w:tcW w:w="2363" w:type="dxa"/>
          </w:tcPr>
          <w:p w14:paraId="10902F5F" w14:textId="183D1902" w:rsidR="001767C9" w:rsidRDefault="00D71B82" w:rsidP="0017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3/5 non registrano auto, quindi sono solo fruitori, un altro </w:t>
            </w:r>
            <w:r w:rsidR="00BC5078">
              <w:rPr>
                <w:szCs w:val="24"/>
              </w:rPr>
              <w:t>quinto hanno entrambi i ruoli, quindi 4/5 degli iscritti</w:t>
            </w:r>
          </w:p>
        </w:tc>
      </w:tr>
      <w:tr w:rsidR="001767C9" w14:paraId="1962032D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96BDFFB" w14:textId="2C3E5955" w:rsidR="001767C9" w:rsidRPr="00260687" w:rsidRDefault="00AA7CAD" w:rsidP="001767C9">
            <w:proofErr w:type="spellStart"/>
            <w:r>
              <w:rPr>
                <w:b w:val="0"/>
              </w:rPr>
              <w:t>FasciaOraria</w:t>
            </w:r>
            <w:proofErr w:type="spellEnd"/>
          </w:p>
        </w:tc>
        <w:tc>
          <w:tcPr>
            <w:tcW w:w="2265" w:type="dxa"/>
          </w:tcPr>
          <w:p w14:paraId="2A7C7621" w14:textId="5D83BD6C" w:rsidR="001767C9" w:rsidRDefault="001767C9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75" w:type="dxa"/>
          </w:tcPr>
          <w:p w14:paraId="03CC9095" w14:textId="658E63A5" w:rsidR="001767C9" w:rsidRDefault="00095958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66.000</w:t>
            </w:r>
          </w:p>
        </w:tc>
        <w:tc>
          <w:tcPr>
            <w:tcW w:w="2363" w:type="dxa"/>
          </w:tcPr>
          <w:p w14:paraId="59D34745" w14:textId="1CB8E449" w:rsidR="001767C9" w:rsidRDefault="00095958" w:rsidP="0017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Disponibilità</w:t>
            </w:r>
          </w:p>
        </w:tc>
      </w:tr>
      <w:tr w:rsidR="009113BB" w14:paraId="60424690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38A9D4D9" w14:textId="6999E4FE" w:rsidR="009113BB" w:rsidRDefault="009113BB" w:rsidP="009113BB">
            <w:r w:rsidRPr="00260687">
              <w:rPr>
                <w:b w:val="0"/>
              </w:rPr>
              <w:t>Incidente</w:t>
            </w:r>
          </w:p>
        </w:tc>
        <w:tc>
          <w:tcPr>
            <w:tcW w:w="2265" w:type="dxa"/>
          </w:tcPr>
          <w:p w14:paraId="66576D9C" w14:textId="4FF2C694" w:rsidR="009113BB" w:rsidRDefault="009113BB" w:rsidP="00911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75" w:type="dxa"/>
          </w:tcPr>
          <w:p w14:paraId="4314DF46" w14:textId="33B6744A" w:rsidR="009113BB" w:rsidRDefault="009113BB" w:rsidP="00911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315C61">
              <w:rPr>
                <w:szCs w:val="24"/>
              </w:rPr>
              <w:t>.</w:t>
            </w:r>
            <w:r w:rsidR="009A5618">
              <w:rPr>
                <w:szCs w:val="24"/>
              </w:rPr>
              <w:t>8</w:t>
            </w:r>
            <w:r>
              <w:rPr>
                <w:szCs w:val="24"/>
              </w:rPr>
              <w:t>00</w:t>
            </w:r>
          </w:p>
        </w:tc>
        <w:tc>
          <w:tcPr>
            <w:tcW w:w="2363" w:type="dxa"/>
          </w:tcPr>
          <w:p w14:paraId="12C665F6" w14:textId="2AB64622" w:rsidR="009113BB" w:rsidRDefault="00033CC0" w:rsidP="00911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Ipotesi n</w:t>
            </w:r>
            <w:r w:rsidR="009113BB">
              <w:rPr>
                <w:szCs w:val="24"/>
              </w:rPr>
              <w:t>umero di sinistri</w:t>
            </w:r>
          </w:p>
        </w:tc>
      </w:tr>
      <w:tr w:rsidR="009113BB" w14:paraId="628AA28E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E8CCA48" w14:textId="7B8B156C" w:rsidR="009113BB" w:rsidRPr="00260687" w:rsidRDefault="009113BB" w:rsidP="009113BB">
            <w:r>
              <w:rPr>
                <w:b w:val="0"/>
              </w:rPr>
              <w:t>Intersezione</w:t>
            </w:r>
          </w:p>
        </w:tc>
        <w:tc>
          <w:tcPr>
            <w:tcW w:w="2265" w:type="dxa"/>
          </w:tcPr>
          <w:p w14:paraId="6A38FA87" w14:textId="21C1C965" w:rsidR="009113BB" w:rsidRDefault="009113BB" w:rsidP="00911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26F00D19" w14:textId="424BDF04" w:rsidR="009113BB" w:rsidRDefault="009E7B54" w:rsidP="00911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2.250</w:t>
            </w:r>
          </w:p>
        </w:tc>
        <w:tc>
          <w:tcPr>
            <w:tcW w:w="2363" w:type="dxa"/>
          </w:tcPr>
          <w:p w14:paraId="62333BD1" w14:textId="66706AD5" w:rsidR="009113BB" w:rsidRDefault="00013AF3" w:rsidP="00911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Ogni chilometro ha in media </w:t>
            </w:r>
            <w:proofErr w:type="gramStart"/>
            <w:r>
              <w:rPr>
                <w:szCs w:val="24"/>
              </w:rPr>
              <w:t>3</w:t>
            </w:r>
            <w:proofErr w:type="gramEnd"/>
            <w:r>
              <w:rPr>
                <w:szCs w:val="24"/>
              </w:rPr>
              <w:t xml:space="preserve"> intersezioni</w:t>
            </w:r>
          </w:p>
        </w:tc>
      </w:tr>
      <w:tr w:rsidR="009113BB" w14:paraId="66074CE7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001072DC" w14:textId="411E24BF" w:rsidR="009113BB" w:rsidRDefault="009113BB" w:rsidP="009113BB">
            <w:r>
              <w:rPr>
                <w:b w:val="0"/>
              </w:rPr>
              <w:t>Iscrizione</w:t>
            </w:r>
          </w:p>
        </w:tc>
        <w:tc>
          <w:tcPr>
            <w:tcW w:w="2265" w:type="dxa"/>
          </w:tcPr>
          <w:p w14:paraId="12131793" w14:textId="3C7495D8" w:rsidR="009113BB" w:rsidRDefault="009113BB" w:rsidP="00911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017C17FB" w14:textId="19075982" w:rsidR="009113BB" w:rsidRDefault="00BC5185" w:rsidP="00911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50.000</w:t>
            </w:r>
          </w:p>
        </w:tc>
        <w:tc>
          <w:tcPr>
            <w:tcW w:w="2363" w:type="dxa"/>
          </w:tcPr>
          <w:p w14:paraId="10B0B473" w14:textId="491FB69B" w:rsidR="009113BB" w:rsidRDefault="00295661" w:rsidP="00911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Account</w:t>
            </w:r>
          </w:p>
        </w:tc>
      </w:tr>
      <w:tr w:rsidR="00657DE0" w14:paraId="4073ED4F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0E21F46" w14:textId="5D162AF1" w:rsidR="00657DE0" w:rsidRPr="00914D18" w:rsidRDefault="00814ECF" w:rsidP="009113BB">
            <w:proofErr w:type="spellStart"/>
            <w:r w:rsidRPr="00914D18">
              <w:rPr>
                <w:b w:val="0"/>
              </w:rPr>
              <w:t>InserimentoValutazione</w:t>
            </w:r>
            <w:proofErr w:type="spellEnd"/>
          </w:p>
        </w:tc>
        <w:tc>
          <w:tcPr>
            <w:tcW w:w="2265" w:type="dxa"/>
          </w:tcPr>
          <w:p w14:paraId="1DD6733C" w14:textId="7D0F5AD5" w:rsidR="00657DE0" w:rsidRDefault="00B41DB9" w:rsidP="00911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470F7E1E" w14:textId="2CB93B98" w:rsidR="00657DE0" w:rsidRDefault="00914D18" w:rsidP="00911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162.000</w:t>
            </w:r>
          </w:p>
        </w:tc>
        <w:tc>
          <w:tcPr>
            <w:tcW w:w="2363" w:type="dxa"/>
          </w:tcPr>
          <w:p w14:paraId="38661D04" w14:textId="377B9684" w:rsidR="00657DE0" w:rsidRDefault="00914D18" w:rsidP="00911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Valutazione</w:t>
            </w:r>
          </w:p>
        </w:tc>
      </w:tr>
      <w:tr w:rsidR="009113BB" w14:paraId="699C94AB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A5559F1" w14:textId="37004155" w:rsidR="009113BB" w:rsidRDefault="009113BB" w:rsidP="009113BB">
            <w:r w:rsidRPr="00260687">
              <w:rPr>
                <w:b w:val="0"/>
              </w:rPr>
              <w:t>Modello</w:t>
            </w:r>
          </w:p>
        </w:tc>
        <w:tc>
          <w:tcPr>
            <w:tcW w:w="2265" w:type="dxa"/>
          </w:tcPr>
          <w:p w14:paraId="276844AD" w14:textId="1FD73239" w:rsidR="009113BB" w:rsidRDefault="009113BB" w:rsidP="00911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75" w:type="dxa"/>
          </w:tcPr>
          <w:p w14:paraId="661F5752" w14:textId="417CA349" w:rsidR="009113BB" w:rsidRDefault="00793B2F" w:rsidP="00911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500</w:t>
            </w:r>
          </w:p>
        </w:tc>
        <w:tc>
          <w:tcPr>
            <w:tcW w:w="2363" w:type="dxa"/>
          </w:tcPr>
          <w:p w14:paraId="5B65C0A6" w14:textId="400F9C5F" w:rsidR="009113BB" w:rsidRDefault="00F303F8" w:rsidP="00911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Numero ipotizzato di modelli diversi</w:t>
            </w:r>
          </w:p>
        </w:tc>
      </w:tr>
      <w:tr w:rsidR="009113BB" w14:paraId="2EA3F304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18A4BC39" w14:textId="62AEAD7A" w:rsidR="009113BB" w:rsidRPr="00260687" w:rsidRDefault="009113BB" w:rsidP="009113BB">
            <w:r w:rsidRPr="00260687">
              <w:rPr>
                <w:b w:val="0"/>
              </w:rPr>
              <w:t>Noleggio</w:t>
            </w:r>
          </w:p>
        </w:tc>
        <w:tc>
          <w:tcPr>
            <w:tcW w:w="2265" w:type="dxa"/>
          </w:tcPr>
          <w:p w14:paraId="02D59221" w14:textId="62421708" w:rsidR="009113BB" w:rsidRDefault="009113BB" w:rsidP="00911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75" w:type="dxa"/>
          </w:tcPr>
          <w:p w14:paraId="5653B109" w14:textId="3B7C8A1D" w:rsidR="009113BB" w:rsidRDefault="00B61215" w:rsidP="00911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90.000</w:t>
            </w:r>
          </w:p>
        </w:tc>
        <w:tc>
          <w:tcPr>
            <w:tcW w:w="2363" w:type="dxa"/>
          </w:tcPr>
          <w:p w14:paraId="63BB9730" w14:textId="01A44DF2" w:rsidR="009113BB" w:rsidRDefault="00033CC0" w:rsidP="00911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Ipotesi noleggi totali</w:t>
            </w:r>
          </w:p>
        </w:tc>
      </w:tr>
      <w:tr w:rsidR="009113BB" w14:paraId="3B5E70A0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1C5ACF29" w14:textId="31136FCF" w:rsidR="009113BB" w:rsidRPr="00260687" w:rsidRDefault="009113BB" w:rsidP="009113BB">
            <w:r w:rsidRPr="00260687">
              <w:rPr>
                <w:b w:val="0"/>
              </w:rPr>
              <w:t>Optional</w:t>
            </w:r>
          </w:p>
        </w:tc>
        <w:tc>
          <w:tcPr>
            <w:tcW w:w="2265" w:type="dxa"/>
          </w:tcPr>
          <w:p w14:paraId="62CA18B5" w14:textId="51B52F31" w:rsidR="009113BB" w:rsidRDefault="009113BB" w:rsidP="00911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75" w:type="dxa"/>
          </w:tcPr>
          <w:p w14:paraId="7E22B629" w14:textId="26661027" w:rsidR="009113BB" w:rsidRDefault="00357B3D" w:rsidP="00911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22.000</w:t>
            </w:r>
          </w:p>
        </w:tc>
        <w:tc>
          <w:tcPr>
            <w:tcW w:w="2363" w:type="dxa"/>
          </w:tcPr>
          <w:p w14:paraId="14B33E01" w14:textId="5504EEC3" w:rsidR="009113BB" w:rsidRDefault="00357B3D" w:rsidP="00911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Autovettura</w:t>
            </w:r>
          </w:p>
        </w:tc>
      </w:tr>
      <w:tr w:rsidR="009113BB" w14:paraId="64F873BF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3D5C4942" w14:textId="10CCA2A3" w:rsidR="009113BB" w:rsidRDefault="009113BB" w:rsidP="009113BB">
            <w:r>
              <w:rPr>
                <w:b w:val="0"/>
              </w:rPr>
              <w:t>Pool</w:t>
            </w:r>
          </w:p>
        </w:tc>
        <w:tc>
          <w:tcPr>
            <w:tcW w:w="2265" w:type="dxa"/>
          </w:tcPr>
          <w:p w14:paraId="18734F68" w14:textId="1587EFE7" w:rsidR="009113BB" w:rsidRDefault="009113BB" w:rsidP="00911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75" w:type="dxa"/>
          </w:tcPr>
          <w:p w14:paraId="1ABA07E0" w14:textId="50133D70" w:rsidR="009113BB" w:rsidRDefault="009113BB" w:rsidP="00911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36.000</w:t>
            </w:r>
          </w:p>
        </w:tc>
        <w:tc>
          <w:tcPr>
            <w:tcW w:w="2363" w:type="dxa"/>
          </w:tcPr>
          <w:p w14:paraId="6DCCCD9A" w14:textId="2324A329" w:rsidR="009113BB" w:rsidRDefault="009C5B46" w:rsidP="00911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Ipotesi pool totali</w:t>
            </w:r>
          </w:p>
        </w:tc>
      </w:tr>
      <w:tr w:rsidR="009113BB" w14:paraId="5A4E9390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39332493" w14:textId="137FCEB6" w:rsidR="009113BB" w:rsidRDefault="009113BB" w:rsidP="009113BB">
            <w:r>
              <w:rPr>
                <w:b w:val="0"/>
              </w:rPr>
              <w:t>Posizionamento</w:t>
            </w:r>
          </w:p>
        </w:tc>
        <w:tc>
          <w:tcPr>
            <w:tcW w:w="2265" w:type="dxa"/>
          </w:tcPr>
          <w:p w14:paraId="7A0F0054" w14:textId="2929D5F7" w:rsidR="009113BB" w:rsidRDefault="009113BB" w:rsidP="00911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2C8C8A0E" w14:textId="272A61AA" w:rsidR="009113BB" w:rsidRDefault="00C0136C" w:rsidP="00911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750</w:t>
            </w:r>
          </w:p>
        </w:tc>
        <w:tc>
          <w:tcPr>
            <w:tcW w:w="2363" w:type="dxa"/>
          </w:tcPr>
          <w:p w14:paraId="26991886" w14:textId="2EB9485C" w:rsidR="009113BB" w:rsidRDefault="003936CF" w:rsidP="00911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Chilometro</w:t>
            </w:r>
          </w:p>
        </w:tc>
      </w:tr>
      <w:tr w:rsidR="00935DE0" w14:paraId="40B9D8F4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68CBDBA4" w14:textId="34C4D9A4" w:rsidR="00935DE0" w:rsidRDefault="00935DE0" w:rsidP="00935DE0">
            <w:r w:rsidRPr="00260687">
              <w:rPr>
                <w:b w:val="0"/>
              </w:rPr>
              <w:t>Posizione</w:t>
            </w:r>
          </w:p>
        </w:tc>
        <w:tc>
          <w:tcPr>
            <w:tcW w:w="2265" w:type="dxa"/>
          </w:tcPr>
          <w:p w14:paraId="6FB6051B" w14:textId="7EDE299D" w:rsidR="00935DE0" w:rsidRDefault="00935DE0" w:rsidP="00935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75" w:type="dxa"/>
          </w:tcPr>
          <w:p w14:paraId="34EED78B" w14:textId="6A5128FC" w:rsidR="00935DE0" w:rsidRDefault="00935DE0" w:rsidP="00935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9.576.000</w:t>
            </w:r>
          </w:p>
        </w:tc>
        <w:tc>
          <w:tcPr>
            <w:tcW w:w="2363" w:type="dxa"/>
          </w:tcPr>
          <w:p w14:paraId="49CFB75A" w14:textId="469E2EFA" w:rsidR="00935DE0" w:rsidRDefault="00935DE0" w:rsidP="00935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 media tragitti di 7 km, la posizione viene presa circa 8 volte per chilometro</w:t>
            </w:r>
          </w:p>
        </w:tc>
      </w:tr>
      <w:tr w:rsidR="00935DE0" w14:paraId="05791036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545B098D" w14:textId="03B69215" w:rsidR="00935DE0" w:rsidRPr="00260687" w:rsidRDefault="00935DE0" w:rsidP="00935DE0">
            <w:proofErr w:type="spellStart"/>
            <w:r>
              <w:rPr>
                <w:b w:val="0"/>
              </w:rPr>
              <w:t>Prenotazione</w:t>
            </w:r>
            <w:r w:rsidR="00500C6C">
              <w:rPr>
                <w:b w:val="0"/>
              </w:rPr>
              <w:t>N</w:t>
            </w:r>
            <w:proofErr w:type="spellEnd"/>
          </w:p>
        </w:tc>
        <w:tc>
          <w:tcPr>
            <w:tcW w:w="2265" w:type="dxa"/>
          </w:tcPr>
          <w:p w14:paraId="438A4D79" w14:textId="0F03DE63" w:rsidR="00935DE0" w:rsidRDefault="00935DE0" w:rsidP="00935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2BCB0056" w14:textId="6A927820" w:rsidR="00935DE0" w:rsidRDefault="00846C4D" w:rsidP="00935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90.000</w:t>
            </w:r>
          </w:p>
        </w:tc>
        <w:tc>
          <w:tcPr>
            <w:tcW w:w="2363" w:type="dxa"/>
          </w:tcPr>
          <w:p w14:paraId="25D8B3DE" w14:textId="2114AFE7" w:rsidR="00935DE0" w:rsidRDefault="00846C4D" w:rsidP="00935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Noleggio</w:t>
            </w:r>
          </w:p>
        </w:tc>
      </w:tr>
      <w:tr w:rsidR="00452B2D" w14:paraId="2B787C19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35A72891" w14:textId="39C7A99F" w:rsidR="00452B2D" w:rsidRDefault="00452B2D" w:rsidP="00452B2D">
            <w:proofErr w:type="spellStart"/>
            <w:r>
              <w:rPr>
                <w:b w:val="0"/>
              </w:rPr>
              <w:t>PrenotazioneP</w:t>
            </w:r>
            <w:proofErr w:type="spellEnd"/>
          </w:p>
        </w:tc>
        <w:tc>
          <w:tcPr>
            <w:tcW w:w="2265" w:type="dxa"/>
          </w:tcPr>
          <w:p w14:paraId="68CC231B" w14:textId="0EEF10A9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75" w:type="dxa"/>
          </w:tcPr>
          <w:p w14:paraId="7A6BBA3E" w14:textId="32C29D88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72.000</w:t>
            </w:r>
          </w:p>
        </w:tc>
        <w:tc>
          <w:tcPr>
            <w:tcW w:w="2363" w:type="dxa"/>
          </w:tcPr>
          <w:p w14:paraId="11D4CAE5" w14:textId="5DA7C16B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In media due utenti prenotano un pool</w:t>
            </w:r>
          </w:p>
        </w:tc>
      </w:tr>
      <w:tr w:rsidR="00027D76" w14:paraId="136BE48F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156939F1" w14:textId="7A6E150A" w:rsidR="00027D76" w:rsidRDefault="00027D76" w:rsidP="00452B2D">
            <w:proofErr w:type="spellStart"/>
            <w:r>
              <w:rPr>
                <w:b w:val="0"/>
              </w:rPr>
              <w:t>PrenotazionePool</w:t>
            </w:r>
            <w:proofErr w:type="spellEnd"/>
          </w:p>
        </w:tc>
        <w:tc>
          <w:tcPr>
            <w:tcW w:w="2265" w:type="dxa"/>
          </w:tcPr>
          <w:p w14:paraId="00E09A7C" w14:textId="6C2A1CC9" w:rsidR="00027D76" w:rsidRDefault="00027D76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439348E9" w14:textId="6672AF14" w:rsidR="00027D76" w:rsidRDefault="00027D76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72.000</w:t>
            </w:r>
          </w:p>
        </w:tc>
        <w:tc>
          <w:tcPr>
            <w:tcW w:w="2363" w:type="dxa"/>
          </w:tcPr>
          <w:p w14:paraId="0460DF87" w14:textId="51E0A77B" w:rsidR="00027D76" w:rsidRDefault="00027D76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Cardinalità </w:t>
            </w:r>
            <w:r w:rsidR="00E669E8">
              <w:t xml:space="preserve">(1,1) </w:t>
            </w:r>
            <w:r>
              <w:t>con</w:t>
            </w:r>
            <w:r w:rsidR="00E669E8">
              <w:t xml:space="preserve"> </w:t>
            </w:r>
            <w:proofErr w:type="spellStart"/>
            <w:r w:rsidR="00E669E8">
              <w:t>PrenotazioneP</w:t>
            </w:r>
            <w:proofErr w:type="spellEnd"/>
          </w:p>
        </w:tc>
      </w:tr>
      <w:tr w:rsidR="00452B2D" w14:paraId="6E32EADB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4017AACD" w14:textId="796B46E1" w:rsidR="00452B2D" w:rsidRDefault="00452B2D" w:rsidP="00452B2D">
            <w:r>
              <w:rPr>
                <w:b w:val="0"/>
              </w:rPr>
              <w:t>Proprietà</w:t>
            </w:r>
          </w:p>
        </w:tc>
        <w:tc>
          <w:tcPr>
            <w:tcW w:w="2265" w:type="dxa"/>
          </w:tcPr>
          <w:p w14:paraId="67004C11" w14:textId="67056E68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117320F7" w14:textId="2868F4D9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22.000</w:t>
            </w:r>
          </w:p>
        </w:tc>
        <w:tc>
          <w:tcPr>
            <w:tcW w:w="2363" w:type="dxa"/>
          </w:tcPr>
          <w:p w14:paraId="08C44FB8" w14:textId="4BCB3953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Autovettura</w:t>
            </w:r>
          </w:p>
        </w:tc>
      </w:tr>
      <w:tr w:rsidR="00452B2D" w14:paraId="0A6C6DDB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40B3D44F" w14:textId="7CBF2D64" w:rsidR="00452B2D" w:rsidRPr="00260687" w:rsidRDefault="00452B2D" w:rsidP="00452B2D">
            <w:r w:rsidRPr="00260687">
              <w:rPr>
                <w:b w:val="0"/>
              </w:rPr>
              <w:lastRenderedPageBreak/>
              <w:t>Proponente</w:t>
            </w:r>
          </w:p>
        </w:tc>
        <w:tc>
          <w:tcPr>
            <w:tcW w:w="2265" w:type="dxa"/>
          </w:tcPr>
          <w:p w14:paraId="4DE4B8CF" w14:textId="4D3D566E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75" w:type="dxa"/>
          </w:tcPr>
          <w:p w14:paraId="5A92BC6F" w14:textId="03B42CFB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20.000</w:t>
            </w:r>
          </w:p>
        </w:tc>
        <w:tc>
          <w:tcPr>
            <w:tcW w:w="2363" w:type="dxa"/>
          </w:tcPr>
          <w:p w14:paraId="4A53C2FE" w14:textId="3FC9B9A6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2/5 degli iscritti rende disponibile un veicolo</w:t>
            </w:r>
          </w:p>
        </w:tc>
      </w:tr>
      <w:tr w:rsidR="00452B2D" w14:paraId="0DE9275F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7FCFFE27" w14:textId="44981093" w:rsidR="00452B2D" w:rsidRPr="00260687" w:rsidRDefault="00452B2D" w:rsidP="00452B2D">
            <w:proofErr w:type="spellStart"/>
            <w:r>
              <w:rPr>
                <w:b w:val="0"/>
              </w:rPr>
              <w:t>PropostaPool</w:t>
            </w:r>
            <w:proofErr w:type="spellEnd"/>
          </w:p>
        </w:tc>
        <w:tc>
          <w:tcPr>
            <w:tcW w:w="2265" w:type="dxa"/>
          </w:tcPr>
          <w:p w14:paraId="69562749" w14:textId="18C09F90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292E04F2" w14:textId="3F8E2091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36.000</w:t>
            </w:r>
          </w:p>
        </w:tc>
        <w:tc>
          <w:tcPr>
            <w:tcW w:w="2363" w:type="dxa"/>
          </w:tcPr>
          <w:p w14:paraId="65808131" w14:textId="05D0A747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Pool</w:t>
            </w:r>
          </w:p>
        </w:tc>
      </w:tr>
      <w:tr w:rsidR="00452B2D" w14:paraId="71A61AA5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198D7B71" w14:textId="56B63E81" w:rsidR="00452B2D" w:rsidRPr="002046A6" w:rsidRDefault="00452B2D" w:rsidP="00452B2D">
            <w:proofErr w:type="spellStart"/>
            <w:r w:rsidRPr="002046A6">
              <w:rPr>
                <w:b w:val="0"/>
              </w:rPr>
              <w:t>PropostaVariazione</w:t>
            </w:r>
            <w:proofErr w:type="spellEnd"/>
          </w:p>
        </w:tc>
        <w:tc>
          <w:tcPr>
            <w:tcW w:w="2265" w:type="dxa"/>
          </w:tcPr>
          <w:p w14:paraId="63C55738" w14:textId="74C53E0A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24AFEFE3" w14:textId="2F1932F9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36.000</w:t>
            </w:r>
          </w:p>
        </w:tc>
        <w:tc>
          <w:tcPr>
            <w:tcW w:w="2363" w:type="dxa"/>
          </w:tcPr>
          <w:p w14:paraId="0C92AA90" w14:textId="372EB61A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Variazione</w:t>
            </w:r>
          </w:p>
        </w:tc>
      </w:tr>
      <w:tr w:rsidR="00452B2D" w14:paraId="30EBB181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64A8CFA" w14:textId="59930BC3" w:rsidR="00452B2D" w:rsidRPr="0010016A" w:rsidRDefault="00452B2D" w:rsidP="00452B2D">
            <w:r>
              <w:rPr>
                <w:b w:val="0"/>
              </w:rPr>
              <w:t>Relativa</w:t>
            </w:r>
          </w:p>
        </w:tc>
        <w:tc>
          <w:tcPr>
            <w:tcW w:w="2265" w:type="dxa"/>
          </w:tcPr>
          <w:p w14:paraId="150F1A61" w14:textId="79372FCC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7F73C09E" w14:textId="2466ADCC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9.600.000</w:t>
            </w:r>
          </w:p>
        </w:tc>
        <w:tc>
          <w:tcPr>
            <w:tcW w:w="2363" w:type="dxa"/>
          </w:tcPr>
          <w:p w14:paraId="16B1753F" w14:textId="4FC75D33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Si suppone che posizioni relative ad incroci generino circa 24.000 entrate in più</w:t>
            </w:r>
          </w:p>
        </w:tc>
      </w:tr>
      <w:tr w:rsidR="00452B2D" w14:paraId="78FB2FC0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41C7E57C" w14:textId="0B7A49C5" w:rsidR="00452B2D" w:rsidRDefault="00452B2D" w:rsidP="00452B2D">
            <w:proofErr w:type="spellStart"/>
            <w:r>
              <w:rPr>
                <w:b w:val="0"/>
              </w:rPr>
              <w:t>RichiestaP</w:t>
            </w:r>
            <w:r w:rsidR="00E00B9C">
              <w:rPr>
                <w:b w:val="0"/>
              </w:rPr>
              <w:t>renotazione</w:t>
            </w:r>
            <w:proofErr w:type="spellEnd"/>
          </w:p>
        </w:tc>
        <w:tc>
          <w:tcPr>
            <w:tcW w:w="2265" w:type="dxa"/>
          </w:tcPr>
          <w:p w14:paraId="2CBB92DA" w14:textId="2A423483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32FD6FA4" w14:textId="6CBB0392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72.000</w:t>
            </w:r>
          </w:p>
        </w:tc>
        <w:tc>
          <w:tcPr>
            <w:tcW w:w="2363" w:type="dxa"/>
          </w:tcPr>
          <w:p w14:paraId="3FB0B421" w14:textId="0E4DA513" w:rsidR="00452B2D" w:rsidRDefault="00E00B9C" w:rsidP="00452B2D">
            <w:pPr>
              <w:spacing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Cardinalità (1,1) con </w:t>
            </w:r>
            <w:proofErr w:type="spellStart"/>
            <w:r>
              <w:t>PrenotazioneP</w:t>
            </w:r>
            <w:proofErr w:type="spellEnd"/>
          </w:p>
        </w:tc>
      </w:tr>
      <w:tr w:rsidR="00452B2D" w14:paraId="6DBE7426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5A41BC8" w14:textId="3E7AB989" w:rsidR="00452B2D" w:rsidRDefault="00452B2D" w:rsidP="00452B2D">
            <w:proofErr w:type="spellStart"/>
            <w:r>
              <w:rPr>
                <w:b w:val="0"/>
              </w:rPr>
              <w:t>RideSharing</w:t>
            </w:r>
            <w:proofErr w:type="spellEnd"/>
          </w:p>
        </w:tc>
        <w:tc>
          <w:tcPr>
            <w:tcW w:w="2265" w:type="dxa"/>
          </w:tcPr>
          <w:p w14:paraId="23CA931C" w14:textId="052C8D9F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75" w:type="dxa"/>
          </w:tcPr>
          <w:p w14:paraId="2D7A6FA4" w14:textId="2FF6CEC6" w:rsidR="00452B2D" w:rsidRDefault="70A28186" w:rsidP="70A28186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18</w:t>
            </w:r>
            <w:r w:rsidR="325C1A01">
              <w:t>.000</w:t>
            </w:r>
          </w:p>
        </w:tc>
        <w:tc>
          <w:tcPr>
            <w:tcW w:w="2363" w:type="dxa"/>
          </w:tcPr>
          <w:p w14:paraId="4D19B195" w14:textId="0DB71015" w:rsidR="00452B2D" w:rsidRDefault="44CBBC82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4.500 sono</w:t>
            </w:r>
            <w:r w:rsidR="249071D9">
              <w:t xml:space="preserve"> sharing multipli</w:t>
            </w:r>
          </w:p>
        </w:tc>
      </w:tr>
      <w:tr w:rsidR="00452B2D" w14:paraId="7DDBB017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705696A7" w14:textId="6FFF6B19" w:rsidR="00452B2D" w:rsidRDefault="00452B2D" w:rsidP="00452B2D">
            <w:proofErr w:type="spellStart"/>
            <w:r>
              <w:rPr>
                <w:b w:val="0"/>
              </w:rPr>
              <w:t>RuoloP</w:t>
            </w:r>
            <w:proofErr w:type="spellEnd"/>
          </w:p>
        </w:tc>
        <w:tc>
          <w:tcPr>
            <w:tcW w:w="2265" w:type="dxa"/>
          </w:tcPr>
          <w:p w14:paraId="44DE6B18" w14:textId="34BC8AF4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23BF5D40" w14:textId="670707D9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20.000</w:t>
            </w:r>
          </w:p>
        </w:tc>
        <w:tc>
          <w:tcPr>
            <w:tcW w:w="2363" w:type="dxa"/>
          </w:tcPr>
          <w:p w14:paraId="7F691871" w14:textId="4DBF12DA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Proponente</w:t>
            </w:r>
          </w:p>
        </w:tc>
      </w:tr>
      <w:tr w:rsidR="00452B2D" w14:paraId="25EEC977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62678418" w14:textId="54B39AAB" w:rsidR="00452B2D" w:rsidRDefault="00452B2D" w:rsidP="00452B2D">
            <w:proofErr w:type="spellStart"/>
            <w:r>
              <w:rPr>
                <w:b w:val="0"/>
              </w:rPr>
              <w:t>RuoloF</w:t>
            </w:r>
            <w:proofErr w:type="spellEnd"/>
          </w:p>
        </w:tc>
        <w:tc>
          <w:tcPr>
            <w:tcW w:w="2265" w:type="dxa"/>
          </w:tcPr>
          <w:p w14:paraId="3843686F" w14:textId="0941740E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0D0A2A64" w14:textId="385E9572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40.000</w:t>
            </w:r>
          </w:p>
        </w:tc>
        <w:tc>
          <w:tcPr>
            <w:tcW w:w="2363" w:type="dxa"/>
          </w:tcPr>
          <w:p w14:paraId="5A08FD6B" w14:textId="2F28F108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Fruitore</w:t>
            </w:r>
          </w:p>
        </w:tc>
      </w:tr>
      <w:tr w:rsidR="00452B2D" w14:paraId="5AF5EDEB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3932D3F" w14:textId="4FCA1F79" w:rsidR="00452B2D" w:rsidRPr="00260687" w:rsidRDefault="00452B2D" w:rsidP="00452B2D">
            <w:r>
              <w:rPr>
                <w:b w:val="0"/>
              </w:rPr>
              <w:t>Sinistro</w:t>
            </w:r>
          </w:p>
        </w:tc>
        <w:tc>
          <w:tcPr>
            <w:tcW w:w="2265" w:type="dxa"/>
          </w:tcPr>
          <w:p w14:paraId="603B8022" w14:textId="18265367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65AF85AC" w14:textId="172506C4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1.800</w:t>
            </w:r>
          </w:p>
        </w:tc>
        <w:tc>
          <w:tcPr>
            <w:tcW w:w="2363" w:type="dxa"/>
          </w:tcPr>
          <w:p w14:paraId="19A7F1DA" w14:textId="04AE5078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Incidente</w:t>
            </w:r>
          </w:p>
        </w:tc>
      </w:tr>
      <w:tr w:rsidR="00452B2D" w14:paraId="0DF65F24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5C8DC9A4" w14:textId="3FACA166" w:rsidR="00452B2D" w:rsidRDefault="00452B2D" w:rsidP="00452B2D">
            <w:r w:rsidRPr="00260687">
              <w:rPr>
                <w:b w:val="0"/>
              </w:rPr>
              <w:t>Strada</w:t>
            </w:r>
          </w:p>
        </w:tc>
        <w:tc>
          <w:tcPr>
            <w:tcW w:w="2265" w:type="dxa"/>
          </w:tcPr>
          <w:p w14:paraId="467D83F3" w14:textId="5CB89E2B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75" w:type="dxa"/>
          </w:tcPr>
          <w:p w14:paraId="583BE648" w14:textId="3A1FAF0D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750</w:t>
            </w:r>
          </w:p>
        </w:tc>
        <w:tc>
          <w:tcPr>
            <w:tcW w:w="2363" w:type="dxa"/>
          </w:tcPr>
          <w:p w14:paraId="0CFE2C4E" w14:textId="1190C43F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In media una strada è lunga 1 km</w:t>
            </w:r>
          </w:p>
        </w:tc>
      </w:tr>
      <w:tr w:rsidR="00452B2D" w14:paraId="220C008F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1B2A252A" w14:textId="417E3F9F" w:rsidR="00452B2D" w:rsidRPr="00260687" w:rsidRDefault="00452B2D" w:rsidP="00452B2D">
            <w:r>
              <w:rPr>
                <w:b w:val="0"/>
              </w:rPr>
              <w:t>Tipologia</w:t>
            </w:r>
          </w:p>
        </w:tc>
        <w:tc>
          <w:tcPr>
            <w:tcW w:w="2265" w:type="dxa"/>
          </w:tcPr>
          <w:p w14:paraId="3AE0720F" w14:textId="235B9027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4F846CF6" w14:textId="57C9D5B7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22.000</w:t>
            </w:r>
          </w:p>
        </w:tc>
        <w:tc>
          <w:tcPr>
            <w:tcW w:w="2363" w:type="dxa"/>
          </w:tcPr>
          <w:p w14:paraId="2654E618" w14:textId="7E06E965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Autovettura</w:t>
            </w:r>
          </w:p>
        </w:tc>
      </w:tr>
      <w:tr w:rsidR="00452B2D" w14:paraId="62DAEB51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07987125" w14:textId="03827944" w:rsidR="00452B2D" w:rsidRDefault="00452B2D" w:rsidP="00452B2D">
            <w:r>
              <w:rPr>
                <w:b w:val="0"/>
              </w:rPr>
              <w:t>Tracciamento</w:t>
            </w:r>
          </w:p>
        </w:tc>
        <w:tc>
          <w:tcPr>
            <w:tcW w:w="2265" w:type="dxa"/>
          </w:tcPr>
          <w:p w14:paraId="7E393EBA" w14:textId="3F72DC54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75285ECD" w14:textId="79D53D0D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9.576.000</w:t>
            </w:r>
          </w:p>
        </w:tc>
        <w:tc>
          <w:tcPr>
            <w:tcW w:w="2363" w:type="dxa"/>
          </w:tcPr>
          <w:p w14:paraId="28C9DAC8" w14:textId="396BFDDC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posizione</w:t>
            </w:r>
          </w:p>
        </w:tc>
      </w:tr>
      <w:tr w:rsidR="00452B2D" w14:paraId="3B17B0F1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1E3D8668" w14:textId="16EBDABB" w:rsidR="00452B2D" w:rsidRDefault="00452B2D" w:rsidP="00452B2D">
            <w:r w:rsidRPr="00260687">
              <w:rPr>
                <w:b w:val="0"/>
              </w:rPr>
              <w:t>Tragitto</w:t>
            </w:r>
          </w:p>
        </w:tc>
        <w:tc>
          <w:tcPr>
            <w:tcW w:w="2265" w:type="dxa"/>
          </w:tcPr>
          <w:p w14:paraId="395A0379" w14:textId="7132EEDA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75" w:type="dxa"/>
          </w:tcPr>
          <w:p w14:paraId="4D43FB91" w14:textId="317614CC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171.000</w:t>
            </w:r>
          </w:p>
        </w:tc>
        <w:tc>
          <w:tcPr>
            <w:tcW w:w="2363" w:type="dxa"/>
          </w:tcPr>
          <w:p w14:paraId="4416D5DF" w14:textId="0EEA8671" w:rsidR="00452B2D" w:rsidRDefault="00BA6E5B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Ipotesi numero tragitti</w:t>
            </w:r>
          </w:p>
        </w:tc>
      </w:tr>
      <w:tr w:rsidR="00452B2D" w14:paraId="7F720DE8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338791CA" w14:textId="62FCFB16" w:rsidR="00452B2D" w:rsidRPr="00EF3FF2" w:rsidRDefault="00452B2D" w:rsidP="00452B2D">
            <w:proofErr w:type="spellStart"/>
            <w:r>
              <w:rPr>
                <w:b w:val="0"/>
              </w:rPr>
              <w:t>TragittoNoleggio</w:t>
            </w:r>
            <w:proofErr w:type="spellEnd"/>
          </w:p>
        </w:tc>
        <w:tc>
          <w:tcPr>
            <w:tcW w:w="2265" w:type="dxa"/>
          </w:tcPr>
          <w:p w14:paraId="72F0BF68" w14:textId="1E397833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18EBEE7F" w14:textId="625AB890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90.000</w:t>
            </w:r>
          </w:p>
        </w:tc>
        <w:tc>
          <w:tcPr>
            <w:tcW w:w="2363" w:type="dxa"/>
          </w:tcPr>
          <w:p w14:paraId="2E293F67" w14:textId="746F6244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Noleggio</w:t>
            </w:r>
          </w:p>
        </w:tc>
      </w:tr>
      <w:tr w:rsidR="00452B2D" w14:paraId="2E835CD1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3B1F06E9" w14:textId="008C8231" w:rsidR="00452B2D" w:rsidRPr="00260687" w:rsidRDefault="00452B2D" w:rsidP="00452B2D">
            <w:proofErr w:type="spellStart"/>
            <w:r>
              <w:rPr>
                <w:b w:val="0"/>
              </w:rPr>
              <w:t>TragittoPool</w:t>
            </w:r>
            <w:proofErr w:type="spellEnd"/>
          </w:p>
        </w:tc>
        <w:tc>
          <w:tcPr>
            <w:tcW w:w="2265" w:type="dxa"/>
          </w:tcPr>
          <w:p w14:paraId="3058DC9B" w14:textId="296B311F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5C13F67B" w14:textId="711B0C12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36.000</w:t>
            </w:r>
          </w:p>
        </w:tc>
        <w:tc>
          <w:tcPr>
            <w:tcW w:w="2363" w:type="dxa"/>
          </w:tcPr>
          <w:p w14:paraId="04E3B42A" w14:textId="3C23014D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Pool</w:t>
            </w:r>
          </w:p>
        </w:tc>
      </w:tr>
      <w:tr w:rsidR="00452B2D" w14:paraId="0F11C59C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409C74F6" w14:textId="37D6BD5A" w:rsidR="00452B2D" w:rsidRDefault="00452B2D" w:rsidP="00452B2D">
            <w:proofErr w:type="spellStart"/>
            <w:r>
              <w:rPr>
                <w:b w:val="0"/>
              </w:rPr>
              <w:t>TragittoSharing</w:t>
            </w:r>
            <w:proofErr w:type="spellEnd"/>
          </w:p>
        </w:tc>
        <w:tc>
          <w:tcPr>
            <w:tcW w:w="2265" w:type="dxa"/>
          </w:tcPr>
          <w:p w14:paraId="4D3FEAB7" w14:textId="442AEAB4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281C5728" w14:textId="6AA78CC3" w:rsidR="00452B2D" w:rsidRDefault="0088220B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  <w:r w:rsidR="00452B2D">
              <w:rPr>
                <w:szCs w:val="24"/>
              </w:rPr>
              <w:t>.</w:t>
            </w:r>
            <w:r>
              <w:rPr>
                <w:szCs w:val="24"/>
              </w:rPr>
              <w:t>000</w:t>
            </w:r>
          </w:p>
        </w:tc>
        <w:tc>
          <w:tcPr>
            <w:tcW w:w="2363" w:type="dxa"/>
          </w:tcPr>
          <w:p w14:paraId="624869DA" w14:textId="2ADA65EC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Cardinalità (1,1) con </w:t>
            </w:r>
            <w:proofErr w:type="spellStart"/>
            <w:r>
              <w:rPr>
                <w:szCs w:val="24"/>
              </w:rPr>
              <w:t>RideSharing</w:t>
            </w:r>
            <w:proofErr w:type="spellEnd"/>
          </w:p>
        </w:tc>
      </w:tr>
      <w:tr w:rsidR="00452B2D" w14:paraId="56BCF639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7E9A38C8" w14:textId="7300AF66" w:rsidR="00452B2D" w:rsidRDefault="00452B2D" w:rsidP="00452B2D">
            <w:proofErr w:type="spellStart"/>
            <w:r>
              <w:rPr>
                <w:b w:val="0"/>
              </w:rPr>
              <w:t>TragittoVariazione</w:t>
            </w:r>
            <w:proofErr w:type="spellEnd"/>
          </w:p>
        </w:tc>
        <w:tc>
          <w:tcPr>
            <w:tcW w:w="2265" w:type="dxa"/>
          </w:tcPr>
          <w:p w14:paraId="7D815DAB" w14:textId="7C55DBCE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66F363A0" w14:textId="34798958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36.000</w:t>
            </w:r>
          </w:p>
        </w:tc>
        <w:tc>
          <w:tcPr>
            <w:tcW w:w="2363" w:type="dxa"/>
          </w:tcPr>
          <w:p w14:paraId="2241F0BB" w14:textId="1E005553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Variazione</w:t>
            </w:r>
          </w:p>
        </w:tc>
      </w:tr>
      <w:tr w:rsidR="00452B2D" w14:paraId="30C96668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65E47AD8" w14:textId="396A7D52" w:rsidR="00452B2D" w:rsidRDefault="00452B2D" w:rsidP="00452B2D">
            <w:proofErr w:type="spellStart"/>
            <w:r>
              <w:rPr>
                <w:b w:val="0"/>
              </w:rPr>
              <w:lastRenderedPageBreak/>
              <w:t>UsoNoleggio</w:t>
            </w:r>
            <w:proofErr w:type="spellEnd"/>
          </w:p>
        </w:tc>
        <w:tc>
          <w:tcPr>
            <w:tcW w:w="2265" w:type="dxa"/>
          </w:tcPr>
          <w:p w14:paraId="0949A1B0" w14:textId="45568EF3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68CCA205" w14:textId="74B4ECC5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90.000</w:t>
            </w:r>
          </w:p>
        </w:tc>
        <w:tc>
          <w:tcPr>
            <w:tcW w:w="2363" w:type="dxa"/>
          </w:tcPr>
          <w:p w14:paraId="0D7085CB" w14:textId="4B8B7633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Noleggio</w:t>
            </w:r>
          </w:p>
        </w:tc>
      </w:tr>
      <w:tr w:rsidR="00452B2D" w14:paraId="4C494F2A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3DB6A5FA" w14:textId="1AB8C923" w:rsidR="00452B2D" w:rsidRDefault="00452B2D" w:rsidP="00452B2D">
            <w:proofErr w:type="spellStart"/>
            <w:r>
              <w:rPr>
                <w:b w:val="0"/>
              </w:rPr>
              <w:t>UsoPool</w:t>
            </w:r>
            <w:proofErr w:type="spellEnd"/>
          </w:p>
        </w:tc>
        <w:tc>
          <w:tcPr>
            <w:tcW w:w="2265" w:type="dxa"/>
          </w:tcPr>
          <w:p w14:paraId="230A48C8" w14:textId="3E090FB1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5C96D5C7" w14:textId="623701D2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36.000</w:t>
            </w:r>
          </w:p>
        </w:tc>
        <w:tc>
          <w:tcPr>
            <w:tcW w:w="2363" w:type="dxa"/>
          </w:tcPr>
          <w:p w14:paraId="21942B2E" w14:textId="06CD6D2A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Pool</w:t>
            </w:r>
          </w:p>
        </w:tc>
      </w:tr>
      <w:tr w:rsidR="00452B2D" w14:paraId="21295A2E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58927C27" w14:textId="4A7552CE" w:rsidR="00452B2D" w:rsidRDefault="00452B2D" w:rsidP="00452B2D">
            <w:proofErr w:type="spellStart"/>
            <w:r>
              <w:rPr>
                <w:b w:val="0"/>
              </w:rPr>
              <w:t>UsoSharing</w:t>
            </w:r>
            <w:proofErr w:type="spellEnd"/>
          </w:p>
        </w:tc>
        <w:tc>
          <w:tcPr>
            <w:tcW w:w="2265" w:type="dxa"/>
          </w:tcPr>
          <w:p w14:paraId="06B1D8C3" w14:textId="11F6763D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6FD5563A" w14:textId="36519CEE" w:rsidR="00452B2D" w:rsidRDefault="00502EDA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  <w:r w:rsidR="00452B2D">
              <w:rPr>
                <w:szCs w:val="24"/>
              </w:rPr>
              <w:t>.</w:t>
            </w:r>
            <w:r>
              <w:rPr>
                <w:szCs w:val="24"/>
              </w:rPr>
              <w:t>000</w:t>
            </w:r>
          </w:p>
        </w:tc>
        <w:tc>
          <w:tcPr>
            <w:tcW w:w="2363" w:type="dxa"/>
          </w:tcPr>
          <w:p w14:paraId="6659E169" w14:textId="3CF36AA9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Cardinalità (1,1) con </w:t>
            </w:r>
            <w:proofErr w:type="spellStart"/>
            <w:r>
              <w:rPr>
                <w:szCs w:val="24"/>
              </w:rPr>
              <w:t>RideSharing</w:t>
            </w:r>
            <w:proofErr w:type="spellEnd"/>
          </w:p>
        </w:tc>
      </w:tr>
      <w:tr w:rsidR="00452B2D" w14:paraId="52DCFA57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0D962CD" w14:textId="06A372BC" w:rsidR="00452B2D" w:rsidRDefault="00452B2D" w:rsidP="00452B2D">
            <w:r>
              <w:rPr>
                <w:b w:val="0"/>
              </w:rPr>
              <w:t>Utente</w:t>
            </w:r>
          </w:p>
        </w:tc>
        <w:tc>
          <w:tcPr>
            <w:tcW w:w="2265" w:type="dxa"/>
          </w:tcPr>
          <w:p w14:paraId="4EB020EC" w14:textId="47754966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75" w:type="dxa"/>
          </w:tcPr>
          <w:p w14:paraId="55EBDE64" w14:textId="26AE5BD0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50.000</w:t>
            </w:r>
          </w:p>
        </w:tc>
        <w:tc>
          <w:tcPr>
            <w:tcW w:w="2363" w:type="dxa"/>
          </w:tcPr>
          <w:p w14:paraId="54BF884E" w14:textId="537AFF04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Cardinalità (1,1) con Iscrizione</w:t>
            </w:r>
          </w:p>
        </w:tc>
      </w:tr>
      <w:tr w:rsidR="00452B2D" w14:paraId="3B5C1B9A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52D098C5" w14:textId="579BA6AE" w:rsidR="00452B2D" w:rsidRDefault="00452B2D" w:rsidP="00452B2D">
            <w:r w:rsidRPr="00260687">
              <w:rPr>
                <w:b w:val="0"/>
              </w:rPr>
              <w:t>Valutazione</w:t>
            </w:r>
          </w:p>
        </w:tc>
        <w:tc>
          <w:tcPr>
            <w:tcW w:w="2265" w:type="dxa"/>
          </w:tcPr>
          <w:p w14:paraId="2781A15F" w14:textId="095642D9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75" w:type="dxa"/>
          </w:tcPr>
          <w:p w14:paraId="33189141" w14:textId="2789740C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162.000</w:t>
            </w:r>
          </w:p>
        </w:tc>
        <w:tc>
          <w:tcPr>
            <w:tcW w:w="2363" w:type="dxa"/>
          </w:tcPr>
          <w:p w14:paraId="508938FD" w14:textId="548AA3CA" w:rsidR="00452B2D" w:rsidRDefault="006D099B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Si suppone che circa al 95% dei tragitti corrisponda </w:t>
            </w:r>
            <w:r w:rsidR="005A0562">
              <w:rPr>
                <w:szCs w:val="24"/>
              </w:rPr>
              <w:t>una valutazione</w:t>
            </w:r>
            <w:r>
              <w:rPr>
                <w:szCs w:val="24"/>
              </w:rPr>
              <w:t xml:space="preserve"> </w:t>
            </w:r>
          </w:p>
        </w:tc>
      </w:tr>
      <w:tr w:rsidR="00452B2D" w14:paraId="2E6721B8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EEF5A50" w14:textId="45854917" w:rsidR="00452B2D" w:rsidRPr="00260687" w:rsidRDefault="00452B2D" w:rsidP="00452B2D">
            <w:r w:rsidRPr="00260687">
              <w:rPr>
                <w:b w:val="0"/>
              </w:rPr>
              <w:t>Variazione</w:t>
            </w:r>
          </w:p>
        </w:tc>
        <w:tc>
          <w:tcPr>
            <w:tcW w:w="2265" w:type="dxa"/>
          </w:tcPr>
          <w:p w14:paraId="2F688395" w14:textId="2551C881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75" w:type="dxa"/>
          </w:tcPr>
          <w:p w14:paraId="578CC0C5" w14:textId="57BC3FD8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36.000</w:t>
            </w:r>
          </w:p>
        </w:tc>
        <w:tc>
          <w:tcPr>
            <w:tcW w:w="2363" w:type="dxa"/>
          </w:tcPr>
          <w:p w14:paraId="4DCC3702" w14:textId="518FAAB3" w:rsidR="00452B2D" w:rsidRDefault="00452B2D" w:rsidP="0045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Supposta almeno una richiesta di variazione in media per pool </w:t>
            </w:r>
          </w:p>
        </w:tc>
      </w:tr>
      <w:tr w:rsidR="00452B2D" w14:paraId="4CC13932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04BCE16C" w14:textId="1B6F284D" w:rsidR="00452B2D" w:rsidRPr="002C0A2C" w:rsidRDefault="00452B2D" w:rsidP="00452B2D">
            <w:proofErr w:type="spellStart"/>
            <w:r w:rsidRPr="002C0A2C">
              <w:rPr>
                <w:b w:val="0"/>
              </w:rPr>
              <w:t>VariazioneTragitto</w:t>
            </w:r>
            <w:proofErr w:type="spellEnd"/>
          </w:p>
        </w:tc>
        <w:tc>
          <w:tcPr>
            <w:tcW w:w="2265" w:type="dxa"/>
          </w:tcPr>
          <w:p w14:paraId="5D20B118" w14:textId="1269E153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75" w:type="dxa"/>
          </w:tcPr>
          <w:p w14:paraId="4A36BCC9" w14:textId="2D042CD3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36.000</w:t>
            </w:r>
          </w:p>
        </w:tc>
        <w:tc>
          <w:tcPr>
            <w:tcW w:w="2363" w:type="dxa"/>
          </w:tcPr>
          <w:p w14:paraId="30F54768" w14:textId="0107819C" w:rsidR="00452B2D" w:rsidRDefault="00452B2D" w:rsidP="0045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Cardinalità (1,1) con </w:t>
            </w:r>
            <w:proofErr w:type="spellStart"/>
            <w:r>
              <w:rPr>
                <w:szCs w:val="24"/>
              </w:rPr>
              <w:t>Varizione</w:t>
            </w:r>
            <w:proofErr w:type="spellEnd"/>
          </w:p>
        </w:tc>
      </w:tr>
    </w:tbl>
    <w:p w14:paraId="44838D1D" w14:textId="51468A52" w:rsidR="00687A1E" w:rsidRDefault="00687A1E" w:rsidP="00BF3013">
      <w:pPr>
        <w:jc w:val="both"/>
        <w:rPr>
          <w:szCs w:val="24"/>
        </w:rPr>
      </w:pPr>
    </w:p>
    <w:p w14:paraId="1A354050" w14:textId="07F0EC59" w:rsidR="003D1A09" w:rsidRDefault="003D1A09" w:rsidP="00BF3013">
      <w:pPr>
        <w:jc w:val="both"/>
        <w:rPr>
          <w:szCs w:val="24"/>
        </w:rPr>
      </w:pPr>
    </w:p>
    <w:p w14:paraId="40A7B70C" w14:textId="7D262158" w:rsidR="003D1A09" w:rsidRDefault="003D1A09" w:rsidP="00BF3013">
      <w:pPr>
        <w:jc w:val="both"/>
        <w:rPr>
          <w:szCs w:val="24"/>
        </w:rPr>
      </w:pPr>
    </w:p>
    <w:p w14:paraId="3ADA32F1" w14:textId="5FE118B2" w:rsidR="003D1A09" w:rsidRDefault="003D1A09" w:rsidP="00BF3013">
      <w:pPr>
        <w:jc w:val="both"/>
        <w:rPr>
          <w:szCs w:val="24"/>
        </w:rPr>
      </w:pPr>
    </w:p>
    <w:p w14:paraId="597D5A00" w14:textId="38F29D13" w:rsidR="003D1A09" w:rsidRDefault="003D1A09" w:rsidP="00BF3013">
      <w:pPr>
        <w:jc w:val="both"/>
        <w:rPr>
          <w:szCs w:val="24"/>
        </w:rPr>
      </w:pPr>
    </w:p>
    <w:p w14:paraId="4E80AB08" w14:textId="392E3689" w:rsidR="003D1A09" w:rsidRDefault="003D1A09" w:rsidP="00BF3013">
      <w:pPr>
        <w:jc w:val="both"/>
        <w:rPr>
          <w:szCs w:val="24"/>
        </w:rPr>
      </w:pPr>
    </w:p>
    <w:p w14:paraId="3CEEFD70" w14:textId="377D7918" w:rsidR="003D1A09" w:rsidRDefault="003D1A09" w:rsidP="00BF3013">
      <w:pPr>
        <w:jc w:val="both"/>
        <w:rPr>
          <w:szCs w:val="24"/>
        </w:rPr>
      </w:pPr>
    </w:p>
    <w:p w14:paraId="639B6B87" w14:textId="5C7903C4" w:rsidR="003D1A09" w:rsidRDefault="003D1A09" w:rsidP="00BF3013">
      <w:pPr>
        <w:jc w:val="both"/>
        <w:rPr>
          <w:szCs w:val="24"/>
        </w:rPr>
      </w:pPr>
    </w:p>
    <w:p w14:paraId="29925B5C" w14:textId="6EC79423" w:rsidR="003D1A09" w:rsidRDefault="003D1A09" w:rsidP="00BF3013">
      <w:pPr>
        <w:jc w:val="both"/>
        <w:rPr>
          <w:szCs w:val="24"/>
        </w:rPr>
      </w:pPr>
    </w:p>
    <w:p w14:paraId="798AF9FF" w14:textId="63A5B26E" w:rsidR="003D1A09" w:rsidRDefault="003D1A09" w:rsidP="00BF3013">
      <w:pPr>
        <w:jc w:val="both"/>
        <w:rPr>
          <w:szCs w:val="24"/>
        </w:rPr>
      </w:pPr>
    </w:p>
    <w:p w14:paraId="66BB1D78" w14:textId="336679EF" w:rsidR="003D1A09" w:rsidRDefault="003D1A09" w:rsidP="00BF3013">
      <w:pPr>
        <w:jc w:val="both"/>
        <w:rPr>
          <w:szCs w:val="24"/>
        </w:rPr>
      </w:pPr>
    </w:p>
    <w:p w14:paraId="7D608A88" w14:textId="7BAF72E5" w:rsidR="003D1A09" w:rsidRDefault="003D1A09" w:rsidP="00BF3013">
      <w:pPr>
        <w:jc w:val="both"/>
        <w:rPr>
          <w:szCs w:val="24"/>
        </w:rPr>
      </w:pPr>
    </w:p>
    <w:p w14:paraId="14D7C630" w14:textId="34DAD0D1" w:rsidR="003D1A09" w:rsidRDefault="003D1A09" w:rsidP="00BF3013">
      <w:pPr>
        <w:jc w:val="both"/>
        <w:rPr>
          <w:szCs w:val="24"/>
        </w:rPr>
      </w:pPr>
    </w:p>
    <w:p w14:paraId="4989B04D" w14:textId="77777777" w:rsidR="003D1A09" w:rsidRDefault="003D1A09" w:rsidP="00BF3013">
      <w:pPr>
        <w:jc w:val="both"/>
        <w:rPr>
          <w:szCs w:val="24"/>
        </w:rPr>
      </w:pPr>
    </w:p>
    <w:p w14:paraId="1882B212" w14:textId="77777777" w:rsidR="00687A1E" w:rsidRDefault="00687A1E" w:rsidP="00BF3013">
      <w:pPr>
        <w:jc w:val="both"/>
        <w:rPr>
          <w:szCs w:val="24"/>
        </w:rPr>
      </w:pPr>
    </w:p>
    <w:p w14:paraId="554125E6" w14:textId="0BA12B11" w:rsidR="00EB4E0D" w:rsidRPr="00DE5D2A" w:rsidRDefault="00095A2C" w:rsidP="00AE7259">
      <w:pPr>
        <w:pStyle w:val="Paragrafoelenco"/>
        <w:numPr>
          <w:ilvl w:val="0"/>
          <w:numId w:val="4"/>
        </w:numPr>
        <w:jc w:val="both"/>
        <w:rPr>
          <w:b/>
        </w:rPr>
      </w:pPr>
      <w:r w:rsidRPr="023B9324">
        <w:rPr>
          <w:b/>
        </w:rPr>
        <w:lastRenderedPageBreak/>
        <w:t xml:space="preserve">Registrazione nuovo account </w:t>
      </w:r>
    </w:p>
    <w:p w14:paraId="5D573CA8" w14:textId="77777777" w:rsidR="00156A4A" w:rsidRDefault="00156A4A" w:rsidP="00156A4A">
      <w:pPr>
        <w:pStyle w:val="Paragrafoelenco"/>
        <w:jc w:val="both"/>
        <w:rPr>
          <w:szCs w:val="24"/>
        </w:rPr>
      </w:pPr>
    </w:p>
    <w:p w14:paraId="6F921FCC" w14:textId="2BD728EA" w:rsidR="00E837C9" w:rsidRDefault="00E837C9" w:rsidP="00E837C9">
      <w:pPr>
        <w:pStyle w:val="Paragrafoelenco"/>
        <w:jc w:val="both"/>
        <w:rPr>
          <w:szCs w:val="24"/>
        </w:rPr>
      </w:pPr>
      <w:r w:rsidRPr="00156A4A">
        <w:rPr>
          <w:b/>
          <w:szCs w:val="24"/>
        </w:rPr>
        <w:t>Des</w:t>
      </w:r>
      <w:r w:rsidR="00307DDB" w:rsidRPr="00156A4A">
        <w:rPr>
          <w:b/>
          <w:szCs w:val="24"/>
        </w:rPr>
        <w:t>c</w:t>
      </w:r>
      <w:r w:rsidRPr="00156A4A">
        <w:rPr>
          <w:b/>
          <w:szCs w:val="24"/>
        </w:rPr>
        <w:t>rizione</w:t>
      </w:r>
      <w:r w:rsidR="007A6AC3">
        <w:rPr>
          <w:szCs w:val="24"/>
        </w:rPr>
        <w:t xml:space="preserve">: Viene creato un nuovo account inserendo </w:t>
      </w:r>
      <w:r w:rsidR="0094407B">
        <w:rPr>
          <w:szCs w:val="24"/>
        </w:rPr>
        <w:t>le</w:t>
      </w:r>
      <w:r w:rsidR="00D661AB">
        <w:rPr>
          <w:szCs w:val="24"/>
        </w:rPr>
        <w:t xml:space="preserve"> informazioni</w:t>
      </w:r>
      <w:r w:rsidR="002F26ED">
        <w:rPr>
          <w:szCs w:val="24"/>
        </w:rPr>
        <w:t xml:space="preserve"> necessarie </w:t>
      </w:r>
      <w:r w:rsidR="002105D7">
        <w:rPr>
          <w:szCs w:val="24"/>
        </w:rPr>
        <w:t xml:space="preserve">all’utilizzo dei servizi. </w:t>
      </w:r>
      <w:r w:rsidR="00EA57F5">
        <w:rPr>
          <w:szCs w:val="24"/>
        </w:rPr>
        <w:t xml:space="preserve"> </w:t>
      </w:r>
    </w:p>
    <w:p w14:paraId="6D7606B0" w14:textId="77777777" w:rsidR="00156A4A" w:rsidRDefault="00156A4A" w:rsidP="00554E01">
      <w:pPr>
        <w:pStyle w:val="Paragrafoelenco"/>
        <w:jc w:val="both"/>
        <w:rPr>
          <w:szCs w:val="24"/>
        </w:rPr>
      </w:pPr>
    </w:p>
    <w:p w14:paraId="78495F5D" w14:textId="1E7576B7" w:rsidR="002105D7" w:rsidRDefault="00554E01" w:rsidP="00554E01">
      <w:pPr>
        <w:pStyle w:val="Paragrafoelenco"/>
        <w:jc w:val="both"/>
        <w:rPr>
          <w:szCs w:val="24"/>
        </w:rPr>
      </w:pPr>
      <w:r w:rsidRPr="00156A4A">
        <w:rPr>
          <w:b/>
          <w:szCs w:val="24"/>
        </w:rPr>
        <w:t>Input</w:t>
      </w:r>
      <w:r>
        <w:rPr>
          <w:szCs w:val="24"/>
        </w:rPr>
        <w:t>:</w:t>
      </w:r>
      <w:r w:rsidRPr="00554E01">
        <w:rPr>
          <w:szCs w:val="24"/>
        </w:rPr>
        <w:t xml:space="preserve"> Codice Fiscale, Nome, Cognome, Telefono, Indirizzo</w:t>
      </w:r>
      <w:r w:rsidR="00261684">
        <w:rPr>
          <w:szCs w:val="24"/>
        </w:rPr>
        <w:t xml:space="preserve"> (CAP, Via, Numero Civico)</w:t>
      </w:r>
      <w:r w:rsidRPr="00554E01">
        <w:rPr>
          <w:szCs w:val="24"/>
        </w:rPr>
        <w:t>, Numero documento, Tipo documento, Scadenza documento, Ente di rilasc</w:t>
      </w:r>
      <w:r w:rsidR="006E531D">
        <w:rPr>
          <w:szCs w:val="24"/>
        </w:rPr>
        <w:t>io</w:t>
      </w:r>
      <w:r w:rsidRPr="00554E01">
        <w:rPr>
          <w:szCs w:val="24"/>
        </w:rPr>
        <w:t>,</w:t>
      </w:r>
      <w:r w:rsidR="006E531D">
        <w:rPr>
          <w:szCs w:val="24"/>
        </w:rPr>
        <w:t xml:space="preserve"> </w:t>
      </w:r>
      <w:r w:rsidRPr="00554E01">
        <w:rPr>
          <w:szCs w:val="24"/>
        </w:rPr>
        <w:t>Password, Domanda di riserva,</w:t>
      </w:r>
      <w:r w:rsidR="006E531D">
        <w:rPr>
          <w:szCs w:val="24"/>
        </w:rPr>
        <w:t xml:space="preserve"> </w:t>
      </w:r>
      <w:r w:rsidRPr="00554E01">
        <w:rPr>
          <w:szCs w:val="24"/>
        </w:rPr>
        <w:t>Riposta di riserva</w:t>
      </w:r>
      <w:r w:rsidR="00476969">
        <w:rPr>
          <w:szCs w:val="24"/>
        </w:rPr>
        <w:t>.</w:t>
      </w:r>
    </w:p>
    <w:p w14:paraId="208563BC" w14:textId="77777777" w:rsidR="00476969" w:rsidRDefault="00476969" w:rsidP="00554E01">
      <w:pPr>
        <w:pStyle w:val="Paragrafoelenco"/>
        <w:jc w:val="both"/>
        <w:rPr>
          <w:szCs w:val="24"/>
        </w:rPr>
      </w:pPr>
    </w:p>
    <w:p w14:paraId="5229B6B6" w14:textId="1FE29FC7" w:rsidR="00156A4A" w:rsidRDefault="00156A4A" w:rsidP="00554E01">
      <w:pPr>
        <w:pStyle w:val="Paragrafoelenco"/>
        <w:jc w:val="both"/>
        <w:rPr>
          <w:szCs w:val="24"/>
        </w:rPr>
      </w:pPr>
      <w:r w:rsidRPr="00156A4A">
        <w:rPr>
          <w:b/>
          <w:szCs w:val="24"/>
        </w:rPr>
        <w:t>Output</w:t>
      </w:r>
      <w:r>
        <w:rPr>
          <w:szCs w:val="24"/>
        </w:rPr>
        <w:t>: Registrazione account.</w:t>
      </w:r>
    </w:p>
    <w:p w14:paraId="529B5660" w14:textId="2C4D7805" w:rsidR="00667099" w:rsidRDefault="00667099" w:rsidP="00554E01">
      <w:pPr>
        <w:pStyle w:val="Paragrafoelenco"/>
        <w:jc w:val="both"/>
        <w:rPr>
          <w:szCs w:val="24"/>
        </w:rPr>
      </w:pPr>
    </w:p>
    <w:p w14:paraId="330214CF" w14:textId="76A8204C" w:rsidR="00667099" w:rsidRDefault="00667099" w:rsidP="00554E01">
      <w:pPr>
        <w:pStyle w:val="Paragrafoelenco"/>
        <w:jc w:val="both"/>
        <w:rPr>
          <w:szCs w:val="24"/>
        </w:rPr>
      </w:pPr>
      <w:r>
        <w:rPr>
          <w:b/>
          <w:szCs w:val="24"/>
        </w:rPr>
        <w:t>Frequenza giornaliera</w:t>
      </w:r>
      <w:r>
        <w:rPr>
          <w:szCs w:val="24"/>
        </w:rPr>
        <w:t xml:space="preserve">: </w:t>
      </w:r>
      <w:r w:rsidR="00030845">
        <w:rPr>
          <w:szCs w:val="24"/>
        </w:rPr>
        <w:t>27</w:t>
      </w:r>
      <w:r w:rsidR="00081180">
        <w:rPr>
          <w:szCs w:val="24"/>
        </w:rPr>
        <w:t>5</w:t>
      </w:r>
      <w:r w:rsidR="00030845">
        <w:rPr>
          <w:szCs w:val="24"/>
        </w:rPr>
        <w:t>.</w:t>
      </w:r>
    </w:p>
    <w:p w14:paraId="5C0FD39A" w14:textId="66359528" w:rsidR="00CC7729" w:rsidRDefault="00CC7729" w:rsidP="00554E01">
      <w:pPr>
        <w:pStyle w:val="Paragrafoelenco"/>
        <w:jc w:val="both"/>
        <w:rPr>
          <w:szCs w:val="24"/>
        </w:rPr>
      </w:pPr>
    </w:p>
    <w:p w14:paraId="30A8140C" w14:textId="42EA7EE1" w:rsidR="00CC7729" w:rsidRDefault="00CC7729" w:rsidP="00554E01">
      <w:pPr>
        <w:pStyle w:val="Paragrafoelenco"/>
        <w:jc w:val="both"/>
        <w:rPr>
          <w:b/>
          <w:szCs w:val="24"/>
        </w:rPr>
      </w:pPr>
      <w:r>
        <w:rPr>
          <w:b/>
          <w:szCs w:val="24"/>
        </w:rPr>
        <w:t>Parte di diagramma interessat</w:t>
      </w:r>
      <w:r w:rsidR="00FF595D">
        <w:rPr>
          <w:b/>
          <w:szCs w:val="24"/>
        </w:rPr>
        <w:t>a:</w:t>
      </w:r>
    </w:p>
    <w:p w14:paraId="2392C4D3" w14:textId="7BB131EF" w:rsidR="00FF595D" w:rsidRPr="00CC7729" w:rsidRDefault="00057E13" w:rsidP="00554E01">
      <w:pPr>
        <w:pStyle w:val="Paragrafoelenco"/>
        <w:jc w:val="both"/>
        <w:rPr>
          <w:b/>
          <w:szCs w:val="24"/>
        </w:rPr>
      </w:pPr>
      <w:r w:rsidRPr="00057E13">
        <w:rPr>
          <w:b/>
          <w:noProof/>
          <w:szCs w:val="24"/>
        </w:rPr>
        <w:drawing>
          <wp:inline distT="0" distB="0" distL="0" distR="0" wp14:anchorId="57D5A06C" wp14:editId="39784027">
            <wp:extent cx="4654789" cy="375939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346E" w14:textId="77777777" w:rsidR="00941FBC" w:rsidRDefault="00941FBC" w:rsidP="00351EA4">
      <w:pPr>
        <w:rPr>
          <w:szCs w:val="24"/>
        </w:rPr>
      </w:pPr>
    </w:p>
    <w:p w14:paraId="2FF05700" w14:textId="42EA7EE1" w:rsidR="00941FBC" w:rsidRDefault="00455566" w:rsidP="00351EA4">
      <w:pPr>
        <w:rPr>
          <w:b/>
          <w:szCs w:val="24"/>
        </w:rPr>
      </w:pPr>
      <w:r>
        <w:rPr>
          <w:b/>
          <w:szCs w:val="24"/>
        </w:rPr>
        <w:t>Tavola dei volumi interessata:</w:t>
      </w: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38"/>
      </w:tblGrid>
      <w:tr w:rsidR="00E95F8C" w14:paraId="03869C82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FA7399E" w14:textId="410D5535" w:rsidR="00E95F8C" w:rsidRDefault="00E95F8C" w:rsidP="00351EA4">
            <w:pPr>
              <w:rPr>
                <w:b w:val="0"/>
                <w:szCs w:val="24"/>
              </w:rPr>
            </w:pPr>
            <w:bookmarkStart w:id="18" w:name="_Hlk3391573"/>
            <w:r>
              <w:rPr>
                <w:b w:val="0"/>
                <w:szCs w:val="24"/>
              </w:rPr>
              <w:t>Account</w:t>
            </w:r>
          </w:p>
        </w:tc>
        <w:tc>
          <w:tcPr>
            <w:tcW w:w="24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D5A1880" w14:textId="050670BD" w:rsidR="00E95F8C" w:rsidRDefault="00465416" w:rsidP="00351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Entità</w:t>
            </w:r>
          </w:p>
        </w:tc>
        <w:tc>
          <w:tcPr>
            <w:tcW w:w="2407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6AB687" w14:textId="3FBD5577" w:rsidR="00E95F8C" w:rsidRDefault="00950DFE" w:rsidP="00351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50.000</w:t>
            </w:r>
          </w:p>
        </w:tc>
      </w:tr>
      <w:tr w:rsidR="00E95F8C" w14:paraId="7987509D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E2EEABC" w14:textId="7A1C0254" w:rsidR="00E95F8C" w:rsidRDefault="00F86A3B" w:rsidP="00351EA4">
            <w:pPr>
              <w:rPr>
                <w:szCs w:val="24"/>
              </w:rPr>
            </w:pPr>
            <w:r>
              <w:rPr>
                <w:b w:val="0"/>
                <w:szCs w:val="24"/>
              </w:rPr>
              <w:t>Iscrizione</w:t>
            </w:r>
          </w:p>
        </w:tc>
        <w:tc>
          <w:tcPr>
            <w:tcW w:w="2407" w:type="dxa"/>
          </w:tcPr>
          <w:p w14:paraId="48F02163" w14:textId="01CEE047" w:rsidR="00E95F8C" w:rsidRPr="00F86A3B" w:rsidRDefault="00F86A3B" w:rsidP="0035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Relazione</w:t>
            </w:r>
          </w:p>
        </w:tc>
        <w:tc>
          <w:tcPr>
            <w:tcW w:w="2407" w:type="dxa"/>
            <w:gridSpan w:val="2"/>
          </w:tcPr>
          <w:p w14:paraId="3F3DACCE" w14:textId="64074590" w:rsidR="00E95F8C" w:rsidRPr="00225E66" w:rsidRDefault="00225E66" w:rsidP="0035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50.000</w:t>
            </w:r>
          </w:p>
        </w:tc>
      </w:tr>
      <w:tr w:rsidR="00E95F8C" w14:paraId="7752EC60" w14:textId="77777777" w:rsidTr="73D0892A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72C8B9F" w14:textId="73AEE2C3" w:rsidR="00E95F8C" w:rsidRDefault="00225E66" w:rsidP="00351EA4">
            <w:pPr>
              <w:rPr>
                <w:szCs w:val="24"/>
              </w:rPr>
            </w:pPr>
            <w:r>
              <w:rPr>
                <w:b w:val="0"/>
                <w:szCs w:val="24"/>
              </w:rPr>
              <w:t>Utente</w:t>
            </w:r>
          </w:p>
        </w:tc>
        <w:tc>
          <w:tcPr>
            <w:tcW w:w="2407" w:type="dxa"/>
          </w:tcPr>
          <w:p w14:paraId="62F544E0" w14:textId="6FFE19B4" w:rsidR="00E95F8C" w:rsidRPr="00225E66" w:rsidRDefault="000D323E" w:rsidP="0035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Entità</w:t>
            </w:r>
          </w:p>
        </w:tc>
        <w:tc>
          <w:tcPr>
            <w:tcW w:w="2407" w:type="dxa"/>
          </w:tcPr>
          <w:p w14:paraId="766037B6" w14:textId="246C7E49" w:rsidR="00E95F8C" w:rsidRPr="00225E66" w:rsidRDefault="00225E66" w:rsidP="0035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50.000</w:t>
            </w:r>
          </w:p>
        </w:tc>
      </w:tr>
      <w:tr w:rsidR="00E95F8C" w14:paraId="4D60E624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34321DA" w14:textId="00CAADC5" w:rsidR="00E95F8C" w:rsidRDefault="00951B4C" w:rsidP="00351EA4">
            <w:pPr>
              <w:rPr>
                <w:szCs w:val="24"/>
              </w:rPr>
            </w:pPr>
            <w:r>
              <w:rPr>
                <w:b w:val="0"/>
                <w:szCs w:val="24"/>
              </w:rPr>
              <w:t>Appartenenza</w:t>
            </w:r>
          </w:p>
        </w:tc>
        <w:tc>
          <w:tcPr>
            <w:tcW w:w="2407" w:type="dxa"/>
          </w:tcPr>
          <w:p w14:paraId="01766F28" w14:textId="5A211E9E" w:rsidR="00E95F8C" w:rsidRPr="00951B4C" w:rsidRDefault="00951B4C" w:rsidP="0035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Relazione</w:t>
            </w:r>
          </w:p>
        </w:tc>
        <w:tc>
          <w:tcPr>
            <w:tcW w:w="2407" w:type="dxa"/>
            <w:gridSpan w:val="2"/>
          </w:tcPr>
          <w:p w14:paraId="37930588" w14:textId="35242DD4" w:rsidR="00E95F8C" w:rsidRDefault="00951B4C" w:rsidP="0035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951B4C">
              <w:rPr>
                <w:szCs w:val="24"/>
              </w:rPr>
              <w:t>50</w:t>
            </w:r>
            <w:r>
              <w:rPr>
                <w:b/>
                <w:szCs w:val="24"/>
              </w:rPr>
              <w:t>.</w:t>
            </w:r>
            <w:r w:rsidRPr="00951B4C">
              <w:rPr>
                <w:szCs w:val="24"/>
              </w:rPr>
              <w:t>000</w:t>
            </w:r>
          </w:p>
        </w:tc>
      </w:tr>
      <w:tr w:rsidR="00E95F8C" w14:paraId="6D16EBB7" w14:textId="77777777" w:rsidTr="73D0892A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969E246" w14:textId="6EACAD9A" w:rsidR="00E95F8C" w:rsidRDefault="00951B4C" w:rsidP="00351EA4">
            <w:pPr>
              <w:rPr>
                <w:szCs w:val="24"/>
              </w:rPr>
            </w:pPr>
            <w:r>
              <w:rPr>
                <w:b w:val="0"/>
                <w:szCs w:val="24"/>
              </w:rPr>
              <w:t>Documento</w:t>
            </w:r>
          </w:p>
        </w:tc>
        <w:tc>
          <w:tcPr>
            <w:tcW w:w="2407" w:type="dxa"/>
          </w:tcPr>
          <w:p w14:paraId="0E1A6030" w14:textId="308BAEDF" w:rsidR="00E95F8C" w:rsidRPr="00951B4C" w:rsidRDefault="00951B4C" w:rsidP="0035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Entità</w:t>
            </w:r>
          </w:p>
        </w:tc>
        <w:tc>
          <w:tcPr>
            <w:tcW w:w="2407" w:type="dxa"/>
          </w:tcPr>
          <w:p w14:paraId="24E8D33A" w14:textId="1B046BC2" w:rsidR="00E95F8C" w:rsidRPr="00164532" w:rsidRDefault="00164532" w:rsidP="0035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64532">
              <w:rPr>
                <w:szCs w:val="24"/>
              </w:rPr>
              <w:t>50.000</w:t>
            </w:r>
          </w:p>
        </w:tc>
      </w:tr>
      <w:bookmarkEnd w:id="18"/>
    </w:tbl>
    <w:p w14:paraId="39124D03" w14:textId="5AFED150" w:rsidR="00455566" w:rsidRDefault="00455566" w:rsidP="00351EA4">
      <w:pPr>
        <w:rPr>
          <w:b/>
          <w:szCs w:val="24"/>
        </w:rPr>
      </w:pPr>
    </w:p>
    <w:p w14:paraId="7CB0CCE4" w14:textId="3BEBDD1B" w:rsidR="00624612" w:rsidRDefault="00624612" w:rsidP="00351EA4">
      <w:pPr>
        <w:rPr>
          <w:b/>
          <w:szCs w:val="24"/>
        </w:rPr>
      </w:pPr>
      <w:r>
        <w:rPr>
          <w:b/>
          <w:szCs w:val="24"/>
        </w:rPr>
        <w:t>Tavola degli accessi</w:t>
      </w:r>
      <w:r w:rsidR="0075647D">
        <w:rPr>
          <w:b/>
          <w:szCs w:val="24"/>
        </w:rPr>
        <w:t xml:space="preserve"> interessata:</w:t>
      </w:r>
    </w:p>
    <w:tbl>
      <w:tblPr>
        <w:tblStyle w:val="Tabellagriglia2-colore6"/>
        <w:tblW w:w="960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1C5408" w14:paraId="5863DF37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B91907A" w14:textId="2448F02D" w:rsidR="001C5408" w:rsidRDefault="001C5408" w:rsidP="00F0272E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Nome Costrutto</w:t>
            </w:r>
          </w:p>
        </w:tc>
        <w:tc>
          <w:tcPr>
            <w:tcW w:w="2400" w:type="dxa"/>
          </w:tcPr>
          <w:p w14:paraId="0967328F" w14:textId="0A033D11" w:rsidR="001C5408" w:rsidRDefault="001C5408" w:rsidP="00F02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Numero Operazioni elementari</w:t>
            </w:r>
          </w:p>
        </w:tc>
        <w:tc>
          <w:tcPr>
            <w:tcW w:w="2400" w:type="dxa"/>
          </w:tcPr>
          <w:p w14:paraId="570B5E15" w14:textId="4ED2E5C6" w:rsidR="001C5408" w:rsidRDefault="001C5408" w:rsidP="00F02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Tipo Operazione</w:t>
            </w:r>
          </w:p>
        </w:tc>
        <w:tc>
          <w:tcPr>
            <w:tcW w:w="2400" w:type="dxa"/>
          </w:tcPr>
          <w:p w14:paraId="6A252611" w14:textId="2FF98654" w:rsidR="001C5408" w:rsidRDefault="009A4270" w:rsidP="00F02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Descrizione</w:t>
            </w:r>
          </w:p>
        </w:tc>
      </w:tr>
      <w:tr w:rsidR="00CF03EB" w14:paraId="3CAEB6B0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BF51C8A" w14:textId="2F2062C7" w:rsidR="00CF03EB" w:rsidRDefault="00CF03EB" w:rsidP="00CF03EB">
            <w:pPr>
              <w:rPr>
                <w:szCs w:val="24"/>
              </w:rPr>
            </w:pPr>
            <w:r>
              <w:rPr>
                <w:b w:val="0"/>
                <w:szCs w:val="24"/>
              </w:rPr>
              <w:t>Account</w:t>
            </w:r>
          </w:p>
        </w:tc>
        <w:tc>
          <w:tcPr>
            <w:tcW w:w="2400" w:type="dxa"/>
          </w:tcPr>
          <w:p w14:paraId="7554A7E8" w14:textId="738065AE" w:rsidR="00CF03EB" w:rsidRDefault="00CF03EB" w:rsidP="00CF0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00" w:type="dxa"/>
          </w:tcPr>
          <w:p w14:paraId="4BBA5DF3" w14:textId="1FC9ACD0" w:rsidR="00CF03EB" w:rsidRDefault="00CF03EB" w:rsidP="00CF0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400" w:type="dxa"/>
          </w:tcPr>
          <w:p w14:paraId="47B3180E" w14:textId="7EE0FE58" w:rsidR="00CF03EB" w:rsidRPr="00EF003A" w:rsidRDefault="00EF003A" w:rsidP="00CF0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Viene registrato un nuovo account</w:t>
            </w:r>
          </w:p>
        </w:tc>
      </w:tr>
      <w:tr w:rsidR="00CF03EB" w14:paraId="5209AFA2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5D7194C" w14:textId="42918DE7" w:rsidR="00CF03EB" w:rsidRDefault="00CF03EB" w:rsidP="00CF03EB">
            <w:pPr>
              <w:rPr>
                <w:szCs w:val="24"/>
              </w:rPr>
            </w:pPr>
            <w:r>
              <w:rPr>
                <w:b w:val="0"/>
                <w:szCs w:val="24"/>
              </w:rPr>
              <w:t>Iscrizione</w:t>
            </w:r>
          </w:p>
        </w:tc>
        <w:tc>
          <w:tcPr>
            <w:tcW w:w="2400" w:type="dxa"/>
          </w:tcPr>
          <w:p w14:paraId="0A773892" w14:textId="71C7CC3B" w:rsidR="00CF03EB" w:rsidRPr="000F7CF1" w:rsidRDefault="00CF03EB" w:rsidP="00CF0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00" w:type="dxa"/>
          </w:tcPr>
          <w:p w14:paraId="1AC1E89F" w14:textId="6BC85E8B" w:rsidR="00CF03EB" w:rsidRPr="001C5408" w:rsidRDefault="00CF03EB" w:rsidP="00CF0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400" w:type="dxa"/>
          </w:tcPr>
          <w:p w14:paraId="1C05DC5A" w14:textId="2626423C" w:rsidR="00CF03EB" w:rsidRPr="00EF003A" w:rsidRDefault="00BC03F5" w:rsidP="00CF0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Viene scritta una nuova occorrenza tra Account e Utente</w:t>
            </w:r>
          </w:p>
        </w:tc>
      </w:tr>
      <w:tr w:rsidR="00CF03EB" w14:paraId="249535F4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414AD6E" w14:textId="64FDBE04" w:rsidR="00CF03EB" w:rsidRDefault="00CF03EB" w:rsidP="00CF03EB">
            <w:pPr>
              <w:rPr>
                <w:szCs w:val="24"/>
              </w:rPr>
            </w:pPr>
            <w:r>
              <w:rPr>
                <w:b w:val="0"/>
                <w:szCs w:val="24"/>
              </w:rPr>
              <w:t>Utente</w:t>
            </w:r>
          </w:p>
        </w:tc>
        <w:tc>
          <w:tcPr>
            <w:tcW w:w="2400" w:type="dxa"/>
          </w:tcPr>
          <w:p w14:paraId="58A3C346" w14:textId="6A939CCF" w:rsidR="00CF03EB" w:rsidRPr="000F7CF1" w:rsidRDefault="00CF03EB" w:rsidP="00CF0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00" w:type="dxa"/>
          </w:tcPr>
          <w:p w14:paraId="1D874413" w14:textId="00DFEBA4" w:rsidR="00CF03EB" w:rsidRPr="001C5408" w:rsidRDefault="00CF03EB" w:rsidP="00CF0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400" w:type="dxa"/>
          </w:tcPr>
          <w:p w14:paraId="694B591A" w14:textId="008C9F42" w:rsidR="00CF03EB" w:rsidRPr="00343DFF" w:rsidRDefault="00343DFF" w:rsidP="00CF0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43DFF">
              <w:rPr>
                <w:szCs w:val="24"/>
              </w:rPr>
              <w:t>Vengono salvate le generalità dell’utente</w:t>
            </w:r>
          </w:p>
        </w:tc>
      </w:tr>
      <w:tr w:rsidR="00CF03EB" w14:paraId="31AF4CFD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E698378" w14:textId="756F9D41" w:rsidR="00CF03EB" w:rsidRDefault="00CF03EB" w:rsidP="00CF03EB">
            <w:pPr>
              <w:rPr>
                <w:szCs w:val="24"/>
              </w:rPr>
            </w:pPr>
            <w:r>
              <w:rPr>
                <w:b w:val="0"/>
                <w:szCs w:val="24"/>
              </w:rPr>
              <w:t>Appartenenza</w:t>
            </w:r>
          </w:p>
        </w:tc>
        <w:tc>
          <w:tcPr>
            <w:tcW w:w="2400" w:type="dxa"/>
          </w:tcPr>
          <w:p w14:paraId="0B43A869" w14:textId="678AD0A0" w:rsidR="00CF03EB" w:rsidRPr="000F7CF1" w:rsidRDefault="00CF03EB" w:rsidP="00CF0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00" w:type="dxa"/>
          </w:tcPr>
          <w:p w14:paraId="3DA084A9" w14:textId="295FB0D8" w:rsidR="00CF03EB" w:rsidRPr="001C5408" w:rsidRDefault="00CF03EB" w:rsidP="00CF0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400" w:type="dxa"/>
          </w:tcPr>
          <w:p w14:paraId="520E09EE" w14:textId="383A026D" w:rsidR="00B11FD4" w:rsidRPr="00B11FD4" w:rsidRDefault="00343DFF" w:rsidP="00CF0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11FD4">
              <w:rPr>
                <w:szCs w:val="24"/>
              </w:rPr>
              <w:t>Viene creata un’occo</w:t>
            </w:r>
            <w:r w:rsidR="00B11FD4" w:rsidRPr="00B11FD4">
              <w:rPr>
                <w:szCs w:val="24"/>
              </w:rPr>
              <w:t>rrenza tra Documento e Utente</w:t>
            </w:r>
          </w:p>
        </w:tc>
      </w:tr>
      <w:tr w:rsidR="00CF03EB" w14:paraId="089106FC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6949F89" w14:textId="55F0C5D7" w:rsidR="00CF03EB" w:rsidRDefault="00CF03EB" w:rsidP="00CF03EB">
            <w:pPr>
              <w:rPr>
                <w:szCs w:val="24"/>
              </w:rPr>
            </w:pPr>
            <w:r>
              <w:rPr>
                <w:b w:val="0"/>
                <w:szCs w:val="24"/>
              </w:rPr>
              <w:t>Documento</w:t>
            </w:r>
          </w:p>
        </w:tc>
        <w:tc>
          <w:tcPr>
            <w:tcW w:w="2400" w:type="dxa"/>
          </w:tcPr>
          <w:p w14:paraId="2D2952DD" w14:textId="0BCA720C" w:rsidR="00CF03EB" w:rsidRPr="000F7CF1" w:rsidRDefault="00CF03EB" w:rsidP="00CF0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00" w:type="dxa"/>
          </w:tcPr>
          <w:p w14:paraId="255CB0AB" w14:textId="57102623" w:rsidR="00CF03EB" w:rsidRPr="001C5408" w:rsidRDefault="00CF03EB" w:rsidP="00CF0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400" w:type="dxa"/>
          </w:tcPr>
          <w:p w14:paraId="6FF2556D" w14:textId="70F0F1D3" w:rsidR="00CF03EB" w:rsidRPr="008369A1" w:rsidRDefault="00245E2C" w:rsidP="00CF0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369A1">
              <w:rPr>
                <w:szCs w:val="24"/>
              </w:rPr>
              <w:t>V</w:t>
            </w:r>
            <w:r w:rsidR="008369A1" w:rsidRPr="008369A1">
              <w:rPr>
                <w:szCs w:val="24"/>
              </w:rPr>
              <w:t xml:space="preserve">iene registrato il Documento dell’utente </w:t>
            </w:r>
          </w:p>
        </w:tc>
      </w:tr>
    </w:tbl>
    <w:p w14:paraId="70BDDABB" w14:textId="114ADC39" w:rsidR="0D81994F" w:rsidRDefault="0D81994F"/>
    <w:p w14:paraId="628E2AE7" w14:textId="667A1EF7" w:rsidR="0075647D" w:rsidRDefault="0075647D" w:rsidP="00351EA4">
      <w:pPr>
        <w:rPr>
          <w:b/>
          <w:szCs w:val="24"/>
        </w:rPr>
      </w:pPr>
    </w:p>
    <w:p w14:paraId="7602D88C" w14:textId="15643FE2" w:rsidR="008369A1" w:rsidRDefault="008369A1" w:rsidP="00351EA4">
      <w:pPr>
        <w:rPr>
          <w:b/>
          <w:szCs w:val="24"/>
        </w:rPr>
      </w:pPr>
      <w:r>
        <w:rPr>
          <w:b/>
          <w:szCs w:val="24"/>
        </w:rPr>
        <w:t>Tavol</w:t>
      </w:r>
      <w:r w:rsidR="00A71242">
        <w:rPr>
          <w:b/>
          <w:szCs w:val="24"/>
        </w:rPr>
        <w:t>a</w:t>
      </w:r>
      <w:r>
        <w:rPr>
          <w:b/>
          <w:szCs w:val="24"/>
        </w:rPr>
        <w:t xml:space="preserve"> delle operazioni:</w:t>
      </w: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4799"/>
        <w:gridCol w:w="4801"/>
        <w:gridCol w:w="38"/>
      </w:tblGrid>
      <w:tr w:rsidR="0096573F" w14:paraId="6D4BC591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</w:tcPr>
          <w:p w14:paraId="0C5CF32B" w14:textId="203F2325" w:rsidR="0096573F" w:rsidRDefault="005B2113" w:rsidP="00351EA4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Totale operazioni elementari per singola operazione</w:t>
            </w:r>
          </w:p>
        </w:tc>
        <w:tc>
          <w:tcPr>
            <w:tcW w:w="4839" w:type="dxa"/>
            <w:gridSpan w:val="2"/>
          </w:tcPr>
          <w:p w14:paraId="64E982CC" w14:textId="22FD49CD" w:rsidR="0096573F" w:rsidRPr="00AE065B" w:rsidRDefault="005C5722" w:rsidP="00351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E065B">
              <w:rPr>
                <w:b w:val="0"/>
                <w:szCs w:val="24"/>
              </w:rPr>
              <w:t>2+2+2+2+2+2</w:t>
            </w:r>
            <w:r w:rsidR="0000346B">
              <w:rPr>
                <w:b w:val="0"/>
                <w:szCs w:val="24"/>
              </w:rPr>
              <w:t xml:space="preserve"> </w:t>
            </w:r>
            <w:r w:rsidRPr="00AE065B">
              <w:rPr>
                <w:b w:val="0"/>
                <w:szCs w:val="24"/>
              </w:rPr>
              <w:t>=</w:t>
            </w:r>
            <w:r w:rsidR="0000346B">
              <w:rPr>
                <w:b w:val="0"/>
                <w:szCs w:val="24"/>
              </w:rPr>
              <w:t xml:space="preserve"> </w:t>
            </w:r>
            <w:r w:rsidRPr="00AE065B">
              <w:rPr>
                <w:b w:val="0"/>
                <w:szCs w:val="24"/>
              </w:rPr>
              <w:t>1</w:t>
            </w:r>
            <w:r w:rsidR="004E7596">
              <w:rPr>
                <w:b w:val="0"/>
                <w:szCs w:val="24"/>
              </w:rPr>
              <w:t>0</w:t>
            </w:r>
          </w:p>
        </w:tc>
      </w:tr>
      <w:tr w:rsidR="005C5722" w14:paraId="7C9F07DE" w14:textId="77777777" w:rsidTr="73D0892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</w:tcPr>
          <w:p w14:paraId="0BC42865" w14:textId="1AE5D78E" w:rsidR="005C5722" w:rsidRDefault="005C5722" w:rsidP="00351EA4">
            <w:pPr>
              <w:rPr>
                <w:szCs w:val="24"/>
              </w:rPr>
            </w:pPr>
            <w:r>
              <w:rPr>
                <w:b w:val="0"/>
                <w:szCs w:val="24"/>
              </w:rPr>
              <w:t>Totale operazioni elementari al giorno</w:t>
            </w:r>
          </w:p>
        </w:tc>
        <w:tc>
          <w:tcPr>
            <w:tcW w:w="4801" w:type="dxa"/>
          </w:tcPr>
          <w:p w14:paraId="7F4E5EFD" w14:textId="351A07AA" w:rsidR="005C5722" w:rsidRPr="005C5722" w:rsidRDefault="007B2CFA" w:rsidP="0035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4E7596">
              <w:rPr>
                <w:szCs w:val="24"/>
              </w:rPr>
              <w:t>0</w:t>
            </w:r>
            <w:r w:rsidR="007C266A">
              <w:t xml:space="preserve"> </w:t>
            </w:r>
            <w:r w:rsidR="007C266A" w:rsidRPr="007C266A">
              <w:rPr>
                <w:szCs w:val="24"/>
              </w:rPr>
              <w:t xml:space="preserve">× </w:t>
            </w:r>
            <w:r>
              <w:rPr>
                <w:szCs w:val="24"/>
              </w:rPr>
              <w:t>275</w:t>
            </w:r>
            <w:r w:rsidR="0000346B">
              <w:rPr>
                <w:szCs w:val="24"/>
              </w:rPr>
              <w:t xml:space="preserve"> </w:t>
            </w:r>
            <w:r>
              <w:rPr>
                <w:szCs w:val="24"/>
              </w:rPr>
              <w:t>=</w:t>
            </w:r>
            <w:r w:rsidR="0000346B">
              <w:rPr>
                <w:szCs w:val="24"/>
              </w:rPr>
              <w:t xml:space="preserve"> </w:t>
            </w:r>
            <w:r w:rsidR="004E7596">
              <w:rPr>
                <w:szCs w:val="24"/>
              </w:rPr>
              <w:t>2.750</w:t>
            </w:r>
          </w:p>
        </w:tc>
      </w:tr>
    </w:tbl>
    <w:p w14:paraId="218F6980" w14:textId="687C582B" w:rsidR="008369A1" w:rsidRDefault="008369A1" w:rsidP="00351EA4">
      <w:pPr>
        <w:rPr>
          <w:b/>
          <w:szCs w:val="24"/>
        </w:rPr>
      </w:pPr>
    </w:p>
    <w:p w14:paraId="054F5958" w14:textId="502331C6" w:rsidR="008D25C8" w:rsidRDefault="008D25C8" w:rsidP="00351EA4">
      <w:pPr>
        <w:rPr>
          <w:b/>
          <w:szCs w:val="24"/>
        </w:rPr>
      </w:pPr>
    </w:p>
    <w:p w14:paraId="71396A98" w14:textId="42BB381D" w:rsidR="008D25C8" w:rsidRDefault="008D25C8" w:rsidP="00351EA4">
      <w:pPr>
        <w:rPr>
          <w:b/>
          <w:szCs w:val="24"/>
        </w:rPr>
      </w:pPr>
    </w:p>
    <w:p w14:paraId="236483C8" w14:textId="622061ED" w:rsidR="008D25C8" w:rsidRDefault="008D25C8" w:rsidP="00351EA4">
      <w:pPr>
        <w:rPr>
          <w:b/>
          <w:szCs w:val="24"/>
        </w:rPr>
      </w:pPr>
    </w:p>
    <w:p w14:paraId="0F59ABE0" w14:textId="7E235DA1" w:rsidR="008D25C8" w:rsidRDefault="008D25C8" w:rsidP="00351EA4">
      <w:pPr>
        <w:rPr>
          <w:b/>
          <w:szCs w:val="24"/>
        </w:rPr>
      </w:pPr>
    </w:p>
    <w:p w14:paraId="2DCBDE9A" w14:textId="01279031" w:rsidR="008D25C8" w:rsidRDefault="008D25C8" w:rsidP="00351EA4">
      <w:pPr>
        <w:rPr>
          <w:b/>
          <w:szCs w:val="24"/>
        </w:rPr>
      </w:pPr>
    </w:p>
    <w:p w14:paraId="65D35DE6" w14:textId="78C61FF0" w:rsidR="008D25C8" w:rsidRDefault="008D25C8" w:rsidP="00351EA4">
      <w:pPr>
        <w:rPr>
          <w:b/>
          <w:szCs w:val="24"/>
        </w:rPr>
      </w:pPr>
    </w:p>
    <w:p w14:paraId="3BD2165B" w14:textId="77777777" w:rsidR="00A32F2B" w:rsidRDefault="00A32F2B" w:rsidP="00A32F2B">
      <w:pPr>
        <w:ind w:left="360"/>
        <w:rPr>
          <w:b/>
          <w:szCs w:val="24"/>
        </w:rPr>
      </w:pPr>
    </w:p>
    <w:p w14:paraId="68A72281" w14:textId="453A3011" w:rsidR="008D25C8" w:rsidRPr="00A32F2B" w:rsidRDefault="00DE5D2A" w:rsidP="00AE7259">
      <w:pPr>
        <w:pStyle w:val="Paragrafoelenco"/>
        <w:numPr>
          <w:ilvl w:val="0"/>
          <w:numId w:val="4"/>
        </w:numPr>
        <w:rPr>
          <w:b/>
        </w:rPr>
      </w:pPr>
      <w:r w:rsidRPr="023B9324">
        <w:rPr>
          <w:b/>
        </w:rPr>
        <w:lastRenderedPageBreak/>
        <w:t>Registrazione autovettura</w:t>
      </w:r>
    </w:p>
    <w:p w14:paraId="14EA8217" w14:textId="77777777" w:rsidR="0028488C" w:rsidRDefault="0028488C" w:rsidP="00DE5D2A">
      <w:pPr>
        <w:pStyle w:val="Paragrafoelenco"/>
        <w:rPr>
          <w:b/>
          <w:szCs w:val="24"/>
        </w:rPr>
      </w:pPr>
    </w:p>
    <w:p w14:paraId="15F67421" w14:textId="4F7E49E8" w:rsidR="00DE5D2A" w:rsidRDefault="0028488C" w:rsidP="00DE5D2A">
      <w:pPr>
        <w:pStyle w:val="Paragrafoelenco"/>
        <w:rPr>
          <w:szCs w:val="24"/>
        </w:rPr>
      </w:pPr>
      <w:r>
        <w:rPr>
          <w:b/>
          <w:szCs w:val="24"/>
        </w:rPr>
        <w:t>Descrizione:</w:t>
      </w:r>
      <w:r w:rsidR="003820DF">
        <w:rPr>
          <w:b/>
          <w:szCs w:val="24"/>
        </w:rPr>
        <w:t xml:space="preserve"> </w:t>
      </w:r>
      <w:r w:rsidR="00712301">
        <w:rPr>
          <w:szCs w:val="24"/>
        </w:rPr>
        <w:t xml:space="preserve">Un utente </w:t>
      </w:r>
      <w:r w:rsidR="00EA4EB5">
        <w:rPr>
          <w:szCs w:val="24"/>
        </w:rPr>
        <w:t>proponente</w:t>
      </w:r>
      <w:r w:rsidR="00712301">
        <w:rPr>
          <w:szCs w:val="24"/>
        </w:rPr>
        <w:t xml:space="preserve"> registra i dati della propria autovettura</w:t>
      </w:r>
      <w:r w:rsidR="00A60160">
        <w:rPr>
          <w:szCs w:val="24"/>
        </w:rPr>
        <w:t xml:space="preserve">, se non compare come </w:t>
      </w:r>
      <w:r w:rsidR="00EA4EB5">
        <w:rPr>
          <w:szCs w:val="24"/>
        </w:rPr>
        <w:t>proponente</w:t>
      </w:r>
      <w:r w:rsidR="00A60160">
        <w:rPr>
          <w:szCs w:val="24"/>
        </w:rPr>
        <w:t xml:space="preserve"> lo registra come tale</w:t>
      </w:r>
      <w:r w:rsidR="00CE6ABC">
        <w:rPr>
          <w:szCs w:val="24"/>
        </w:rPr>
        <w:t>.</w:t>
      </w:r>
    </w:p>
    <w:p w14:paraId="2B1A0DCD" w14:textId="21904206" w:rsidR="00CE6ABC" w:rsidRDefault="00CE6ABC" w:rsidP="00DE5D2A">
      <w:pPr>
        <w:pStyle w:val="Paragrafoelenco"/>
        <w:rPr>
          <w:szCs w:val="24"/>
        </w:rPr>
      </w:pPr>
    </w:p>
    <w:p w14:paraId="36419DC6" w14:textId="0A1B7E70" w:rsidR="00CE6ABC" w:rsidRDefault="00CE6ABC" w:rsidP="00DE5D2A">
      <w:pPr>
        <w:pStyle w:val="Paragrafoelenco"/>
        <w:rPr>
          <w:szCs w:val="24"/>
        </w:rPr>
      </w:pPr>
      <w:r>
        <w:rPr>
          <w:b/>
          <w:szCs w:val="24"/>
        </w:rPr>
        <w:t>Input:</w:t>
      </w:r>
      <w:r w:rsidR="00AE5DBD">
        <w:rPr>
          <w:b/>
          <w:szCs w:val="24"/>
        </w:rPr>
        <w:t xml:space="preserve"> </w:t>
      </w:r>
      <w:r w:rsidR="00AE5DBD">
        <w:rPr>
          <w:szCs w:val="24"/>
        </w:rPr>
        <w:t>Codice</w:t>
      </w:r>
      <w:r w:rsidR="000D558D">
        <w:rPr>
          <w:szCs w:val="24"/>
        </w:rPr>
        <w:t xml:space="preserve"> del proponete, </w:t>
      </w:r>
      <w:r w:rsidR="00E33E10">
        <w:rPr>
          <w:szCs w:val="24"/>
        </w:rPr>
        <w:t>Targa</w:t>
      </w:r>
      <w:r w:rsidR="000D558D">
        <w:rPr>
          <w:szCs w:val="24"/>
        </w:rPr>
        <w:t>,</w:t>
      </w:r>
      <w:r w:rsidR="00532898">
        <w:rPr>
          <w:szCs w:val="24"/>
        </w:rPr>
        <w:t xml:space="preserve"> Anno immatricolazione</w:t>
      </w:r>
      <w:r w:rsidR="00E74466">
        <w:rPr>
          <w:szCs w:val="24"/>
        </w:rPr>
        <w:t>,</w:t>
      </w:r>
      <w:r w:rsidR="00E97D45">
        <w:rPr>
          <w:szCs w:val="24"/>
        </w:rPr>
        <w:t xml:space="preserve"> Costo</w:t>
      </w:r>
      <w:r w:rsidR="00874863">
        <w:rPr>
          <w:szCs w:val="24"/>
        </w:rPr>
        <w:t xml:space="preserve"> </w:t>
      </w:r>
      <w:r w:rsidR="00E97D45">
        <w:rPr>
          <w:szCs w:val="24"/>
        </w:rPr>
        <w:t>Operativo, Costo</w:t>
      </w:r>
      <w:r w:rsidR="00874863">
        <w:rPr>
          <w:szCs w:val="24"/>
        </w:rPr>
        <w:t xml:space="preserve"> </w:t>
      </w:r>
      <w:r w:rsidR="00E97D45">
        <w:rPr>
          <w:szCs w:val="24"/>
        </w:rPr>
        <w:t>Usura, Costo Extra</w:t>
      </w:r>
      <w:r w:rsidR="00D55C71">
        <w:rPr>
          <w:szCs w:val="24"/>
        </w:rPr>
        <w:t>,</w:t>
      </w:r>
      <w:r w:rsidR="00E51399">
        <w:rPr>
          <w:szCs w:val="24"/>
        </w:rPr>
        <w:t xml:space="preserve"> </w:t>
      </w:r>
      <w:r w:rsidR="00C56E16">
        <w:rPr>
          <w:szCs w:val="24"/>
        </w:rPr>
        <w:t>Carburante D</w:t>
      </w:r>
      <w:r w:rsidR="00E51399">
        <w:rPr>
          <w:szCs w:val="24"/>
        </w:rPr>
        <w:t>isponibile, Chilometri</w:t>
      </w:r>
      <w:r w:rsidR="00874863">
        <w:rPr>
          <w:szCs w:val="24"/>
        </w:rPr>
        <w:t xml:space="preserve"> </w:t>
      </w:r>
      <w:r w:rsidR="00E51399">
        <w:rPr>
          <w:szCs w:val="24"/>
        </w:rPr>
        <w:t>Percorsi,</w:t>
      </w:r>
      <w:r w:rsidR="00D55C71">
        <w:rPr>
          <w:szCs w:val="24"/>
        </w:rPr>
        <w:t xml:space="preserve"> </w:t>
      </w:r>
      <w:r w:rsidR="00B74394">
        <w:rPr>
          <w:szCs w:val="24"/>
        </w:rPr>
        <w:t>Modello</w:t>
      </w:r>
      <w:r w:rsidR="006F132A">
        <w:rPr>
          <w:szCs w:val="24"/>
        </w:rPr>
        <w:t>, Optional</w:t>
      </w:r>
      <w:r w:rsidR="00E33E10">
        <w:rPr>
          <w:szCs w:val="24"/>
        </w:rPr>
        <w:t>, Disponibilità</w:t>
      </w:r>
      <w:r w:rsidR="00B816EA">
        <w:rPr>
          <w:szCs w:val="24"/>
        </w:rPr>
        <w:t>.</w:t>
      </w:r>
    </w:p>
    <w:p w14:paraId="104C54A6" w14:textId="5B581EF9" w:rsidR="00B816EA" w:rsidRDefault="00B816EA" w:rsidP="00DE5D2A">
      <w:pPr>
        <w:pStyle w:val="Paragrafoelenco"/>
        <w:rPr>
          <w:szCs w:val="24"/>
        </w:rPr>
      </w:pPr>
    </w:p>
    <w:p w14:paraId="5EA918E9" w14:textId="1F3151F6" w:rsidR="00B816EA" w:rsidRDefault="00671B43" w:rsidP="00DE5D2A">
      <w:pPr>
        <w:pStyle w:val="Paragrafoelenco"/>
        <w:rPr>
          <w:szCs w:val="24"/>
        </w:rPr>
      </w:pPr>
      <w:r>
        <w:rPr>
          <w:b/>
          <w:szCs w:val="24"/>
        </w:rPr>
        <w:t>Output:</w:t>
      </w:r>
      <w:r w:rsidR="008C4A0A">
        <w:rPr>
          <w:b/>
          <w:szCs w:val="24"/>
        </w:rPr>
        <w:t xml:space="preserve"> </w:t>
      </w:r>
      <w:r w:rsidR="008C4A0A">
        <w:rPr>
          <w:szCs w:val="24"/>
        </w:rPr>
        <w:t xml:space="preserve">Registrazione nuova </w:t>
      </w:r>
      <w:r w:rsidR="00687A1E">
        <w:rPr>
          <w:szCs w:val="24"/>
        </w:rPr>
        <w:t>auto, eventuale</w:t>
      </w:r>
      <w:r w:rsidR="00DB6D84">
        <w:rPr>
          <w:szCs w:val="24"/>
        </w:rPr>
        <w:t xml:space="preserve"> registrazione dell’utente come </w:t>
      </w:r>
      <w:r w:rsidR="00177943">
        <w:rPr>
          <w:szCs w:val="24"/>
        </w:rPr>
        <w:t>proponente</w:t>
      </w:r>
      <w:r w:rsidR="00DB6D84">
        <w:rPr>
          <w:szCs w:val="24"/>
        </w:rPr>
        <w:t>.</w:t>
      </w:r>
    </w:p>
    <w:p w14:paraId="538D4CC9" w14:textId="6EC7A617" w:rsidR="008C4A0A" w:rsidRDefault="008C4A0A" w:rsidP="00DE5D2A">
      <w:pPr>
        <w:pStyle w:val="Paragrafoelenco"/>
        <w:rPr>
          <w:szCs w:val="24"/>
        </w:rPr>
      </w:pPr>
    </w:p>
    <w:p w14:paraId="7C3BAFD8" w14:textId="767E3B80" w:rsidR="008C4A0A" w:rsidRDefault="008C4A0A" w:rsidP="00DE5D2A">
      <w:pPr>
        <w:pStyle w:val="Paragrafoelenco"/>
        <w:rPr>
          <w:szCs w:val="24"/>
        </w:rPr>
      </w:pPr>
      <w:r>
        <w:rPr>
          <w:b/>
          <w:szCs w:val="24"/>
        </w:rPr>
        <w:t>Frequenza giornaliera</w:t>
      </w:r>
      <w:r w:rsidR="002E5CEB">
        <w:rPr>
          <w:b/>
          <w:szCs w:val="24"/>
        </w:rPr>
        <w:t xml:space="preserve">: </w:t>
      </w:r>
      <w:r w:rsidR="000A32C7">
        <w:rPr>
          <w:szCs w:val="24"/>
        </w:rPr>
        <w:t>1</w:t>
      </w:r>
      <w:r w:rsidR="00D54CF5">
        <w:rPr>
          <w:szCs w:val="24"/>
        </w:rPr>
        <w:t>2</w:t>
      </w:r>
      <w:r w:rsidR="00496695">
        <w:rPr>
          <w:szCs w:val="24"/>
        </w:rPr>
        <w:t>0</w:t>
      </w:r>
      <w:r w:rsidR="00CD55A3">
        <w:rPr>
          <w:szCs w:val="24"/>
        </w:rPr>
        <w:t>.</w:t>
      </w:r>
    </w:p>
    <w:p w14:paraId="0334F3E1" w14:textId="217CBA89" w:rsidR="00CD55A3" w:rsidRDefault="00CD55A3" w:rsidP="00DE5D2A">
      <w:pPr>
        <w:pStyle w:val="Paragrafoelenco"/>
        <w:rPr>
          <w:szCs w:val="24"/>
        </w:rPr>
      </w:pPr>
    </w:p>
    <w:p w14:paraId="190BBF4D" w14:textId="0ECF8BF7" w:rsidR="0096185E" w:rsidRDefault="00CD55A3" w:rsidP="009510B5">
      <w:pPr>
        <w:pStyle w:val="Paragrafoelenco"/>
        <w:rPr>
          <w:b/>
          <w:szCs w:val="24"/>
        </w:rPr>
      </w:pPr>
      <w:r>
        <w:rPr>
          <w:b/>
          <w:szCs w:val="24"/>
        </w:rPr>
        <w:t>Porzione di diagramma interessata:</w:t>
      </w:r>
    </w:p>
    <w:p w14:paraId="6B2C7495" w14:textId="45290DCE" w:rsidR="009510B5" w:rsidRPr="009510B5" w:rsidRDefault="009C112D" w:rsidP="009510B5">
      <w:pPr>
        <w:rPr>
          <w:b/>
          <w:szCs w:val="24"/>
        </w:rPr>
      </w:pPr>
      <w:r w:rsidRPr="009C112D">
        <w:rPr>
          <w:b/>
          <w:noProof/>
          <w:szCs w:val="24"/>
        </w:rPr>
        <w:drawing>
          <wp:inline distT="0" distB="0" distL="0" distR="0" wp14:anchorId="2FF31ECF" wp14:editId="1CF1AD70">
            <wp:extent cx="5677192" cy="429282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3011" w14:textId="6AB3196E" w:rsidR="00513D40" w:rsidRPr="00CD55A3" w:rsidRDefault="00513D40" w:rsidP="00DE5D2A">
      <w:pPr>
        <w:pStyle w:val="Paragrafoelenco"/>
        <w:rPr>
          <w:b/>
          <w:szCs w:val="24"/>
        </w:rPr>
      </w:pPr>
    </w:p>
    <w:p w14:paraId="095BE7C1" w14:textId="25D68E90" w:rsidR="00712301" w:rsidRDefault="00712301" w:rsidP="00DE5D2A">
      <w:pPr>
        <w:pStyle w:val="Paragrafoelenco"/>
        <w:rPr>
          <w:szCs w:val="24"/>
        </w:rPr>
      </w:pPr>
    </w:p>
    <w:p w14:paraId="3327EDAD" w14:textId="403BAE75" w:rsidR="00712301" w:rsidRPr="00562360" w:rsidRDefault="00712301" w:rsidP="00562360">
      <w:pPr>
        <w:rPr>
          <w:szCs w:val="24"/>
        </w:rPr>
      </w:pPr>
    </w:p>
    <w:p w14:paraId="0A4A0F89" w14:textId="105753A9" w:rsidR="00146752" w:rsidRDefault="00146752" w:rsidP="00DE5D2A">
      <w:pPr>
        <w:pStyle w:val="Paragrafoelenco"/>
        <w:rPr>
          <w:szCs w:val="24"/>
        </w:rPr>
      </w:pPr>
    </w:p>
    <w:p w14:paraId="070CF83B" w14:textId="77777777" w:rsidR="003F72CB" w:rsidRDefault="003F72CB" w:rsidP="00DE5D2A">
      <w:pPr>
        <w:pStyle w:val="Paragrafoelenco"/>
        <w:rPr>
          <w:b/>
          <w:szCs w:val="24"/>
        </w:rPr>
      </w:pPr>
    </w:p>
    <w:p w14:paraId="01313F55" w14:textId="52C22387" w:rsidR="00146752" w:rsidRPr="003F72CB" w:rsidRDefault="00146752" w:rsidP="003F72CB">
      <w:pPr>
        <w:rPr>
          <w:b/>
          <w:szCs w:val="24"/>
        </w:rPr>
      </w:pPr>
      <w:r w:rsidRPr="003F72CB">
        <w:rPr>
          <w:b/>
          <w:szCs w:val="24"/>
        </w:rPr>
        <w:lastRenderedPageBreak/>
        <w:t>Porzione tavola dei volumi interessata</w:t>
      </w:r>
      <w:r w:rsidR="0028101A" w:rsidRPr="003F72CB">
        <w:rPr>
          <w:b/>
          <w:szCs w:val="24"/>
        </w:rPr>
        <w:t>:</w:t>
      </w:r>
    </w:p>
    <w:tbl>
      <w:tblPr>
        <w:tblStyle w:val="Tabellagriglia6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C2282" w14:paraId="57FF76C0" w14:textId="77777777" w:rsidTr="009B2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5CE4C2B" w14:textId="3661216B" w:rsidR="004C2282" w:rsidRPr="00BF0023" w:rsidRDefault="004C2282" w:rsidP="003F72CB">
            <w:pPr>
              <w:rPr>
                <w:b w:val="0"/>
                <w:color w:val="auto"/>
                <w:szCs w:val="24"/>
              </w:rPr>
            </w:pPr>
            <w:r w:rsidRPr="00BF0023">
              <w:rPr>
                <w:b w:val="0"/>
                <w:color w:val="auto"/>
                <w:szCs w:val="24"/>
              </w:rPr>
              <w:t>Account</w:t>
            </w:r>
          </w:p>
        </w:tc>
        <w:tc>
          <w:tcPr>
            <w:tcW w:w="3209" w:type="dxa"/>
          </w:tcPr>
          <w:p w14:paraId="664CFA7D" w14:textId="1DAC6AE8" w:rsidR="004C2282" w:rsidRPr="00BF0023" w:rsidRDefault="00A63BB5" w:rsidP="003F7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 w:rsidRPr="00BF0023">
              <w:rPr>
                <w:b w:val="0"/>
                <w:color w:val="auto"/>
                <w:szCs w:val="24"/>
              </w:rPr>
              <w:t>Entità</w:t>
            </w:r>
          </w:p>
        </w:tc>
        <w:tc>
          <w:tcPr>
            <w:tcW w:w="3210" w:type="dxa"/>
          </w:tcPr>
          <w:p w14:paraId="32328AB1" w14:textId="59CE96D5" w:rsidR="004C2282" w:rsidRPr="00BF0023" w:rsidRDefault="00EF3F77" w:rsidP="003F7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 w:rsidRPr="00BF0023">
              <w:rPr>
                <w:b w:val="0"/>
                <w:color w:val="auto"/>
                <w:szCs w:val="24"/>
              </w:rPr>
              <w:t>50.000</w:t>
            </w:r>
          </w:p>
        </w:tc>
      </w:tr>
      <w:tr w:rsidR="004C2282" w14:paraId="51C16494" w14:textId="77777777" w:rsidTr="009B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5DDD72" w14:textId="66A35ABF" w:rsidR="004C2282" w:rsidRPr="00BF0023" w:rsidRDefault="00A63BB5" w:rsidP="003F72CB">
            <w:pPr>
              <w:rPr>
                <w:b w:val="0"/>
                <w:color w:val="auto"/>
                <w:szCs w:val="24"/>
              </w:rPr>
            </w:pPr>
            <w:proofErr w:type="spellStart"/>
            <w:r w:rsidRPr="00BF0023">
              <w:rPr>
                <w:b w:val="0"/>
                <w:color w:val="auto"/>
                <w:szCs w:val="24"/>
              </w:rPr>
              <w:t>RuoloP</w:t>
            </w:r>
            <w:proofErr w:type="spellEnd"/>
          </w:p>
        </w:tc>
        <w:tc>
          <w:tcPr>
            <w:tcW w:w="3209" w:type="dxa"/>
          </w:tcPr>
          <w:p w14:paraId="73055ACB" w14:textId="13C77E34" w:rsidR="004C2282" w:rsidRPr="00BF0023" w:rsidRDefault="00A63BB5" w:rsidP="003F7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BF0023">
              <w:rPr>
                <w:color w:val="auto"/>
                <w:szCs w:val="24"/>
              </w:rPr>
              <w:t>Relazione</w:t>
            </w:r>
          </w:p>
        </w:tc>
        <w:tc>
          <w:tcPr>
            <w:tcW w:w="3210" w:type="dxa"/>
          </w:tcPr>
          <w:p w14:paraId="2F790BAB" w14:textId="31CD504E" w:rsidR="004C2282" w:rsidRPr="00BF0023" w:rsidRDefault="00BF0023" w:rsidP="003F7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BF0023">
              <w:rPr>
                <w:color w:val="auto"/>
                <w:szCs w:val="24"/>
              </w:rPr>
              <w:t>20.000</w:t>
            </w:r>
          </w:p>
        </w:tc>
      </w:tr>
      <w:tr w:rsidR="009B2FDB" w14:paraId="186FAC22" w14:textId="77777777" w:rsidTr="009B2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CCAA873" w14:textId="36E43BBB" w:rsidR="009B2FDB" w:rsidRPr="00BF0023" w:rsidRDefault="004E65E8" w:rsidP="003F72CB">
            <w:pPr>
              <w:rPr>
                <w:b w:val="0"/>
                <w:color w:val="auto"/>
                <w:szCs w:val="24"/>
              </w:rPr>
            </w:pPr>
            <w:r w:rsidRPr="00BF0023">
              <w:rPr>
                <w:b w:val="0"/>
                <w:color w:val="auto"/>
                <w:szCs w:val="24"/>
              </w:rPr>
              <w:t>Proponente</w:t>
            </w:r>
          </w:p>
        </w:tc>
        <w:tc>
          <w:tcPr>
            <w:tcW w:w="3209" w:type="dxa"/>
          </w:tcPr>
          <w:p w14:paraId="05AD3E4A" w14:textId="36EB85BE" w:rsidR="009B2FDB" w:rsidRPr="00BF0023" w:rsidRDefault="004F1438" w:rsidP="003F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BF0023">
              <w:rPr>
                <w:color w:val="auto"/>
                <w:szCs w:val="24"/>
              </w:rPr>
              <w:t>Entità</w:t>
            </w:r>
          </w:p>
        </w:tc>
        <w:tc>
          <w:tcPr>
            <w:tcW w:w="3210" w:type="dxa"/>
          </w:tcPr>
          <w:p w14:paraId="623B4FC2" w14:textId="1C3D9C00" w:rsidR="009B2FDB" w:rsidRPr="00BF0023" w:rsidRDefault="001F5E38" w:rsidP="003F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BF0023">
              <w:rPr>
                <w:color w:val="auto"/>
                <w:szCs w:val="24"/>
              </w:rPr>
              <w:t>20.000</w:t>
            </w:r>
          </w:p>
        </w:tc>
      </w:tr>
      <w:tr w:rsidR="009B2FDB" w14:paraId="149ED2EE" w14:textId="77777777" w:rsidTr="009B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2B41FC" w14:textId="685AF1EC" w:rsidR="009B2FDB" w:rsidRPr="000C2018" w:rsidRDefault="004E65E8" w:rsidP="003F72CB">
            <w:pPr>
              <w:rPr>
                <w:b w:val="0"/>
                <w:color w:val="auto"/>
                <w:szCs w:val="24"/>
              </w:rPr>
            </w:pPr>
            <w:r w:rsidRPr="000C2018">
              <w:rPr>
                <w:b w:val="0"/>
                <w:color w:val="auto"/>
                <w:szCs w:val="24"/>
              </w:rPr>
              <w:t>Proprietà</w:t>
            </w:r>
          </w:p>
        </w:tc>
        <w:tc>
          <w:tcPr>
            <w:tcW w:w="3209" w:type="dxa"/>
          </w:tcPr>
          <w:p w14:paraId="098F2BC7" w14:textId="17DA3FAE" w:rsidR="009B2FDB" w:rsidRPr="000C2018" w:rsidRDefault="004F1438" w:rsidP="003F7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0C2018">
              <w:rPr>
                <w:color w:val="auto"/>
                <w:szCs w:val="24"/>
              </w:rPr>
              <w:t>Relazione</w:t>
            </w:r>
          </w:p>
        </w:tc>
        <w:tc>
          <w:tcPr>
            <w:tcW w:w="3210" w:type="dxa"/>
          </w:tcPr>
          <w:p w14:paraId="548F32DB" w14:textId="0A761769" w:rsidR="009B2FDB" w:rsidRPr="000C2018" w:rsidRDefault="00A16D6C" w:rsidP="003F7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0C2018">
              <w:rPr>
                <w:color w:val="auto"/>
                <w:szCs w:val="24"/>
              </w:rPr>
              <w:t>22.000</w:t>
            </w:r>
          </w:p>
        </w:tc>
      </w:tr>
      <w:tr w:rsidR="009B2FDB" w14:paraId="72E0CDCB" w14:textId="77777777" w:rsidTr="009B2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0E9FFF" w14:textId="4725B63F" w:rsidR="009B2FDB" w:rsidRPr="000C2018" w:rsidRDefault="004E65E8" w:rsidP="003F72CB">
            <w:pPr>
              <w:rPr>
                <w:b w:val="0"/>
                <w:color w:val="auto"/>
                <w:szCs w:val="24"/>
              </w:rPr>
            </w:pPr>
            <w:r w:rsidRPr="000C2018">
              <w:rPr>
                <w:b w:val="0"/>
                <w:color w:val="auto"/>
                <w:szCs w:val="24"/>
              </w:rPr>
              <w:t>Autovettura</w:t>
            </w:r>
          </w:p>
        </w:tc>
        <w:tc>
          <w:tcPr>
            <w:tcW w:w="3209" w:type="dxa"/>
          </w:tcPr>
          <w:p w14:paraId="481CC191" w14:textId="54A5156E" w:rsidR="009B2FDB" w:rsidRPr="000C2018" w:rsidRDefault="004F1438" w:rsidP="003F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0C2018">
              <w:rPr>
                <w:color w:val="auto"/>
                <w:szCs w:val="24"/>
              </w:rPr>
              <w:t>Entità</w:t>
            </w:r>
          </w:p>
        </w:tc>
        <w:tc>
          <w:tcPr>
            <w:tcW w:w="3210" w:type="dxa"/>
          </w:tcPr>
          <w:p w14:paraId="123ABFE7" w14:textId="02265B0A" w:rsidR="009B2FDB" w:rsidRPr="000C2018" w:rsidRDefault="00A16D6C" w:rsidP="003F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0C2018">
              <w:rPr>
                <w:color w:val="auto"/>
                <w:szCs w:val="24"/>
              </w:rPr>
              <w:t>22.000</w:t>
            </w:r>
          </w:p>
        </w:tc>
      </w:tr>
      <w:tr w:rsidR="00AB2641" w14:paraId="5EE88DB6" w14:textId="77777777" w:rsidTr="009B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EF265A" w14:textId="77FF0BCB" w:rsidR="00AB2641" w:rsidRPr="000C2018" w:rsidRDefault="004E65E8" w:rsidP="003F72CB">
            <w:pPr>
              <w:rPr>
                <w:b w:val="0"/>
                <w:color w:val="auto"/>
                <w:szCs w:val="24"/>
              </w:rPr>
            </w:pPr>
            <w:r w:rsidRPr="000C2018">
              <w:rPr>
                <w:b w:val="0"/>
                <w:color w:val="auto"/>
                <w:szCs w:val="24"/>
              </w:rPr>
              <w:t>Tipologia</w:t>
            </w:r>
          </w:p>
        </w:tc>
        <w:tc>
          <w:tcPr>
            <w:tcW w:w="3209" w:type="dxa"/>
          </w:tcPr>
          <w:p w14:paraId="409F13E7" w14:textId="30A50B24" w:rsidR="00AB2641" w:rsidRPr="000C2018" w:rsidRDefault="004F1438" w:rsidP="003F7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0C2018">
              <w:rPr>
                <w:color w:val="auto"/>
                <w:szCs w:val="24"/>
              </w:rPr>
              <w:t>Relazione</w:t>
            </w:r>
          </w:p>
        </w:tc>
        <w:tc>
          <w:tcPr>
            <w:tcW w:w="3210" w:type="dxa"/>
          </w:tcPr>
          <w:p w14:paraId="31CB4A27" w14:textId="13C8B6B7" w:rsidR="00AB2641" w:rsidRPr="000C2018" w:rsidRDefault="00A02C8D" w:rsidP="003F7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0C2018">
              <w:rPr>
                <w:color w:val="auto"/>
                <w:szCs w:val="24"/>
              </w:rPr>
              <w:t>22.000</w:t>
            </w:r>
          </w:p>
        </w:tc>
      </w:tr>
      <w:tr w:rsidR="00AB2641" w14:paraId="1A8C3208" w14:textId="77777777" w:rsidTr="009B2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43B4756" w14:textId="32091892" w:rsidR="00AB2641" w:rsidRPr="000C2018" w:rsidRDefault="004E65E8" w:rsidP="003F72CB">
            <w:pPr>
              <w:rPr>
                <w:b w:val="0"/>
                <w:color w:val="auto"/>
                <w:szCs w:val="24"/>
              </w:rPr>
            </w:pPr>
            <w:r w:rsidRPr="000C2018">
              <w:rPr>
                <w:b w:val="0"/>
                <w:color w:val="auto"/>
                <w:szCs w:val="24"/>
              </w:rPr>
              <w:t>Modello</w:t>
            </w:r>
          </w:p>
        </w:tc>
        <w:tc>
          <w:tcPr>
            <w:tcW w:w="3209" w:type="dxa"/>
          </w:tcPr>
          <w:p w14:paraId="612C7EB7" w14:textId="441B0410" w:rsidR="00AB2641" w:rsidRPr="000C2018" w:rsidRDefault="00710BA3" w:rsidP="003F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0C2018">
              <w:rPr>
                <w:color w:val="auto"/>
                <w:szCs w:val="24"/>
              </w:rPr>
              <w:t>Entità</w:t>
            </w:r>
          </w:p>
        </w:tc>
        <w:tc>
          <w:tcPr>
            <w:tcW w:w="3210" w:type="dxa"/>
          </w:tcPr>
          <w:p w14:paraId="03060F78" w14:textId="75230560" w:rsidR="00AB2641" w:rsidRPr="000C2018" w:rsidRDefault="003C36C3" w:rsidP="003F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0C2018">
              <w:rPr>
                <w:color w:val="auto"/>
                <w:szCs w:val="24"/>
              </w:rPr>
              <w:t>500</w:t>
            </w:r>
          </w:p>
        </w:tc>
      </w:tr>
      <w:tr w:rsidR="00AB2641" w14:paraId="77A56385" w14:textId="77777777" w:rsidTr="009B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BF58B6C" w14:textId="01BFF67A" w:rsidR="00AB2641" w:rsidRPr="000C2018" w:rsidRDefault="004E65E8" w:rsidP="003F72CB">
            <w:pPr>
              <w:rPr>
                <w:b w:val="0"/>
                <w:color w:val="auto"/>
                <w:szCs w:val="24"/>
              </w:rPr>
            </w:pPr>
            <w:r w:rsidRPr="000C2018">
              <w:rPr>
                <w:b w:val="0"/>
                <w:color w:val="auto"/>
                <w:szCs w:val="24"/>
              </w:rPr>
              <w:t>Extra</w:t>
            </w:r>
          </w:p>
        </w:tc>
        <w:tc>
          <w:tcPr>
            <w:tcW w:w="3209" w:type="dxa"/>
          </w:tcPr>
          <w:p w14:paraId="45F290FD" w14:textId="42C9F6BC" w:rsidR="00AB2641" w:rsidRPr="000C2018" w:rsidRDefault="00710BA3" w:rsidP="003F7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0C2018">
              <w:rPr>
                <w:color w:val="auto"/>
                <w:szCs w:val="24"/>
              </w:rPr>
              <w:t>Relazione</w:t>
            </w:r>
          </w:p>
        </w:tc>
        <w:tc>
          <w:tcPr>
            <w:tcW w:w="3210" w:type="dxa"/>
          </w:tcPr>
          <w:p w14:paraId="05B12357" w14:textId="615039B2" w:rsidR="00AB2641" w:rsidRPr="000C2018" w:rsidRDefault="000C2018" w:rsidP="003F7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0C2018">
              <w:rPr>
                <w:color w:val="auto"/>
                <w:szCs w:val="24"/>
              </w:rPr>
              <w:t>22.000</w:t>
            </w:r>
          </w:p>
        </w:tc>
      </w:tr>
      <w:tr w:rsidR="00AB2641" w14:paraId="1CB32908" w14:textId="77777777" w:rsidTr="009B2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AA90430" w14:textId="00FBC6A7" w:rsidR="00AB2641" w:rsidRPr="000C2018" w:rsidRDefault="004E65E8" w:rsidP="003F72CB">
            <w:pPr>
              <w:rPr>
                <w:b w:val="0"/>
                <w:color w:val="auto"/>
                <w:szCs w:val="24"/>
              </w:rPr>
            </w:pPr>
            <w:r w:rsidRPr="000C2018">
              <w:rPr>
                <w:b w:val="0"/>
                <w:color w:val="auto"/>
                <w:szCs w:val="24"/>
              </w:rPr>
              <w:t>Optional</w:t>
            </w:r>
          </w:p>
        </w:tc>
        <w:tc>
          <w:tcPr>
            <w:tcW w:w="3209" w:type="dxa"/>
          </w:tcPr>
          <w:p w14:paraId="61126653" w14:textId="4C10E64D" w:rsidR="00AB2641" w:rsidRPr="000C2018" w:rsidRDefault="00710BA3" w:rsidP="003F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0C2018">
              <w:rPr>
                <w:color w:val="auto"/>
                <w:szCs w:val="24"/>
              </w:rPr>
              <w:t>Entità</w:t>
            </w:r>
          </w:p>
        </w:tc>
        <w:tc>
          <w:tcPr>
            <w:tcW w:w="3210" w:type="dxa"/>
          </w:tcPr>
          <w:p w14:paraId="19EC6388" w14:textId="6B1C9A9B" w:rsidR="00AB2641" w:rsidRPr="000C2018" w:rsidRDefault="000C2018" w:rsidP="003F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0C2018">
              <w:rPr>
                <w:color w:val="auto"/>
                <w:szCs w:val="24"/>
              </w:rPr>
              <w:t>22.000</w:t>
            </w:r>
          </w:p>
        </w:tc>
      </w:tr>
    </w:tbl>
    <w:p w14:paraId="4D7D56A3" w14:textId="5B79C199" w:rsidR="7B3ECFB2" w:rsidRDefault="7B3ECFB2"/>
    <w:p w14:paraId="73343B5E" w14:textId="77777777" w:rsidR="009B2FDB" w:rsidRPr="003F72CB" w:rsidRDefault="009B2FDB" w:rsidP="003F72CB">
      <w:pPr>
        <w:rPr>
          <w:b/>
          <w:szCs w:val="24"/>
        </w:rPr>
      </w:pPr>
    </w:p>
    <w:p w14:paraId="36272C75" w14:textId="72B7A7FA" w:rsidR="003F72CB" w:rsidRDefault="000D09D2" w:rsidP="003F72CB">
      <w:pPr>
        <w:rPr>
          <w:b/>
          <w:szCs w:val="24"/>
        </w:rPr>
      </w:pPr>
      <w:r>
        <w:rPr>
          <w:b/>
          <w:szCs w:val="24"/>
        </w:rPr>
        <w:t>Tavola degli accessi:</w:t>
      </w: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409F0" w14:paraId="5ECBBA46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0515643" w14:textId="2D7BF679" w:rsidR="000409F0" w:rsidRDefault="000409F0" w:rsidP="000409F0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Nome Costrutto</w:t>
            </w:r>
          </w:p>
        </w:tc>
        <w:tc>
          <w:tcPr>
            <w:tcW w:w="2407" w:type="dxa"/>
          </w:tcPr>
          <w:p w14:paraId="4B66F1A0" w14:textId="07AB4A84" w:rsidR="000409F0" w:rsidRDefault="000409F0" w:rsidP="00040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Numero Operazioni elementari</w:t>
            </w:r>
          </w:p>
        </w:tc>
        <w:tc>
          <w:tcPr>
            <w:tcW w:w="2407" w:type="dxa"/>
          </w:tcPr>
          <w:p w14:paraId="47506430" w14:textId="5156532A" w:rsidR="000409F0" w:rsidRDefault="000409F0" w:rsidP="00040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Tipo Operazione</w:t>
            </w:r>
          </w:p>
        </w:tc>
        <w:tc>
          <w:tcPr>
            <w:tcW w:w="2407" w:type="dxa"/>
          </w:tcPr>
          <w:p w14:paraId="72205E3A" w14:textId="77C14859" w:rsidR="000409F0" w:rsidRDefault="000409F0" w:rsidP="00040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Descrizione</w:t>
            </w:r>
          </w:p>
        </w:tc>
      </w:tr>
      <w:tr w:rsidR="004C3A6C" w14:paraId="76799DED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786BDC9" w14:textId="1BCCCBFE" w:rsidR="004C3A6C" w:rsidRPr="000C2018" w:rsidRDefault="007B70FC" w:rsidP="000409F0">
            <w:pPr>
              <w:rPr>
                <w:szCs w:val="24"/>
              </w:rPr>
            </w:pPr>
            <w:r>
              <w:rPr>
                <w:b w:val="0"/>
                <w:szCs w:val="24"/>
              </w:rPr>
              <w:t>Proponente</w:t>
            </w:r>
          </w:p>
        </w:tc>
        <w:tc>
          <w:tcPr>
            <w:tcW w:w="2407" w:type="dxa"/>
          </w:tcPr>
          <w:p w14:paraId="772B87A1" w14:textId="537DC6F5" w:rsidR="004C3A6C" w:rsidRPr="00504C98" w:rsidRDefault="004C3A6C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07" w:type="dxa"/>
          </w:tcPr>
          <w:p w14:paraId="5BFF33DB" w14:textId="57D0DE46" w:rsidR="004C3A6C" w:rsidRDefault="00D2702A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</w:t>
            </w:r>
          </w:p>
        </w:tc>
        <w:tc>
          <w:tcPr>
            <w:tcW w:w="2407" w:type="dxa"/>
          </w:tcPr>
          <w:p w14:paraId="687548E0" w14:textId="7236F6EB" w:rsidR="004C3A6C" w:rsidRDefault="00D2702A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Leggo le informazioni su </w:t>
            </w:r>
            <w:r w:rsidR="007B70FC">
              <w:rPr>
                <w:szCs w:val="24"/>
              </w:rPr>
              <w:t>Proponente</w:t>
            </w:r>
          </w:p>
        </w:tc>
      </w:tr>
      <w:tr w:rsidR="004C3A6C" w14:paraId="130BE422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A4745B9" w14:textId="54C2E2A5" w:rsidR="004C3A6C" w:rsidRPr="000C2018" w:rsidRDefault="004C3A6C" w:rsidP="000409F0">
            <w:pPr>
              <w:rPr>
                <w:szCs w:val="24"/>
              </w:rPr>
            </w:pPr>
            <w:proofErr w:type="spellStart"/>
            <w:r>
              <w:rPr>
                <w:b w:val="0"/>
                <w:szCs w:val="24"/>
              </w:rPr>
              <w:t>RuoloP</w:t>
            </w:r>
            <w:proofErr w:type="spellEnd"/>
          </w:p>
        </w:tc>
        <w:tc>
          <w:tcPr>
            <w:tcW w:w="2407" w:type="dxa"/>
          </w:tcPr>
          <w:p w14:paraId="2B4AB176" w14:textId="1B4677E1" w:rsidR="004C3A6C" w:rsidRPr="00504C98" w:rsidRDefault="004C3A6C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07" w:type="dxa"/>
          </w:tcPr>
          <w:p w14:paraId="6B86BAE1" w14:textId="02EC0644" w:rsidR="004C3A6C" w:rsidRDefault="00D2702A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407" w:type="dxa"/>
          </w:tcPr>
          <w:p w14:paraId="2ABC40BA" w14:textId="068ADD0C" w:rsidR="004C3A6C" w:rsidRDefault="000E447D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Creo una nuova occorrenza tra</w:t>
            </w:r>
            <w:r w:rsidR="000B05DD">
              <w:rPr>
                <w:szCs w:val="24"/>
              </w:rPr>
              <w:t xml:space="preserve"> </w:t>
            </w:r>
            <w:r w:rsidR="007B70FC">
              <w:rPr>
                <w:szCs w:val="24"/>
              </w:rPr>
              <w:t>Utente</w:t>
            </w:r>
            <w:r w:rsidR="000B05DD">
              <w:rPr>
                <w:szCs w:val="24"/>
              </w:rPr>
              <w:t xml:space="preserve"> e Proponente</w:t>
            </w:r>
          </w:p>
        </w:tc>
      </w:tr>
      <w:tr w:rsidR="000409F0" w14:paraId="77268404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8B5FC27" w14:textId="3B418885" w:rsidR="000409F0" w:rsidRDefault="000409F0" w:rsidP="000409F0">
            <w:pPr>
              <w:rPr>
                <w:szCs w:val="24"/>
              </w:rPr>
            </w:pPr>
            <w:r w:rsidRPr="000C2018">
              <w:rPr>
                <w:b w:val="0"/>
                <w:szCs w:val="24"/>
              </w:rPr>
              <w:t>Proponente</w:t>
            </w:r>
          </w:p>
        </w:tc>
        <w:tc>
          <w:tcPr>
            <w:tcW w:w="2407" w:type="dxa"/>
          </w:tcPr>
          <w:p w14:paraId="08972D27" w14:textId="53733FBC" w:rsidR="000409F0" w:rsidRPr="00504C98" w:rsidRDefault="00F071B5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04C98">
              <w:rPr>
                <w:szCs w:val="24"/>
              </w:rPr>
              <w:t>2</w:t>
            </w:r>
          </w:p>
        </w:tc>
        <w:tc>
          <w:tcPr>
            <w:tcW w:w="2407" w:type="dxa"/>
          </w:tcPr>
          <w:p w14:paraId="2AABE180" w14:textId="3E817836" w:rsidR="000409F0" w:rsidRPr="0098032A" w:rsidRDefault="0098032A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407" w:type="dxa"/>
          </w:tcPr>
          <w:p w14:paraId="1EF6A50C" w14:textId="0F8FA396" w:rsidR="000409F0" w:rsidRPr="00504C98" w:rsidRDefault="00C14FFD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Inserisco l’identificatore del proponente</w:t>
            </w:r>
          </w:p>
        </w:tc>
      </w:tr>
      <w:tr w:rsidR="000409F0" w14:paraId="5B1F1B93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A3724F" w14:textId="5C1F285D" w:rsidR="000409F0" w:rsidRDefault="000409F0" w:rsidP="000409F0">
            <w:pPr>
              <w:rPr>
                <w:szCs w:val="24"/>
              </w:rPr>
            </w:pPr>
            <w:r w:rsidRPr="000C2018">
              <w:rPr>
                <w:b w:val="0"/>
                <w:szCs w:val="24"/>
              </w:rPr>
              <w:t>Proprietà</w:t>
            </w:r>
          </w:p>
        </w:tc>
        <w:tc>
          <w:tcPr>
            <w:tcW w:w="2407" w:type="dxa"/>
          </w:tcPr>
          <w:p w14:paraId="6865070E" w14:textId="79D74B5E" w:rsidR="000409F0" w:rsidRPr="00504C98" w:rsidRDefault="00F071B5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04C98">
              <w:rPr>
                <w:szCs w:val="24"/>
              </w:rPr>
              <w:t>2</w:t>
            </w:r>
          </w:p>
        </w:tc>
        <w:tc>
          <w:tcPr>
            <w:tcW w:w="2407" w:type="dxa"/>
          </w:tcPr>
          <w:p w14:paraId="06CC936F" w14:textId="07ED735B" w:rsidR="000409F0" w:rsidRPr="0098032A" w:rsidRDefault="0098032A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407" w:type="dxa"/>
          </w:tcPr>
          <w:p w14:paraId="7140B9A6" w14:textId="16532D56" w:rsidR="000409F0" w:rsidRPr="00504C98" w:rsidRDefault="00204E65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Scrivo una nuova occorrenza tra Proponente e Autovettura</w:t>
            </w:r>
          </w:p>
        </w:tc>
      </w:tr>
      <w:tr w:rsidR="000409F0" w14:paraId="15A581C8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371C36C" w14:textId="325C4DA7" w:rsidR="000409F0" w:rsidRDefault="000409F0" w:rsidP="000409F0">
            <w:pPr>
              <w:rPr>
                <w:szCs w:val="24"/>
              </w:rPr>
            </w:pPr>
            <w:r w:rsidRPr="000C2018">
              <w:rPr>
                <w:b w:val="0"/>
                <w:szCs w:val="24"/>
              </w:rPr>
              <w:t>Autovettura</w:t>
            </w:r>
          </w:p>
        </w:tc>
        <w:tc>
          <w:tcPr>
            <w:tcW w:w="2407" w:type="dxa"/>
          </w:tcPr>
          <w:p w14:paraId="4E62EB16" w14:textId="34609F98" w:rsidR="000409F0" w:rsidRPr="00504C98" w:rsidRDefault="00F071B5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04C98">
              <w:rPr>
                <w:szCs w:val="24"/>
              </w:rPr>
              <w:t>2</w:t>
            </w:r>
          </w:p>
        </w:tc>
        <w:tc>
          <w:tcPr>
            <w:tcW w:w="2407" w:type="dxa"/>
          </w:tcPr>
          <w:p w14:paraId="43E19790" w14:textId="3B6F2554" w:rsidR="000409F0" w:rsidRPr="0098032A" w:rsidRDefault="0098032A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407" w:type="dxa"/>
          </w:tcPr>
          <w:p w14:paraId="408050B8" w14:textId="551A91D2" w:rsidR="000409F0" w:rsidRPr="00504C98" w:rsidRDefault="00FF59E5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04C98">
              <w:rPr>
                <w:szCs w:val="24"/>
              </w:rPr>
              <w:t>Vengono inserite le informazioni</w:t>
            </w:r>
            <w:r w:rsidR="0018550F" w:rsidRPr="00504C98">
              <w:rPr>
                <w:szCs w:val="24"/>
              </w:rPr>
              <w:t xml:space="preserve"> </w:t>
            </w:r>
            <w:r w:rsidRPr="00504C98">
              <w:rPr>
                <w:szCs w:val="24"/>
              </w:rPr>
              <w:t xml:space="preserve">generali riguardanti </w:t>
            </w:r>
            <w:r w:rsidR="0018550F" w:rsidRPr="00504C98">
              <w:rPr>
                <w:szCs w:val="24"/>
              </w:rPr>
              <w:t>il veicolo</w:t>
            </w:r>
          </w:p>
        </w:tc>
      </w:tr>
      <w:tr w:rsidR="000409F0" w14:paraId="2603E5A9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9EA4138" w14:textId="09D338FB" w:rsidR="000409F0" w:rsidRDefault="000409F0" w:rsidP="000409F0">
            <w:pPr>
              <w:rPr>
                <w:szCs w:val="24"/>
              </w:rPr>
            </w:pPr>
            <w:r w:rsidRPr="000C2018">
              <w:rPr>
                <w:b w:val="0"/>
                <w:szCs w:val="24"/>
              </w:rPr>
              <w:t>Tipologia</w:t>
            </w:r>
          </w:p>
        </w:tc>
        <w:tc>
          <w:tcPr>
            <w:tcW w:w="2407" w:type="dxa"/>
          </w:tcPr>
          <w:p w14:paraId="6AD4C740" w14:textId="55CBA581" w:rsidR="000409F0" w:rsidRPr="00504C98" w:rsidRDefault="00F071B5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04C98">
              <w:rPr>
                <w:szCs w:val="24"/>
              </w:rPr>
              <w:t>2</w:t>
            </w:r>
          </w:p>
        </w:tc>
        <w:tc>
          <w:tcPr>
            <w:tcW w:w="2407" w:type="dxa"/>
          </w:tcPr>
          <w:p w14:paraId="7FECCE25" w14:textId="4294171B" w:rsidR="000409F0" w:rsidRPr="00504C98" w:rsidRDefault="0098032A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04C98">
              <w:rPr>
                <w:szCs w:val="24"/>
              </w:rPr>
              <w:t>S</w:t>
            </w:r>
          </w:p>
        </w:tc>
        <w:tc>
          <w:tcPr>
            <w:tcW w:w="2407" w:type="dxa"/>
          </w:tcPr>
          <w:p w14:paraId="3AAD50DC" w14:textId="362869BE" w:rsidR="000409F0" w:rsidRPr="00504C98" w:rsidRDefault="00736743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04C98">
              <w:rPr>
                <w:szCs w:val="24"/>
              </w:rPr>
              <w:t xml:space="preserve">Scrivo una nuova occorrenza </w:t>
            </w:r>
            <w:r w:rsidR="00850828" w:rsidRPr="00504C98">
              <w:rPr>
                <w:szCs w:val="24"/>
              </w:rPr>
              <w:t>tra Autovettura e Modello</w:t>
            </w:r>
          </w:p>
        </w:tc>
      </w:tr>
      <w:tr w:rsidR="000409F0" w14:paraId="01552B90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E8E40C9" w14:textId="073DBBC5" w:rsidR="000409F0" w:rsidRDefault="000409F0" w:rsidP="000409F0">
            <w:pPr>
              <w:rPr>
                <w:szCs w:val="24"/>
              </w:rPr>
            </w:pPr>
            <w:r w:rsidRPr="000C2018">
              <w:rPr>
                <w:b w:val="0"/>
                <w:szCs w:val="24"/>
              </w:rPr>
              <w:lastRenderedPageBreak/>
              <w:t>Modello</w:t>
            </w:r>
          </w:p>
        </w:tc>
        <w:tc>
          <w:tcPr>
            <w:tcW w:w="2407" w:type="dxa"/>
          </w:tcPr>
          <w:p w14:paraId="3258484C" w14:textId="7FB820B4" w:rsidR="000409F0" w:rsidRPr="00504C98" w:rsidRDefault="00F071B5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04C98">
              <w:rPr>
                <w:szCs w:val="24"/>
              </w:rPr>
              <w:t>2</w:t>
            </w:r>
          </w:p>
        </w:tc>
        <w:tc>
          <w:tcPr>
            <w:tcW w:w="2407" w:type="dxa"/>
          </w:tcPr>
          <w:p w14:paraId="7FDA4706" w14:textId="46474AB0" w:rsidR="000409F0" w:rsidRPr="00504C98" w:rsidRDefault="0098032A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04C98">
              <w:rPr>
                <w:szCs w:val="24"/>
              </w:rPr>
              <w:t>S</w:t>
            </w:r>
          </w:p>
        </w:tc>
        <w:tc>
          <w:tcPr>
            <w:tcW w:w="2407" w:type="dxa"/>
          </w:tcPr>
          <w:p w14:paraId="73E3B2F4" w14:textId="132FA602" w:rsidR="000409F0" w:rsidRPr="00504C98" w:rsidRDefault="00FA5470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04C98">
              <w:rPr>
                <w:szCs w:val="24"/>
              </w:rPr>
              <w:t xml:space="preserve">Vengono inserite informazioni aggiuntive </w:t>
            </w:r>
            <w:r w:rsidR="005C66B5" w:rsidRPr="00504C98">
              <w:rPr>
                <w:szCs w:val="24"/>
              </w:rPr>
              <w:t>del veicolo</w:t>
            </w:r>
          </w:p>
        </w:tc>
      </w:tr>
      <w:tr w:rsidR="000409F0" w14:paraId="6DC42CB8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307DA9C" w14:textId="19F48828" w:rsidR="000409F0" w:rsidRPr="00504C98" w:rsidRDefault="000409F0" w:rsidP="000409F0">
            <w:pPr>
              <w:rPr>
                <w:szCs w:val="24"/>
              </w:rPr>
            </w:pPr>
            <w:r w:rsidRPr="000C2018">
              <w:rPr>
                <w:b w:val="0"/>
                <w:szCs w:val="24"/>
              </w:rPr>
              <w:t>Extra</w:t>
            </w:r>
          </w:p>
        </w:tc>
        <w:tc>
          <w:tcPr>
            <w:tcW w:w="2407" w:type="dxa"/>
          </w:tcPr>
          <w:p w14:paraId="5F5A3822" w14:textId="471EB2A4" w:rsidR="000409F0" w:rsidRPr="00504C98" w:rsidRDefault="00F071B5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04C98">
              <w:rPr>
                <w:szCs w:val="24"/>
              </w:rPr>
              <w:t>2</w:t>
            </w:r>
          </w:p>
        </w:tc>
        <w:tc>
          <w:tcPr>
            <w:tcW w:w="2407" w:type="dxa"/>
          </w:tcPr>
          <w:p w14:paraId="232869AA" w14:textId="380920A6" w:rsidR="000409F0" w:rsidRPr="00504C98" w:rsidRDefault="0098032A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04C98">
              <w:rPr>
                <w:szCs w:val="24"/>
              </w:rPr>
              <w:t>S</w:t>
            </w:r>
          </w:p>
        </w:tc>
        <w:tc>
          <w:tcPr>
            <w:tcW w:w="2407" w:type="dxa"/>
          </w:tcPr>
          <w:p w14:paraId="606A6C28" w14:textId="15E395FE" w:rsidR="000409F0" w:rsidRPr="00504C98" w:rsidRDefault="00DD1E1D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04C98">
              <w:rPr>
                <w:szCs w:val="24"/>
              </w:rPr>
              <w:t>Scrivo un</w:t>
            </w:r>
            <w:r w:rsidR="00667CA5" w:rsidRPr="00504C98">
              <w:rPr>
                <w:szCs w:val="24"/>
              </w:rPr>
              <w:t>a nuova occorrenza tra Autovettura e Optional</w:t>
            </w:r>
          </w:p>
        </w:tc>
      </w:tr>
      <w:tr w:rsidR="000409F0" w14:paraId="5F5AB798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5D9FF17" w14:textId="36422AAB" w:rsidR="000409F0" w:rsidRPr="00504C98" w:rsidRDefault="000409F0" w:rsidP="000409F0">
            <w:pPr>
              <w:rPr>
                <w:szCs w:val="24"/>
              </w:rPr>
            </w:pPr>
            <w:r w:rsidRPr="000C2018">
              <w:rPr>
                <w:b w:val="0"/>
                <w:szCs w:val="24"/>
              </w:rPr>
              <w:t>Optional</w:t>
            </w:r>
          </w:p>
        </w:tc>
        <w:tc>
          <w:tcPr>
            <w:tcW w:w="2407" w:type="dxa"/>
          </w:tcPr>
          <w:p w14:paraId="571BF51D" w14:textId="766CCDC3" w:rsidR="000409F0" w:rsidRPr="00504C98" w:rsidRDefault="00F071B5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04C98">
              <w:rPr>
                <w:szCs w:val="24"/>
              </w:rPr>
              <w:t>2</w:t>
            </w:r>
          </w:p>
        </w:tc>
        <w:tc>
          <w:tcPr>
            <w:tcW w:w="2407" w:type="dxa"/>
          </w:tcPr>
          <w:p w14:paraId="6697389E" w14:textId="51364A8F" w:rsidR="000409F0" w:rsidRPr="00504C98" w:rsidRDefault="0098032A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04C98">
              <w:rPr>
                <w:szCs w:val="24"/>
              </w:rPr>
              <w:t>S</w:t>
            </w:r>
          </w:p>
        </w:tc>
        <w:tc>
          <w:tcPr>
            <w:tcW w:w="2407" w:type="dxa"/>
          </w:tcPr>
          <w:p w14:paraId="5263F27E" w14:textId="1CE7E74E" w:rsidR="000409F0" w:rsidRPr="00504C98" w:rsidRDefault="005C66B5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04C98">
              <w:rPr>
                <w:szCs w:val="24"/>
              </w:rPr>
              <w:t>Vengono inserite caratteris</w:t>
            </w:r>
            <w:r w:rsidR="00504C98" w:rsidRPr="00504C98">
              <w:rPr>
                <w:szCs w:val="24"/>
              </w:rPr>
              <w:t>ti</w:t>
            </w:r>
            <w:r w:rsidRPr="00504C98">
              <w:rPr>
                <w:szCs w:val="24"/>
              </w:rPr>
              <w:t xml:space="preserve">che </w:t>
            </w:r>
            <w:r w:rsidR="00504C98" w:rsidRPr="00504C98">
              <w:rPr>
                <w:szCs w:val="24"/>
              </w:rPr>
              <w:t>secondarie del veicolo</w:t>
            </w:r>
          </w:p>
        </w:tc>
      </w:tr>
    </w:tbl>
    <w:p w14:paraId="62C616B0" w14:textId="02910B59" w:rsidR="29484359" w:rsidRDefault="29484359"/>
    <w:p w14:paraId="45B9C965" w14:textId="14BAEE49" w:rsidR="7B3ECFB2" w:rsidRDefault="7B3ECFB2"/>
    <w:p w14:paraId="7D0AEB02" w14:textId="5F8BF0FD" w:rsidR="0D81994F" w:rsidRDefault="0D81994F"/>
    <w:p w14:paraId="727BC6B1" w14:textId="77777777" w:rsidR="00252953" w:rsidRDefault="00252953" w:rsidP="00252953">
      <w:pPr>
        <w:rPr>
          <w:rFonts w:ascii="Constantia" w:hAnsi="Constantia"/>
        </w:rPr>
      </w:pPr>
    </w:p>
    <w:p w14:paraId="11826F7C" w14:textId="77777777" w:rsidR="00252953" w:rsidRDefault="00252953" w:rsidP="00252953">
      <w:pPr>
        <w:rPr>
          <w:b/>
          <w:szCs w:val="24"/>
        </w:rPr>
      </w:pPr>
      <w:r>
        <w:rPr>
          <w:b/>
          <w:szCs w:val="24"/>
        </w:rPr>
        <w:t>Tavola delle operazioni:</w:t>
      </w:r>
    </w:p>
    <w:tbl>
      <w:tblPr>
        <w:tblStyle w:val="Tabellagriglia6acolori-colore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953" w14:paraId="4E184C89" w14:textId="77777777" w:rsidTr="0076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FBB333" w14:textId="77777777" w:rsidR="00252953" w:rsidRPr="00AD1D75" w:rsidRDefault="00252953" w:rsidP="007662FC">
            <w:pPr>
              <w:rPr>
                <w:b w:val="0"/>
                <w:color w:val="auto"/>
                <w:szCs w:val="24"/>
              </w:rPr>
            </w:pPr>
            <w:r w:rsidRPr="00AD1D75">
              <w:rPr>
                <w:b w:val="0"/>
                <w:color w:val="auto"/>
                <w:szCs w:val="24"/>
              </w:rPr>
              <w:t>Totale operazioni elementari per singola operazione</w:t>
            </w:r>
          </w:p>
        </w:tc>
        <w:tc>
          <w:tcPr>
            <w:tcW w:w="4814" w:type="dxa"/>
          </w:tcPr>
          <w:p w14:paraId="7A168C7B" w14:textId="312F56D3" w:rsidR="00252953" w:rsidRPr="00AD1D75" w:rsidRDefault="00F554CF" w:rsidP="00766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>1+</w:t>
            </w:r>
            <w:r w:rsidR="00252953" w:rsidRPr="00AD1D75">
              <w:rPr>
                <w:b w:val="0"/>
                <w:color w:val="auto"/>
                <w:szCs w:val="24"/>
              </w:rPr>
              <w:t>2+2+2+2+2</w:t>
            </w:r>
            <w:r>
              <w:rPr>
                <w:b w:val="0"/>
                <w:color w:val="auto"/>
                <w:szCs w:val="24"/>
              </w:rPr>
              <w:t>+2</w:t>
            </w:r>
            <w:r w:rsidR="00252953" w:rsidRPr="00AD1D75">
              <w:rPr>
                <w:b w:val="0"/>
                <w:color w:val="auto"/>
                <w:szCs w:val="24"/>
              </w:rPr>
              <w:t>+2+2</w:t>
            </w:r>
            <w:r w:rsidR="0000346B">
              <w:rPr>
                <w:b w:val="0"/>
                <w:color w:val="auto"/>
                <w:szCs w:val="24"/>
              </w:rPr>
              <w:t xml:space="preserve"> </w:t>
            </w:r>
            <w:r w:rsidR="00252953" w:rsidRPr="00AD1D75">
              <w:rPr>
                <w:b w:val="0"/>
                <w:color w:val="auto"/>
                <w:szCs w:val="24"/>
              </w:rPr>
              <w:t>=</w:t>
            </w:r>
            <w:r w:rsidR="0000346B">
              <w:rPr>
                <w:b w:val="0"/>
                <w:color w:val="auto"/>
                <w:szCs w:val="24"/>
              </w:rPr>
              <w:t xml:space="preserve"> </w:t>
            </w:r>
            <w:r w:rsidR="00143802">
              <w:rPr>
                <w:b w:val="0"/>
                <w:color w:val="auto"/>
                <w:szCs w:val="24"/>
              </w:rPr>
              <w:t>1</w:t>
            </w:r>
            <w:r w:rsidR="0084479A">
              <w:rPr>
                <w:b w:val="0"/>
                <w:color w:val="auto"/>
                <w:szCs w:val="24"/>
              </w:rPr>
              <w:t>7</w:t>
            </w:r>
          </w:p>
        </w:tc>
      </w:tr>
      <w:tr w:rsidR="00252953" w14:paraId="6B165862" w14:textId="77777777" w:rsidTr="0076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3CF55F" w14:textId="77777777" w:rsidR="00252953" w:rsidRPr="00AD1D75" w:rsidRDefault="00252953" w:rsidP="007662FC">
            <w:pPr>
              <w:rPr>
                <w:b w:val="0"/>
                <w:color w:val="auto"/>
                <w:szCs w:val="24"/>
              </w:rPr>
            </w:pPr>
            <w:r w:rsidRPr="00AD1D75">
              <w:rPr>
                <w:b w:val="0"/>
                <w:color w:val="auto"/>
                <w:szCs w:val="24"/>
              </w:rPr>
              <w:t>Totale operazioni elementari al giorno</w:t>
            </w:r>
          </w:p>
        </w:tc>
        <w:tc>
          <w:tcPr>
            <w:tcW w:w="4814" w:type="dxa"/>
          </w:tcPr>
          <w:p w14:paraId="5E9DE991" w14:textId="2BBBDB56" w:rsidR="00252953" w:rsidRPr="00AD1D75" w:rsidRDefault="00143802" w:rsidP="00766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  <w:r w:rsidR="0084479A">
              <w:rPr>
                <w:color w:val="auto"/>
                <w:szCs w:val="24"/>
              </w:rPr>
              <w:t>7</w:t>
            </w:r>
            <w:r w:rsidR="0000346B">
              <w:rPr>
                <w:color w:val="auto"/>
                <w:szCs w:val="24"/>
              </w:rPr>
              <w:t xml:space="preserve"> </w:t>
            </w:r>
            <w:r w:rsidR="00252953" w:rsidRPr="00AD1D75">
              <w:rPr>
                <w:color w:val="auto"/>
                <w:szCs w:val="24"/>
              </w:rPr>
              <w:t>× 120=2</w:t>
            </w:r>
            <w:r w:rsidR="0000346B">
              <w:rPr>
                <w:color w:val="auto"/>
                <w:szCs w:val="24"/>
              </w:rPr>
              <w:t>.</w:t>
            </w:r>
            <w:r w:rsidR="00006067">
              <w:rPr>
                <w:color w:val="auto"/>
                <w:szCs w:val="24"/>
              </w:rPr>
              <w:t>04</w:t>
            </w:r>
            <w:r w:rsidR="00252953" w:rsidRPr="00AD1D75">
              <w:rPr>
                <w:color w:val="auto"/>
                <w:szCs w:val="24"/>
              </w:rPr>
              <w:t>0</w:t>
            </w:r>
          </w:p>
        </w:tc>
      </w:tr>
    </w:tbl>
    <w:p w14:paraId="10584D2C" w14:textId="01EB03EA" w:rsidR="29484359" w:rsidRDefault="29484359"/>
    <w:p w14:paraId="33836A2B" w14:textId="4E5C1C9C" w:rsidR="7B3ECFB2" w:rsidRDefault="7B3ECFB2"/>
    <w:p w14:paraId="0368FF13" w14:textId="2A90E97C" w:rsidR="2AD5BB34" w:rsidRDefault="2AD5BB34"/>
    <w:p w14:paraId="51F34B16" w14:textId="639BF7DF" w:rsidR="00CB74D5" w:rsidRDefault="00CB74D5" w:rsidP="00E51C0A">
      <w:pPr>
        <w:rPr>
          <w:b/>
          <w:szCs w:val="24"/>
        </w:rPr>
      </w:pPr>
    </w:p>
    <w:p w14:paraId="71810338" w14:textId="7D657A0B" w:rsidR="00CE4318" w:rsidRDefault="00CE4318" w:rsidP="00E51C0A">
      <w:pPr>
        <w:rPr>
          <w:b/>
          <w:szCs w:val="24"/>
        </w:rPr>
      </w:pPr>
    </w:p>
    <w:p w14:paraId="3907FE32" w14:textId="02AF83EF" w:rsidR="00CE4318" w:rsidRDefault="00CE4318" w:rsidP="00E51C0A">
      <w:pPr>
        <w:rPr>
          <w:b/>
          <w:szCs w:val="24"/>
        </w:rPr>
      </w:pPr>
    </w:p>
    <w:p w14:paraId="22650B0B" w14:textId="196566B7" w:rsidR="00CE4318" w:rsidRDefault="00CE4318" w:rsidP="00E51C0A">
      <w:pPr>
        <w:rPr>
          <w:b/>
          <w:szCs w:val="24"/>
        </w:rPr>
      </w:pPr>
    </w:p>
    <w:p w14:paraId="62222A0F" w14:textId="53B46866" w:rsidR="00CE4318" w:rsidRDefault="00CE4318" w:rsidP="00E51C0A">
      <w:pPr>
        <w:rPr>
          <w:b/>
          <w:szCs w:val="24"/>
        </w:rPr>
      </w:pPr>
    </w:p>
    <w:p w14:paraId="4B1600EC" w14:textId="262E3ED8" w:rsidR="00CE4318" w:rsidRDefault="00CE4318" w:rsidP="00E51C0A">
      <w:pPr>
        <w:rPr>
          <w:b/>
          <w:szCs w:val="24"/>
        </w:rPr>
      </w:pPr>
    </w:p>
    <w:p w14:paraId="572DA787" w14:textId="0D80D5B1" w:rsidR="00CE4318" w:rsidRDefault="00CE4318" w:rsidP="00E51C0A">
      <w:pPr>
        <w:rPr>
          <w:b/>
          <w:szCs w:val="24"/>
        </w:rPr>
      </w:pPr>
    </w:p>
    <w:p w14:paraId="3D5FE747" w14:textId="77777777" w:rsidR="00CE4318" w:rsidRDefault="00CE4318" w:rsidP="00E51C0A">
      <w:pPr>
        <w:rPr>
          <w:b/>
          <w:szCs w:val="24"/>
        </w:rPr>
      </w:pPr>
    </w:p>
    <w:p w14:paraId="1ACE4CFD" w14:textId="77777777" w:rsidR="006E1851" w:rsidRDefault="006E1851" w:rsidP="006E1851">
      <w:pPr>
        <w:rPr>
          <w:rFonts w:ascii="Constantia" w:hAnsi="Constantia"/>
          <w:b/>
          <w:szCs w:val="24"/>
        </w:rPr>
      </w:pPr>
    </w:p>
    <w:p w14:paraId="776C5661" w14:textId="674222E1" w:rsidR="006E1851" w:rsidRPr="00CE4318" w:rsidRDefault="006E1851" w:rsidP="00AE7259">
      <w:pPr>
        <w:pStyle w:val="Paragrafoelenco"/>
        <w:numPr>
          <w:ilvl w:val="0"/>
          <w:numId w:val="4"/>
        </w:numPr>
        <w:jc w:val="both"/>
        <w:rPr>
          <w:rFonts w:ascii="Constantia" w:eastAsia="HGMinchoE" w:hAnsi="Constantia" w:cs="Times New Roman"/>
          <w:b/>
        </w:rPr>
      </w:pPr>
      <w:r w:rsidRPr="023B9324">
        <w:rPr>
          <w:rFonts w:ascii="Constantia" w:eastAsia="HGMinchoE" w:hAnsi="Constantia" w:cs="Times New Roman"/>
          <w:b/>
        </w:rPr>
        <w:lastRenderedPageBreak/>
        <w:t>Prenotazione di Car Sharing</w:t>
      </w:r>
    </w:p>
    <w:p w14:paraId="123ACA97" w14:textId="77777777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14E1B21E" w14:textId="53116D47" w:rsidR="00177943" w:rsidRDefault="006E1851" w:rsidP="00177943">
      <w:pPr>
        <w:pStyle w:val="Paragrafoelenco"/>
        <w:rPr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Descrizione</w:t>
      </w:r>
      <w:r>
        <w:rPr>
          <w:rFonts w:ascii="Constantia" w:eastAsia="HGMinchoE" w:hAnsi="Constantia" w:cs="Times New Roman"/>
          <w:szCs w:val="24"/>
        </w:rPr>
        <w:t xml:space="preserve">: </w:t>
      </w:r>
      <w:r w:rsidR="00BE7414">
        <w:rPr>
          <w:rFonts w:ascii="Constantia" w:eastAsia="HGMinchoE" w:hAnsi="Constantia" w:cs="Times New Roman"/>
          <w:szCs w:val="24"/>
        </w:rPr>
        <w:t>Un utente fruitore prenota un’auto disponibile in una certa fascia oraria</w:t>
      </w:r>
      <w:r w:rsidR="00E80C1B">
        <w:rPr>
          <w:rFonts w:ascii="Constantia" w:eastAsia="HGMinchoE" w:hAnsi="Constantia" w:cs="Times New Roman"/>
          <w:szCs w:val="24"/>
        </w:rPr>
        <w:t xml:space="preserve"> </w:t>
      </w:r>
      <w:r w:rsidR="00230EE6">
        <w:rPr>
          <w:rFonts w:ascii="Constantia" w:eastAsia="HGMinchoE" w:hAnsi="Constantia" w:cs="Times New Roman"/>
          <w:szCs w:val="24"/>
        </w:rPr>
        <w:t>di un determinato giorno</w:t>
      </w:r>
      <w:r w:rsidR="003D3C72">
        <w:rPr>
          <w:rFonts w:ascii="Constantia" w:eastAsia="HGMinchoE" w:hAnsi="Constantia" w:cs="Times New Roman"/>
          <w:szCs w:val="24"/>
        </w:rPr>
        <w:t xml:space="preserve"> per usufruire del Car Sharing</w:t>
      </w:r>
      <w:r w:rsidR="00177943">
        <w:rPr>
          <w:rFonts w:ascii="Constantia" w:eastAsia="HGMinchoE" w:hAnsi="Constantia" w:cs="Times New Roman"/>
          <w:szCs w:val="24"/>
        </w:rPr>
        <w:t>,</w:t>
      </w:r>
      <w:r w:rsidR="00177943">
        <w:rPr>
          <w:szCs w:val="24"/>
        </w:rPr>
        <w:t xml:space="preserve"> se non compare come fruitore lo registra come tale.</w:t>
      </w:r>
    </w:p>
    <w:p w14:paraId="2518D0E1" w14:textId="77777777" w:rsidR="006E1851" w:rsidRDefault="006E1851" w:rsidP="002B54BE">
      <w:pPr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4411FB37" w14:textId="0FBA0A47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Input</w:t>
      </w:r>
      <w:r>
        <w:rPr>
          <w:rFonts w:ascii="Constantia" w:eastAsia="HGMinchoE" w:hAnsi="Constantia" w:cs="Times New Roman"/>
          <w:szCs w:val="24"/>
        </w:rPr>
        <w:t xml:space="preserve">: </w:t>
      </w:r>
      <w:proofErr w:type="spellStart"/>
      <w:r w:rsidR="007D7882">
        <w:rPr>
          <w:rFonts w:ascii="Constantia" w:eastAsia="HGMinchoE" w:hAnsi="Constantia" w:cs="Times New Roman"/>
          <w:szCs w:val="24"/>
        </w:rPr>
        <w:t>CodiceFiscale</w:t>
      </w:r>
      <w:proofErr w:type="spellEnd"/>
      <w:r w:rsidR="0044054B">
        <w:rPr>
          <w:rFonts w:ascii="Constantia" w:eastAsia="HGMinchoE" w:hAnsi="Constantia" w:cs="Times New Roman"/>
          <w:szCs w:val="24"/>
        </w:rPr>
        <w:t xml:space="preserve">, </w:t>
      </w:r>
      <w:r w:rsidR="00D26CE4">
        <w:rPr>
          <w:rFonts w:ascii="Constantia" w:eastAsia="HGMinchoE" w:hAnsi="Constantia" w:cs="Times New Roman"/>
          <w:szCs w:val="24"/>
        </w:rPr>
        <w:t>D</w:t>
      </w:r>
      <w:r w:rsidR="00B20127">
        <w:rPr>
          <w:rFonts w:ascii="Constantia" w:eastAsia="HGMinchoE" w:hAnsi="Constantia" w:cs="Times New Roman"/>
          <w:szCs w:val="24"/>
        </w:rPr>
        <w:t>ata Inizio</w:t>
      </w:r>
      <w:r w:rsidR="00C63C3A">
        <w:rPr>
          <w:rFonts w:ascii="Constantia" w:eastAsia="HGMinchoE" w:hAnsi="Constantia" w:cs="Times New Roman"/>
          <w:szCs w:val="24"/>
        </w:rPr>
        <w:t>, Data Fine</w:t>
      </w:r>
      <w:r w:rsidR="00EE3CD9">
        <w:rPr>
          <w:rFonts w:ascii="Constantia" w:eastAsia="HGMinchoE" w:hAnsi="Constantia" w:cs="Times New Roman"/>
          <w:szCs w:val="24"/>
        </w:rPr>
        <w:t>.</w:t>
      </w:r>
      <w:r w:rsidR="00161B76">
        <w:rPr>
          <w:rFonts w:ascii="Constantia" w:eastAsia="HGMinchoE" w:hAnsi="Constantia" w:cs="Times New Roman"/>
          <w:szCs w:val="24"/>
        </w:rPr>
        <w:t xml:space="preserve"> </w:t>
      </w:r>
    </w:p>
    <w:p w14:paraId="00DF3EA8" w14:textId="77777777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0F736610" w14:textId="4C83F80E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Output</w:t>
      </w:r>
      <w:r>
        <w:rPr>
          <w:rFonts w:ascii="Constantia" w:eastAsia="HGMinchoE" w:hAnsi="Constantia" w:cs="Times New Roman"/>
          <w:szCs w:val="24"/>
        </w:rPr>
        <w:t>:</w:t>
      </w:r>
      <w:r w:rsidR="00510D7B">
        <w:rPr>
          <w:rFonts w:ascii="Constantia" w:eastAsia="HGMinchoE" w:hAnsi="Constantia" w:cs="Times New Roman"/>
          <w:szCs w:val="24"/>
        </w:rPr>
        <w:t xml:space="preserve"> </w:t>
      </w:r>
      <w:r w:rsidR="00606819">
        <w:rPr>
          <w:rFonts w:ascii="Constantia" w:eastAsia="HGMinchoE" w:hAnsi="Constantia" w:cs="Times New Roman"/>
          <w:szCs w:val="24"/>
        </w:rPr>
        <w:t>Inserimento di una prenotazione di Car Sharing nel database</w:t>
      </w:r>
      <w:r w:rsidR="004768BB">
        <w:rPr>
          <w:rFonts w:ascii="Constantia" w:eastAsia="HGMinchoE" w:hAnsi="Constantia" w:cs="Times New Roman"/>
          <w:szCs w:val="24"/>
        </w:rPr>
        <w:t>, eventuale registrazione dell’utente come fruitore.</w:t>
      </w:r>
    </w:p>
    <w:p w14:paraId="591F1BAD" w14:textId="77777777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1975931B" w14:textId="648E51FE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Frequenza giornaliera</w:t>
      </w:r>
      <w:r>
        <w:rPr>
          <w:rFonts w:ascii="Constantia" w:eastAsia="HGMinchoE" w:hAnsi="Constantia" w:cs="Times New Roman"/>
          <w:szCs w:val="24"/>
        </w:rPr>
        <w:t xml:space="preserve">: </w:t>
      </w:r>
      <w:r w:rsidR="0004570F">
        <w:rPr>
          <w:rFonts w:ascii="Constantia" w:eastAsia="HGMinchoE" w:hAnsi="Constantia" w:cs="Times New Roman"/>
          <w:szCs w:val="24"/>
        </w:rPr>
        <w:t>500.</w:t>
      </w:r>
    </w:p>
    <w:p w14:paraId="4E99271C" w14:textId="77777777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647E2EC4" w14:textId="77777777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Parte di diagramma interessata:</w:t>
      </w:r>
    </w:p>
    <w:p w14:paraId="62CF7338" w14:textId="77777777" w:rsidR="00A86437" w:rsidRDefault="00A86437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58094455" w14:textId="4431218C" w:rsidR="005D60BF" w:rsidRDefault="00C561AD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  <w:r w:rsidRPr="00C561AD">
        <w:rPr>
          <w:rFonts w:ascii="Constantia" w:eastAsia="HGMinchoE" w:hAnsi="Constantia" w:cs="Times New Roman"/>
          <w:b/>
          <w:noProof/>
          <w:szCs w:val="24"/>
        </w:rPr>
        <w:drawing>
          <wp:inline distT="0" distB="0" distL="0" distR="0" wp14:anchorId="2BE0CB68" wp14:editId="69E81C8F">
            <wp:extent cx="5302523" cy="3073558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0DFD" w14:textId="77777777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23867542" w14:textId="77777777" w:rsidR="006E1851" w:rsidRDefault="006E1851" w:rsidP="006E1851">
      <w:pPr>
        <w:rPr>
          <w:rFonts w:ascii="Constantia" w:eastAsia="HGMinchoE" w:hAnsi="Constantia" w:cs="Times New Roman"/>
          <w:szCs w:val="24"/>
        </w:rPr>
      </w:pPr>
    </w:p>
    <w:p w14:paraId="784D305A" w14:textId="77777777" w:rsidR="006E1851" w:rsidRDefault="006E1851" w:rsidP="006E1851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dei volumi interessata:</w:t>
      </w:r>
    </w:p>
    <w:tbl>
      <w:tblPr>
        <w:tblStyle w:val="Tabellagriglia2-colore61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38"/>
      </w:tblGrid>
      <w:tr w:rsidR="00A86437" w14:paraId="1E2F3F9D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3541694" w14:textId="1196D3A0" w:rsidR="00A86437" w:rsidRPr="00FA3FBB" w:rsidRDefault="00A86437" w:rsidP="007662FC">
            <w:pPr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Utente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BF31557" w14:textId="1E18EBC1" w:rsidR="00A86437" w:rsidRPr="00FA3FBB" w:rsidRDefault="00A86437" w:rsidP="00766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Entità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178681D3" w14:textId="40948269" w:rsidR="00A86437" w:rsidRPr="00FA3FBB" w:rsidRDefault="00EB63F7" w:rsidP="00766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50.000</w:t>
            </w:r>
          </w:p>
        </w:tc>
      </w:tr>
      <w:tr w:rsidR="00A86437" w14:paraId="3E5894F0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FA924D1" w14:textId="5B4CBD15" w:rsidR="00A86437" w:rsidRPr="00FA3FBB" w:rsidRDefault="00A86437" w:rsidP="007662FC">
            <w:pPr>
              <w:rPr>
                <w:rFonts w:ascii="Constantia" w:hAnsi="Constantia" w:cs="Times New Roman"/>
                <w:szCs w:val="24"/>
              </w:rPr>
            </w:pPr>
            <w:proofErr w:type="spellStart"/>
            <w:r>
              <w:rPr>
                <w:rFonts w:ascii="Constantia" w:hAnsi="Constantia" w:cs="Times New Roman"/>
                <w:b w:val="0"/>
                <w:szCs w:val="24"/>
              </w:rPr>
              <w:t>RuoloF</w:t>
            </w:r>
            <w:proofErr w:type="spellEnd"/>
            <w:r>
              <w:rPr>
                <w:rFonts w:ascii="Constantia" w:hAnsi="Constantia" w:cs="Times New Roman"/>
                <w:b w:val="0"/>
                <w:szCs w:val="24"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6F651FA" w14:textId="72DCAF63" w:rsidR="00A86437" w:rsidRPr="00EC5CD5" w:rsidRDefault="00A86437" w:rsidP="00766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EC5CD5">
              <w:rPr>
                <w:rFonts w:ascii="Constantia" w:hAnsi="Constantia" w:cs="Times New Roman"/>
                <w:szCs w:val="24"/>
              </w:rPr>
              <w:t>F</w:t>
            </w:r>
            <w:r w:rsidR="00916357" w:rsidRPr="00EC5CD5">
              <w:rPr>
                <w:rFonts w:ascii="Constantia" w:hAnsi="Constantia" w:cs="Times New Roman"/>
                <w:szCs w:val="24"/>
              </w:rPr>
              <w:t>r</w:t>
            </w:r>
            <w:r w:rsidRPr="00EC5CD5">
              <w:rPr>
                <w:rFonts w:ascii="Constantia" w:hAnsi="Constantia" w:cs="Times New Roman"/>
                <w:szCs w:val="24"/>
              </w:rPr>
              <w:t>uitore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02B3949A" w14:textId="5FD50C04" w:rsidR="00A86437" w:rsidRPr="00EC5CD5" w:rsidRDefault="00EC5CD5" w:rsidP="00766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EC5CD5">
              <w:rPr>
                <w:rFonts w:ascii="Constantia" w:hAnsi="Constantia" w:cs="Times New Roman"/>
                <w:szCs w:val="24"/>
              </w:rPr>
              <w:t>40.000</w:t>
            </w:r>
          </w:p>
        </w:tc>
      </w:tr>
      <w:tr w:rsidR="006E1851" w14:paraId="354EBA01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444E28F" w14:textId="0A238120" w:rsidR="006E1851" w:rsidRPr="00FA3FBB" w:rsidRDefault="009C1D38" w:rsidP="007662FC">
            <w:pPr>
              <w:rPr>
                <w:rFonts w:ascii="Constantia" w:hAnsi="Constantia" w:cs="Times New Roman"/>
                <w:szCs w:val="24"/>
              </w:rPr>
            </w:pPr>
            <w:r w:rsidRPr="00FA3FBB">
              <w:rPr>
                <w:rFonts w:ascii="Constantia" w:hAnsi="Constantia" w:cs="Times New Roman"/>
                <w:b w:val="0"/>
                <w:szCs w:val="24"/>
              </w:rPr>
              <w:t>Fruitore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1B45727" w14:textId="2499D262" w:rsidR="006E1851" w:rsidRPr="00F30196" w:rsidRDefault="005E6380" w:rsidP="0076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F30196"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1E80266C" w14:textId="2294CE0C" w:rsidR="006E1851" w:rsidRPr="00F30196" w:rsidRDefault="00047DC0" w:rsidP="0076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F30196">
              <w:rPr>
                <w:rFonts w:ascii="Constantia" w:hAnsi="Constantia" w:cs="Times New Roman"/>
                <w:szCs w:val="24"/>
              </w:rPr>
              <w:t>40.000</w:t>
            </w:r>
          </w:p>
        </w:tc>
      </w:tr>
      <w:tr w:rsidR="006E1851" w14:paraId="1FE6C5D1" w14:textId="77777777" w:rsidTr="73D0892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  <w:hideMark/>
          </w:tcPr>
          <w:p w14:paraId="64379DE5" w14:textId="7285700F" w:rsidR="006E1851" w:rsidRPr="00FA3FBB" w:rsidRDefault="009C1D38" w:rsidP="007662FC">
            <w:pPr>
              <w:rPr>
                <w:rFonts w:ascii="Constantia" w:hAnsi="Constantia" w:cs="Times New Roman"/>
              </w:rPr>
            </w:pPr>
            <w:proofErr w:type="spellStart"/>
            <w:r w:rsidRPr="00FA3FBB">
              <w:rPr>
                <w:rFonts w:ascii="Constantia" w:hAnsi="Constantia" w:cs="Times New Roman"/>
                <w:b w:val="0"/>
              </w:rPr>
              <w:t>Prenotazione</w:t>
            </w:r>
            <w:r w:rsidR="00C7240A">
              <w:rPr>
                <w:rFonts w:ascii="Constantia" w:hAnsi="Constantia" w:cs="Times New Roman"/>
                <w:b w:val="0"/>
              </w:rPr>
              <w:t>N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  <w:hideMark/>
          </w:tcPr>
          <w:p w14:paraId="44B13D2C" w14:textId="660803C6" w:rsidR="006E1851" w:rsidRPr="00FA3FBB" w:rsidRDefault="005E6380" w:rsidP="00766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</w:rPr>
            </w:pPr>
            <w:r w:rsidRPr="00FA3FBB">
              <w:rPr>
                <w:rFonts w:ascii="Constantia" w:hAnsi="Constantia" w:cs="Times New Roman"/>
              </w:rPr>
              <w:t>Relazione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  <w:hideMark/>
          </w:tcPr>
          <w:p w14:paraId="5E8498CC" w14:textId="6B11ED68" w:rsidR="006E1851" w:rsidRPr="00FA3FBB" w:rsidRDefault="005E4BA3" w:rsidP="00766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</w:rPr>
            </w:pPr>
            <w:r w:rsidRPr="00FA3FBB">
              <w:rPr>
                <w:rFonts w:ascii="Constantia" w:hAnsi="Constantia" w:cs="Times New Roman"/>
              </w:rPr>
              <w:t>9</w:t>
            </w:r>
            <w:r w:rsidR="00047DC0" w:rsidRPr="00FA3FBB">
              <w:rPr>
                <w:rFonts w:ascii="Constantia" w:hAnsi="Constantia" w:cs="Times New Roman"/>
              </w:rPr>
              <w:t>0.000</w:t>
            </w:r>
          </w:p>
        </w:tc>
      </w:tr>
      <w:tr w:rsidR="000E1F2F" w14:paraId="7335335D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D67DECB" w14:textId="1D5E4EDF" w:rsidR="000E1F2F" w:rsidRPr="00FA3FBB" w:rsidRDefault="009C1D38" w:rsidP="007662FC">
            <w:pPr>
              <w:rPr>
                <w:rFonts w:ascii="Constantia" w:hAnsi="Constantia" w:cs="Times New Roman"/>
                <w:szCs w:val="24"/>
              </w:rPr>
            </w:pPr>
            <w:r w:rsidRPr="00FA3FBB">
              <w:rPr>
                <w:rFonts w:ascii="Constantia" w:hAnsi="Constantia" w:cs="Times New Roman"/>
                <w:b w:val="0"/>
                <w:szCs w:val="24"/>
              </w:rPr>
              <w:t>Noleggio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4DAE90A" w14:textId="6E20B65B" w:rsidR="000E1F2F" w:rsidRPr="00FA3FBB" w:rsidRDefault="005E6380" w:rsidP="0076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FA3FBB"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7D2AEF8F" w14:textId="7F3D6C20" w:rsidR="000E1F2F" w:rsidRPr="00FA3FBB" w:rsidRDefault="005E4BA3" w:rsidP="0076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FA3FBB">
              <w:rPr>
                <w:rFonts w:ascii="Constantia" w:hAnsi="Constantia" w:cs="Times New Roman"/>
                <w:szCs w:val="24"/>
              </w:rPr>
              <w:t>90.000</w:t>
            </w:r>
          </w:p>
        </w:tc>
      </w:tr>
      <w:tr w:rsidR="00727ECB" w14:paraId="6B760FD0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33FB87E" w14:textId="2DBAA6A4" w:rsidR="006E1851" w:rsidRPr="00FA3FBB" w:rsidRDefault="009C1D38" w:rsidP="007662FC">
            <w:pPr>
              <w:rPr>
                <w:rFonts w:ascii="Constantia" w:hAnsi="Constantia" w:cs="Times New Roman"/>
                <w:szCs w:val="24"/>
              </w:rPr>
            </w:pPr>
            <w:proofErr w:type="spellStart"/>
            <w:r w:rsidRPr="00FA3FBB">
              <w:rPr>
                <w:rFonts w:ascii="Constantia" w:hAnsi="Constantia" w:cs="Times New Roman"/>
                <w:b w:val="0"/>
                <w:szCs w:val="24"/>
              </w:rPr>
              <w:lastRenderedPageBreak/>
              <w:t>UsoNoleggio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E95A43E" w14:textId="7A4BCB0D" w:rsidR="006E1851" w:rsidRPr="00FA3FBB" w:rsidRDefault="00F87E13" w:rsidP="00766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FA3FBB">
              <w:rPr>
                <w:rFonts w:ascii="Constantia" w:hAnsi="Constantia" w:cs="Times New Roman"/>
                <w:szCs w:val="24"/>
              </w:rPr>
              <w:t>Relazione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7DCAE311" w14:textId="568E2941" w:rsidR="006E1851" w:rsidRPr="00FA3FBB" w:rsidRDefault="005E4BA3" w:rsidP="00766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FA3FBB">
              <w:rPr>
                <w:rFonts w:ascii="Constantia" w:hAnsi="Constantia" w:cs="Times New Roman"/>
                <w:szCs w:val="24"/>
              </w:rPr>
              <w:t>90.000</w:t>
            </w:r>
          </w:p>
        </w:tc>
      </w:tr>
      <w:tr w:rsidR="006E1851" w14:paraId="4987793C" w14:textId="77777777" w:rsidTr="73D0892A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B499C85" w14:textId="1FCFF5AF" w:rsidR="006E1851" w:rsidRPr="00FA3FBB" w:rsidRDefault="008110F9" w:rsidP="007662FC">
            <w:pPr>
              <w:rPr>
                <w:rFonts w:ascii="Constantia" w:hAnsi="Constantia" w:cs="Times New Roman"/>
                <w:szCs w:val="24"/>
              </w:rPr>
            </w:pPr>
            <w:r w:rsidRPr="00FA3FBB">
              <w:rPr>
                <w:rFonts w:ascii="Constantia" w:hAnsi="Constantia" w:cs="Times New Roman"/>
                <w:b w:val="0"/>
                <w:szCs w:val="24"/>
              </w:rPr>
              <w:t>Autovettura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2065AD4" w14:textId="32DE082E" w:rsidR="006E1851" w:rsidRPr="00FA3FBB" w:rsidRDefault="00F87E13" w:rsidP="0076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FA3FBB"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08D75FEB" w14:textId="32C1CAFE" w:rsidR="006E1851" w:rsidRPr="00FA3FBB" w:rsidRDefault="00D242F5" w:rsidP="0076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FA3FBB">
              <w:rPr>
                <w:rFonts w:ascii="Constantia" w:hAnsi="Constantia" w:cs="Times New Roman"/>
                <w:szCs w:val="24"/>
              </w:rPr>
              <w:t>22.000</w:t>
            </w:r>
          </w:p>
        </w:tc>
      </w:tr>
      <w:tr w:rsidR="008110F9" w14:paraId="1EB850D2" w14:textId="77777777" w:rsidTr="73D0892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0CB4514" w14:textId="4C810E9E" w:rsidR="008110F9" w:rsidRPr="00FA3FBB" w:rsidRDefault="005E6380" w:rsidP="007662FC">
            <w:pPr>
              <w:rPr>
                <w:rFonts w:ascii="Constantia" w:hAnsi="Constantia" w:cs="Times New Roman"/>
                <w:szCs w:val="24"/>
              </w:rPr>
            </w:pPr>
            <w:r w:rsidRPr="00FA3FBB">
              <w:rPr>
                <w:rFonts w:ascii="Constantia" w:hAnsi="Constantia" w:cs="Times New Roman"/>
                <w:b w:val="0"/>
                <w:szCs w:val="24"/>
              </w:rPr>
              <w:t>Disponibilità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1260036" w14:textId="315F9457" w:rsidR="008110F9" w:rsidRPr="00FA3FBB" w:rsidRDefault="00F87E13" w:rsidP="00766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FA3FBB">
              <w:rPr>
                <w:rFonts w:ascii="Constantia" w:hAnsi="Constantia" w:cs="Times New Roman"/>
                <w:szCs w:val="24"/>
              </w:rPr>
              <w:t>Relazione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49E2D954" w14:textId="79FF7DA2" w:rsidR="008110F9" w:rsidRPr="00FA3FBB" w:rsidRDefault="00FA3FBB" w:rsidP="00766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FA3FBB">
              <w:rPr>
                <w:rFonts w:ascii="Constantia" w:hAnsi="Constantia" w:cs="Times New Roman"/>
                <w:szCs w:val="24"/>
              </w:rPr>
              <w:t>66.000</w:t>
            </w:r>
          </w:p>
        </w:tc>
      </w:tr>
      <w:tr w:rsidR="005E6380" w14:paraId="79F21B5C" w14:textId="77777777" w:rsidTr="73D0892A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6526A83" w14:textId="7E6E51CA" w:rsidR="005E6380" w:rsidRPr="00574B0D" w:rsidRDefault="00574B0D" w:rsidP="007662FC">
            <w:pPr>
              <w:rPr>
                <w:rFonts w:ascii="Constantia" w:hAnsi="Constantia" w:cs="Times New Roman"/>
                <w:b w:val="0"/>
                <w:szCs w:val="24"/>
              </w:rPr>
            </w:pPr>
            <w:proofErr w:type="spellStart"/>
            <w:r w:rsidRPr="00574B0D">
              <w:rPr>
                <w:rFonts w:ascii="Constantia" w:hAnsi="Constantia" w:cs="Times New Roman"/>
                <w:b w:val="0"/>
                <w:szCs w:val="24"/>
              </w:rPr>
              <w:t>Fasc</w:t>
            </w:r>
            <w:r>
              <w:rPr>
                <w:rFonts w:ascii="Constantia" w:hAnsi="Constantia" w:cs="Times New Roman"/>
                <w:b w:val="0"/>
                <w:szCs w:val="24"/>
              </w:rPr>
              <w:t>ia</w:t>
            </w:r>
            <w:r w:rsidRPr="00574B0D">
              <w:rPr>
                <w:rFonts w:ascii="Constantia" w:hAnsi="Constantia" w:cs="Times New Roman"/>
                <w:b w:val="0"/>
                <w:szCs w:val="24"/>
              </w:rPr>
              <w:t>Oraria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2CCF471" w14:textId="36FB5727" w:rsidR="005E6380" w:rsidRPr="00FA3FBB" w:rsidRDefault="00F87E13" w:rsidP="0076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FA3FBB"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5BCA4627" w14:textId="0F07261C" w:rsidR="005E6380" w:rsidRPr="00FA3FBB" w:rsidRDefault="00FA3FBB" w:rsidP="0076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FA3FBB">
              <w:rPr>
                <w:rFonts w:ascii="Constantia" w:hAnsi="Constantia" w:cs="Times New Roman"/>
                <w:szCs w:val="24"/>
              </w:rPr>
              <w:t>66.000</w:t>
            </w:r>
          </w:p>
        </w:tc>
      </w:tr>
    </w:tbl>
    <w:p w14:paraId="2913B006" w14:textId="77777777" w:rsidR="003A5C18" w:rsidRDefault="003A5C18" w:rsidP="006E1851">
      <w:pPr>
        <w:rPr>
          <w:rFonts w:ascii="Constantia" w:eastAsia="HGMinchoE" w:hAnsi="Constantia" w:cs="Times New Roman"/>
          <w:b/>
          <w:szCs w:val="24"/>
        </w:rPr>
      </w:pPr>
    </w:p>
    <w:p w14:paraId="113F7505" w14:textId="77777777" w:rsidR="003A5C18" w:rsidRDefault="003A5C18" w:rsidP="006E1851">
      <w:pPr>
        <w:rPr>
          <w:rFonts w:ascii="Constantia" w:eastAsia="HGMinchoE" w:hAnsi="Constantia" w:cs="Times New Roman"/>
          <w:b/>
          <w:szCs w:val="24"/>
        </w:rPr>
      </w:pPr>
    </w:p>
    <w:p w14:paraId="38F8E0A2" w14:textId="7354A4B4" w:rsidR="006E1851" w:rsidRDefault="006E1851" w:rsidP="006E1851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degli accessi interessata:</w:t>
      </w:r>
    </w:p>
    <w:tbl>
      <w:tblPr>
        <w:tblStyle w:val="Tabellagriglia2-colore61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6E1851" w14:paraId="7261AAE2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  <w:hideMark/>
          </w:tcPr>
          <w:p w14:paraId="3ECE87BC" w14:textId="77777777" w:rsidR="006E1851" w:rsidRDefault="006E1851" w:rsidP="007662FC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Nome Costrutto</w:t>
            </w:r>
          </w:p>
        </w:tc>
        <w:tc>
          <w:tcPr>
            <w:tcW w:w="2400" w:type="dxa"/>
            <w:hideMark/>
          </w:tcPr>
          <w:p w14:paraId="143A0BD2" w14:textId="77777777" w:rsidR="006E1851" w:rsidRDefault="006E1851" w:rsidP="00766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Numero Operazioni elementari</w:t>
            </w:r>
          </w:p>
        </w:tc>
        <w:tc>
          <w:tcPr>
            <w:tcW w:w="2400" w:type="dxa"/>
            <w:hideMark/>
          </w:tcPr>
          <w:p w14:paraId="11E42692" w14:textId="77777777" w:rsidR="006E1851" w:rsidRDefault="006E1851" w:rsidP="00766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Tipo Operazione</w:t>
            </w:r>
          </w:p>
        </w:tc>
        <w:tc>
          <w:tcPr>
            <w:tcW w:w="2400" w:type="dxa"/>
            <w:tcBorders>
              <w:right w:val="nil"/>
            </w:tcBorders>
            <w:hideMark/>
          </w:tcPr>
          <w:p w14:paraId="78A87A1D" w14:textId="77777777" w:rsidR="006E1851" w:rsidRDefault="006E1851" w:rsidP="00766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Descrizione</w:t>
            </w:r>
          </w:p>
        </w:tc>
      </w:tr>
      <w:tr w:rsidR="00944632" w14:paraId="67DF6A98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B24F616" w14:textId="71B25F56" w:rsidR="00944632" w:rsidRPr="00FA3FBB" w:rsidRDefault="00A40C14" w:rsidP="00944632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Fruitore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4017F56" w14:textId="05A19024" w:rsidR="00944632" w:rsidRDefault="00893B7B" w:rsidP="009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87EDBD0" w14:textId="15B54AA0" w:rsidR="00944632" w:rsidRDefault="00893B7B" w:rsidP="009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75C37EAB" w14:textId="3B90520D" w:rsidR="00944632" w:rsidRDefault="00893B7B" w:rsidP="009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 xml:space="preserve">Leggo </w:t>
            </w:r>
            <w:r w:rsidR="005F0219">
              <w:rPr>
                <w:rFonts w:ascii="Constantia" w:hAnsi="Constantia" w:cs="Times New Roman"/>
                <w:szCs w:val="24"/>
              </w:rPr>
              <w:t xml:space="preserve">le informazioni su </w:t>
            </w:r>
            <w:r w:rsidR="00A40C14">
              <w:rPr>
                <w:rFonts w:ascii="Constantia" w:hAnsi="Constantia" w:cs="Times New Roman"/>
                <w:szCs w:val="24"/>
              </w:rPr>
              <w:t>Fruitore</w:t>
            </w:r>
          </w:p>
        </w:tc>
      </w:tr>
      <w:tr w:rsidR="00944632" w14:paraId="41A96684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59D7400" w14:textId="690C6B88" w:rsidR="00944632" w:rsidRPr="00FA3FBB" w:rsidRDefault="00803506" w:rsidP="00944632">
            <w:pPr>
              <w:rPr>
                <w:rFonts w:ascii="Constantia" w:hAnsi="Constantia" w:cs="Times New Roman"/>
                <w:szCs w:val="24"/>
              </w:rPr>
            </w:pPr>
            <w:proofErr w:type="spellStart"/>
            <w:r>
              <w:rPr>
                <w:rFonts w:ascii="Constantia" w:hAnsi="Constantia" w:cs="Times New Roman"/>
                <w:b w:val="0"/>
                <w:szCs w:val="24"/>
              </w:rPr>
              <w:t>RuoloF</w:t>
            </w:r>
            <w:proofErr w:type="spellEnd"/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478149E" w14:textId="22237691" w:rsidR="00944632" w:rsidRDefault="00893B7B" w:rsidP="0094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DBBCB76" w14:textId="66FCA70D" w:rsidR="00944632" w:rsidRDefault="00893B7B" w:rsidP="0094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58795471" w14:textId="7D2368AD" w:rsidR="00944632" w:rsidRDefault="005F0219" w:rsidP="0094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 xml:space="preserve">Scrivo una nuova occorrenza tra </w:t>
            </w:r>
            <w:r w:rsidR="00987090">
              <w:rPr>
                <w:rFonts w:ascii="Constantia" w:hAnsi="Constantia" w:cs="Times New Roman"/>
                <w:szCs w:val="24"/>
              </w:rPr>
              <w:t>Utente</w:t>
            </w:r>
            <w:r>
              <w:rPr>
                <w:rFonts w:ascii="Constantia" w:hAnsi="Constantia" w:cs="Times New Roman"/>
                <w:szCs w:val="24"/>
              </w:rPr>
              <w:t xml:space="preserve"> e Fruitore</w:t>
            </w:r>
          </w:p>
        </w:tc>
      </w:tr>
      <w:tr w:rsidR="00944632" w14:paraId="1F597F5D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7E5A626" w14:textId="2997704B" w:rsidR="00944632" w:rsidRDefault="00944632" w:rsidP="00944632">
            <w:pPr>
              <w:rPr>
                <w:rFonts w:ascii="Constantia" w:hAnsi="Constantia" w:cs="Times New Roman"/>
                <w:szCs w:val="24"/>
              </w:rPr>
            </w:pPr>
            <w:r w:rsidRPr="00FA3FBB">
              <w:rPr>
                <w:rFonts w:ascii="Constantia" w:hAnsi="Constantia" w:cs="Times New Roman"/>
                <w:b w:val="0"/>
                <w:szCs w:val="24"/>
              </w:rPr>
              <w:t>Fruitore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023D7FF" w14:textId="707A386E" w:rsidR="00944632" w:rsidRDefault="00944632" w:rsidP="009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A222375" w14:textId="04C3A9C1" w:rsidR="00944632" w:rsidRDefault="00944632" w:rsidP="009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3AB726D5" w14:textId="478C1A82" w:rsidR="00944632" w:rsidRDefault="00944632" w:rsidP="009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Scrivo il codice identificativo del fruitore</w:t>
            </w:r>
          </w:p>
        </w:tc>
      </w:tr>
      <w:tr w:rsidR="00944632" w14:paraId="019B1DCC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777DF49" w14:textId="78ABDA8B" w:rsidR="00944632" w:rsidRDefault="00944632" w:rsidP="00944632">
            <w:pPr>
              <w:rPr>
                <w:rFonts w:ascii="Constantia" w:hAnsi="Constantia" w:cs="Times New Roman"/>
                <w:szCs w:val="24"/>
              </w:rPr>
            </w:pPr>
            <w:proofErr w:type="spellStart"/>
            <w:r w:rsidRPr="00FA3FBB">
              <w:rPr>
                <w:rFonts w:ascii="Constantia" w:hAnsi="Constantia" w:cs="Times New Roman"/>
                <w:b w:val="0"/>
              </w:rPr>
              <w:t>Prenotazione</w:t>
            </w:r>
            <w:r w:rsidR="00371F2A">
              <w:rPr>
                <w:rFonts w:ascii="Constantia" w:hAnsi="Constantia" w:cs="Times New Roman"/>
                <w:b w:val="0"/>
              </w:rPr>
              <w:t>N</w:t>
            </w:r>
            <w:proofErr w:type="spellEnd"/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CBDDED1" w14:textId="4328FC4A" w:rsidR="00944632" w:rsidRDefault="00944632" w:rsidP="0094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B19D5F5" w14:textId="0D1FFE41" w:rsidR="00944632" w:rsidRDefault="00944632" w:rsidP="0094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93216A2" w14:textId="72551F45" w:rsidR="00944632" w:rsidRDefault="00944632" w:rsidP="0094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Associo una richiesta di noleggio ad un utente fruitore</w:t>
            </w:r>
          </w:p>
        </w:tc>
      </w:tr>
      <w:tr w:rsidR="00944632" w14:paraId="15198144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6D2BF87" w14:textId="09700416" w:rsidR="00944632" w:rsidRDefault="00944632" w:rsidP="00944632">
            <w:pPr>
              <w:rPr>
                <w:rFonts w:ascii="Constantia" w:hAnsi="Constantia" w:cs="Times New Roman"/>
                <w:szCs w:val="24"/>
              </w:rPr>
            </w:pPr>
            <w:r w:rsidRPr="00FA3FBB">
              <w:rPr>
                <w:rFonts w:ascii="Constantia" w:hAnsi="Constantia" w:cs="Times New Roman"/>
                <w:b w:val="0"/>
                <w:szCs w:val="24"/>
              </w:rPr>
              <w:t>Noleggio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E0A5C29" w14:textId="166374EF" w:rsidR="00944632" w:rsidRDefault="00944632" w:rsidP="009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E7E6616" w14:textId="2AADBEAD" w:rsidR="00944632" w:rsidRDefault="00944632" w:rsidP="009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521F47FC" w14:textId="2BD244F3" w:rsidR="00944632" w:rsidRDefault="00944632" w:rsidP="009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Inserisco una nuova occorrenza di noleggio inserendo i dati relativi alla prenotazione</w:t>
            </w:r>
          </w:p>
        </w:tc>
      </w:tr>
      <w:tr w:rsidR="00944632" w14:paraId="09731199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E80C4B4" w14:textId="29596A54" w:rsidR="00944632" w:rsidRDefault="00944632" w:rsidP="00944632">
            <w:pPr>
              <w:rPr>
                <w:rFonts w:ascii="Constantia" w:hAnsi="Constantia" w:cs="Times New Roman"/>
                <w:szCs w:val="24"/>
              </w:rPr>
            </w:pPr>
            <w:proofErr w:type="spellStart"/>
            <w:r w:rsidRPr="00FA3FBB">
              <w:rPr>
                <w:rFonts w:ascii="Constantia" w:hAnsi="Constantia" w:cs="Times New Roman"/>
                <w:b w:val="0"/>
                <w:szCs w:val="24"/>
              </w:rPr>
              <w:t>UsoNoleggio</w:t>
            </w:r>
            <w:proofErr w:type="spellEnd"/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D06ED4D" w14:textId="1B8BBD35" w:rsidR="00944632" w:rsidRDefault="00944632" w:rsidP="0094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DCAA0DB" w14:textId="21027D38" w:rsidR="00944632" w:rsidRDefault="00944632" w:rsidP="0094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3189AB08" w14:textId="0516289D" w:rsidR="00944632" w:rsidRDefault="00944632" w:rsidP="0094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Associo un’auto ad un noleggio</w:t>
            </w:r>
          </w:p>
        </w:tc>
      </w:tr>
      <w:tr w:rsidR="00944632" w14:paraId="3884827C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E76DD32" w14:textId="6650E40B" w:rsidR="00944632" w:rsidRDefault="00944632" w:rsidP="00944632">
            <w:pPr>
              <w:rPr>
                <w:rFonts w:ascii="Constantia" w:hAnsi="Constantia" w:cs="Times New Roman"/>
                <w:szCs w:val="24"/>
              </w:rPr>
            </w:pPr>
            <w:r w:rsidRPr="00FA3FBB">
              <w:rPr>
                <w:rFonts w:ascii="Constantia" w:hAnsi="Constantia" w:cs="Times New Roman"/>
                <w:b w:val="0"/>
                <w:szCs w:val="24"/>
              </w:rPr>
              <w:t>Autovettura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1108CFF" w14:textId="3B720A80" w:rsidR="00944632" w:rsidRDefault="00944632" w:rsidP="009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2FDF792" w14:textId="3ED94115" w:rsidR="00944632" w:rsidRDefault="00944632" w:rsidP="009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640F42DA" w14:textId="71AE8B5C" w:rsidR="00944632" w:rsidRDefault="00944632" w:rsidP="009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Leggo le informazioni dell’auto</w:t>
            </w:r>
          </w:p>
        </w:tc>
      </w:tr>
      <w:tr w:rsidR="00944632" w14:paraId="3EAE0A65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B1C9F8F" w14:textId="4849576E" w:rsidR="00944632" w:rsidRDefault="00944632" w:rsidP="00944632">
            <w:pPr>
              <w:rPr>
                <w:rFonts w:ascii="Constantia" w:hAnsi="Constantia" w:cs="Times New Roman"/>
                <w:szCs w:val="24"/>
              </w:rPr>
            </w:pPr>
            <w:r w:rsidRPr="00FA3FBB">
              <w:rPr>
                <w:rFonts w:ascii="Constantia" w:hAnsi="Constantia" w:cs="Times New Roman"/>
                <w:b w:val="0"/>
                <w:szCs w:val="24"/>
              </w:rPr>
              <w:t>Disponibilità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421F668" w14:textId="21099E21" w:rsidR="00944632" w:rsidRDefault="00944632" w:rsidP="0094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5F6DC3C" w14:textId="2FA29294" w:rsidR="00944632" w:rsidRDefault="00944632" w:rsidP="0094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6A6BA536" w14:textId="196DFF22" w:rsidR="00944632" w:rsidRDefault="00944632" w:rsidP="0094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Associo la disponibilità ad un’auto</w:t>
            </w:r>
          </w:p>
        </w:tc>
      </w:tr>
      <w:tr w:rsidR="00944632" w14:paraId="2C6FECFB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413D473" w14:textId="41F9AE3B" w:rsidR="00944632" w:rsidRDefault="00574B0D" w:rsidP="00944632">
            <w:pPr>
              <w:rPr>
                <w:rFonts w:ascii="Constantia" w:hAnsi="Constantia" w:cs="Times New Roman"/>
                <w:szCs w:val="24"/>
              </w:rPr>
            </w:pPr>
            <w:proofErr w:type="spellStart"/>
            <w:r>
              <w:rPr>
                <w:rFonts w:ascii="Constantia" w:hAnsi="Constantia" w:cs="Times New Roman"/>
                <w:b w:val="0"/>
                <w:szCs w:val="24"/>
              </w:rPr>
              <w:t>FasciaOraria</w:t>
            </w:r>
            <w:proofErr w:type="spellEnd"/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7CA47FF" w14:textId="09041DD3" w:rsidR="00944632" w:rsidRDefault="00944632" w:rsidP="009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638E42A" w14:textId="0ADE0A57" w:rsidR="00944632" w:rsidRDefault="00944632" w:rsidP="009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F9619FE" w14:textId="523A6BB3" w:rsidR="00944632" w:rsidRDefault="00944632" w:rsidP="009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Verifico la disponibilità dell’auto</w:t>
            </w:r>
          </w:p>
        </w:tc>
      </w:tr>
    </w:tbl>
    <w:p w14:paraId="48057246" w14:textId="50A4BF85" w:rsidR="0D81994F" w:rsidRDefault="0D81994F"/>
    <w:p w14:paraId="4E8E9EFF" w14:textId="77777777" w:rsidR="006E1851" w:rsidRDefault="006E1851" w:rsidP="006E1851">
      <w:pPr>
        <w:rPr>
          <w:rFonts w:ascii="Constantia" w:eastAsia="HGMinchoE" w:hAnsi="Constantia" w:cs="Times New Roman"/>
          <w:b/>
          <w:szCs w:val="24"/>
        </w:rPr>
      </w:pPr>
    </w:p>
    <w:p w14:paraId="50766F35" w14:textId="77957CE9" w:rsidR="006E1851" w:rsidRDefault="006E1851" w:rsidP="006E1851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</w:t>
      </w:r>
      <w:r w:rsidR="0052243B">
        <w:rPr>
          <w:rFonts w:ascii="Constantia" w:eastAsia="HGMinchoE" w:hAnsi="Constantia" w:cs="Times New Roman"/>
          <w:b/>
          <w:szCs w:val="24"/>
        </w:rPr>
        <w:t>a</w:t>
      </w:r>
      <w:r>
        <w:rPr>
          <w:rFonts w:ascii="Constantia" w:eastAsia="HGMinchoE" w:hAnsi="Constantia" w:cs="Times New Roman"/>
          <w:b/>
          <w:szCs w:val="24"/>
        </w:rPr>
        <w:t xml:space="preserve"> delle operazioni:</w:t>
      </w:r>
    </w:p>
    <w:tbl>
      <w:tblPr>
        <w:tblStyle w:val="Tabellagriglia2-colore61"/>
        <w:tblW w:w="9600" w:type="dxa"/>
        <w:tblInd w:w="0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9B5000" w14:paraId="58735537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114E184" w14:textId="2772D7E9" w:rsidR="009B5000" w:rsidRPr="00D3270F" w:rsidRDefault="009B5000" w:rsidP="009B5000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D3270F">
              <w:rPr>
                <w:b w:val="0"/>
                <w:szCs w:val="24"/>
              </w:rPr>
              <w:t>Totale operazioni elementari per singola operazione</w:t>
            </w:r>
          </w:p>
        </w:tc>
        <w:tc>
          <w:tcPr>
            <w:tcW w:w="4800" w:type="dxa"/>
            <w:tcBorders>
              <w:top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4048394" w14:textId="370B5537" w:rsidR="009B5000" w:rsidRPr="00D3270F" w:rsidRDefault="00B5307A" w:rsidP="009B5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1+2+</w:t>
            </w:r>
            <w:r w:rsidR="001F17F3">
              <w:rPr>
                <w:rFonts w:ascii="Constantia" w:hAnsi="Constantia" w:cs="Times New Roman"/>
                <w:b w:val="0"/>
                <w:szCs w:val="24"/>
              </w:rPr>
              <w:t>2</w:t>
            </w:r>
            <w:r w:rsidR="00715269" w:rsidRPr="00D3270F">
              <w:rPr>
                <w:rFonts w:ascii="Constantia" w:hAnsi="Constantia" w:cs="Times New Roman"/>
                <w:b w:val="0"/>
                <w:szCs w:val="24"/>
              </w:rPr>
              <w:t>+2+2+</w:t>
            </w:r>
            <w:r w:rsidR="00C7705B">
              <w:rPr>
                <w:rFonts w:ascii="Constantia" w:hAnsi="Constantia" w:cs="Times New Roman"/>
                <w:b w:val="0"/>
                <w:szCs w:val="24"/>
              </w:rPr>
              <w:t>2</w:t>
            </w:r>
            <w:r w:rsidR="00715269" w:rsidRPr="00D3270F">
              <w:rPr>
                <w:rFonts w:ascii="Constantia" w:hAnsi="Constantia" w:cs="Times New Roman"/>
                <w:b w:val="0"/>
                <w:szCs w:val="24"/>
              </w:rPr>
              <w:t>+1+1+1</w:t>
            </w:r>
            <w:r w:rsidR="0000346B">
              <w:rPr>
                <w:rFonts w:ascii="Constantia" w:hAnsi="Constantia" w:cs="Times New Roman"/>
                <w:b w:val="0"/>
                <w:szCs w:val="24"/>
              </w:rPr>
              <w:t xml:space="preserve"> </w:t>
            </w:r>
            <w:r w:rsidR="00715269" w:rsidRPr="00D3270F">
              <w:rPr>
                <w:rFonts w:ascii="Constantia" w:hAnsi="Constantia" w:cs="Times New Roman"/>
                <w:b w:val="0"/>
                <w:szCs w:val="24"/>
              </w:rPr>
              <w:t>=</w:t>
            </w:r>
            <w:r w:rsidR="0000346B">
              <w:rPr>
                <w:rFonts w:ascii="Constantia" w:hAnsi="Constantia" w:cs="Times New Roman"/>
                <w:b w:val="0"/>
                <w:szCs w:val="24"/>
              </w:rPr>
              <w:t xml:space="preserve"> </w:t>
            </w:r>
            <w:r w:rsidR="001F17F3">
              <w:rPr>
                <w:rFonts w:ascii="Constantia" w:hAnsi="Constantia" w:cs="Times New Roman"/>
                <w:b w:val="0"/>
                <w:szCs w:val="24"/>
              </w:rPr>
              <w:t>1</w:t>
            </w:r>
            <w:r>
              <w:rPr>
                <w:rFonts w:ascii="Constantia" w:hAnsi="Constantia" w:cs="Times New Roman"/>
                <w:b w:val="0"/>
                <w:szCs w:val="24"/>
              </w:rPr>
              <w:t>4</w:t>
            </w:r>
          </w:p>
        </w:tc>
      </w:tr>
      <w:tr w:rsidR="009B5000" w14:paraId="12097156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655DA3A" w14:textId="7BD1C9FA" w:rsidR="009B5000" w:rsidRDefault="009B5000" w:rsidP="009B5000">
            <w:pPr>
              <w:rPr>
                <w:rFonts w:ascii="Constantia" w:hAnsi="Constantia" w:cs="Times New Roman"/>
                <w:szCs w:val="24"/>
              </w:rPr>
            </w:pPr>
            <w:r w:rsidRPr="00AD1D75">
              <w:rPr>
                <w:b w:val="0"/>
                <w:szCs w:val="24"/>
              </w:rPr>
              <w:t>Totale operazioni elementari al giorno</w:t>
            </w:r>
          </w:p>
        </w:tc>
        <w:tc>
          <w:tcPr>
            <w:tcW w:w="48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B9915E4" w14:textId="5A408EDA" w:rsidR="009B5000" w:rsidRDefault="001F17F3" w:rsidP="009B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</w:t>
            </w:r>
            <w:r w:rsidR="00BC5E09">
              <w:rPr>
                <w:rFonts w:ascii="Constantia" w:hAnsi="Constantia" w:cs="Times New Roman"/>
                <w:szCs w:val="24"/>
              </w:rPr>
              <w:t>4</w:t>
            </w:r>
            <w:r w:rsidR="0000346B">
              <w:rPr>
                <w:rFonts w:ascii="Constantia" w:hAnsi="Constantia" w:cs="Times New Roman"/>
                <w:szCs w:val="24"/>
              </w:rPr>
              <w:t xml:space="preserve"> </w:t>
            </w:r>
            <w:r w:rsidR="00D3270F">
              <w:rPr>
                <w:rFonts w:ascii="Constantia" w:hAnsi="Constantia" w:cs="Times New Roman"/>
                <w:szCs w:val="24"/>
              </w:rPr>
              <w:t>×</w:t>
            </w:r>
            <w:r w:rsidR="0000346B">
              <w:rPr>
                <w:rFonts w:ascii="Constantia" w:hAnsi="Constantia" w:cs="Times New Roman"/>
                <w:szCs w:val="24"/>
              </w:rPr>
              <w:t xml:space="preserve"> </w:t>
            </w:r>
            <w:r w:rsidR="00D3270F">
              <w:rPr>
                <w:rFonts w:ascii="Constantia" w:hAnsi="Constantia" w:cs="Times New Roman"/>
                <w:szCs w:val="24"/>
              </w:rPr>
              <w:t>500</w:t>
            </w:r>
            <w:r w:rsidR="0000346B">
              <w:rPr>
                <w:rFonts w:ascii="Constantia" w:hAnsi="Constantia" w:cs="Times New Roman"/>
                <w:szCs w:val="24"/>
              </w:rPr>
              <w:t xml:space="preserve"> </w:t>
            </w:r>
            <w:r w:rsidR="00D3270F">
              <w:rPr>
                <w:rFonts w:ascii="Constantia" w:hAnsi="Constantia" w:cs="Times New Roman"/>
                <w:szCs w:val="24"/>
              </w:rPr>
              <w:t>=</w:t>
            </w:r>
            <w:r w:rsidR="0000346B">
              <w:rPr>
                <w:rFonts w:ascii="Constantia" w:hAnsi="Constantia" w:cs="Times New Roman"/>
                <w:szCs w:val="24"/>
              </w:rPr>
              <w:t xml:space="preserve"> </w:t>
            </w:r>
            <w:r w:rsidR="00BC5E09">
              <w:rPr>
                <w:rFonts w:ascii="Constantia" w:hAnsi="Constantia" w:cs="Times New Roman"/>
                <w:szCs w:val="24"/>
              </w:rPr>
              <w:t>7</w:t>
            </w:r>
            <w:r w:rsidR="0000346B">
              <w:rPr>
                <w:rFonts w:ascii="Constantia" w:hAnsi="Constantia" w:cs="Times New Roman"/>
                <w:szCs w:val="24"/>
              </w:rPr>
              <w:t>.</w:t>
            </w:r>
            <w:r>
              <w:rPr>
                <w:rFonts w:ascii="Constantia" w:hAnsi="Constantia" w:cs="Times New Roman"/>
                <w:szCs w:val="24"/>
              </w:rPr>
              <w:t>0</w:t>
            </w:r>
            <w:r w:rsidR="00D3270F">
              <w:rPr>
                <w:rFonts w:ascii="Constantia" w:hAnsi="Constantia" w:cs="Times New Roman"/>
                <w:szCs w:val="24"/>
              </w:rPr>
              <w:t>00.</w:t>
            </w:r>
          </w:p>
        </w:tc>
      </w:tr>
    </w:tbl>
    <w:p w14:paraId="1DBE1AC2" w14:textId="77777777" w:rsidR="00C42B24" w:rsidRDefault="00C42B24" w:rsidP="006E1851">
      <w:pPr>
        <w:rPr>
          <w:rFonts w:ascii="Constantia" w:eastAsia="HGMinchoE" w:hAnsi="Constantia" w:cs="Times New Roman"/>
          <w:b/>
          <w:szCs w:val="24"/>
        </w:rPr>
      </w:pPr>
    </w:p>
    <w:p w14:paraId="657836E1" w14:textId="77777777" w:rsidR="00516582" w:rsidRDefault="00516582" w:rsidP="006E1851">
      <w:pPr>
        <w:rPr>
          <w:rFonts w:ascii="Constantia" w:eastAsia="HGMinchoE" w:hAnsi="Constantia" w:cs="Times New Roman"/>
          <w:b/>
          <w:szCs w:val="24"/>
        </w:rPr>
      </w:pPr>
    </w:p>
    <w:p w14:paraId="1A9A6984" w14:textId="77777777" w:rsidR="00516582" w:rsidRDefault="00516582" w:rsidP="006E1851">
      <w:pPr>
        <w:rPr>
          <w:rFonts w:ascii="Constantia" w:eastAsia="HGMinchoE" w:hAnsi="Constantia" w:cs="Times New Roman"/>
          <w:b/>
          <w:szCs w:val="24"/>
        </w:rPr>
      </w:pPr>
    </w:p>
    <w:p w14:paraId="053D677C" w14:textId="77777777" w:rsidR="00516582" w:rsidRDefault="00516582" w:rsidP="006E1851">
      <w:pPr>
        <w:rPr>
          <w:rFonts w:ascii="Constantia" w:eastAsia="HGMinchoE" w:hAnsi="Constantia" w:cs="Times New Roman"/>
          <w:b/>
          <w:szCs w:val="24"/>
        </w:rPr>
      </w:pPr>
    </w:p>
    <w:p w14:paraId="6726B990" w14:textId="77777777" w:rsidR="00516582" w:rsidRDefault="00516582" w:rsidP="006E1851">
      <w:pPr>
        <w:rPr>
          <w:rFonts w:ascii="Constantia" w:eastAsia="HGMinchoE" w:hAnsi="Constantia" w:cs="Times New Roman"/>
          <w:b/>
          <w:szCs w:val="24"/>
        </w:rPr>
      </w:pPr>
    </w:p>
    <w:p w14:paraId="27940E48" w14:textId="77777777" w:rsidR="00CA01D4" w:rsidRDefault="00CA01D4" w:rsidP="006E1851">
      <w:pPr>
        <w:rPr>
          <w:rFonts w:ascii="Constantia" w:eastAsia="HGMinchoE" w:hAnsi="Constantia" w:cs="Times New Roman"/>
          <w:b/>
          <w:szCs w:val="24"/>
        </w:rPr>
      </w:pPr>
    </w:p>
    <w:p w14:paraId="44BEE948" w14:textId="77777777" w:rsidR="00CA01D4" w:rsidRDefault="00CA01D4" w:rsidP="006E1851">
      <w:pPr>
        <w:rPr>
          <w:rFonts w:ascii="Constantia" w:eastAsia="HGMinchoE" w:hAnsi="Constantia" w:cs="Times New Roman"/>
          <w:b/>
          <w:szCs w:val="24"/>
        </w:rPr>
      </w:pPr>
    </w:p>
    <w:p w14:paraId="351C5062" w14:textId="77777777" w:rsidR="00CA01D4" w:rsidRDefault="00CA01D4" w:rsidP="006E1851">
      <w:pPr>
        <w:rPr>
          <w:rFonts w:ascii="Constantia" w:eastAsia="HGMinchoE" w:hAnsi="Constantia" w:cs="Times New Roman"/>
          <w:b/>
          <w:szCs w:val="24"/>
        </w:rPr>
      </w:pPr>
    </w:p>
    <w:p w14:paraId="52A2EE09" w14:textId="77777777" w:rsidR="00CA01D4" w:rsidRDefault="00CA01D4" w:rsidP="006E1851">
      <w:pPr>
        <w:rPr>
          <w:rFonts w:ascii="Constantia" w:eastAsia="HGMinchoE" w:hAnsi="Constantia" w:cs="Times New Roman"/>
          <w:b/>
          <w:szCs w:val="24"/>
        </w:rPr>
      </w:pPr>
    </w:p>
    <w:p w14:paraId="497C9CB0" w14:textId="77777777" w:rsidR="00CA01D4" w:rsidRDefault="00CA01D4" w:rsidP="006E1851">
      <w:pPr>
        <w:rPr>
          <w:rFonts w:ascii="Constantia" w:eastAsia="HGMinchoE" w:hAnsi="Constantia" w:cs="Times New Roman"/>
          <w:b/>
          <w:szCs w:val="24"/>
        </w:rPr>
      </w:pPr>
    </w:p>
    <w:p w14:paraId="6041DC35" w14:textId="77777777" w:rsidR="00CA01D4" w:rsidRDefault="00CA01D4" w:rsidP="006E1851">
      <w:pPr>
        <w:rPr>
          <w:rFonts w:ascii="Constantia" w:eastAsia="HGMinchoE" w:hAnsi="Constantia" w:cs="Times New Roman"/>
          <w:b/>
          <w:szCs w:val="24"/>
        </w:rPr>
      </w:pPr>
    </w:p>
    <w:p w14:paraId="22F6FC95" w14:textId="77777777" w:rsidR="00CA01D4" w:rsidRDefault="00CA01D4" w:rsidP="006E1851">
      <w:pPr>
        <w:rPr>
          <w:rFonts w:ascii="Constantia" w:eastAsia="HGMinchoE" w:hAnsi="Constantia" w:cs="Times New Roman"/>
          <w:b/>
          <w:szCs w:val="24"/>
        </w:rPr>
      </w:pPr>
    </w:p>
    <w:p w14:paraId="7D380C70" w14:textId="77777777" w:rsidR="00CA01D4" w:rsidRDefault="00CA01D4" w:rsidP="006E1851">
      <w:pPr>
        <w:rPr>
          <w:rFonts w:ascii="Constantia" w:eastAsia="HGMinchoE" w:hAnsi="Constantia" w:cs="Times New Roman"/>
          <w:b/>
          <w:szCs w:val="24"/>
        </w:rPr>
      </w:pPr>
    </w:p>
    <w:p w14:paraId="066B9221" w14:textId="77777777" w:rsidR="00CA01D4" w:rsidRDefault="00CA01D4" w:rsidP="006E1851">
      <w:pPr>
        <w:rPr>
          <w:rFonts w:ascii="Constantia" w:eastAsia="HGMinchoE" w:hAnsi="Constantia" w:cs="Times New Roman"/>
          <w:b/>
          <w:szCs w:val="24"/>
        </w:rPr>
      </w:pPr>
    </w:p>
    <w:p w14:paraId="74E8BB82" w14:textId="77777777" w:rsidR="00CA01D4" w:rsidRDefault="00CA01D4" w:rsidP="006E1851">
      <w:pPr>
        <w:rPr>
          <w:rFonts w:ascii="Constantia" w:eastAsia="HGMinchoE" w:hAnsi="Constantia" w:cs="Times New Roman"/>
          <w:b/>
          <w:szCs w:val="24"/>
        </w:rPr>
      </w:pPr>
    </w:p>
    <w:p w14:paraId="5EE7A521" w14:textId="12691DD5" w:rsidR="00CA01D4" w:rsidRDefault="00CA01D4" w:rsidP="006E1851">
      <w:pPr>
        <w:rPr>
          <w:rFonts w:ascii="Constantia" w:eastAsia="HGMinchoE" w:hAnsi="Constantia" w:cs="Times New Roman"/>
          <w:b/>
          <w:szCs w:val="24"/>
        </w:rPr>
      </w:pPr>
    </w:p>
    <w:p w14:paraId="65AA2275" w14:textId="4AF8D78B" w:rsidR="003D1A09" w:rsidRDefault="003D1A09" w:rsidP="006E1851">
      <w:pPr>
        <w:rPr>
          <w:rFonts w:ascii="Constantia" w:eastAsia="HGMinchoE" w:hAnsi="Constantia" w:cs="Times New Roman"/>
          <w:b/>
          <w:szCs w:val="24"/>
        </w:rPr>
      </w:pPr>
    </w:p>
    <w:p w14:paraId="4771BEB2" w14:textId="71AD8C47" w:rsidR="003D1A09" w:rsidRDefault="003D1A09" w:rsidP="006E1851">
      <w:pPr>
        <w:rPr>
          <w:rFonts w:ascii="Constantia" w:eastAsia="HGMinchoE" w:hAnsi="Constantia" w:cs="Times New Roman"/>
          <w:b/>
          <w:szCs w:val="24"/>
        </w:rPr>
      </w:pPr>
    </w:p>
    <w:p w14:paraId="29EB62ED" w14:textId="463EDD90" w:rsidR="003D1A09" w:rsidRDefault="003D1A09" w:rsidP="006E1851">
      <w:pPr>
        <w:rPr>
          <w:rFonts w:ascii="Constantia" w:eastAsia="HGMinchoE" w:hAnsi="Constantia" w:cs="Times New Roman"/>
          <w:b/>
          <w:szCs w:val="24"/>
        </w:rPr>
      </w:pPr>
    </w:p>
    <w:p w14:paraId="74C6B161" w14:textId="058FCECD" w:rsidR="003D1A09" w:rsidRDefault="003D1A09" w:rsidP="006E1851">
      <w:pPr>
        <w:rPr>
          <w:rFonts w:ascii="Constantia" w:eastAsia="HGMinchoE" w:hAnsi="Constantia" w:cs="Times New Roman"/>
          <w:b/>
          <w:szCs w:val="24"/>
        </w:rPr>
      </w:pPr>
    </w:p>
    <w:p w14:paraId="78FD4BFC" w14:textId="77777777" w:rsidR="003D1A09" w:rsidRDefault="003D1A09" w:rsidP="006E1851">
      <w:pPr>
        <w:rPr>
          <w:rFonts w:ascii="Constantia" w:eastAsia="HGMinchoE" w:hAnsi="Constantia" w:cs="Times New Roman"/>
          <w:b/>
          <w:szCs w:val="24"/>
        </w:rPr>
      </w:pPr>
    </w:p>
    <w:p w14:paraId="31125C3E" w14:textId="77777777" w:rsidR="00516582" w:rsidRDefault="00516582" w:rsidP="006E1851">
      <w:pPr>
        <w:rPr>
          <w:rFonts w:ascii="Constantia" w:eastAsia="HGMinchoE" w:hAnsi="Constantia" w:cs="Times New Roman"/>
          <w:b/>
          <w:szCs w:val="24"/>
        </w:rPr>
      </w:pPr>
    </w:p>
    <w:p w14:paraId="335A5B51" w14:textId="6F2C2F2B" w:rsidR="006E1851" w:rsidRDefault="006E1851" w:rsidP="00AE7259">
      <w:pPr>
        <w:numPr>
          <w:ilvl w:val="0"/>
          <w:numId w:val="4"/>
        </w:numPr>
        <w:contextualSpacing/>
        <w:jc w:val="both"/>
        <w:rPr>
          <w:rFonts w:ascii="Constantia" w:eastAsia="HGMinchoE" w:hAnsi="Constantia" w:cs="Times New Roman"/>
          <w:b/>
        </w:rPr>
      </w:pPr>
      <w:r w:rsidRPr="023B9324">
        <w:rPr>
          <w:rFonts w:ascii="Constantia" w:eastAsia="HGMinchoE" w:hAnsi="Constantia" w:cs="Times New Roman"/>
          <w:b/>
        </w:rPr>
        <w:lastRenderedPageBreak/>
        <w:t xml:space="preserve">Restituzione di una vettura dopo la fruizione del Car Sharing </w:t>
      </w:r>
    </w:p>
    <w:p w14:paraId="2C6DEF1F" w14:textId="77777777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107B30B0" w14:textId="2340B7FE" w:rsidR="006E1851" w:rsidRDefault="006E1851" w:rsidP="2CF547D4">
      <w:pPr>
        <w:ind w:left="720"/>
        <w:contextualSpacing/>
        <w:rPr>
          <w:rFonts w:ascii="Constantia" w:eastAsia="HGMinchoE" w:hAnsi="Constantia" w:cs="Times New Roman"/>
        </w:rPr>
      </w:pPr>
      <w:r w:rsidRPr="2CF547D4">
        <w:rPr>
          <w:rFonts w:ascii="Constantia" w:eastAsia="HGMinchoE" w:hAnsi="Constantia" w:cs="Times New Roman"/>
          <w:b/>
        </w:rPr>
        <w:t>Descrizione</w:t>
      </w:r>
      <w:r w:rsidRPr="2CF547D4">
        <w:rPr>
          <w:rFonts w:ascii="Constantia" w:eastAsia="HGMinchoE" w:hAnsi="Constantia" w:cs="Times New Roman"/>
        </w:rPr>
        <w:t xml:space="preserve">: </w:t>
      </w:r>
      <w:r w:rsidR="001049BA" w:rsidRPr="2CF547D4">
        <w:rPr>
          <w:rFonts w:ascii="Constantia" w:eastAsia="HGMinchoE" w:hAnsi="Constantia" w:cs="Times New Roman"/>
        </w:rPr>
        <w:t xml:space="preserve">Restituzione di un’auto </w:t>
      </w:r>
      <w:r w:rsidR="007D42FD" w:rsidRPr="2CF547D4">
        <w:rPr>
          <w:rFonts w:ascii="Constantia" w:eastAsia="HGMinchoE" w:hAnsi="Constantia" w:cs="Times New Roman"/>
        </w:rPr>
        <w:t>dopo aver usufruito del servizio di Car Sharing.</w:t>
      </w:r>
    </w:p>
    <w:p w14:paraId="61077ACB" w14:textId="77777777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76FEBA0D" w14:textId="08C3A3B7" w:rsidR="006E1851" w:rsidRDefault="471953BC" w:rsidP="46F097BF">
      <w:pPr>
        <w:ind w:left="720"/>
        <w:contextualSpacing/>
        <w:rPr>
          <w:rFonts w:ascii="Constantia" w:eastAsia="HGMinchoE" w:hAnsi="Constantia" w:cs="Times New Roman"/>
        </w:rPr>
      </w:pPr>
      <w:r w:rsidRPr="471953BC">
        <w:rPr>
          <w:rFonts w:ascii="Constantia" w:eastAsia="HGMinchoE" w:hAnsi="Constantia" w:cs="Times New Roman"/>
          <w:b/>
        </w:rPr>
        <w:t>Input</w:t>
      </w:r>
      <w:r w:rsidRPr="471953BC">
        <w:rPr>
          <w:rFonts w:ascii="Constantia" w:eastAsia="HGMinchoE" w:hAnsi="Constantia" w:cs="Times New Roman"/>
        </w:rPr>
        <w:t>:</w:t>
      </w:r>
      <w:r w:rsidR="68F6AFBC" w:rsidRPr="68F6AFBC">
        <w:rPr>
          <w:rFonts w:ascii="Constantia" w:eastAsia="HGMinchoE" w:hAnsi="Constantia" w:cs="Times New Roman"/>
        </w:rPr>
        <w:t xml:space="preserve"> </w:t>
      </w:r>
      <w:proofErr w:type="spellStart"/>
      <w:r w:rsidR="68F6AFBC" w:rsidRPr="68F6AFBC">
        <w:rPr>
          <w:rFonts w:ascii="Constantia" w:eastAsia="HGMinchoE" w:hAnsi="Constantia" w:cs="Times New Roman"/>
        </w:rPr>
        <w:t>IDNoleggio</w:t>
      </w:r>
      <w:proofErr w:type="spellEnd"/>
      <w:r w:rsidR="68F6AFBC" w:rsidRPr="68F6AFBC">
        <w:rPr>
          <w:rFonts w:ascii="Constantia" w:eastAsia="HGMinchoE" w:hAnsi="Constantia" w:cs="Times New Roman"/>
        </w:rPr>
        <w:t>,</w:t>
      </w:r>
      <w:r w:rsidR="043C192E" w:rsidRPr="043C192E">
        <w:rPr>
          <w:rFonts w:ascii="Constantia" w:eastAsia="HGMinchoE" w:hAnsi="Constantia" w:cs="Times New Roman"/>
        </w:rPr>
        <w:t xml:space="preserve"> </w:t>
      </w:r>
      <w:r w:rsidR="00FF0AED" w:rsidRPr="46F097BF">
        <w:rPr>
          <w:rFonts w:ascii="Constantia" w:eastAsia="HGMinchoE" w:hAnsi="Constantia" w:cs="Times New Roman"/>
        </w:rPr>
        <w:t>Targa, Chilometri</w:t>
      </w:r>
      <w:r w:rsidR="00976AFB" w:rsidRPr="46F097BF">
        <w:rPr>
          <w:rFonts w:ascii="Constantia" w:eastAsia="HGMinchoE" w:hAnsi="Constantia" w:cs="Times New Roman"/>
        </w:rPr>
        <w:t xml:space="preserve"> Percorsi</w:t>
      </w:r>
      <w:r w:rsidR="00A73D1C" w:rsidRPr="46F097BF">
        <w:rPr>
          <w:rFonts w:ascii="Constantia" w:eastAsia="HGMinchoE" w:hAnsi="Constantia" w:cs="Times New Roman"/>
        </w:rPr>
        <w:t xml:space="preserve">, </w:t>
      </w:r>
      <w:r w:rsidR="0061597F" w:rsidRPr="46F097BF">
        <w:rPr>
          <w:rFonts w:ascii="Constantia" w:eastAsia="HGMinchoE" w:hAnsi="Constantia" w:cs="Times New Roman"/>
        </w:rPr>
        <w:t>Carburante</w:t>
      </w:r>
      <w:r w:rsidR="00036512" w:rsidRPr="46F097BF">
        <w:rPr>
          <w:rFonts w:ascii="Constantia" w:eastAsia="HGMinchoE" w:hAnsi="Constantia" w:cs="Times New Roman"/>
        </w:rPr>
        <w:t xml:space="preserve"> Fine</w:t>
      </w:r>
      <w:r w:rsidR="00461BCA" w:rsidRPr="46F097BF">
        <w:rPr>
          <w:rFonts w:ascii="Constantia" w:eastAsia="HGMinchoE" w:hAnsi="Constantia" w:cs="Times New Roman"/>
        </w:rPr>
        <w:t xml:space="preserve"> Noleggio</w:t>
      </w:r>
      <w:r w:rsidR="00163B38">
        <w:rPr>
          <w:rFonts w:ascii="Constantia" w:eastAsia="HGMinchoE" w:hAnsi="Constantia" w:cs="Times New Roman"/>
        </w:rPr>
        <w:t>.</w:t>
      </w:r>
    </w:p>
    <w:p w14:paraId="25346BAD" w14:textId="77777777" w:rsidR="006E1851" w:rsidRDefault="006E1851" w:rsidP="2F51A9D5">
      <w:pPr>
        <w:ind w:left="720"/>
        <w:contextualSpacing/>
        <w:rPr>
          <w:rFonts w:ascii="Constantia" w:eastAsia="HGMinchoE" w:hAnsi="Constantia" w:cs="Times New Roman"/>
          <w:b/>
        </w:rPr>
      </w:pPr>
    </w:p>
    <w:p w14:paraId="67139580" w14:textId="0EA53DC0" w:rsidR="006E1851" w:rsidRDefault="4FF27590" w:rsidP="2F51A9D5">
      <w:pPr>
        <w:ind w:left="720"/>
        <w:contextualSpacing/>
        <w:rPr>
          <w:rFonts w:ascii="Constantia" w:eastAsia="HGMinchoE" w:hAnsi="Constantia" w:cs="Times New Roman"/>
        </w:rPr>
      </w:pPr>
      <w:r w:rsidRPr="4FF27590">
        <w:rPr>
          <w:rFonts w:ascii="Constantia" w:eastAsia="HGMinchoE" w:hAnsi="Constantia" w:cs="Times New Roman"/>
          <w:b/>
          <w:bCs/>
        </w:rPr>
        <w:t>Output</w:t>
      </w:r>
      <w:r w:rsidRPr="4FF27590">
        <w:rPr>
          <w:rFonts w:ascii="Constantia" w:eastAsia="HGMinchoE" w:hAnsi="Constantia" w:cs="Times New Roman"/>
        </w:rPr>
        <w:t xml:space="preserve">: Aggiornamento delle informazioni relative al </w:t>
      </w:r>
      <w:r w:rsidR="7021D541" w:rsidRPr="7021D541">
        <w:rPr>
          <w:rFonts w:ascii="Constantia" w:eastAsia="HGMinchoE" w:hAnsi="Constantia" w:cs="Times New Roman"/>
        </w:rPr>
        <w:t>Noleggio</w:t>
      </w:r>
      <w:r w:rsidRPr="4FF27590">
        <w:rPr>
          <w:rFonts w:ascii="Constantia" w:eastAsia="HGMinchoE" w:hAnsi="Constantia" w:cs="Times New Roman"/>
        </w:rPr>
        <w:t xml:space="preserve"> e </w:t>
      </w:r>
      <w:r w:rsidR="7021D541" w:rsidRPr="7021D541">
        <w:rPr>
          <w:rFonts w:ascii="Constantia" w:eastAsia="HGMinchoE" w:hAnsi="Constantia" w:cs="Times New Roman"/>
        </w:rPr>
        <w:t>all’Autovettura dopo il termine del servizio.</w:t>
      </w:r>
    </w:p>
    <w:p w14:paraId="755B3E8A" w14:textId="77777777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487B3BAE" w14:textId="6D86850A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Frequenza giornaliera</w:t>
      </w:r>
      <w:r>
        <w:rPr>
          <w:rFonts w:ascii="Constantia" w:eastAsia="HGMinchoE" w:hAnsi="Constantia" w:cs="Times New Roman"/>
          <w:szCs w:val="24"/>
        </w:rPr>
        <w:t>:</w:t>
      </w:r>
      <w:r w:rsidR="00D80D83">
        <w:rPr>
          <w:rFonts w:ascii="Constantia" w:eastAsia="HGMinchoE" w:hAnsi="Constantia" w:cs="Times New Roman"/>
          <w:szCs w:val="24"/>
        </w:rPr>
        <w:t xml:space="preserve"> 500 restituzioni al giorno (in media un noleggio dura meno di un giorno).</w:t>
      </w:r>
    </w:p>
    <w:p w14:paraId="3AAD4C51" w14:textId="77777777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25558B8E" w14:textId="660290D3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b/>
        </w:rPr>
      </w:pPr>
      <w:r w:rsidRPr="3EC0B2C1">
        <w:rPr>
          <w:rFonts w:ascii="Constantia" w:eastAsia="HGMinchoE" w:hAnsi="Constantia" w:cs="Times New Roman"/>
          <w:b/>
        </w:rPr>
        <w:t>Parte di diagramma interessata:</w:t>
      </w:r>
    </w:p>
    <w:p w14:paraId="7A58C433" w14:textId="664731D4" w:rsidR="00C81EA2" w:rsidRDefault="00C81EA2" w:rsidP="006E1851">
      <w:pPr>
        <w:ind w:left="720"/>
        <w:contextualSpacing/>
        <w:jc w:val="both"/>
        <w:rPr>
          <w:rFonts w:ascii="Constantia" w:eastAsia="HGMinchoE" w:hAnsi="Constantia" w:cs="Times New Roman"/>
          <w:b/>
        </w:rPr>
      </w:pPr>
    </w:p>
    <w:p w14:paraId="31976546" w14:textId="65894BF5" w:rsidR="006E1851" w:rsidRDefault="00DF5818" w:rsidP="007D0A41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  <w:r w:rsidRPr="00DF5818">
        <w:rPr>
          <w:rFonts w:ascii="Constantia" w:eastAsia="HGMinchoE" w:hAnsi="Constantia" w:cs="Times New Roman"/>
          <w:noProof/>
          <w:szCs w:val="24"/>
        </w:rPr>
        <w:drawing>
          <wp:inline distT="0" distB="0" distL="0" distR="0" wp14:anchorId="5F33F501" wp14:editId="674B22FE">
            <wp:extent cx="4711942" cy="1720938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50B0" w14:textId="77777777" w:rsidR="008D0AAA" w:rsidRDefault="008D0AAA" w:rsidP="006E1851">
      <w:pPr>
        <w:rPr>
          <w:rFonts w:ascii="Constantia" w:eastAsia="HGMinchoE" w:hAnsi="Constantia" w:cs="Times New Roman"/>
          <w:b/>
        </w:rPr>
      </w:pPr>
    </w:p>
    <w:p w14:paraId="181504D3" w14:textId="573764AF" w:rsidR="006E1851" w:rsidRDefault="006E1851" w:rsidP="006E1851">
      <w:pPr>
        <w:rPr>
          <w:rFonts w:ascii="Constantia" w:eastAsia="HGMinchoE" w:hAnsi="Constantia" w:cs="Times New Roman"/>
          <w:b/>
        </w:rPr>
      </w:pPr>
      <w:r w:rsidRPr="3EC0B2C1">
        <w:rPr>
          <w:rFonts w:ascii="Constantia" w:eastAsia="HGMinchoE" w:hAnsi="Constantia" w:cs="Times New Roman"/>
          <w:b/>
        </w:rPr>
        <w:t>Tavola dei volumi interessata:</w:t>
      </w:r>
    </w:p>
    <w:p w14:paraId="6AE55F4C" w14:textId="689AFED0" w:rsidR="00FB7C2C" w:rsidRDefault="00FB7C2C" w:rsidP="006E1851">
      <w:pPr>
        <w:rPr>
          <w:rFonts w:ascii="Constantia" w:eastAsia="HGMinchoE" w:hAnsi="Constantia" w:cs="Times New Roman"/>
          <w:b/>
        </w:rPr>
      </w:pPr>
    </w:p>
    <w:tbl>
      <w:tblPr>
        <w:tblStyle w:val="Tabellagriglia2-colore61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38"/>
      </w:tblGrid>
      <w:tr w:rsidR="006E1851" w14:paraId="320FFF01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966D6AF" w14:textId="43B08EDB" w:rsidR="006E1851" w:rsidRPr="00D13D28" w:rsidRDefault="00D13D28" w:rsidP="007662FC">
            <w:pPr>
              <w:rPr>
                <w:rFonts w:ascii="Constantia" w:hAnsi="Constantia" w:cs="Times New Roman"/>
                <w:b w:val="0"/>
                <w:szCs w:val="24"/>
              </w:rPr>
            </w:pPr>
            <w:bookmarkStart w:id="19" w:name="_Hlk3469202"/>
            <w:r w:rsidRPr="00D13D28">
              <w:rPr>
                <w:rFonts w:ascii="Constantia" w:hAnsi="Constantia" w:cs="Times New Roman"/>
                <w:b w:val="0"/>
                <w:szCs w:val="24"/>
              </w:rPr>
              <w:t>Noleggio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946F513" w14:textId="33ABA856" w:rsidR="006E1851" w:rsidRPr="00CE2926" w:rsidRDefault="00D13D28" w:rsidP="00766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 w:rsidRPr="00CE2926">
              <w:rPr>
                <w:rFonts w:ascii="Constantia" w:hAnsi="Constantia" w:cs="Times New Roman"/>
                <w:b w:val="0"/>
                <w:szCs w:val="24"/>
              </w:rPr>
              <w:t>Entità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3234E3B2" w14:textId="658FB6ED" w:rsidR="006E1851" w:rsidRPr="00CE2926" w:rsidRDefault="00CE2926" w:rsidP="00766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 w:rsidRPr="00CE2926">
              <w:rPr>
                <w:rFonts w:ascii="Constantia" w:hAnsi="Constantia" w:cs="Times New Roman"/>
                <w:b w:val="0"/>
                <w:szCs w:val="24"/>
              </w:rPr>
              <w:t>90.000</w:t>
            </w:r>
          </w:p>
        </w:tc>
      </w:tr>
      <w:tr w:rsidR="006E1851" w14:paraId="7B91FF64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AB68CF3" w14:textId="3AE99794" w:rsidR="006E1851" w:rsidRPr="00D13D28" w:rsidRDefault="00D13D28" w:rsidP="007662FC">
            <w:pPr>
              <w:rPr>
                <w:rFonts w:ascii="Constantia" w:hAnsi="Constantia" w:cs="Times New Roman"/>
                <w:szCs w:val="24"/>
              </w:rPr>
            </w:pPr>
            <w:proofErr w:type="spellStart"/>
            <w:r w:rsidRPr="00D13D28">
              <w:rPr>
                <w:rFonts w:ascii="Constantia" w:hAnsi="Constantia" w:cs="Times New Roman"/>
                <w:b w:val="0"/>
                <w:szCs w:val="24"/>
              </w:rPr>
              <w:t>UsoNoleggio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84A19F9" w14:textId="09051D82" w:rsidR="006E1851" w:rsidRDefault="00D13D28" w:rsidP="00766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Relazione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0DD33B2E" w14:textId="4FEBADA7" w:rsidR="006E1851" w:rsidRDefault="00CE2926" w:rsidP="00766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90.000</w:t>
            </w:r>
          </w:p>
        </w:tc>
      </w:tr>
      <w:tr w:rsidR="006E1851" w14:paraId="6CA5D24A" w14:textId="77777777" w:rsidTr="73D0892A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AFF9B90" w14:textId="24455578" w:rsidR="006E1851" w:rsidRPr="00D13D28" w:rsidRDefault="00D13D28" w:rsidP="007662FC">
            <w:pPr>
              <w:rPr>
                <w:rFonts w:ascii="Constantia" w:hAnsi="Constantia" w:cs="Times New Roman"/>
                <w:szCs w:val="24"/>
              </w:rPr>
            </w:pPr>
            <w:r w:rsidRPr="00D13D28">
              <w:rPr>
                <w:rFonts w:ascii="Constantia" w:hAnsi="Constantia" w:cs="Times New Roman"/>
                <w:b w:val="0"/>
                <w:szCs w:val="24"/>
              </w:rPr>
              <w:t>Autovettura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AFF9D15" w14:textId="6556E523" w:rsidR="006E1851" w:rsidRDefault="00D13D28" w:rsidP="0076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B3A0A31" w14:textId="608E52B2" w:rsidR="006E1851" w:rsidRDefault="00CE2926" w:rsidP="0076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22.000</w:t>
            </w:r>
          </w:p>
        </w:tc>
      </w:tr>
      <w:bookmarkEnd w:id="19"/>
    </w:tbl>
    <w:p w14:paraId="13243103" w14:textId="77777777" w:rsidR="006E1851" w:rsidRDefault="006E1851" w:rsidP="006E1851">
      <w:pPr>
        <w:rPr>
          <w:rFonts w:ascii="Constantia" w:eastAsia="HGMinchoE" w:hAnsi="Constantia" w:cs="Times New Roman"/>
          <w:b/>
          <w:szCs w:val="24"/>
        </w:rPr>
      </w:pPr>
    </w:p>
    <w:p w14:paraId="6E790373" w14:textId="77777777" w:rsidR="006E1851" w:rsidRDefault="006E1851" w:rsidP="006E1851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degli accessi interessata:</w:t>
      </w:r>
    </w:p>
    <w:tbl>
      <w:tblPr>
        <w:tblStyle w:val="Tabellagriglia2-colore61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6E1851" w14:paraId="4F09F6D0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  <w:hideMark/>
          </w:tcPr>
          <w:p w14:paraId="338637EE" w14:textId="77777777" w:rsidR="006E1851" w:rsidRDefault="006E1851" w:rsidP="007662FC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Nome Costrutto</w:t>
            </w:r>
          </w:p>
        </w:tc>
        <w:tc>
          <w:tcPr>
            <w:tcW w:w="2400" w:type="dxa"/>
            <w:hideMark/>
          </w:tcPr>
          <w:p w14:paraId="3F1C87B1" w14:textId="77777777" w:rsidR="006E1851" w:rsidRDefault="006E1851" w:rsidP="00766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Numero Operazioni elementari</w:t>
            </w:r>
          </w:p>
        </w:tc>
        <w:tc>
          <w:tcPr>
            <w:tcW w:w="2400" w:type="dxa"/>
            <w:hideMark/>
          </w:tcPr>
          <w:p w14:paraId="448E7029" w14:textId="77777777" w:rsidR="006E1851" w:rsidRDefault="006E1851" w:rsidP="00766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Tipo Operazione</w:t>
            </w:r>
          </w:p>
        </w:tc>
        <w:tc>
          <w:tcPr>
            <w:tcW w:w="2400" w:type="dxa"/>
            <w:tcBorders>
              <w:right w:val="nil"/>
            </w:tcBorders>
            <w:hideMark/>
          </w:tcPr>
          <w:p w14:paraId="2771AD16" w14:textId="77777777" w:rsidR="006E1851" w:rsidRDefault="006E1851" w:rsidP="00766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Descrizione</w:t>
            </w:r>
          </w:p>
        </w:tc>
      </w:tr>
      <w:tr w:rsidR="00490844" w14:paraId="52083CB2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6BA14BC" w14:textId="1E918409" w:rsidR="00490844" w:rsidRPr="00D13D28" w:rsidRDefault="007D0880" w:rsidP="00711C49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Autovettura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BBA1D40" w14:textId="4F83034B" w:rsidR="00490844" w:rsidRDefault="007D0880" w:rsidP="0071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E011FDB" w14:textId="70223829" w:rsidR="00490844" w:rsidRDefault="007D0880" w:rsidP="0071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7C2FD4EB" w14:textId="2E22A557" w:rsidR="00490844" w:rsidRDefault="007D0880" w:rsidP="0071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Controllo il livello di carburante iniziale per s</w:t>
            </w:r>
            <w:r w:rsidR="008C54F1">
              <w:rPr>
                <w:rFonts w:ascii="Constantia" w:hAnsi="Constantia" w:cs="Times New Roman"/>
                <w:szCs w:val="24"/>
              </w:rPr>
              <w:t>tabilire se la restituzione può avvenire</w:t>
            </w:r>
          </w:p>
        </w:tc>
      </w:tr>
      <w:tr w:rsidR="00711C49" w14:paraId="67CC3513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C4E70E3" w14:textId="0899E8D1" w:rsidR="00711C49" w:rsidRDefault="00711C49" w:rsidP="00711C49">
            <w:pPr>
              <w:rPr>
                <w:rFonts w:ascii="Constantia" w:hAnsi="Constantia" w:cs="Times New Roman"/>
                <w:szCs w:val="24"/>
              </w:rPr>
            </w:pPr>
            <w:r w:rsidRPr="00D13D28">
              <w:rPr>
                <w:rFonts w:ascii="Constantia" w:hAnsi="Constantia" w:cs="Times New Roman"/>
                <w:b w:val="0"/>
                <w:szCs w:val="24"/>
              </w:rPr>
              <w:lastRenderedPageBreak/>
              <w:t>Noleggio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84DA0CF" w14:textId="6FFAC524" w:rsidR="00711C49" w:rsidRDefault="0054395D" w:rsidP="0071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51F1810" w14:textId="139748B3" w:rsidR="00711C49" w:rsidRDefault="00711C49" w:rsidP="0071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4EB0930" w14:textId="3154E62E" w:rsidR="00711C49" w:rsidRDefault="0054395D" w:rsidP="0071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 xml:space="preserve">Vengono </w:t>
            </w:r>
            <w:r w:rsidR="003002AC">
              <w:rPr>
                <w:rFonts w:ascii="Constantia" w:hAnsi="Constantia" w:cs="Times New Roman"/>
                <w:szCs w:val="24"/>
              </w:rPr>
              <w:t>inserite le informazioni di fine noleggio</w:t>
            </w:r>
          </w:p>
        </w:tc>
      </w:tr>
      <w:tr w:rsidR="00711C49" w14:paraId="30EA66B2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277171E" w14:textId="7DBA85C8" w:rsidR="00711C49" w:rsidRDefault="00711C49" w:rsidP="00711C49">
            <w:pPr>
              <w:rPr>
                <w:rFonts w:ascii="Constantia" w:hAnsi="Constantia" w:cs="Times New Roman"/>
                <w:szCs w:val="24"/>
              </w:rPr>
            </w:pPr>
            <w:r w:rsidRPr="00D13D28">
              <w:rPr>
                <w:rFonts w:ascii="Constantia" w:hAnsi="Constantia" w:cs="Times New Roman"/>
                <w:b w:val="0"/>
                <w:szCs w:val="24"/>
              </w:rPr>
              <w:t>Autovettura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DBE84AE" w14:textId="37088F3F" w:rsidR="00711C49" w:rsidRDefault="0054395D" w:rsidP="0071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0F4FC8D" w14:textId="6B3438B1" w:rsidR="00711C49" w:rsidRDefault="0054395D" w:rsidP="0071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1897215" w14:textId="588D174A" w:rsidR="00711C49" w:rsidRDefault="00995BBB" w:rsidP="0071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Vengono aggiornati i dati</w:t>
            </w:r>
            <w:r w:rsidR="00BD0A9F">
              <w:rPr>
                <w:rFonts w:ascii="Constantia" w:hAnsi="Constantia" w:cs="Times New Roman"/>
                <w:szCs w:val="24"/>
              </w:rPr>
              <w:t xml:space="preserve"> relativi al veicolo </w:t>
            </w:r>
            <w:r w:rsidR="00EE106C">
              <w:rPr>
                <w:rFonts w:ascii="Constantia" w:hAnsi="Constantia" w:cs="Times New Roman"/>
                <w:szCs w:val="24"/>
              </w:rPr>
              <w:t>noleggiato</w:t>
            </w:r>
          </w:p>
        </w:tc>
      </w:tr>
    </w:tbl>
    <w:p w14:paraId="6442A3CE" w14:textId="77777777" w:rsidR="00CE2F57" w:rsidRDefault="00CE2F57" w:rsidP="006E1851">
      <w:pPr>
        <w:rPr>
          <w:rFonts w:ascii="Constantia" w:eastAsia="HGMinchoE" w:hAnsi="Constantia" w:cs="Times New Roman"/>
          <w:b/>
          <w:szCs w:val="24"/>
        </w:rPr>
      </w:pPr>
    </w:p>
    <w:p w14:paraId="0D0B72F3" w14:textId="468D56E9" w:rsidR="006E1851" w:rsidRDefault="006E1851" w:rsidP="006E1851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</w:t>
      </w:r>
      <w:r w:rsidR="0052243B">
        <w:rPr>
          <w:rFonts w:ascii="Constantia" w:eastAsia="HGMinchoE" w:hAnsi="Constantia" w:cs="Times New Roman"/>
          <w:b/>
          <w:szCs w:val="24"/>
        </w:rPr>
        <w:t>a</w:t>
      </w:r>
      <w:r>
        <w:rPr>
          <w:rFonts w:ascii="Constantia" w:eastAsia="HGMinchoE" w:hAnsi="Constantia" w:cs="Times New Roman"/>
          <w:b/>
          <w:szCs w:val="24"/>
        </w:rPr>
        <w:t xml:space="preserve"> delle operazioni:</w:t>
      </w:r>
    </w:p>
    <w:tbl>
      <w:tblPr>
        <w:tblStyle w:val="Tabellagriglia2-colore61"/>
        <w:tblW w:w="9598" w:type="dxa"/>
        <w:tblInd w:w="0" w:type="dxa"/>
        <w:tblLook w:val="04A0" w:firstRow="1" w:lastRow="0" w:firstColumn="1" w:lastColumn="0" w:noHBand="0" w:noVBand="1"/>
      </w:tblPr>
      <w:tblGrid>
        <w:gridCol w:w="4799"/>
        <w:gridCol w:w="4799"/>
      </w:tblGrid>
      <w:tr w:rsidR="00143D02" w14:paraId="243E81CB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A78EF95" w14:textId="0422BD2D" w:rsidR="00143D02" w:rsidRDefault="00143D02" w:rsidP="00143D02">
            <w:pPr>
              <w:rPr>
                <w:rFonts w:ascii="Constantia" w:hAnsi="Constantia" w:cs="Times New Roman"/>
                <w:szCs w:val="24"/>
              </w:rPr>
            </w:pPr>
            <w:r w:rsidRPr="00D3270F">
              <w:rPr>
                <w:b w:val="0"/>
                <w:szCs w:val="24"/>
              </w:rPr>
              <w:t>Totale operazioni elementari per singola operazione</w:t>
            </w:r>
          </w:p>
        </w:tc>
        <w:tc>
          <w:tcPr>
            <w:tcW w:w="4799" w:type="dxa"/>
            <w:tcBorders>
              <w:top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602DAF5" w14:textId="50CEABA8" w:rsidR="00143D02" w:rsidRPr="00B86839" w:rsidRDefault="00570243" w:rsidP="00143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1</w:t>
            </w:r>
            <w:r w:rsidR="00143D02" w:rsidRPr="00B86839">
              <w:rPr>
                <w:rFonts w:ascii="Constantia" w:hAnsi="Constantia" w:cs="Times New Roman"/>
                <w:b w:val="0"/>
                <w:szCs w:val="24"/>
              </w:rPr>
              <w:t>+2+2</w:t>
            </w:r>
            <w:r w:rsidR="000E51B4">
              <w:rPr>
                <w:rFonts w:ascii="Constantia" w:hAnsi="Constantia" w:cs="Times New Roman"/>
                <w:b w:val="0"/>
                <w:szCs w:val="24"/>
              </w:rPr>
              <w:t xml:space="preserve"> </w:t>
            </w:r>
            <w:r w:rsidR="00143D02" w:rsidRPr="00B86839">
              <w:rPr>
                <w:rFonts w:ascii="Constantia" w:hAnsi="Constantia" w:cs="Times New Roman"/>
                <w:b w:val="0"/>
                <w:szCs w:val="24"/>
              </w:rPr>
              <w:t>=</w:t>
            </w:r>
            <w:r w:rsidR="000E51B4">
              <w:rPr>
                <w:rFonts w:ascii="Constantia" w:hAnsi="Constantia" w:cs="Times New Roman"/>
                <w:b w:val="0"/>
                <w:szCs w:val="24"/>
              </w:rPr>
              <w:t xml:space="preserve"> </w:t>
            </w:r>
            <w:r w:rsidR="00F02B3D">
              <w:rPr>
                <w:rFonts w:ascii="Constantia" w:hAnsi="Constantia" w:cs="Times New Roman"/>
                <w:b w:val="0"/>
                <w:szCs w:val="24"/>
              </w:rPr>
              <w:t>5</w:t>
            </w:r>
          </w:p>
        </w:tc>
      </w:tr>
      <w:tr w:rsidR="00143D02" w14:paraId="04D4C42C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A7AC55E" w14:textId="43C006F8" w:rsidR="00143D02" w:rsidRDefault="00143D02" w:rsidP="00143D02">
            <w:pPr>
              <w:rPr>
                <w:rFonts w:ascii="Constantia" w:hAnsi="Constantia" w:cs="Times New Roman"/>
                <w:szCs w:val="24"/>
              </w:rPr>
            </w:pPr>
            <w:r w:rsidRPr="00AD1D75">
              <w:rPr>
                <w:b w:val="0"/>
                <w:szCs w:val="24"/>
              </w:rPr>
              <w:t>Totale operazioni elementari al giorno</w:t>
            </w:r>
          </w:p>
        </w:tc>
        <w:tc>
          <w:tcPr>
            <w:tcW w:w="4799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D060E5C" w14:textId="2ECAF38D" w:rsidR="00143D02" w:rsidRDefault="00F02B3D" w:rsidP="0014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5</w:t>
            </w:r>
            <w:r w:rsidR="000E51B4">
              <w:rPr>
                <w:rFonts w:ascii="Constantia" w:hAnsi="Constantia" w:cs="Times New Roman"/>
                <w:szCs w:val="24"/>
              </w:rPr>
              <w:t xml:space="preserve"> </w:t>
            </w:r>
            <w:r w:rsidR="00CE2F57">
              <w:rPr>
                <w:rFonts w:ascii="Constantia" w:hAnsi="Constantia" w:cs="Times New Roman"/>
                <w:szCs w:val="24"/>
              </w:rPr>
              <w:t>×</w:t>
            </w:r>
            <w:r w:rsidR="000E51B4">
              <w:rPr>
                <w:rFonts w:ascii="Constantia" w:hAnsi="Constantia" w:cs="Times New Roman"/>
                <w:szCs w:val="24"/>
              </w:rPr>
              <w:t xml:space="preserve"> </w:t>
            </w:r>
            <w:r w:rsidR="00143D02">
              <w:rPr>
                <w:rFonts w:ascii="Constantia" w:hAnsi="Constantia" w:cs="Times New Roman"/>
                <w:szCs w:val="24"/>
              </w:rPr>
              <w:t>500</w:t>
            </w:r>
            <w:r w:rsidR="000E51B4">
              <w:rPr>
                <w:rFonts w:ascii="Constantia" w:hAnsi="Constantia" w:cs="Times New Roman"/>
                <w:szCs w:val="24"/>
              </w:rPr>
              <w:t xml:space="preserve"> </w:t>
            </w:r>
            <w:r w:rsidR="00143D02">
              <w:rPr>
                <w:rFonts w:ascii="Constantia" w:hAnsi="Constantia" w:cs="Times New Roman"/>
                <w:szCs w:val="24"/>
              </w:rPr>
              <w:t>=</w:t>
            </w:r>
            <w:r w:rsidR="000E51B4">
              <w:rPr>
                <w:rFonts w:ascii="Constantia" w:hAnsi="Constantia" w:cs="Times New Roman"/>
                <w:szCs w:val="24"/>
              </w:rPr>
              <w:t xml:space="preserve"> </w:t>
            </w:r>
            <w:r>
              <w:rPr>
                <w:rFonts w:ascii="Constantia" w:hAnsi="Constantia" w:cs="Times New Roman"/>
                <w:szCs w:val="24"/>
              </w:rPr>
              <w:t>2.5</w:t>
            </w:r>
            <w:r w:rsidR="00143D02">
              <w:rPr>
                <w:rFonts w:ascii="Constantia" w:hAnsi="Constantia" w:cs="Times New Roman"/>
                <w:szCs w:val="24"/>
              </w:rPr>
              <w:t>00</w:t>
            </w:r>
          </w:p>
        </w:tc>
      </w:tr>
    </w:tbl>
    <w:p w14:paraId="717681C8" w14:textId="77777777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6A5DBF87" w14:textId="77777777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29899136" w14:textId="2DB120CF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7F446BA1" w14:textId="7EE1F5CC" w:rsidR="00570243" w:rsidRDefault="00570243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3D9F8C1E" w14:textId="77777777" w:rsidR="00570243" w:rsidRDefault="00570243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16FD2B42" w14:textId="77777777" w:rsidR="00CA01D4" w:rsidRDefault="00CA01D4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57C14C1F" w14:textId="77777777" w:rsidR="00CA01D4" w:rsidRDefault="00CA01D4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1D947F10" w14:textId="71138F6A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1671BA37" w14:textId="24018841" w:rsidR="00A241FB" w:rsidRDefault="00A241FB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69D4E8E6" w14:textId="27F79DBE" w:rsidR="00A241FB" w:rsidRDefault="00A241FB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616B41DC" w14:textId="6ACA8BD5" w:rsidR="00A241FB" w:rsidRDefault="00A241FB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77634E55" w14:textId="37C0F8B5" w:rsidR="00A241FB" w:rsidRDefault="00A241FB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01120BE7" w14:textId="2C5F4FB9" w:rsidR="00A241FB" w:rsidRDefault="00A241FB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5F822587" w14:textId="1EE68FAA" w:rsidR="00A241FB" w:rsidRDefault="00A241FB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0E221FDD" w14:textId="4E2D101D" w:rsidR="00A241FB" w:rsidRDefault="00A241FB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31D01688" w14:textId="16FD2BC3" w:rsidR="00A241FB" w:rsidRDefault="00A241FB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09848ED7" w14:textId="3D688E05" w:rsidR="00A241FB" w:rsidRDefault="00A241FB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6F1D2D55" w14:textId="4D60F5B6" w:rsidR="00A241FB" w:rsidRDefault="00A241FB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1BBF2D3F" w14:textId="10379378" w:rsidR="00A241FB" w:rsidRDefault="00A241FB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3F21244E" w14:textId="757AA9A3" w:rsidR="00A241FB" w:rsidRDefault="00A241FB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7DCAC23B" w14:textId="668A408D" w:rsidR="00A241FB" w:rsidRDefault="00A241FB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60DB4972" w14:textId="579D8DA7" w:rsidR="00A241FB" w:rsidRDefault="00A241FB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52502771" w14:textId="680609D7" w:rsidR="00A241FB" w:rsidRDefault="00A241FB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4AB47D9B" w14:textId="094390DB" w:rsidR="00A241FB" w:rsidRDefault="00A241FB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0018EA78" w14:textId="56E7A6F4" w:rsidR="00A241FB" w:rsidRDefault="00A241FB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0FFCC2AD" w14:textId="3AEE3F37" w:rsidR="00A241FB" w:rsidRDefault="00A241FB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60FBF666" w14:textId="3D288397" w:rsidR="00F02B3D" w:rsidRDefault="00F02B3D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564D1E35" w14:textId="678CB5BD" w:rsidR="00F02B3D" w:rsidRDefault="00F02B3D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1C24EF60" w14:textId="77777777" w:rsidR="00F02B3D" w:rsidRDefault="00F02B3D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64DB565D" w14:textId="5BFD3874" w:rsidR="006E1851" w:rsidRDefault="00EA2A62" w:rsidP="00AE7259">
      <w:pPr>
        <w:pStyle w:val="Paragrafoelenco"/>
        <w:numPr>
          <w:ilvl w:val="0"/>
          <w:numId w:val="4"/>
        </w:numPr>
        <w:jc w:val="both"/>
        <w:rPr>
          <w:rFonts w:ascii="Constantia" w:eastAsia="HGMinchoE" w:hAnsi="Constantia" w:cs="Times New Roman"/>
          <w:b/>
        </w:rPr>
      </w:pPr>
      <w:r w:rsidRPr="023B9324">
        <w:rPr>
          <w:rFonts w:ascii="Constantia" w:eastAsia="HGMinchoE" w:hAnsi="Constantia" w:cs="Times New Roman"/>
          <w:b/>
        </w:rPr>
        <w:lastRenderedPageBreak/>
        <w:t>Registrazione di un sinistro</w:t>
      </w:r>
    </w:p>
    <w:p w14:paraId="4D8D078C" w14:textId="77777777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366776ED" w14:textId="0C7EF9CC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Descrizione</w:t>
      </w:r>
      <w:r>
        <w:rPr>
          <w:rFonts w:ascii="Constantia" w:eastAsia="HGMinchoE" w:hAnsi="Constantia" w:cs="Times New Roman"/>
          <w:szCs w:val="24"/>
        </w:rPr>
        <w:t xml:space="preserve">: </w:t>
      </w:r>
      <w:r w:rsidR="00E21666">
        <w:rPr>
          <w:rFonts w:ascii="Constantia" w:eastAsia="HGMinchoE" w:hAnsi="Constantia" w:cs="Times New Roman"/>
          <w:szCs w:val="24"/>
        </w:rPr>
        <w:t>Durante il servizio di Car Sharing</w:t>
      </w:r>
      <w:r w:rsidR="000A617B">
        <w:rPr>
          <w:rFonts w:ascii="Constantia" w:eastAsia="HGMinchoE" w:hAnsi="Constantia" w:cs="Times New Roman"/>
          <w:szCs w:val="24"/>
        </w:rPr>
        <w:t xml:space="preserve"> il fruitore commette un incidente. Vengono pertanto </w:t>
      </w:r>
      <w:r w:rsidR="00B47AEF">
        <w:rPr>
          <w:rFonts w:ascii="Constantia" w:eastAsia="HGMinchoE" w:hAnsi="Constantia" w:cs="Times New Roman"/>
          <w:szCs w:val="24"/>
        </w:rPr>
        <w:t>registrati</w:t>
      </w:r>
      <w:r w:rsidR="003D2A12">
        <w:rPr>
          <w:rFonts w:ascii="Constantia" w:eastAsia="HGMinchoE" w:hAnsi="Constantia" w:cs="Times New Roman"/>
          <w:szCs w:val="24"/>
        </w:rPr>
        <w:t xml:space="preserve"> i dati dell’auto convolta nell’incidente e </w:t>
      </w:r>
      <w:r w:rsidR="00CF0622">
        <w:rPr>
          <w:rFonts w:ascii="Constantia" w:eastAsia="HGMinchoE" w:hAnsi="Constantia" w:cs="Times New Roman"/>
          <w:szCs w:val="24"/>
        </w:rPr>
        <w:t>le dinamiche.</w:t>
      </w:r>
    </w:p>
    <w:p w14:paraId="69F5A95D" w14:textId="77777777" w:rsidR="001D5C63" w:rsidRDefault="001D5C63" w:rsidP="006E1851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3A4A3F9C" w14:textId="30DB3D0C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Input</w:t>
      </w:r>
      <w:r>
        <w:rPr>
          <w:rFonts w:ascii="Constantia" w:eastAsia="HGMinchoE" w:hAnsi="Constantia" w:cs="Times New Roman"/>
          <w:szCs w:val="24"/>
        </w:rPr>
        <w:t xml:space="preserve">: </w:t>
      </w:r>
      <w:r w:rsidR="00093EEC">
        <w:rPr>
          <w:rFonts w:ascii="Constantia" w:eastAsia="HGMinchoE" w:hAnsi="Constantia" w:cs="Times New Roman"/>
          <w:szCs w:val="24"/>
        </w:rPr>
        <w:t xml:space="preserve">Auto Coinvolta, </w:t>
      </w:r>
      <w:r w:rsidR="00206CB3">
        <w:rPr>
          <w:rFonts w:ascii="Constantia" w:eastAsia="HGMinchoE" w:hAnsi="Constantia" w:cs="Times New Roman"/>
          <w:szCs w:val="24"/>
        </w:rPr>
        <w:t>In</w:t>
      </w:r>
      <w:r w:rsidR="00B368BC">
        <w:rPr>
          <w:rFonts w:ascii="Constantia" w:eastAsia="HGMinchoE" w:hAnsi="Constantia" w:cs="Times New Roman"/>
          <w:szCs w:val="24"/>
        </w:rPr>
        <w:t>ci</w:t>
      </w:r>
      <w:r w:rsidR="00206CB3">
        <w:rPr>
          <w:rFonts w:ascii="Constantia" w:eastAsia="HGMinchoE" w:hAnsi="Constantia" w:cs="Times New Roman"/>
          <w:szCs w:val="24"/>
        </w:rPr>
        <w:t xml:space="preserve">dente, </w:t>
      </w:r>
      <w:proofErr w:type="spellStart"/>
      <w:r w:rsidR="00206CB3">
        <w:rPr>
          <w:rFonts w:ascii="Constantia" w:eastAsia="HGMinchoE" w:hAnsi="Constantia" w:cs="Times New Roman"/>
          <w:szCs w:val="24"/>
        </w:rPr>
        <w:t>ID</w:t>
      </w:r>
      <w:r w:rsidR="008231A6">
        <w:rPr>
          <w:rFonts w:ascii="Constantia" w:eastAsia="HGMinchoE" w:hAnsi="Constantia" w:cs="Times New Roman"/>
          <w:szCs w:val="24"/>
        </w:rPr>
        <w:t>Noleggio</w:t>
      </w:r>
      <w:proofErr w:type="spellEnd"/>
      <w:r w:rsidR="00CF03BF">
        <w:rPr>
          <w:rFonts w:ascii="Constantia" w:eastAsia="HGMinchoE" w:hAnsi="Constantia" w:cs="Times New Roman"/>
          <w:szCs w:val="24"/>
        </w:rPr>
        <w:t>.</w:t>
      </w:r>
    </w:p>
    <w:p w14:paraId="4D771186" w14:textId="77777777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6BE810F4" w14:textId="3B327CB1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Output</w:t>
      </w:r>
      <w:r>
        <w:rPr>
          <w:rFonts w:ascii="Constantia" w:eastAsia="HGMinchoE" w:hAnsi="Constantia" w:cs="Times New Roman"/>
          <w:szCs w:val="24"/>
        </w:rPr>
        <w:t>:</w:t>
      </w:r>
      <w:r w:rsidR="00772662">
        <w:rPr>
          <w:rFonts w:ascii="Constantia" w:eastAsia="HGMinchoE" w:hAnsi="Constantia" w:cs="Times New Roman"/>
          <w:szCs w:val="24"/>
        </w:rPr>
        <w:t xml:space="preserve"> Registrazione incidente. </w:t>
      </w:r>
    </w:p>
    <w:p w14:paraId="40DF4139" w14:textId="77777777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4FD606CA" w14:textId="69F1A732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Frequenza giornaliera</w:t>
      </w:r>
      <w:r w:rsidR="00E2490F">
        <w:rPr>
          <w:rFonts w:ascii="Constantia" w:eastAsia="HGMinchoE" w:hAnsi="Constantia" w:cs="Times New Roman"/>
          <w:b/>
          <w:szCs w:val="24"/>
        </w:rPr>
        <w:t>:</w:t>
      </w:r>
      <w:r w:rsidR="00E2490F">
        <w:rPr>
          <w:rFonts w:ascii="Constantia" w:eastAsia="HGMinchoE" w:hAnsi="Constantia" w:cs="Times New Roman"/>
          <w:szCs w:val="24"/>
        </w:rPr>
        <w:t xml:space="preserve"> </w:t>
      </w:r>
      <w:r w:rsidR="00F05484">
        <w:rPr>
          <w:rFonts w:ascii="Constantia" w:eastAsia="HGMinchoE" w:hAnsi="Constantia" w:cs="Times New Roman"/>
          <w:szCs w:val="24"/>
        </w:rPr>
        <w:t>10</w:t>
      </w:r>
      <w:r w:rsidR="00DE078F">
        <w:rPr>
          <w:rFonts w:ascii="Constantia" w:eastAsia="HGMinchoE" w:hAnsi="Constantia" w:cs="Times New Roman"/>
          <w:szCs w:val="24"/>
        </w:rPr>
        <w:t>.</w:t>
      </w:r>
      <w:r w:rsidR="00F05484">
        <w:rPr>
          <w:rFonts w:ascii="Constantia" w:eastAsia="HGMinchoE" w:hAnsi="Constantia" w:cs="Times New Roman"/>
          <w:szCs w:val="24"/>
        </w:rPr>
        <w:t xml:space="preserve"> </w:t>
      </w:r>
    </w:p>
    <w:p w14:paraId="1A4FFD42" w14:textId="77777777" w:rsidR="001D5C63" w:rsidRDefault="001D5C63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60CF607A" w14:textId="106F5657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Parte di diagramma interessata:</w:t>
      </w:r>
    </w:p>
    <w:p w14:paraId="13764188" w14:textId="0FCCDAFA" w:rsidR="005D1618" w:rsidRDefault="00A85123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  <w:r w:rsidRPr="00A85123">
        <w:rPr>
          <w:rFonts w:ascii="Constantia" w:eastAsia="HGMinchoE" w:hAnsi="Constantia" w:cs="Times New Roman"/>
          <w:b/>
          <w:noProof/>
          <w:szCs w:val="24"/>
        </w:rPr>
        <w:drawing>
          <wp:inline distT="0" distB="0" distL="0" distR="0" wp14:anchorId="40F96CB5" wp14:editId="3BCC24F6">
            <wp:extent cx="4349974" cy="2470277"/>
            <wp:effectExtent l="0" t="0" r="0" b="635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1425" w14:textId="77777777" w:rsidR="006E1851" w:rsidRDefault="006E1851" w:rsidP="006E1851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53D29187" w14:textId="77777777" w:rsidR="006E1851" w:rsidRDefault="006E1851" w:rsidP="006E1851">
      <w:pPr>
        <w:rPr>
          <w:rFonts w:ascii="Constantia" w:eastAsia="HGMinchoE" w:hAnsi="Constantia" w:cs="Times New Roman"/>
          <w:szCs w:val="24"/>
        </w:rPr>
      </w:pPr>
    </w:p>
    <w:p w14:paraId="5025C9D3" w14:textId="77777777" w:rsidR="006E1851" w:rsidRDefault="006E1851" w:rsidP="006E1851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dei volumi interessata:</w:t>
      </w:r>
    </w:p>
    <w:tbl>
      <w:tblPr>
        <w:tblStyle w:val="Tabellagriglia2-colore61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38"/>
      </w:tblGrid>
      <w:tr w:rsidR="006E1851" w:rsidRPr="00435873" w14:paraId="5C02B351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4BC7F10" w14:textId="715D0C47" w:rsidR="006E1851" w:rsidRPr="00435873" w:rsidRDefault="003F494F" w:rsidP="007662FC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435873">
              <w:rPr>
                <w:rFonts w:ascii="Constantia" w:hAnsi="Constantia" w:cs="Times New Roman"/>
                <w:b w:val="0"/>
                <w:szCs w:val="24"/>
              </w:rPr>
              <w:t>Noleggio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E6379BA" w14:textId="45155602" w:rsidR="006E1851" w:rsidRPr="00435873" w:rsidRDefault="003F494F" w:rsidP="00766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 w:rsidRPr="00435873">
              <w:rPr>
                <w:rFonts w:ascii="Constantia" w:hAnsi="Constantia" w:cs="Times New Roman"/>
                <w:b w:val="0"/>
                <w:szCs w:val="24"/>
              </w:rPr>
              <w:t>Entità</w:t>
            </w:r>
          </w:p>
        </w:tc>
        <w:tc>
          <w:tcPr>
            <w:tcW w:w="2407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941CA82" w14:textId="2744E90C" w:rsidR="006E1851" w:rsidRPr="00435873" w:rsidRDefault="003F494F" w:rsidP="00766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 w:rsidRPr="00435873">
              <w:rPr>
                <w:rFonts w:ascii="Constantia" w:hAnsi="Constantia" w:cs="Times New Roman"/>
                <w:b w:val="0"/>
                <w:szCs w:val="24"/>
              </w:rPr>
              <w:t>90.000</w:t>
            </w:r>
          </w:p>
        </w:tc>
      </w:tr>
      <w:tr w:rsidR="006E1851" w:rsidRPr="00435873" w14:paraId="0D6C6A13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EA61F50" w14:textId="5608E4A0" w:rsidR="006E1851" w:rsidRPr="00435873" w:rsidRDefault="003F494F" w:rsidP="007662FC">
            <w:pPr>
              <w:rPr>
                <w:rFonts w:ascii="Constantia" w:hAnsi="Constantia" w:cs="Times New Roman"/>
                <w:szCs w:val="24"/>
              </w:rPr>
            </w:pPr>
            <w:r w:rsidRPr="00435873">
              <w:rPr>
                <w:rFonts w:ascii="Constantia" w:hAnsi="Constantia" w:cs="Times New Roman"/>
                <w:b w:val="0"/>
                <w:szCs w:val="24"/>
              </w:rPr>
              <w:t>Sinistro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60C27AF" w14:textId="61B19A45" w:rsidR="006E1851" w:rsidRPr="00435873" w:rsidRDefault="003F494F" w:rsidP="00766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435873">
              <w:rPr>
                <w:rFonts w:ascii="Constantia" w:hAnsi="Constantia" w:cs="Times New Roman"/>
                <w:szCs w:val="24"/>
              </w:rPr>
              <w:t>Relazione</w:t>
            </w:r>
          </w:p>
        </w:tc>
        <w:tc>
          <w:tcPr>
            <w:tcW w:w="2407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4B5B6CDE" w14:textId="28EA3AF3" w:rsidR="006E1851" w:rsidRPr="00435873" w:rsidRDefault="003F494F" w:rsidP="00766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435873">
              <w:rPr>
                <w:rFonts w:ascii="Constantia" w:hAnsi="Constantia" w:cs="Times New Roman"/>
                <w:szCs w:val="24"/>
              </w:rPr>
              <w:t>1</w:t>
            </w:r>
            <w:r w:rsidR="00EB6201" w:rsidRPr="00435873">
              <w:rPr>
                <w:rFonts w:ascii="Constantia" w:hAnsi="Constantia" w:cs="Times New Roman"/>
                <w:szCs w:val="24"/>
              </w:rPr>
              <w:t>.</w:t>
            </w:r>
            <w:r w:rsidRPr="00435873">
              <w:rPr>
                <w:rFonts w:ascii="Constantia" w:hAnsi="Constantia" w:cs="Times New Roman"/>
                <w:szCs w:val="24"/>
              </w:rPr>
              <w:t>8</w:t>
            </w:r>
            <w:r w:rsidR="00EB6201" w:rsidRPr="00435873">
              <w:rPr>
                <w:rFonts w:ascii="Constantia" w:hAnsi="Constantia" w:cs="Times New Roman"/>
                <w:szCs w:val="24"/>
              </w:rPr>
              <w:t>00</w:t>
            </w:r>
          </w:p>
        </w:tc>
      </w:tr>
      <w:tr w:rsidR="006E1851" w:rsidRPr="00435873" w14:paraId="57017680" w14:textId="77777777" w:rsidTr="73D0892A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32E242F" w14:textId="61C758B0" w:rsidR="006E1851" w:rsidRPr="00435873" w:rsidRDefault="003F494F" w:rsidP="007662FC">
            <w:pPr>
              <w:rPr>
                <w:rFonts w:ascii="Constantia" w:hAnsi="Constantia" w:cs="Times New Roman"/>
                <w:szCs w:val="24"/>
              </w:rPr>
            </w:pPr>
            <w:r w:rsidRPr="00435873">
              <w:rPr>
                <w:rFonts w:ascii="Constantia" w:hAnsi="Constantia" w:cs="Times New Roman"/>
                <w:b w:val="0"/>
                <w:szCs w:val="24"/>
              </w:rPr>
              <w:t>Incidente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C2EEB46" w14:textId="79328917" w:rsidR="006E1851" w:rsidRPr="00435873" w:rsidRDefault="003F494F" w:rsidP="0076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435873"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5F04D237" w14:textId="271E52BC" w:rsidR="006E1851" w:rsidRPr="00435873" w:rsidRDefault="00107D18" w:rsidP="0076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435873">
              <w:rPr>
                <w:rFonts w:ascii="Constantia" w:hAnsi="Constantia" w:cs="Times New Roman"/>
                <w:szCs w:val="24"/>
              </w:rPr>
              <w:t>1.800</w:t>
            </w:r>
          </w:p>
        </w:tc>
      </w:tr>
      <w:tr w:rsidR="006E1851" w:rsidRPr="00435873" w14:paraId="2F7BBADC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E2BE344" w14:textId="22BA4212" w:rsidR="006E1851" w:rsidRPr="00435873" w:rsidRDefault="003F494F" w:rsidP="007662FC">
            <w:pPr>
              <w:rPr>
                <w:rFonts w:ascii="Constantia" w:hAnsi="Constantia" w:cs="Times New Roman"/>
                <w:szCs w:val="24"/>
              </w:rPr>
            </w:pPr>
            <w:r w:rsidRPr="00435873">
              <w:rPr>
                <w:rFonts w:ascii="Constantia" w:hAnsi="Constantia" w:cs="Times New Roman"/>
                <w:b w:val="0"/>
                <w:szCs w:val="24"/>
              </w:rPr>
              <w:t>Coinvolgimento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4BA8E95" w14:textId="359A2221" w:rsidR="006E1851" w:rsidRPr="00435873" w:rsidRDefault="003F494F" w:rsidP="00766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435873">
              <w:rPr>
                <w:rFonts w:ascii="Constantia" w:hAnsi="Constantia" w:cs="Times New Roman"/>
                <w:szCs w:val="24"/>
              </w:rPr>
              <w:t>Relazione</w:t>
            </w:r>
          </w:p>
        </w:tc>
        <w:tc>
          <w:tcPr>
            <w:tcW w:w="2407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3FCACBE" w14:textId="67280D87" w:rsidR="006E1851" w:rsidRPr="00435873" w:rsidRDefault="00196DD9" w:rsidP="00766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435873">
              <w:rPr>
                <w:rFonts w:ascii="Constantia" w:hAnsi="Constantia" w:cs="Times New Roman"/>
                <w:szCs w:val="24"/>
              </w:rPr>
              <w:t>3.780</w:t>
            </w:r>
          </w:p>
        </w:tc>
      </w:tr>
      <w:tr w:rsidR="006E1851" w:rsidRPr="00435873" w14:paraId="4D027C9A" w14:textId="77777777" w:rsidTr="73D0892A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8BC487D" w14:textId="24977FBC" w:rsidR="006E1851" w:rsidRPr="00435873" w:rsidRDefault="003F494F" w:rsidP="007662FC">
            <w:pPr>
              <w:rPr>
                <w:rFonts w:ascii="Constantia" w:hAnsi="Constantia" w:cs="Times New Roman"/>
                <w:szCs w:val="24"/>
              </w:rPr>
            </w:pPr>
            <w:proofErr w:type="spellStart"/>
            <w:r w:rsidRPr="00435873">
              <w:rPr>
                <w:rFonts w:ascii="Constantia" w:hAnsi="Constantia" w:cs="Times New Roman"/>
                <w:b w:val="0"/>
                <w:szCs w:val="24"/>
              </w:rPr>
              <w:t>AutoCoinvolta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A35B097" w14:textId="79BF10C7" w:rsidR="006E1851" w:rsidRPr="00435873" w:rsidRDefault="003F494F" w:rsidP="0076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435873"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68C447C7" w14:textId="4E178A01" w:rsidR="006E1851" w:rsidRPr="00435873" w:rsidRDefault="00196DD9" w:rsidP="0076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435873">
              <w:rPr>
                <w:rFonts w:ascii="Constantia" w:hAnsi="Constantia" w:cs="Times New Roman"/>
                <w:szCs w:val="24"/>
              </w:rPr>
              <w:t>3.78</w:t>
            </w:r>
            <w:r w:rsidR="0000346B">
              <w:rPr>
                <w:rFonts w:ascii="Constantia" w:hAnsi="Constantia" w:cs="Times New Roman"/>
                <w:szCs w:val="24"/>
              </w:rPr>
              <w:t>0</w:t>
            </w:r>
          </w:p>
        </w:tc>
      </w:tr>
    </w:tbl>
    <w:p w14:paraId="2E14C482" w14:textId="0E37D1C2" w:rsidR="00F355DB" w:rsidRDefault="00F355DB" w:rsidP="006E1851">
      <w:pPr>
        <w:rPr>
          <w:rFonts w:ascii="Constantia" w:eastAsia="HGMinchoE" w:hAnsi="Constantia" w:cs="Times New Roman"/>
          <w:b/>
          <w:szCs w:val="24"/>
        </w:rPr>
      </w:pPr>
    </w:p>
    <w:p w14:paraId="0E76B714" w14:textId="7B5A2532" w:rsidR="00A241FB" w:rsidRDefault="00A241FB" w:rsidP="006E1851">
      <w:pPr>
        <w:rPr>
          <w:rFonts w:ascii="Constantia" w:eastAsia="HGMinchoE" w:hAnsi="Constantia" w:cs="Times New Roman"/>
          <w:b/>
          <w:szCs w:val="24"/>
        </w:rPr>
      </w:pPr>
    </w:p>
    <w:p w14:paraId="4C51F270" w14:textId="7ECE9584" w:rsidR="00A241FB" w:rsidRDefault="00A241FB" w:rsidP="006E1851">
      <w:pPr>
        <w:rPr>
          <w:rFonts w:ascii="Constantia" w:eastAsia="HGMinchoE" w:hAnsi="Constantia" w:cs="Times New Roman"/>
          <w:b/>
          <w:szCs w:val="24"/>
        </w:rPr>
      </w:pPr>
    </w:p>
    <w:p w14:paraId="564AD932" w14:textId="107B30E7" w:rsidR="00A241FB" w:rsidRDefault="00A241FB" w:rsidP="006E1851">
      <w:pPr>
        <w:rPr>
          <w:rFonts w:ascii="Constantia" w:eastAsia="HGMinchoE" w:hAnsi="Constantia" w:cs="Times New Roman"/>
          <w:b/>
          <w:szCs w:val="24"/>
        </w:rPr>
      </w:pPr>
    </w:p>
    <w:p w14:paraId="610FCA4F" w14:textId="77777777" w:rsidR="00A241FB" w:rsidRDefault="00A241FB" w:rsidP="006E1851">
      <w:pPr>
        <w:rPr>
          <w:rFonts w:ascii="Constantia" w:eastAsia="HGMinchoE" w:hAnsi="Constantia" w:cs="Times New Roman"/>
          <w:b/>
          <w:szCs w:val="24"/>
        </w:rPr>
      </w:pPr>
    </w:p>
    <w:p w14:paraId="1D2A6297" w14:textId="77777777" w:rsidR="006E1851" w:rsidRDefault="006E1851" w:rsidP="006E1851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lastRenderedPageBreak/>
        <w:t>Tavola degli accessi interessata:</w:t>
      </w:r>
    </w:p>
    <w:tbl>
      <w:tblPr>
        <w:tblStyle w:val="Tabellagriglia2-colore61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6E1851" w14:paraId="422E431A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  <w:hideMark/>
          </w:tcPr>
          <w:p w14:paraId="7E14FE36" w14:textId="77777777" w:rsidR="006E1851" w:rsidRDefault="006E1851" w:rsidP="007662FC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Nome Costrutto</w:t>
            </w:r>
          </w:p>
        </w:tc>
        <w:tc>
          <w:tcPr>
            <w:tcW w:w="2400" w:type="dxa"/>
            <w:hideMark/>
          </w:tcPr>
          <w:p w14:paraId="06696923" w14:textId="77777777" w:rsidR="006E1851" w:rsidRDefault="006E1851" w:rsidP="00766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Numero Operazioni elementari</w:t>
            </w:r>
          </w:p>
        </w:tc>
        <w:tc>
          <w:tcPr>
            <w:tcW w:w="2400" w:type="dxa"/>
            <w:hideMark/>
          </w:tcPr>
          <w:p w14:paraId="14F31F96" w14:textId="77777777" w:rsidR="006E1851" w:rsidRDefault="006E1851" w:rsidP="00766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Tipo Operazione</w:t>
            </w:r>
          </w:p>
        </w:tc>
        <w:tc>
          <w:tcPr>
            <w:tcW w:w="2400" w:type="dxa"/>
            <w:tcBorders>
              <w:right w:val="nil"/>
            </w:tcBorders>
            <w:hideMark/>
          </w:tcPr>
          <w:p w14:paraId="4E0F75FD" w14:textId="77777777" w:rsidR="006E1851" w:rsidRDefault="006E1851" w:rsidP="00766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Descrizione</w:t>
            </w:r>
          </w:p>
        </w:tc>
      </w:tr>
      <w:tr w:rsidR="00F355DB" w14:paraId="173C8024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30125A9" w14:textId="624A6350" w:rsidR="00F355DB" w:rsidRPr="00435873" w:rsidRDefault="00F355DB" w:rsidP="00F355DB">
            <w:pPr>
              <w:rPr>
                <w:rFonts w:ascii="Constantia" w:hAnsi="Constantia" w:cs="Times New Roman"/>
                <w:szCs w:val="24"/>
              </w:rPr>
            </w:pPr>
            <w:r w:rsidRPr="0C0EC0DB">
              <w:rPr>
                <w:rFonts w:ascii="Constantia" w:hAnsi="Constantia" w:cs="Times New Roman"/>
                <w:b w:val="0"/>
                <w:bCs w:val="0"/>
              </w:rPr>
              <w:t>Sinistro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E0E886E" w14:textId="5AD0E92D" w:rsidR="00F355DB" w:rsidRDefault="00F355DB" w:rsidP="00F3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C0EC0DB">
              <w:rPr>
                <w:rFonts w:ascii="Constantia" w:hAnsi="Constantia" w:cs="Times New Roman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E94BB1A" w14:textId="1B8E3985" w:rsidR="00F355DB" w:rsidRDefault="00F355DB" w:rsidP="00F3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C0EC0DB">
              <w:rPr>
                <w:rFonts w:ascii="Constantia" w:hAnsi="Constantia" w:cs="Times New Roman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5ADACECD" w14:textId="3A415272" w:rsidR="00F355DB" w:rsidRDefault="00F355DB" w:rsidP="00F3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C0EC0DB">
              <w:rPr>
                <w:rFonts w:ascii="Constantia" w:hAnsi="Constantia" w:cs="Times New Roman"/>
              </w:rPr>
              <w:t>Creo un’occorrenza tra Noleggio e Incidente</w:t>
            </w:r>
          </w:p>
        </w:tc>
      </w:tr>
      <w:tr w:rsidR="00F355DB" w14:paraId="7625AE7B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D6E861E" w14:textId="347C271D" w:rsidR="00F355DB" w:rsidRDefault="00F355DB" w:rsidP="00F355DB">
            <w:pPr>
              <w:rPr>
                <w:rFonts w:ascii="Constantia" w:hAnsi="Constantia" w:cs="Times New Roman"/>
                <w:szCs w:val="24"/>
              </w:rPr>
            </w:pPr>
            <w:r w:rsidRPr="00435873">
              <w:rPr>
                <w:rFonts w:ascii="Constantia" w:hAnsi="Constantia" w:cs="Times New Roman"/>
                <w:b w:val="0"/>
                <w:szCs w:val="24"/>
              </w:rPr>
              <w:t>Incidente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41C29F4" w14:textId="68A73072" w:rsidR="00F355DB" w:rsidRDefault="00F355DB" w:rsidP="00F35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78255A1" w14:textId="4F79EFFF" w:rsidR="00F355DB" w:rsidRDefault="00F355DB" w:rsidP="00F35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E1BA8C1" w14:textId="0BC6F5FE" w:rsidR="00F355DB" w:rsidRDefault="00F355DB" w:rsidP="00F35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Inserisco le informazioni relative all’incidente</w:t>
            </w:r>
          </w:p>
        </w:tc>
      </w:tr>
      <w:tr w:rsidR="00F355DB" w14:paraId="121DB60D" w14:textId="77777777" w:rsidTr="1CC1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40F05AA" w14:textId="19F56252" w:rsidR="00F355DB" w:rsidRPr="1CC16504" w:rsidRDefault="00F355DB" w:rsidP="00F355DB">
            <w:pPr>
              <w:rPr>
                <w:rFonts w:ascii="Constantia" w:hAnsi="Constantia" w:cs="Times New Roman"/>
                <w:b w:val="0"/>
                <w:bCs w:val="0"/>
              </w:rPr>
            </w:pPr>
            <w:r w:rsidRPr="1CC16504">
              <w:rPr>
                <w:rFonts w:ascii="Constantia" w:hAnsi="Constantia" w:cs="Times New Roman"/>
                <w:b w:val="0"/>
                <w:bCs w:val="0"/>
              </w:rPr>
              <w:t>Coinvolgimento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0290D19" w14:textId="70FA70A2" w:rsidR="00F355DB" w:rsidRPr="1CC16504" w:rsidRDefault="00F355DB" w:rsidP="00F3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</w:rPr>
            </w:pPr>
            <w:r w:rsidRPr="1CC16504">
              <w:rPr>
                <w:rFonts w:ascii="Constantia" w:hAnsi="Constantia" w:cs="Times New Roman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F9DE52F" w14:textId="1C927814" w:rsidR="00F355DB" w:rsidRPr="1CC16504" w:rsidRDefault="00F355DB" w:rsidP="00F3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</w:rPr>
            </w:pPr>
            <w:r w:rsidRPr="1CC16504">
              <w:rPr>
                <w:rFonts w:ascii="Constantia" w:hAnsi="Constantia" w:cs="Times New Roman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54050A0" w14:textId="303A8BE7" w:rsidR="00F355DB" w:rsidRPr="1CC16504" w:rsidRDefault="00F355DB" w:rsidP="00F3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</w:rPr>
            </w:pPr>
            <w:r w:rsidRPr="1CC16504">
              <w:rPr>
                <w:rFonts w:ascii="Constantia" w:hAnsi="Constantia" w:cs="Times New Roman"/>
              </w:rPr>
              <w:t xml:space="preserve">Creo un’occorrenza tra </w:t>
            </w:r>
            <w:proofErr w:type="spellStart"/>
            <w:r w:rsidRPr="1CC16504">
              <w:rPr>
                <w:rFonts w:ascii="Constantia" w:hAnsi="Constantia" w:cs="Times New Roman"/>
              </w:rPr>
              <w:t>AutoCoinvolta</w:t>
            </w:r>
            <w:proofErr w:type="spellEnd"/>
            <w:r w:rsidRPr="1CC16504">
              <w:rPr>
                <w:rFonts w:ascii="Constantia" w:hAnsi="Constantia" w:cs="Times New Roman"/>
              </w:rPr>
              <w:t xml:space="preserve"> e Incidente</w:t>
            </w:r>
          </w:p>
        </w:tc>
      </w:tr>
      <w:tr w:rsidR="00F355DB" w14:paraId="4DB2C029" w14:textId="77777777" w:rsidTr="1CC16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F6B554F" w14:textId="29DA7217" w:rsidR="00F355DB" w:rsidRPr="1CC16504" w:rsidRDefault="00F355DB" w:rsidP="00F355DB">
            <w:pPr>
              <w:rPr>
                <w:rFonts w:ascii="Constantia" w:hAnsi="Constantia" w:cs="Times New Roman"/>
              </w:rPr>
            </w:pPr>
            <w:proofErr w:type="spellStart"/>
            <w:r w:rsidRPr="00435873">
              <w:rPr>
                <w:rFonts w:ascii="Constantia" w:hAnsi="Constantia" w:cs="Times New Roman"/>
                <w:b w:val="0"/>
                <w:szCs w:val="24"/>
              </w:rPr>
              <w:t>AutoCoinvolta</w:t>
            </w:r>
            <w:proofErr w:type="spellEnd"/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3B46CF8" w14:textId="3C57A736" w:rsidR="00F355DB" w:rsidRPr="1CC16504" w:rsidRDefault="00F355DB" w:rsidP="00F35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BC56BEA" w14:textId="09B687B4" w:rsidR="00F355DB" w:rsidRPr="1CC16504" w:rsidRDefault="00F355DB" w:rsidP="00F35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0FC9D9BC" w14:textId="3A80CA00" w:rsidR="00F355DB" w:rsidRPr="1CC16504" w:rsidRDefault="00F355DB" w:rsidP="00F35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  <w:szCs w:val="24"/>
              </w:rPr>
              <w:t xml:space="preserve">Inserisco le informazioni relative all’auto coinvolta nell’incidente </w:t>
            </w:r>
          </w:p>
        </w:tc>
      </w:tr>
    </w:tbl>
    <w:p w14:paraId="5080EFF4" w14:textId="43BF3CB5" w:rsidR="0D81994F" w:rsidRDefault="0D81994F"/>
    <w:p w14:paraId="5A99B3AC" w14:textId="77777777" w:rsidR="006E1851" w:rsidRDefault="006E1851" w:rsidP="006E1851">
      <w:pPr>
        <w:rPr>
          <w:rFonts w:ascii="Constantia" w:eastAsia="HGMinchoE" w:hAnsi="Constantia" w:cs="Times New Roman"/>
          <w:b/>
          <w:szCs w:val="24"/>
        </w:rPr>
      </w:pPr>
    </w:p>
    <w:p w14:paraId="558EA4ED" w14:textId="2501FA28" w:rsidR="006E1851" w:rsidRDefault="006E1851" w:rsidP="006E1851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</w:t>
      </w:r>
      <w:r w:rsidR="0052243B">
        <w:rPr>
          <w:rFonts w:ascii="Constantia" w:eastAsia="HGMinchoE" w:hAnsi="Constantia" w:cs="Times New Roman"/>
          <w:b/>
          <w:szCs w:val="24"/>
        </w:rPr>
        <w:t>a</w:t>
      </w:r>
      <w:r>
        <w:rPr>
          <w:rFonts w:ascii="Constantia" w:eastAsia="HGMinchoE" w:hAnsi="Constantia" w:cs="Times New Roman"/>
          <w:b/>
          <w:szCs w:val="24"/>
        </w:rPr>
        <w:t xml:space="preserve"> delle operazioni:</w:t>
      </w:r>
    </w:p>
    <w:tbl>
      <w:tblPr>
        <w:tblStyle w:val="Tabellagriglia2-colore61"/>
        <w:tblW w:w="9600" w:type="dxa"/>
        <w:tblInd w:w="0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69766F" w14:paraId="40A39B01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0AB6604" w14:textId="7D0A9EEE" w:rsidR="0069766F" w:rsidRDefault="0069766F" w:rsidP="00EA4267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D3270F">
              <w:rPr>
                <w:b w:val="0"/>
                <w:szCs w:val="24"/>
              </w:rPr>
              <w:t>Totale operazioni elementari per singola operazione</w:t>
            </w:r>
          </w:p>
        </w:tc>
        <w:tc>
          <w:tcPr>
            <w:tcW w:w="4800" w:type="dxa"/>
            <w:tcBorders>
              <w:top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C59FC6D" w14:textId="2FAD631B" w:rsidR="0069766F" w:rsidRDefault="0069766F" w:rsidP="00EA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2+2+2+2=</w:t>
            </w:r>
            <w:r w:rsidR="001815FB">
              <w:rPr>
                <w:rFonts w:ascii="Constantia" w:hAnsi="Constantia" w:cs="Times New Roman"/>
                <w:b w:val="0"/>
                <w:szCs w:val="24"/>
              </w:rPr>
              <w:t>8</w:t>
            </w:r>
          </w:p>
        </w:tc>
      </w:tr>
      <w:tr w:rsidR="0069766F" w14:paraId="58DE5E57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4EC6211" w14:textId="1B800880" w:rsidR="0069766F" w:rsidRDefault="0069766F" w:rsidP="00EA4267">
            <w:pPr>
              <w:rPr>
                <w:rFonts w:ascii="Constantia" w:hAnsi="Constantia" w:cs="Times New Roman"/>
                <w:szCs w:val="24"/>
              </w:rPr>
            </w:pPr>
            <w:r w:rsidRPr="00AD1D75">
              <w:rPr>
                <w:b w:val="0"/>
                <w:szCs w:val="24"/>
              </w:rPr>
              <w:t>Totale operazioni elementari al giorno</w:t>
            </w:r>
          </w:p>
        </w:tc>
        <w:tc>
          <w:tcPr>
            <w:tcW w:w="48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4A8BABE" w14:textId="5984AE73" w:rsidR="0069766F" w:rsidRDefault="001815FB" w:rsidP="00EA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8</w:t>
            </w:r>
            <w:r w:rsidR="0069766F">
              <w:rPr>
                <w:rFonts w:ascii="Constantia" w:hAnsi="Constantia" w:cs="Times New Roman"/>
                <w:szCs w:val="24"/>
              </w:rPr>
              <w:t xml:space="preserve"> ×</w:t>
            </w:r>
            <w:r w:rsidR="00D002D8">
              <w:rPr>
                <w:rFonts w:ascii="Constantia" w:hAnsi="Constantia" w:cs="Times New Roman"/>
                <w:szCs w:val="24"/>
              </w:rPr>
              <w:t xml:space="preserve"> 10=</w:t>
            </w:r>
            <w:r w:rsidR="00A91B86">
              <w:rPr>
                <w:rFonts w:ascii="Constantia" w:hAnsi="Constantia" w:cs="Times New Roman"/>
                <w:szCs w:val="24"/>
              </w:rPr>
              <w:t xml:space="preserve"> </w:t>
            </w:r>
            <w:r w:rsidR="00152ED9">
              <w:rPr>
                <w:rFonts w:ascii="Constantia" w:hAnsi="Constantia" w:cs="Times New Roman"/>
                <w:szCs w:val="24"/>
              </w:rPr>
              <w:t>8</w:t>
            </w:r>
            <w:r w:rsidR="00A91B86">
              <w:rPr>
                <w:rFonts w:ascii="Constantia" w:hAnsi="Constantia" w:cs="Times New Roman"/>
                <w:szCs w:val="24"/>
              </w:rPr>
              <w:t>0</w:t>
            </w:r>
          </w:p>
        </w:tc>
      </w:tr>
    </w:tbl>
    <w:p w14:paraId="78855764" w14:textId="77777777" w:rsidR="00E03EBF" w:rsidRDefault="00E03EBF" w:rsidP="00CB74D5">
      <w:pPr>
        <w:rPr>
          <w:rFonts w:ascii="Constantia" w:hAnsi="Constantia"/>
          <w:b/>
          <w:szCs w:val="24"/>
        </w:rPr>
      </w:pPr>
    </w:p>
    <w:p w14:paraId="3DABBF55" w14:textId="35D121F9" w:rsidR="00CA01D4" w:rsidRDefault="00CA01D4" w:rsidP="00CB74D5">
      <w:pPr>
        <w:rPr>
          <w:rFonts w:ascii="Constantia" w:hAnsi="Constantia"/>
          <w:b/>
          <w:szCs w:val="24"/>
        </w:rPr>
      </w:pPr>
    </w:p>
    <w:p w14:paraId="33112F2A" w14:textId="354B32B4" w:rsidR="00A241FB" w:rsidRDefault="00A241FB" w:rsidP="00CB74D5">
      <w:pPr>
        <w:rPr>
          <w:rFonts w:ascii="Constantia" w:hAnsi="Constantia"/>
          <w:b/>
          <w:szCs w:val="24"/>
        </w:rPr>
      </w:pPr>
    </w:p>
    <w:p w14:paraId="20E4F211" w14:textId="0A274561" w:rsidR="00A241FB" w:rsidRDefault="00A241FB" w:rsidP="00CB74D5">
      <w:pPr>
        <w:rPr>
          <w:rFonts w:ascii="Constantia" w:hAnsi="Constantia"/>
          <w:b/>
          <w:szCs w:val="24"/>
        </w:rPr>
      </w:pPr>
    </w:p>
    <w:p w14:paraId="1F9D4D7E" w14:textId="70B2978A" w:rsidR="00A241FB" w:rsidRDefault="00A241FB" w:rsidP="00CB74D5">
      <w:pPr>
        <w:rPr>
          <w:rFonts w:ascii="Constantia" w:hAnsi="Constantia"/>
          <w:b/>
          <w:szCs w:val="24"/>
        </w:rPr>
      </w:pPr>
    </w:p>
    <w:p w14:paraId="0E6C6EE4" w14:textId="70E6C7B7" w:rsidR="00A241FB" w:rsidRDefault="00A241FB" w:rsidP="00CB74D5">
      <w:pPr>
        <w:rPr>
          <w:rFonts w:ascii="Constantia" w:hAnsi="Constantia"/>
          <w:b/>
          <w:szCs w:val="24"/>
        </w:rPr>
      </w:pPr>
    </w:p>
    <w:p w14:paraId="60889BBC" w14:textId="73CB56A2" w:rsidR="00A241FB" w:rsidRDefault="00A241FB" w:rsidP="00CB74D5">
      <w:pPr>
        <w:rPr>
          <w:rFonts w:ascii="Constantia" w:hAnsi="Constantia"/>
          <w:b/>
          <w:szCs w:val="24"/>
        </w:rPr>
      </w:pPr>
    </w:p>
    <w:p w14:paraId="5AC76ECD" w14:textId="2FF28252" w:rsidR="00A241FB" w:rsidRDefault="00A241FB" w:rsidP="00CB74D5">
      <w:pPr>
        <w:rPr>
          <w:rFonts w:ascii="Constantia" w:hAnsi="Constantia"/>
          <w:b/>
          <w:szCs w:val="24"/>
        </w:rPr>
      </w:pPr>
    </w:p>
    <w:p w14:paraId="057E4116" w14:textId="57938C6F" w:rsidR="00A241FB" w:rsidRDefault="00A241FB" w:rsidP="00CB74D5">
      <w:pPr>
        <w:rPr>
          <w:rFonts w:ascii="Constantia" w:hAnsi="Constantia"/>
          <w:b/>
          <w:szCs w:val="24"/>
        </w:rPr>
      </w:pPr>
    </w:p>
    <w:p w14:paraId="77746672" w14:textId="77777777" w:rsidR="00CA01D4" w:rsidRDefault="00CA01D4" w:rsidP="00CB74D5">
      <w:pPr>
        <w:rPr>
          <w:rFonts w:ascii="Constantia" w:hAnsi="Constantia"/>
          <w:b/>
          <w:szCs w:val="24"/>
        </w:rPr>
      </w:pPr>
    </w:p>
    <w:p w14:paraId="7749993B" w14:textId="77777777" w:rsidR="00CB74D5" w:rsidRDefault="00CB74D5" w:rsidP="00AE7259">
      <w:pPr>
        <w:pStyle w:val="Paragrafoelenco"/>
        <w:numPr>
          <w:ilvl w:val="0"/>
          <w:numId w:val="4"/>
        </w:numPr>
        <w:jc w:val="both"/>
        <w:rPr>
          <w:rFonts w:ascii="Constantia" w:hAnsi="Constantia"/>
          <w:b/>
        </w:rPr>
      </w:pPr>
      <w:r w:rsidRPr="023B9324">
        <w:rPr>
          <w:rFonts w:ascii="Constantia" w:hAnsi="Constantia"/>
          <w:b/>
        </w:rPr>
        <w:lastRenderedPageBreak/>
        <w:t xml:space="preserve">Creazione di un pool per il servizio di Car Pooling </w:t>
      </w:r>
    </w:p>
    <w:p w14:paraId="5D8870C1" w14:textId="77777777" w:rsidR="00CB74D5" w:rsidRDefault="00CB74D5" w:rsidP="00CB74D5">
      <w:pPr>
        <w:pStyle w:val="Paragrafoelenco"/>
        <w:jc w:val="both"/>
        <w:rPr>
          <w:rFonts w:ascii="Constantia" w:hAnsi="Constantia"/>
          <w:szCs w:val="24"/>
        </w:rPr>
      </w:pPr>
    </w:p>
    <w:p w14:paraId="565A93EC" w14:textId="77777777" w:rsidR="00CB74D5" w:rsidRDefault="00CB74D5" w:rsidP="00CB74D5">
      <w:pPr>
        <w:pStyle w:val="Paragrafoelenco"/>
        <w:jc w:val="both"/>
        <w:rPr>
          <w:rFonts w:ascii="Constantia" w:hAnsi="Constantia"/>
          <w:szCs w:val="24"/>
        </w:rPr>
      </w:pPr>
      <w:r>
        <w:rPr>
          <w:rFonts w:ascii="Constantia" w:hAnsi="Constantia"/>
          <w:b/>
          <w:szCs w:val="24"/>
        </w:rPr>
        <w:t>Descrizione</w:t>
      </w:r>
      <w:r>
        <w:rPr>
          <w:rFonts w:ascii="Constantia" w:hAnsi="Constantia"/>
          <w:szCs w:val="24"/>
        </w:rPr>
        <w:t xml:space="preserve">: Viene creato un nuovo pool, con tutte le informazioni necessarie. </w:t>
      </w:r>
    </w:p>
    <w:p w14:paraId="6BE9AF94" w14:textId="77777777" w:rsidR="00CB74D5" w:rsidRDefault="00CB74D5" w:rsidP="00CB74D5">
      <w:pPr>
        <w:pStyle w:val="Paragrafoelenco"/>
        <w:jc w:val="both"/>
        <w:rPr>
          <w:rFonts w:ascii="Constantia" w:hAnsi="Constantia"/>
          <w:szCs w:val="24"/>
        </w:rPr>
      </w:pPr>
    </w:p>
    <w:p w14:paraId="7F01C1B7" w14:textId="40971D69" w:rsidR="00CB74D5" w:rsidRDefault="00CB74D5" w:rsidP="00CB74D5">
      <w:pPr>
        <w:pStyle w:val="Paragrafoelenco"/>
        <w:jc w:val="both"/>
        <w:rPr>
          <w:rFonts w:ascii="Constantia" w:hAnsi="Constantia"/>
          <w:szCs w:val="24"/>
        </w:rPr>
      </w:pPr>
      <w:r>
        <w:rPr>
          <w:rFonts w:ascii="Constantia" w:hAnsi="Constantia"/>
          <w:b/>
          <w:szCs w:val="24"/>
        </w:rPr>
        <w:t>Input</w:t>
      </w:r>
      <w:r>
        <w:rPr>
          <w:rFonts w:ascii="Constantia" w:hAnsi="Constantia"/>
          <w:szCs w:val="24"/>
        </w:rPr>
        <w:t xml:space="preserve">: </w:t>
      </w:r>
      <w:r w:rsidR="00895CA2">
        <w:rPr>
          <w:rFonts w:ascii="Constantia" w:hAnsi="Constantia"/>
          <w:szCs w:val="24"/>
        </w:rPr>
        <w:t>Codice Tragitto</w:t>
      </w:r>
      <w:r w:rsidR="00823616">
        <w:rPr>
          <w:rFonts w:ascii="Constantia" w:hAnsi="Constantia"/>
          <w:szCs w:val="24"/>
        </w:rPr>
        <w:t>,</w:t>
      </w:r>
      <w:r w:rsidR="00895CA2">
        <w:rPr>
          <w:rFonts w:ascii="Constantia" w:hAnsi="Constantia"/>
          <w:szCs w:val="24"/>
        </w:rPr>
        <w:t xml:space="preserve"> </w:t>
      </w:r>
      <w:r w:rsidR="00823616">
        <w:rPr>
          <w:rFonts w:ascii="Constantia" w:hAnsi="Constantia"/>
          <w:szCs w:val="24"/>
        </w:rPr>
        <w:t>Targa, Codice Proponente</w:t>
      </w:r>
      <w:r w:rsidR="00A07AF9">
        <w:rPr>
          <w:rFonts w:ascii="Constantia" w:hAnsi="Constantia"/>
          <w:szCs w:val="24"/>
        </w:rPr>
        <w:t>,</w:t>
      </w:r>
      <w:r w:rsidR="00D80E27">
        <w:rPr>
          <w:rFonts w:ascii="Constantia" w:hAnsi="Constantia"/>
          <w:szCs w:val="24"/>
        </w:rPr>
        <w:t xml:space="preserve"> </w:t>
      </w:r>
      <w:r w:rsidR="00A07AF9">
        <w:rPr>
          <w:rFonts w:ascii="Constantia" w:hAnsi="Constantia"/>
          <w:szCs w:val="24"/>
        </w:rPr>
        <w:t>Partenza,</w:t>
      </w:r>
      <w:r w:rsidR="00D80E27">
        <w:rPr>
          <w:rFonts w:ascii="Constantia" w:hAnsi="Constantia"/>
          <w:szCs w:val="24"/>
        </w:rPr>
        <w:t xml:space="preserve"> Giorno</w:t>
      </w:r>
      <w:r w:rsidR="00A05E3B">
        <w:rPr>
          <w:rFonts w:ascii="Constantia" w:hAnsi="Constantia"/>
          <w:szCs w:val="24"/>
        </w:rPr>
        <w:t xml:space="preserve"> di arrivo, Flessibilità</w:t>
      </w:r>
      <w:r w:rsidR="00F86C7A">
        <w:rPr>
          <w:rFonts w:ascii="Constantia" w:hAnsi="Constantia"/>
          <w:szCs w:val="24"/>
        </w:rPr>
        <w:t>,</w:t>
      </w:r>
      <w:r w:rsidR="00D52D0C">
        <w:rPr>
          <w:rFonts w:ascii="Constantia" w:hAnsi="Constantia"/>
          <w:szCs w:val="24"/>
        </w:rPr>
        <w:t xml:space="preserve"> </w:t>
      </w:r>
      <w:r w:rsidR="00F86C7A">
        <w:rPr>
          <w:rFonts w:ascii="Constantia" w:hAnsi="Constantia"/>
          <w:szCs w:val="24"/>
        </w:rPr>
        <w:t>Numero</w:t>
      </w:r>
      <w:r w:rsidR="00D52D0C">
        <w:rPr>
          <w:rFonts w:ascii="Constantia" w:hAnsi="Constantia"/>
          <w:szCs w:val="24"/>
        </w:rPr>
        <w:t xml:space="preserve"> </w:t>
      </w:r>
      <w:r w:rsidR="00F86C7A">
        <w:rPr>
          <w:rFonts w:ascii="Constantia" w:hAnsi="Constantia"/>
          <w:szCs w:val="24"/>
        </w:rPr>
        <w:t>P</w:t>
      </w:r>
      <w:r w:rsidR="00D52D0C">
        <w:rPr>
          <w:rFonts w:ascii="Constantia" w:hAnsi="Constantia"/>
          <w:szCs w:val="24"/>
        </w:rPr>
        <w:t>osti</w:t>
      </w:r>
      <w:r w:rsidR="0064410D">
        <w:rPr>
          <w:rFonts w:ascii="Constantia" w:hAnsi="Constantia"/>
          <w:szCs w:val="24"/>
        </w:rPr>
        <w:t>, Spesa</w:t>
      </w:r>
      <w:r w:rsidR="002815BE">
        <w:rPr>
          <w:rFonts w:ascii="Constantia" w:hAnsi="Constantia"/>
          <w:szCs w:val="24"/>
        </w:rPr>
        <w:t>.</w:t>
      </w:r>
    </w:p>
    <w:p w14:paraId="01717A8D" w14:textId="77777777" w:rsidR="00CB74D5" w:rsidRDefault="00CB74D5" w:rsidP="00CB74D5">
      <w:pPr>
        <w:pStyle w:val="Paragrafoelenco"/>
        <w:jc w:val="both"/>
        <w:rPr>
          <w:rFonts w:ascii="Constantia" w:hAnsi="Constantia"/>
          <w:szCs w:val="24"/>
        </w:rPr>
      </w:pPr>
    </w:p>
    <w:p w14:paraId="79772A71" w14:textId="77777777" w:rsidR="00CB74D5" w:rsidRDefault="00CB74D5" w:rsidP="00CB74D5">
      <w:pPr>
        <w:pStyle w:val="Paragrafoelenco"/>
        <w:jc w:val="both"/>
        <w:rPr>
          <w:rFonts w:ascii="Constantia" w:hAnsi="Constantia"/>
          <w:szCs w:val="24"/>
        </w:rPr>
      </w:pPr>
      <w:r>
        <w:rPr>
          <w:rFonts w:ascii="Constantia" w:hAnsi="Constantia"/>
          <w:b/>
          <w:szCs w:val="24"/>
        </w:rPr>
        <w:t>Output</w:t>
      </w:r>
      <w:r>
        <w:rPr>
          <w:rFonts w:ascii="Constantia" w:hAnsi="Constantia"/>
          <w:szCs w:val="24"/>
        </w:rPr>
        <w:t>: Creazione pool.</w:t>
      </w:r>
    </w:p>
    <w:p w14:paraId="6BA42C3B" w14:textId="77777777" w:rsidR="00CB74D5" w:rsidRDefault="00CB74D5" w:rsidP="00CB74D5">
      <w:pPr>
        <w:pStyle w:val="Paragrafoelenco"/>
        <w:jc w:val="both"/>
        <w:rPr>
          <w:rFonts w:ascii="Constantia" w:hAnsi="Constantia"/>
          <w:szCs w:val="24"/>
        </w:rPr>
      </w:pPr>
    </w:p>
    <w:p w14:paraId="1441D07E" w14:textId="116EC083" w:rsidR="00CB74D5" w:rsidRDefault="00CB74D5" w:rsidP="00CB74D5">
      <w:pPr>
        <w:pStyle w:val="Paragrafoelenco"/>
        <w:jc w:val="both"/>
        <w:rPr>
          <w:rFonts w:ascii="Constantia" w:hAnsi="Constantia"/>
          <w:szCs w:val="24"/>
        </w:rPr>
      </w:pPr>
      <w:r>
        <w:rPr>
          <w:rFonts w:ascii="Constantia" w:hAnsi="Constantia"/>
          <w:b/>
          <w:szCs w:val="24"/>
        </w:rPr>
        <w:t>Frequenza giornaliera</w:t>
      </w:r>
      <w:r>
        <w:rPr>
          <w:rFonts w:ascii="Constantia" w:hAnsi="Constantia"/>
          <w:szCs w:val="24"/>
        </w:rPr>
        <w:t>:</w:t>
      </w:r>
      <w:r w:rsidR="00E70B0B">
        <w:rPr>
          <w:rFonts w:ascii="Constantia" w:hAnsi="Constantia"/>
          <w:szCs w:val="24"/>
        </w:rPr>
        <w:t xml:space="preserve"> 200</w:t>
      </w:r>
      <w:r w:rsidR="003556AE">
        <w:rPr>
          <w:rFonts w:ascii="Constantia" w:hAnsi="Constantia"/>
          <w:szCs w:val="24"/>
        </w:rPr>
        <w:t>.</w:t>
      </w:r>
    </w:p>
    <w:p w14:paraId="3BE82B65" w14:textId="77777777" w:rsidR="00CB74D5" w:rsidRDefault="00CB74D5" w:rsidP="00CB74D5">
      <w:pPr>
        <w:pStyle w:val="Paragrafoelenco"/>
        <w:jc w:val="both"/>
        <w:rPr>
          <w:rFonts w:ascii="Constantia" w:hAnsi="Constantia"/>
          <w:szCs w:val="24"/>
        </w:rPr>
      </w:pPr>
    </w:p>
    <w:p w14:paraId="54D58F51" w14:textId="77777777" w:rsidR="00CB74D5" w:rsidRDefault="00CB74D5" w:rsidP="00CB74D5">
      <w:pPr>
        <w:pStyle w:val="Paragrafoelenco"/>
        <w:jc w:val="both"/>
        <w:rPr>
          <w:rFonts w:ascii="Constantia" w:hAnsi="Constantia"/>
          <w:b/>
          <w:szCs w:val="24"/>
        </w:rPr>
      </w:pPr>
      <w:r>
        <w:rPr>
          <w:rFonts w:ascii="Constantia" w:hAnsi="Constantia"/>
          <w:b/>
          <w:szCs w:val="24"/>
        </w:rPr>
        <w:t>Parte di diagramma interessata:</w:t>
      </w:r>
    </w:p>
    <w:p w14:paraId="1FE7F729" w14:textId="29AB77BB" w:rsidR="00CB74D5" w:rsidRDefault="00356688" w:rsidP="00CB74D5">
      <w:pPr>
        <w:pStyle w:val="Paragrafoelenco"/>
        <w:jc w:val="both"/>
        <w:rPr>
          <w:rFonts w:ascii="Constantia" w:hAnsi="Constantia"/>
          <w:b/>
          <w:szCs w:val="24"/>
        </w:rPr>
      </w:pPr>
      <w:r w:rsidRPr="00356688">
        <w:rPr>
          <w:rFonts w:ascii="Constantia" w:hAnsi="Constantia"/>
          <w:b/>
          <w:noProof/>
          <w:szCs w:val="24"/>
        </w:rPr>
        <w:drawing>
          <wp:inline distT="0" distB="0" distL="0" distR="0" wp14:anchorId="321D1AC6" wp14:editId="2198EF9B">
            <wp:extent cx="4419827" cy="3765744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A67B" w14:textId="77777777" w:rsidR="00CB74D5" w:rsidRDefault="00CB74D5" w:rsidP="00CB74D5">
      <w:pPr>
        <w:rPr>
          <w:rFonts w:ascii="Constantia" w:hAnsi="Constantia"/>
          <w:szCs w:val="24"/>
        </w:rPr>
      </w:pPr>
    </w:p>
    <w:p w14:paraId="20C1BBE3" w14:textId="77777777" w:rsidR="00E03EBF" w:rsidRDefault="00E03EBF" w:rsidP="00CB74D5">
      <w:pPr>
        <w:rPr>
          <w:rFonts w:ascii="Constantia" w:hAnsi="Constantia"/>
          <w:b/>
          <w:szCs w:val="24"/>
        </w:rPr>
      </w:pPr>
    </w:p>
    <w:p w14:paraId="575C7434" w14:textId="77777777" w:rsidR="00CB74D5" w:rsidRDefault="00CB74D5" w:rsidP="00CB74D5">
      <w:pPr>
        <w:rPr>
          <w:rFonts w:ascii="Constantia" w:hAnsi="Constantia"/>
          <w:b/>
          <w:szCs w:val="24"/>
        </w:rPr>
      </w:pPr>
      <w:r>
        <w:rPr>
          <w:rFonts w:ascii="Constantia" w:hAnsi="Constantia"/>
          <w:b/>
          <w:szCs w:val="24"/>
        </w:rPr>
        <w:t>Tavola dei volumi interessata:</w:t>
      </w: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CB74D5" w14:paraId="509C2925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AB9925E" w14:textId="7C1ADFDC" w:rsidR="00CB74D5" w:rsidRPr="00C47A4A" w:rsidRDefault="002815BE">
            <w:pPr>
              <w:rPr>
                <w:rFonts w:ascii="Constantia" w:hAnsi="Constantia"/>
                <w:szCs w:val="24"/>
              </w:rPr>
            </w:pPr>
            <w:r w:rsidRPr="00C47A4A">
              <w:rPr>
                <w:rFonts w:ascii="Constantia" w:hAnsi="Constantia"/>
                <w:b w:val="0"/>
                <w:szCs w:val="24"/>
              </w:rPr>
              <w:t>Autovettura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C30FCFD" w14:textId="369E4822" w:rsidR="00CB74D5" w:rsidRPr="00D93C69" w:rsidRDefault="00134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 w:rsidRPr="00D93C69">
              <w:rPr>
                <w:rFonts w:ascii="Constantia" w:hAnsi="Constantia"/>
                <w:b w:val="0"/>
                <w:szCs w:val="24"/>
              </w:rPr>
              <w:t>Entità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1E662B69" w14:textId="15F22050" w:rsidR="00CB74D5" w:rsidRPr="00D93C69" w:rsidRDefault="002D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 w:rsidRPr="00D93C69">
              <w:rPr>
                <w:rFonts w:ascii="Constantia" w:hAnsi="Constantia"/>
                <w:b w:val="0"/>
                <w:szCs w:val="24"/>
              </w:rPr>
              <w:t>22.000</w:t>
            </w:r>
          </w:p>
        </w:tc>
      </w:tr>
      <w:tr w:rsidR="00CB74D5" w14:paraId="5342E2DA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50CC716" w14:textId="7513E6AA" w:rsidR="00CB74D5" w:rsidRPr="00C47A4A" w:rsidRDefault="002815BE">
            <w:pPr>
              <w:rPr>
                <w:rFonts w:ascii="Constantia" w:hAnsi="Constantia"/>
                <w:szCs w:val="24"/>
              </w:rPr>
            </w:pPr>
            <w:r w:rsidRPr="00C47A4A">
              <w:rPr>
                <w:rFonts w:ascii="Constantia" w:hAnsi="Constantia"/>
                <w:b w:val="0"/>
                <w:szCs w:val="24"/>
              </w:rPr>
              <w:t>Proponente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63E5C73" w14:textId="5251178B" w:rsidR="00CB74D5" w:rsidRPr="00C47A4A" w:rsidRDefault="00C8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C47A4A">
              <w:rPr>
                <w:rFonts w:ascii="Constantia" w:hAnsi="Constantia"/>
                <w:szCs w:val="24"/>
              </w:rPr>
              <w:t>Entità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316D903B" w14:textId="12076316" w:rsidR="00CB74D5" w:rsidRPr="00C47A4A" w:rsidRDefault="002F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C47A4A">
              <w:rPr>
                <w:rFonts w:ascii="Constantia" w:hAnsi="Constantia"/>
                <w:szCs w:val="24"/>
              </w:rPr>
              <w:t>20.000</w:t>
            </w:r>
          </w:p>
        </w:tc>
      </w:tr>
      <w:tr w:rsidR="002815BE" w14:paraId="50804252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2016867" w14:textId="7E5B830A" w:rsidR="002815BE" w:rsidRPr="00C47A4A" w:rsidRDefault="002815BE">
            <w:pPr>
              <w:rPr>
                <w:rFonts w:ascii="Constantia" w:hAnsi="Constantia"/>
                <w:szCs w:val="24"/>
              </w:rPr>
            </w:pPr>
            <w:proofErr w:type="spellStart"/>
            <w:r w:rsidRPr="00C47A4A">
              <w:rPr>
                <w:rFonts w:ascii="Constantia" w:hAnsi="Constantia"/>
                <w:b w:val="0"/>
                <w:szCs w:val="24"/>
              </w:rPr>
              <w:t>PropostaPool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B0EF828" w14:textId="4957F9C6" w:rsidR="002815BE" w:rsidRPr="00C47A4A" w:rsidRDefault="00C8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C47A4A">
              <w:rPr>
                <w:rFonts w:ascii="Constantia" w:hAnsi="Constantia"/>
                <w:szCs w:val="24"/>
              </w:rPr>
              <w:t>Relazione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6852EDF8" w14:textId="61DA16E9" w:rsidR="002815BE" w:rsidRPr="00C47A4A" w:rsidRDefault="002F0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C47A4A">
              <w:rPr>
                <w:rFonts w:ascii="Constantia" w:hAnsi="Constantia"/>
                <w:szCs w:val="24"/>
              </w:rPr>
              <w:t>36.000</w:t>
            </w:r>
          </w:p>
        </w:tc>
      </w:tr>
      <w:tr w:rsidR="00B42B3B" w14:paraId="5D05B203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18215FE" w14:textId="199EEA73" w:rsidR="00B42B3B" w:rsidRPr="00072657" w:rsidRDefault="00B42B3B">
            <w:pPr>
              <w:rPr>
                <w:rFonts w:ascii="Constantia" w:hAnsi="Constantia"/>
                <w:szCs w:val="24"/>
              </w:rPr>
            </w:pPr>
            <w:proofErr w:type="spellStart"/>
            <w:r w:rsidRPr="00072657">
              <w:rPr>
                <w:rFonts w:ascii="Constantia" w:hAnsi="Constantia"/>
                <w:b w:val="0"/>
                <w:szCs w:val="24"/>
              </w:rPr>
              <w:t>UsoPool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6927E87" w14:textId="015AD32A" w:rsidR="00B42B3B" w:rsidRPr="00C47A4A" w:rsidRDefault="00B4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Relazione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D0CBEEF" w14:textId="1C91DD36" w:rsidR="00B42B3B" w:rsidRPr="00C47A4A" w:rsidRDefault="0007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36.000</w:t>
            </w:r>
          </w:p>
        </w:tc>
      </w:tr>
      <w:tr w:rsidR="002815BE" w14:paraId="25AF97E6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1D13F43" w14:textId="5663DE70" w:rsidR="002815BE" w:rsidRPr="00C47A4A" w:rsidRDefault="002815BE">
            <w:pPr>
              <w:rPr>
                <w:rFonts w:ascii="Constantia" w:hAnsi="Constantia"/>
                <w:szCs w:val="24"/>
              </w:rPr>
            </w:pPr>
            <w:r w:rsidRPr="00C47A4A">
              <w:rPr>
                <w:rFonts w:ascii="Constantia" w:hAnsi="Constantia"/>
                <w:b w:val="0"/>
                <w:szCs w:val="24"/>
              </w:rPr>
              <w:t>Pool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3749D71" w14:textId="3DF99957" w:rsidR="002815BE" w:rsidRPr="00C47A4A" w:rsidRDefault="00C8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C47A4A">
              <w:rPr>
                <w:rFonts w:ascii="Constantia" w:hAnsi="Constantia"/>
                <w:szCs w:val="24"/>
              </w:rPr>
              <w:t>Entità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3BC8E96C" w14:textId="1845B08D" w:rsidR="002815BE" w:rsidRPr="00C47A4A" w:rsidRDefault="002F0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C47A4A">
              <w:rPr>
                <w:rFonts w:ascii="Constantia" w:hAnsi="Constantia"/>
                <w:szCs w:val="24"/>
              </w:rPr>
              <w:t>36.000</w:t>
            </w:r>
          </w:p>
        </w:tc>
      </w:tr>
      <w:tr w:rsidR="002815BE" w14:paraId="72772077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DB20BFC" w14:textId="48842B93" w:rsidR="002815BE" w:rsidRPr="00C47A4A" w:rsidRDefault="002815BE">
            <w:pPr>
              <w:rPr>
                <w:rFonts w:ascii="Constantia" w:hAnsi="Constantia"/>
                <w:szCs w:val="24"/>
              </w:rPr>
            </w:pPr>
            <w:proofErr w:type="spellStart"/>
            <w:r w:rsidRPr="00C47A4A">
              <w:rPr>
                <w:rFonts w:ascii="Constantia" w:hAnsi="Constantia"/>
                <w:b w:val="0"/>
                <w:szCs w:val="24"/>
              </w:rPr>
              <w:lastRenderedPageBreak/>
              <w:t>TragittoPool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282B44A" w14:textId="34E85AF0" w:rsidR="002815BE" w:rsidRPr="00C47A4A" w:rsidRDefault="00C8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C47A4A">
              <w:rPr>
                <w:rFonts w:ascii="Constantia" w:hAnsi="Constantia"/>
                <w:szCs w:val="24"/>
              </w:rPr>
              <w:t>Relazione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5B4B4A88" w14:textId="06CD5DB1" w:rsidR="002815BE" w:rsidRPr="00C47A4A" w:rsidRDefault="00C47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C47A4A">
              <w:rPr>
                <w:rFonts w:ascii="Constantia" w:hAnsi="Constantia"/>
                <w:szCs w:val="24"/>
              </w:rPr>
              <w:t>36.000</w:t>
            </w:r>
          </w:p>
        </w:tc>
      </w:tr>
      <w:tr w:rsidR="002815BE" w14:paraId="67FB3292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D73E3F3" w14:textId="3E9693E1" w:rsidR="002815BE" w:rsidRPr="00C47A4A" w:rsidRDefault="002815BE">
            <w:pPr>
              <w:rPr>
                <w:rFonts w:ascii="Constantia" w:hAnsi="Constantia"/>
                <w:szCs w:val="24"/>
              </w:rPr>
            </w:pPr>
            <w:r w:rsidRPr="00C47A4A">
              <w:rPr>
                <w:rFonts w:ascii="Constantia" w:hAnsi="Constantia"/>
                <w:b w:val="0"/>
                <w:szCs w:val="24"/>
              </w:rPr>
              <w:t>Tragitto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1FCACBA" w14:textId="5580A3ED" w:rsidR="002815BE" w:rsidRPr="00C47A4A" w:rsidRDefault="00C8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C47A4A">
              <w:rPr>
                <w:rFonts w:ascii="Constantia" w:hAnsi="Constantia"/>
                <w:szCs w:val="24"/>
              </w:rPr>
              <w:t>Entità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057B5868" w14:textId="187AB840" w:rsidR="002815BE" w:rsidRPr="00C47A4A" w:rsidRDefault="00C4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C47A4A">
              <w:rPr>
                <w:rFonts w:ascii="Constantia" w:hAnsi="Constantia"/>
                <w:szCs w:val="24"/>
              </w:rPr>
              <w:t>171.000</w:t>
            </w:r>
          </w:p>
        </w:tc>
      </w:tr>
    </w:tbl>
    <w:p w14:paraId="07F8AF41" w14:textId="77777777" w:rsidR="009557AE" w:rsidRDefault="009557AE" w:rsidP="00CB74D5">
      <w:pPr>
        <w:rPr>
          <w:rFonts w:ascii="Constantia" w:hAnsi="Constantia"/>
          <w:b/>
          <w:szCs w:val="24"/>
        </w:rPr>
      </w:pPr>
    </w:p>
    <w:p w14:paraId="32244708" w14:textId="77777777" w:rsidR="009557AE" w:rsidRDefault="009557AE" w:rsidP="00CB74D5">
      <w:pPr>
        <w:rPr>
          <w:rFonts w:ascii="Constantia" w:hAnsi="Constantia"/>
          <w:b/>
          <w:szCs w:val="24"/>
        </w:rPr>
      </w:pPr>
    </w:p>
    <w:p w14:paraId="1AEF4B3A" w14:textId="0D3E34AB" w:rsidR="00CB74D5" w:rsidRDefault="00CB74D5" w:rsidP="00CB74D5">
      <w:pPr>
        <w:rPr>
          <w:rFonts w:ascii="Constantia" w:hAnsi="Constantia"/>
          <w:b/>
          <w:szCs w:val="24"/>
        </w:rPr>
      </w:pPr>
      <w:r>
        <w:rPr>
          <w:rFonts w:ascii="Constantia" w:hAnsi="Constantia"/>
          <w:b/>
          <w:szCs w:val="24"/>
        </w:rPr>
        <w:t>Tavola degli accessi interessata:</w:t>
      </w:r>
    </w:p>
    <w:p w14:paraId="41EE0690" w14:textId="77777777" w:rsidR="009101B5" w:rsidRDefault="009101B5" w:rsidP="00CB74D5">
      <w:pPr>
        <w:rPr>
          <w:rFonts w:ascii="Constantia" w:hAnsi="Constantia"/>
          <w:b/>
          <w:szCs w:val="24"/>
        </w:rPr>
      </w:pPr>
    </w:p>
    <w:tbl>
      <w:tblPr>
        <w:tblStyle w:val="Tabellagriglia2-colore6"/>
        <w:tblW w:w="960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CB74D5" w14:paraId="29F7A372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  <w:hideMark/>
          </w:tcPr>
          <w:p w14:paraId="6925BFA4" w14:textId="77777777" w:rsidR="00CB74D5" w:rsidRDefault="00CB74D5">
            <w:pPr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Nome Costrutto</w:t>
            </w:r>
          </w:p>
        </w:tc>
        <w:tc>
          <w:tcPr>
            <w:tcW w:w="2400" w:type="dxa"/>
            <w:hideMark/>
          </w:tcPr>
          <w:p w14:paraId="6835F308" w14:textId="77777777" w:rsidR="00CB74D5" w:rsidRDefault="00CB7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Numero Operazioni elementari</w:t>
            </w:r>
          </w:p>
        </w:tc>
        <w:tc>
          <w:tcPr>
            <w:tcW w:w="2400" w:type="dxa"/>
            <w:hideMark/>
          </w:tcPr>
          <w:p w14:paraId="78B96ECB" w14:textId="77777777" w:rsidR="00CB74D5" w:rsidRDefault="00CB7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Tipo Operazione</w:t>
            </w:r>
          </w:p>
        </w:tc>
        <w:tc>
          <w:tcPr>
            <w:tcW w:w="2400" w:type="dxa"/>
            <w:tcBorders>
              <w:right w:val="nil"/>
            </w:tcBorders>
            <w:hideMark/>
          </w:tcPr>
          <w:p w14:paraId="7CDC495E" w14:textId="77777777" w:rsidR="00CB74D5" w:rsidRDefault="00CB7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Descrizione</w:t>
            </w:r>
          </w:p>
        </w:tc>
      </w:tr>
      <w:tr w:rsidR="00553222" w14:paraId="1A692880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</w:tcPr>
          <w:p w14:paraId="11F66CA6" w14:textId="047C7B55" w:rsidR="00553222" w:rsidRPr="00CA5945" w:rsidRDefault="00553222">
            <w:pPr>
              <w:rPr>
                <w:rFonts w:ascii="Constantia" w:hAnsi="Constantia"/>
                <w:b w:val="0"/>
                <w:szCs w:val="24"/>
              </w:rPr>
            </w:pPr>
            <w:proofErr w:type="spellStart"/>
            <w:r w:rsidRPr="00CA5945">
              <w:rPr>
                <w:rFonts w:ascii="Constantia" w:hAnsi="Constantia"/>
                <w:b w:val="0"/>
                <w:szCs w:val="24"/>
              </w:rPr>
              <w:t>PropostaPool</w:t>
            </w:r>
            <w:proofErr w:type="spellEnd"/>
          </w:p>
        </w:tc>
        <w:tc>
          <w:tcPr>
            <w:tcW w:w="2400" w:type="dxa"/>
          </w:tcPr>
          <w:p w14:paraId="35B2D4F4" w14:textId="7ACE2560" w:rsidR="00553222" w:rsidRDefault="00553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2</w:t>
            </w:r>
          </w:p>
        </w:tc>
        <w:tc>
          <w:tcPr>
            <w:tcW w:w="2400" w:type="dxa"/>
          </w:tcPr>
          <w:p w14:paraId="28A05468" w14:textId="06FC8276" w:rsidR="00553222" w:rsidRDefault="00945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S</w:t>
            </w:r>
          </w:p>
        </w:tc>
        <w:tc>
          <w:tcPr>
            <w:tcW w:w="2400" w:type="dxa"/>
            <w:tcBorders>
              <w:right w:val="nil"/>
            </w:tcBorders>
          </w:tcPr>
          <w:p w14:paraId="29D2E35D" w14:textId="5AF05B3F" w:rsidR="00553222" w:rsidRDefault="00945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 xml:space="preserve">Creo una </w:t>
            </w:r>
            <w:r w:rsidR="00A42F10">
              <w:rPr>
                <w:rFonts w:ascii="Constantia" w:hAnsi="Constantia"/>
                <w:szCs w:val="24"/>
              </w:rPr>
              <w:t>occorrenza tra Proponente e Pool</w:t>
            </w:r>
          </w:p>
        </w:tc>
      </w:tr>
      <w:tr w:rsidR="00EE6AA9" w14:paraId="2F11A20B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</w:tcPr>
          <w:p w14:paraId="1CC5D0A1" w14:textId="23553E14" w:rsidR="00EE6AA9" w:rsidRPr="00CA5945" w:rsidRDefault="00EE6AA9" w:rsidP="00EE6AA9">
            <w:pPr>
              <w:rPr>
                <w:rFonts w:ascii="Constantia" w:hAnsi="Constantia"/>
                <w:b w:val="0"/>
                <w:szCs w:val="24"/>
              </w:rPr>
            </w:pPr>
            <w:r w:rsidRPr="00CA5945">
              <w:rPr>
                <w:rFonts w:ascii="Constantia" w:hAnsi="Constantia"/>
                <w:b w:val="0"/>
                <w:szCs w:val="24"/>
              </w:rPr>
              <w:t>Pool</w:t>
            </w:r>
          </w:p>
        </w:tc>
        <w:tc>
          <w:tcPr>
            <w:tcW w:w="2400" w:type="dxa"/>
          </w:tcPr>
          <w:p w14:paraId="6BE167EF" w14:textId="183B384B" w:rsidR="00EE6AA9" w:rsidRDefault="00EE6AA9" w:rsidP="00EE6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2</w:t>
            </w:r>
          </w:p>
        </w:tc>
        <w:tc>
          <w:tcPr>
            <w:tcW w:w="2400" w:type="dxa"/>
          </w:tcPr>
          <w:p w14:paraId="415D258C" w14:textId="32EB6379" w:rsidR="00EE6AA9" w:rsidRDefault="00EE6AA9" w:rsidP="00EE6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S</w:t>
            </w:r>
          </w:p>
        </w:tc>
        <w:tc>
          <w:tcPr>
            <w:tcW w:w="2400" w:type="dxa"/>
            <w:tcBorders>
              <w:right w:val="nil"/>
            </w:tcBorders>
          </w:tcPr>
          <w:p w14:paraId="2D765117" w14:textId="0B53E4B7" w:rsidR="00EE6AA9" w:rsidRDefault="00EE6AA9" w:rsidP="00EE6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Creo un nuovo pool</w:t>
            </w:r>
          </w:p>
        </w:tc>
      </w:tr>
      <w:tr w:rsidR="00EE6AA9" w14:paraId="3D569F73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113A96D" w14:textId="54CD65DE" w:rsidR="00EE6AA9" w:rsidRPr="00CA5945" w:rsidRDefault="00EE6AA9" w:rsidP="00EE6AA9">
            <w:pPr>
              <w:rPr>
                <w:rFonts w:ascii="Constantia" w:hAnsi="Constantia"/>
                <w:b w:val="0"/>
                <w:szCs w:val="24"/>
              </w:rPr>
            </w:pPr>
            <w:proofErr w:type="spellStart"/>
            <w:r w:rsidRPr="00CA5945">
              <w:rPr>
                <w:rFonts w:ascii="Constantia" w:hAnsi="Constantia"/>
                <w:b w:val="0"/>
                <w:szCs w:val="24"/>
              </w:rPr>
              <w:t>UsoPool</w:t>
            </w:r>
            <w:proofErr w:type="spellEnd"/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A57B122" w14:textId="23DB56C9" w:rsidR="00EE6AA9" w:rsidRDefault="0002793E" w:rsidP="00EE6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1334CD4" w14:textId="309D1B23" w:rsidR="00EE6AA9" w:rsidRDefault="0002793E" w:rsidP="00EE6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481734EF" w14:textId="27CB05BB" w:rsidR="00EE6AA9" w:rsidRDefault="0002793E" w:rsidP="00EE6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Scrivo una nuova occorrenza tra Pool e Autovettura</w:t>
            </w:r>
          </w:p>
        </w:tc>
      </w:tr>
      <w:tr w:rsidR="00426892" w14:paraId="152297D6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25A1EF6" w14:textId="10802E78" w:rsidR="00426892" w:rsidRPr="00C47A4A" w:rsidRDefault="00426892" w:rsidP="00426892">
            <w:pPr>
              <w:rPr>
                <w:rFonts w:ascii="Constantia" w:hAnsi="Constantia"/>
                <w:szCs w:val="24"/>
              </w:rPr>
            </w:pPr>
            <w:proofErr w:type="spellStart"/>
            <w:r w:rsidRPr="00C47A4A">
              <w:rPr>
                <w:rFonts w:ascii="Constantia" w:hAnsi="Constantia"/>
                <w:b w:val="0"/>
                <w:szCs w:val="24"/>
              </w:rPr>
              <w:t>TragittoPool</w:t>
            </w:r>
            <w:proofErr w:type="spellEnd"/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662A3DF" w14:textId="20837675" w:rsidR="00426892" w:rsidRDefault="00426892" w:rsidP="0042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135A06A" w14:textId="6E641734" w:rsidR="00426892" w:rsidRDefault="00426892" w:rsidP="0042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3157ECC2" w14:textId="10DB28A5" w:rsidR="00426892" w:rsidRDefault="00426892" w:rsidP="0042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Creo una nuova occorrenza tra Pool e Tragitto</w:t>
            </w:r>
          </w:p>
        </w:tc>
      </w:tr>
      <w:tr w:rsidR="00426892" w14:paraId="450718B4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3528D25" w14:textId="48F41C13" w:rsidR="00426892" w:rsidRPr="00C47A4A" w:rsidRDefault="00426892" w:rsidP="00426892">
            <w:pPr>
              <w:rPr>
                <w:rFonts w:ascii="Constantia" w:hAnsi="Constantia"/>
                <w:b w:val="0"/>
                <w:szCs w:val="24"/>
              </w:rPr>
            </w:pPr>
            <w:r w:rsidRPr="00C47A4A">
              <w:rPr>
                <w:rFonts w:ascii="Constantia" w:hAnsi="Constantia"/>
                <w:b w:val="0"/>
                <w:szCs w:val="24"/>
              </w:rPr>
              <w:t>Tragitto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0FDA64C" w14:textId="57E5D4B3" w:rsidR="00426892" w:rsidRDefault="00426892" w:rsidP="0042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DE193FE" w14:textId="271DC207" w:rsidR="00426892" w:rsidRDefault="00426892" w:rsidP="0042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41F73DB5" w14:textId="3BA948B5" w:rsidR="00426892" w:rsidRDefault="00426892" w:rsidP="0042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Inserisco le informazioni sul tragitto del Pool</w:t>
            </w:r>
          </w:p>
        </w:tc>
      </w:tr>
    </w:tbl>
    <w:p w14:paraId="60B6A3D1" w14:textId="77777777" w:rsidR="00CB74D5" w:rsidRDefault="00CB74D5" w:rsidP="00CB74D5">
      <w:pPr>
        <w:rPr>
          <w:rFonts w:ascii="Constantia" w:hAnsi="Constantia"/>
          <w:b/>
          <w:szCs w:val="24"/>
        </w:rPr>
      </w:pPr>
    </w:p>
    <w:p w14:paraId="2C066ADC" w14:textId="77777777" w:rsidR="00B460B1" w:rsidRDefault="00B460B1" w:rsidP="00CB74D5">
      <w:pPr>
        <w:rPr>
          <w:rFonts w:ascii="Constantia" w:hAnsi="Constantia"/>
          <w:b/>
          <w:szCs w:val="24"/>
        </w:rPr>
      </w:pPr>
    </w:p>
    <w:p w14:paraId="59B7847B" w14:textId="73077334" w:rsidR="00CB74D5" w:rsidRDefault="00CB74D5" w:rsidP="00CB74D5">
      <w:pPr>
        <w:rPr>
          <w:rFonts w:ascii="Constantia" w:hAnsi="Constantia"/>
          <w:b/>
          <w:szCs w:val="24"/>
        </w:rPr>
      </w:pPr>
      <w:r>
        <w:rPr>
          <w:rFonts w:ascii="Constantia" w:hAnsi="Constantia"/>
          <w:b/>
          <w:szCs w:val="24"/>
        </w:rPr>
        <w:t>Tavol</w:t>
      </w:r>
      <w:r w:rsidR="0052243B">
        <w:rPr>
          <w:rFonts w:ascii="Constantia" w:hAnsi="Constantia"/>
          <w:b/>
          <w:szCs w:val="24"/>
        </w:rPr>
        <w:t>a</w:t>
      </w:r>
      <w:r>
        <w:rPr>
          <w:rFonts w:ascii="Constantia" w:hAnsi="Constantia"/>
          <w:b/>
          <w:szCs w:val="24"/>
        </w:rPr>
        <w:t xml:space="preserve"> delle operazioni:</w:t>
      </w:r>
    </w:p>
    <w:tbl>
      <w:tblPr>
        <w:tblStyle w:val="Tabellagriglia2-colore61"/>
        <w:tblW w:w="9600" w:type="dxa"/>
        <w:tblInd w:w="0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C03CC3" w14:paraId="37060DE8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0633594" w14:textId="77777777" w:rsidR="00C03CC3" w:rsidRDefault="00C03CC3" w:rsidP="007F2127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D3270F">
              <w:rPr>
                <w:b w:val="0"/>
                <w:szCs w:val="24"/>
              </w:rPr>
              <w:t>Totale operazioni elementari per singola operazione</w:t>
            </w:r>
          </w:p>
        </w:tc>
        <w:tc>
          <w:tcPr>
            <w:tcW w:w="4800" w:type="dxa"/>
            <w:tcBorders>
              <w:top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90B714B" w14:textId="4666D026" w:rsidR="00C03CC3" w:rsidRDefault="00C03CC3" w:rsidP="007F2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2+2+</w:t>
            </w:r>
            <w:r w:rsidR="00426892">
              <w:rPr>
                <w:rFonts w:ascii="Constantia" w:hAnsi="Constantia" w:cs="Times New Roman"/>
                <w:b w:val="0"/>
                <w:szCs w:val="24"/>
              </w:rPr>
              <w:t>1+2+2</w:t>
            </w:r>
            <w:r>
              <w:rPr>
                <w:rFonts w:ascii="Constantia" w:hAnsi="Constantia" w:cs="Times New Roman"/>
                <w:b w:val="0"/>
                <w:szCs w:val="24"/>
              </w:rPr>
              <w:t xml:space="preserve">= </w:t>
            </w:r>
            <w:r w:rsidR="00592486">
              <w:rPr>
                <w:rFonts w:ascii="Constantia" w:hAnsi="Constantia" w:cs="Times New Roman"/>
                <w:b w:val="0"/>
                <w:szCs w:val="24"/>
              </w:rPr>
              <w:t>1</w:t>
            </w:r>
            <w:r w:rsidR="0064410D">
              <w:rPr>
                <w:rFonts w:ascii="Constantia" w:hAnsi="Constantia" w:cs="Times New Roman"/>
                <w:b w:val="0"/>
                <w:szCs w:val="24"/>
              </w:rPr>
              <w:t>0</w:t>
            </w:r>
          </w:p>
        </w:tc>
      </w:tr>
      <w:tr w:rsidR="00C03CC3" w14:paraId="2B626416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E5057F1" w14:textId="77777777" w:rsidR="00C03CC3" w:rsidRDefault="00C03CC3" w:rsidP="007F2127">
            <w:pPr>
              <w:rPr>
                <w:rFonts w:ascii="Constantia" w:hAnsi="Constantia" w:cs="Times New Roman"/>
                <w:szCs w:val="24"/>
              </w:rPr>
            </w:pPr>
            <w:r w:rsidRPr="00AD1D75">
              <w:rPr>
                <w:b w:val="0"/>
                <w:szCs w:val="24"/>
              </w:rPr>
              <w:t>Totale operazioni elementari al giorno</w:t>
            </w:r>
          </w:p>
        </w:tc>
        <w:tc>
          <w:tcPr>
            <w:tcW w:w="48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B4AB082" w14:textId="6714DC3C" w:rsidR="00C03CC3" w:rsidRDefault="00592486" w:rsidP="007F2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</w:t>
            </w:r>
            <w:r w:rsidR="0064410D">
              <w:rPr>
                <w:rFonts w:ascii="Constantia" w:hAnsi="Constantia" w:cs="Times New Roman"/>
                <w:szCs w:val="24"/>
              </w:rPr>
              <w:t>0</w:t>
            </w:r>
            <w:r>
              <w:rPr>
                <w:rFonts w:ascii="Constantia" w:hAnsi="Constantia" w:cs="Times New Roman"/>
                <w:szCs w:val="24"/>
              </w:rPr>
              <w:t xml:space="preserve"> </w:t>
            </w:r>
            <w:r w:rsidR="00C03CC3">
              <w:rPr>
                <w:rFonts w:ascii="Constantia" w:hAnsi="Constantia" w:cs="Times New Roman"/>
                <w:szCs w:val="24"/>
              </w:rPr>
              <w:t xml:space="preserve">× </w:t>
            </w:r>
            <w:r w:rsidR="00054A18">
              <w:rPr>
                <w:rFonts w:ascii="Constantia" w:hAnsi="Constantia" w:cs="Times New Roman"/>
                <w:szCs w:val="24"/>
              </w:rPr>
              <w:t xml:space="preserve">200 </w:t>
            </w:r>
            <w:r w:rsidR="00C03CC3">
              <w:rPr>
                <w:rFonts w:ascii="Constantia" w:hAnsi="Constantia" w:cs="Times New Roman"/>
                <w:szCs w:val="24"/>
              </w:rPr>
              <w:t xml:space="preserve">= </w:t>
            </w:r>
            <w:r>
              <w:rPr>
                <w:rFonts w:ascii="Constantia" w:hAnsi="Constantia" w:cs="Times New Roman"/>
                <w:szCs w:val="24"/>
              </w:rPr>
              <w:t>2</w:t>
            </w:r>
            <w:r w:rsidR="00DF5818">
              <w:rPr>
                <w:rFonts w:ascii="Constantia" w:hAnsi="Constantia" w:cs="Times New Roman"/>
                <w:szCs w:val="24"/>
              </w:rPr>
              <w:t>.</w:t>
            </w:r>
            <w:r w:rsidR="0064410D">
              <w:rPr>
                <w:rFonts w:ascii="Constantia" w:hAnsi="Constantia" w:cs="Times New Roman"/>
                <w:szCs w:val="24"/>
              </w:rPr>
              <w:t>0</w:t>
            </w:r>
            <w:r w:rsidR="00054A18">
              <w:rPr>
                <w:rFonts w:ascii="Constantia" w:hAnsi="Constantia" w:cs="Times New Roman"/>
                <w:szCs w:val="24"/>
              </w:rPr>
              <w:t>00</w:t>
            </w:r>
          </w:p>
        </w:tc>
      </w:tr>
    </w:tbl>
    <w:p w14:paraId="39C0595B" w14:textId="77777777" w:rsidR="00F627CE" w:rsidRDefault="00F627CE" w:rsidP="00CB74D5">
      <w:pPr>
        <w:rPr>
          <w:rFonts w:ascii="Constantia" w:hAnsi="Constantia"/>
          <w:b/>
          <w:szCs w:val="24"/>
        </w:rPr>
      </w:pPr>
    </w:p>
    <w:p w14:paraId="16DCAC55" w14:textId="6D2B105B" w:rsidR="001015A6" w:rsidRDefault="001015A6" w:rsidP="00CB74D5">
      <w:pPr>
        <w:rPr>
          <w:rFonts w:ascii="Constantia" w:hAnsi="Constantia"/>
          <w:b/>
          <w:szCs w:val="24"/>
        </w:rPr>
      </w:pPr>
    </w:p>
    <w:p w14:paraId="281F5D15" w14:textId="5642C95E" w:rsidR="00A241FB" w:rsidRDefault="00A241FB" w:rsidP="00CB74D5">
      <w:pPr>
        <w:rPr>
          <w:rFonts w:ascii="Constantia" w:hAnsi="Constantia"/>
          <w:b/>
          <w:szCs w:val="24"/>
        </w:rPr>
      </w:pPr>
    </w:p>
    <w:p w14:paraId="5B33F3B6" w14:textId="731981C7" w:rsidR="00A241FB" w:rsidRDefault="00A241FB" w:rsidP="00CB74D5">
      <w:pPr>
        <w:rPr>
          <w:rFonts w:ascii="Constantia" w:hAnsi="Constantia"/>
          <w:b/>
          <w:szCs w:val="24"/>
        </w:rPr>
      </w:pPr>
    </w:p>
    <w:p w14:paraId="3494A861" w14:textId="012A092D" w:rsidR="00A241FB" w:rsidRDefault="00A241FB" w:rsidP="00CB74D5">
      <w:pPr>
        <w:rPr>
          <w:rFonts w:ascii="Constantia" w:hAnsi="Constantia"/>
          <w:b/>
          <w:szCs w:val="24"/>
        </w:rPr>
      </w:pPr>
    </w:p>
    <w:p w14:paraId="44AEB686" w14:textId="77777777" w:rsidR="006D00B3" w:rsidRDefault="006D00B3" w:rsidP="00CB74D5">
      <w:pPr>
        <w:rPr>
          <w:rFonts w:ascii="Constantia" w:hAnsi="Constantia"/>
          <w:b/>
          <w:szCs w:val="24"/>
        </w:rPr>
      </w:pPr>
    </w:p>
    <w:p w14:paraId="163CA38B" w14:textId="77777777" w:rsidR="00CB74D5" w:rsidRDefault="00CB74D5" w:rsidP="00AE7259">
      <w:pPr>
        <w:pStyle w:val="Paragrafoelenco"/>
        <w:numPr>
          <w:ilvl w:val="0"/>
          <w:numId w:val="4"/>
        </w:numPr>
        <w:jc w:val="both"/>
        <w:rPr>
          <w:rFonts w:ascii="Constantia" w:hAnsi="Constantia"/>
          <w:b/>
        </w:rPr>
      </w:pPr>
      <w:r w:rsidRPr="023B9324">
        <w:rPr>
          <w:rFonts w:ascii="Constantia" w:hAnsi="Constantia"/>
          <w:b/>
        </w:rPr>
        <w:lastRenderedPageBreak/>
        <w:t xml:space="preserve">Proposta di variazione di un pool </w:t>
      </w:r>
    </w:p>
    <w:p w14:paraId="2F5AB921" w14:textId="77777777" w:rsidR="00CB74D5" w:rsidRDefault="00CB74D5" w:rsidP="00CB74D5">
      <w:pPr>
        <w:pStyle w:val="Paragrafoelenco"/>
        <w:jc w:val="both"/>
        <w:rPr>
          <w:rFonts w:ascii="Constantia" w:hAnsi="Constantia"/>
          <w:szCs w:val="24"/>
        </w:rPr>
      </w:pPr>
    </w:p>
    <w:p w14:paraId="467CF237" w14:textId="2C01C86C" w:rsidR="00CB74D5" w:rsidRPr="003556AE" w:rsidRDefault="00CB74D5" w:rsidP="00CB74D5">
      <w:pPr>
        <w:pStyle w:val="Paragrafoelenco"/>
        <w:jc w:val="both"/>
        <w:rPr>
          <w:rFonts w:ascii="Constantia" w:hAnsi="Constantia"/>
          <w:szCs w:val="24"/>
        </w:rPr>
      </w:pPr>
      <w:r>
        <w:rPr>
          <w:rFonts w:ascii="Constantia" w:hAnsi="Constantia"/>
          <w:b/>
          <w:szCs w:val="24"/>
        </w:rPr>
        <w:t>Descrizione</w:t>
      </w:r>
      <w:r>
        <w:rPr>
          <w:rFonts w:ascii="Constantia" w:hAnsi="Constantia"/>
          <w:szCs w:val="24"/>
        </w:rPr>
        <w:t xml:space="preserve">: </w:t>
      </w:r>
      <w:r w:rsidR="00AA1271">
        <w:rPr>
          <w:rFonts w:ascii="Constantia" w:hAnsi="Constantia"/>
          <w:szCs w:val="24"/>
        </w:rPr>
        <w:t xml:space="preserve">Viene inserita una proposta di variazione </w:t>
      </w:r>
      <w:r w:rsidR="008203B2">
        <w:rPr>
          <w:rFonts w:ascii="Constantia" w:hAnsi="Constantia"/>
          <w:szCs w:val="24"/>
        </w:rPr>
        <w:t>su un pool in stato</w:t>
      </w:r>
      <w:r w:rsidR="00446E9E">
        <w:rPr>
          <w:rFonts w:ascii="Constantia" w:hAnsi="Constantia"/>
          <w:szCs w:val="24"/>
        </w:rPr>
        <w:t xml:space="preserve"> </w:t>
      </w:r>
      <w:r w:rsidR="00446E9E">
        <w:rPr>
          <w:rFonts w:ascii="Constantia" w:hAnsi="Constantia"/>
          <w:i/>
          <w:szCs w:val="24"/>
        </w:rPr>
        <w:t>aperto</w:t>
      </w:r>
      <w:r w:rsidR="003556AE">
        <w:rPr>
          <w:rFonts w:ascii="Constantia" w:hAnsi="Constantia"/>
          <w:szCs w:val="24"/>
        </w:rPr>
        <w:t>.</w:t>
      </w:r>
    </w:p>
    <w:p w14:paraId="0A075B5A" w14:textId="1A4DB7F8" w:rsidR="00182324" w:rsidRPr="005B0C79" w:rsidRDefault="00CB74D5" w:rsidP="005B0C79">
      <w:pPr>
        <w:ind w:firstLine="720"/>
        <w:jc w:val="both"/>
        <w:rPr>
          <w:rFonts w:ascii="Constantia" w:hAnsi="Constantia"/>
          <w:szCs w:val="24"/>
        </w:rPr>
      </w:pPr>
      <w:r w:rsidRPr="00BB4526">
        <w:rPr>
          <w:rFonts w:ascii="Constantia" w:hAnsi="Constantia"/>
          <w:b/>
          <w:szCs w:val="24"/>
        </w:rPr>
        <w:t>Input</w:t>
      </w:r>
      <w:r w:rsidRPr="00BB4526">
        <w:rPr>
          <w:rFonts w:ascii="Constantia" w:hAnsi="Constantia"/>
          <w:szCs w:val="24"/>
        </w:rPr>
        <w:t>:</w:t>
      </w:r>
      <w:r w:rsidR="00BB4526">
        <w:rPr>
          <w:rFonts w:ascii="Constantia" w:hAnsi="Constantia"/>
          <w:szCs w:val="24"/>
        </w:rPr>
        <w:t xml:space="preserve"> </w:t>
      </w:r>
      <w:proofErr w:type="spellStart"/>
      <w:r w:rsidR="00A71F64">
        <w:rPr>
          <w:rFonts w:ascii="Constantia" w:hAnsi="Constantia"/>
          <w:szCs w:val="24"/>
        </w:rPr>
        <w:t>ID</w:t>
      </w:r>
      <w:r w:rsidR="00BB4526">
        <w:rPr>
          <w:rFonts w:ascii="Constantia" w:hAnsi="Constantia"/>
          <w:szCs w:val="24"/>
        </w:rPr>
        <w:t>Fruitore</w:t>
      </w:r>
      <w:proofErr w:type="spellEnd"/>
      <w:r w:rsidR="00BB4526">
        <w:rPr>
          <w:rFonts w:ascii="Constantia" w:hAnsi="Constantia"/>
          <w:szCs w:val="24"/>
        </w:rPr>
        <w:t xml:space="preserve">, </w:t>
      </w:r>
      <w:proofErr w:type="spellStart"/>
      <w:r w:rsidR="00815562">
        <w:rPr>
          <w:rFonts w:ascii="Constantia" w:hAnsi="Constantia"/>
          <w:szCs w:val="24"/>
        </w:rPr>
        <w:t>IDPool</w:t>
      </w:r>
      <w:proofErr w:type="spellEnd"/>
      <w:r w:rsidR="00815562">
        <w:rPr>
          <w:rFonts w:ascii="Constantia" w:hAnsi="Constantia"/>
          <w:szCs w:val="24"/>
        </w:rPr>
        <w:t>, Codice Tragitto</w:t>
      </w:r>
      <w:r w:rsidR="00216D8B">
        <w:rPr>
          <w:rFonts w:ascii="Constantia" w:hAnsi="Constantia"/>
          <w:szCs w:val="24"/>
        </w:rPr>
        <w:t xml:space="preserve">, </w:t>
      </w:r>
      <w:r w:rsidR="0009658F">
        <w:rPr>
          <w:rFonts w:ascii="Constantia" w:hAnsi="Constantia"/>
          <w:szCs w:val="24"/>
        </w:rPr>
        <w:t>Entità</w:t>
      </w:r>
      <w:r w:rsidR="005B0C79">
        <w:rPr>
          <w:rFonts w:ascii="Constantia" w:hAnsi="Constantia"/>
          <w:szCs w:val="24"/>
        </w:rPr>
        <w:t>.</w:t>
      </w:r>
    </w:p>
    <w:p w14:paraId="7ADEC833" w14:textId="7D5369AA" w:rsidR="00CB74D5" w:rsidRDefault="00CB74D5" w:rsidP="00CB74D5">
      <w:pPr>
        <w:pStyle w:val="Paragrafoelenco"/>
        <w:jc w:val="both"/>
        <w:rPr>
          <w:rFonts w:ascii="Constantia" w:hAnsi="Constantia"/>
          <w:szCs w:val="24"/>
        </w:rPr>
      </w:pPr>
      <w:r>
        <w:rPr>
          <w:rFonts w:ascii="Constantia" w:hAnsi="Constantia"/>
          <w:b/>
          <w:szCs w:val="24"/>
        </w:rPr>
        <w:t>Output</w:t>
      </w:r>
      <w:r>
        <w:rPr>
          <w:rFonts w:ascii="Constantia" w:hAnsi="Constantia"/>
          <w:szCs w:val="24"/>
        </w:rPr>
        <w:t>:</w:t>
      </w:r>
      <w:r w:rsidR="00DC580B">
        <w:rPr>
          <w:rFonts w:ascii="Constantia" w:hAnsi="Constantia"/>
          <w:szCs w:val="24"/>
        </w:rPr>
        <w:t xml:space="preserve"> Registrazione di </w:t>
      </w:r>
      <w:r w:rsidR="005B0C79">
        <w:rPr>
          <w:rFonts w:ascii="Constantia" w:hAnsi="Constantia"/>
          <w:szCs w:val="24"/>
        </w:rPr>
        <w:t>una proposta di variazione.</w:t>
      </w:r>
    </w:p>
    <w:p w14:paraId="4FB33AD2" w14:textId="77777777" w:rsidR="00CB74D5" w:rsidRDefault="00CB74D5" w:rsidP="00CB74D5">
      <w:pPr>
        <w:pStyle w:val="Paragrafoelenco"/>
        <w:jc w:val="both"/>
        <w:rPr>
          <w:rFonts w:ascii="Constantia" w:hAnsi="Constantia"/>
          <w:szCs w:val="24"/>
        </w:rPr>
      </w:pPr>
    </w:p>
    <w:p w14:paraId="29E47284" w14:textId="741B27D6" w:rsidR="00CB74D5" w:rsidRDefault="00CB74D5" w:rsidP="0095793F">
      <w:pPr>
        <w:pStyle w:val="Paragrafoelenco"/>
        <w:rPr>
          <w:rFonts w:ascii="Constantia" w:hAnsi="Constantia"/>
          <w:szCs w:val="24"/>
        </w:rPr>
      </w:pPr>
      <w:r>
        <w:rPr>
          <w:rFonts w:ascii="Constantia" w:hAnsi="Constantia"/>
          <w:b/>
          <w:szCs w:val="24"/>
        </w:rPr>
        <w:t>Frequenza giornaliera</w:t>
      </w:r>
      <w:r>
        <w:rPr>
          <w:rFonts w:ascii="Constantia" w:hAnsi="Constantia"/>
          <w:szCs w:val="24"/>
        </w:rPr>
        <w:t>:</w:t>
      </w:r>
      <w:r w:rsidR="004B04EA">
        <w:rPr>
          <w:rFonts w:ascii="Constantia" w:hAnsi="Constantia"/>
          <w:szCs w:val="24"/>
        </w:rPr>
        <w:t xml:space="preserve"> </w:t>
      </w:r>
      <w:r w:rsidR="00C85C55">
        <w:rPr>
          <w:rFonts w:ascii="Constantia" w:hAnsi="Constantia"/>
          <w:szCs w:val="24"/>
        </w:rPr>
        <w:t>200.</w:t>
      </w:r>
    </w:p>
    <w:p w14:paraId="3C09FED5" w14:textId="77777777" w:rsidR="00CB74D5" w:rsidRDefault="00CB74D5" w:rsidP="00CB74D5">
      <w:pPr>
        <w:pStyle w:val="Paragrafoelenco"/>
        <w:jc w:val="both"/>
        <w:rPr>
          <w:rFonts w:ascii="Constantia" w:hAnsi="Constantia"/>
          <w:szCs w:val="24"/>
        </w:rPr>
      </w:pPr>
    </w:p>
    <w:p w14:paraId="6681F2CA" w14:textId="77777777" w:rsidR="00CB74D5" w:rsidRDefault="00CB74D5" w:rsidP="00CB74D5">
      <w:pPr>
        <w:pStyle w:val="Paragrafoelenco"/>
        <w:jc w:val="both"/>
        <w:rPr>
          <w:rFonts w:ascii="Constantia" w:hAnsi="Constantia"/>
          <w:b/>
          <w:szCs w:val="24"/>
        </w:rPr>
      </w:pPr>
      <w:r>
        <w:rPr>
          <w:rFonts w:ascii="Constantia" w:hAnsi="Constantia"/>
          <w:b/>
          <w:szCs w:val="24"/>
        </w:rPr>
        <w:t>Parte di diagramma interessata:</w:t>
      </w:r>
    </w:p>
    <w:p w14:paraId="248F0491" w14:textId="4B0F5063" w:rsidR="00F03474" w:rsidRPr="00FA5BFB" w:rsidRDefault="00724266" w:rsidP="00FA5BFB">
      <w:pPr>
        <w:jc w:val="both"/>
        <w:rPr>
          <w:rFonts w:ascii="Constantia" w:hAnsi="Constantia"/>
          <w:b/>
          <w:szCs w:val="24"/>
        </w:rPr>
      </w:pPr>
      <w:r w:rsidRPr="00724266">
        <w:rPr>
          <w:rFonts w:ascii="Constantia" w:hAnsi="Constantia"/>
          <w:b/>
          <w:noProof/>
          <w:szCs w:val="24"/>
        </w:rPr>
        <w:drawing>
          <wp:inline distT="0" distB="0" distL="0" distR="0" wp14:anchorId="258BBB9C" wp14:editId="3F2B8B29">
            <wp:extent cx="6120130" cy="3141980"/>
            <wp:effectExtent l="0" t="0" r="0" b="127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5C12" w14:textId="77777777" w:rsidR="004F5E14" w:rsidRDefault="004F5E14" w:rsidP="00CB74D5">
      <w:pPr>
        <w:rPr>
          <w:rFonts w:ascii="Constantia" w:hAnsi="Constantia"/>
          <w:szCs w:val="24"/>
        </w:rPr>
      </w:pPr>
    </w:p>
    <w:p w14:paraId="2B11C2A2" w14:textId="77777777" w:rsidR="004F5E14" w:rsidRDefault="004F5E14" w:rsidP="00CB74D5">
      <w:pPr>
        <w:rPr>
          <w:rFonts w:ascii="Constantia" w:hAnsi="Constantia"/>
          <w:szCs w:val="24"/>
        </w:rPr>
      </w:pPr>
    </w:p>
    <w:p w14:paraId="1B751198" w14:textId="77777777" w:rsidR="00CB74D5" w:rsidRDefault="00CB74D5" w:rsidP="00CB74D5">
      <w:pPr>
        <w:rPr>
          <w:rFonts w:ascii="Constantia" w:hAnsi="Constantia"/>
          <w:b/>
          <w:szCs w:val="24"/>
        </w:rPr>
      </w:pPr>
      <w:r>
        <w:rPr>
          <w:rFonts w:ascii="Constantia" w:hAnsi="Constantia"/>
          <w:b/>
          <w:szCs w:val="24"/>
        </w:rPr>
        <w:t>Tavola dei volumi interessata:</w:t>
      </w: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38"/>
      </w:tblGrid>
      <w:tr w:rsidR="00F57B4F" w14:paraId="2A179D1A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187C6B8" w14:textId="6C032710" w:rsidR="00F57B4F" w:rsidRDefault="00AB2EE8">
            <w:pPr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Tracciamento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0DF3AEA" w14:textId="63705C7A" w:rsidR="00F57B4F" w:rsidRPr="00370C15" w:rsidRDefault="00AB2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 w:rsidRPr="00370C15">
              <w:rPr>
                <w:rFonts w:ascii="Constantia" w:hAnsi="Constantia"/>
                <w:b w:val="0"/>
                <w:szCs w:val="24"/>
              </w:rPr>
              <w:t>Relazione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1EE3F415" w14:textId="61BC270C" w:rsidR="00F57B4F" w:rsidRPr="00370C15" w:rsidRDefault="0037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 w:rsidRPr="00370C15">
              <w:rPr>
                <w:b w:val="0"/>
                <w:szCs w:val="24"/>
              </w:rPr>
              <w:t>9.576.000</w:t>
            </w:r>
          </w:p>
        </w:tc>
      </w:tr>
      <w:tr w:rsidR="00F57B4F" w14:paraId="211E33CA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7FE894E" w14:textId="3F7DBC33" w:rsidR="00F57B4F" w:rsidRDefault="00AB2EE8">
            <w:pPr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Posizione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AE6340D" w14:textId="2FD6A73B" w:rsidR="00F57B4F" w:rsidRPr="00370C15" w:rsidRDefault="00A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370C15">
              <w:rPr>
                <w:rFonts w:ascii="Constantia" w:hAnsi="Constantia"/>
                <w:szCs w:val="24"/>
              </w:rPr>
              <w:t>Entità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C67B1D6" w14:textId="40FA084A" w:rsidR="00F57B4F" w:rsidRPr="00370C15" w:rsidRDefault="0037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370C15">
              <w:rPr>
                <w:szCs w:val="24"/>
              </w:rPr>
              <w:t>9.576.000</w:t>
            </w:r>
          </w:p>
        </w:tc>
      </w:tr>
      <w:tr w:rsidR="007D7946" w14:paraId="4DED1264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CE5DCF6" w14:textId="6B0603E3" w:rsidR="007D7946" w:rsidRDefault="007D7946">
            <w:pPr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Pool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95AC00E" w14:textId="08AB1453" w:rsidR="007D7946" w:rsidRPr="00370C15" w:rsidRDefault="0023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370C15">
              <w:rPr>
                <w:rFonts w:ascii="Constantia" w:hAnsi="Constantia"/>
                <w:szCs w:val="24"/>
              </w:rPr>
              <w:t>Entità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4986A823" w14:textId="764BEB5C" w:rsidR="007D7946" w:rsidRPr="00370C15" w:rsidRDefault="008E2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370C15">
              <w:rPr>
                <w:rFonts w:ascii="Constantia" w:hAnsi="Constantia"/>
                <w:szCs w:val="24"/>
              </w:rPr>
              <w:t>36.000</w:t>
            </w:r>
          </w:p>
        </w:tc>
      </w:tr>
      <w:tr w:rsidR="007D7946" w14:paraId="45605005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F34CA03" w14:textId="51AA8315" w:rsidR="007D7946" w:rsidRDefault="007D7946">
            <w:pPr>
              <w:rPr>
                <w:rFonts w:ascii="Constantia" w:hAnsi="Constantia"/>
                <w:szCs w:val="24"/>
              </w:rPr>
            </w:pPr>
            <w:proofErr w:type="spellStart"/>
            <w:r>
              <w:rPr>
                <w:rFonts w:ascii="Constantia" w:hAnsi="Constantia"/>
                <w:b w:val="0"/>
                <w:szCs w:val="24"/>
              </w:rPr>
              <w:t>Proposta</w:t>
            </w:r>
            <w:r w:rsidR="00D1528A">
              <w:rPr>
                <w:rFonts w:ascii="Constantia" w:hAnsi="Constantia"/>
                <w:b w:val="0"/>
                <w:szCs w:val="24"/>
              </w:rPr>
              <w:t>Variazione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736C8C8" w14:textId="345BDDB8" w:rsidR="007D7946" w:rsidRPr="00237958" w:rsidRDefault="00237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Relazione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7BC16583" w14:textId="61954D1F" w:rsidR="007D7946" w:rsidRPr="008E2CD6" w:rsidRDefault="008E2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36.000</w:t>
            </w:r>
          </w:p>
        </w:tc>
      </w:tr>
      <w:tr w:rsidR="00CB74D5" w14:paraId="621B2C11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530BD1F" w14:textId="4BF5DDCE" w:rsidR="00CB74D5" w:rsidRDefault="00BB724E">
            <w:pPr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Tragitto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9D44459" w14:textId="35172B45" w:rsidR="00CB74D5" w:rsidRPr="00237958" w:rsidRDefault="00BB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237958">
              <w:rPr>
                <w:rFonts w:ascii="Constantia" w:hAnsi="Constantia"/>
                <w:szCs w:val="24"/>
              </w:rPr>
              <w:t>Entità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0F4EEE5D" w14:textId="58F6F288" w:rsidR="00CB74D5" w:rsidRPr="00237958" w:rsidRDefault="00BB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237958">
              <w:rPr>
                <w:rFonts w:ascii="Constantia" w:hAnsi="Constantia"/>
                <w:szCs w:val="24"/>
              </w:rPr>
              <w:t>171.000</w:t>
            </w:r>
          </w:p>
        </w:tc>
      </w:tr>
      <w:tr w:rsidR="00CB74D5" w14:paraId="31310D04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776708D" w14:textId="41D184FD" w:rsidR="00CB74D5" w:rsidRPr="00BB724E" w:rsidRDefault="00BB724E">
            <w:pPr>
              <w:rPr>
                <w:rFonts w:ascii="Constantia" w:hAnsi="Constantia"/>
                <w:szCs w:val="24"/>
              </w:rPr>
            </w:pPr>
            <w:proofErr w:type="spellStart"/>
            <w:r>
              <w:rPr>
                <w:rFonts w:ascii="Constantia" w:hAnsi="Constantia"/>
                <w:b w:val="0"/>
                <w:szCs w:val="24"/>
              </w:rPr>
              <w:t>TragittoPool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5C8AC0A" w14:textId="00200F79" w:rsidR="00CB74D5" w:rsidRDefault="00BB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Relazione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1E7CB4CE" w14:textId="248DB63E" w:rsidR="00CB74D5" w:rsidRDefault="00BB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36.000</w:t>
            </w:r>
          </w:p>
        </w:tc>
      </w:tr>
      <w:tr w:rsidR="00CB74D5" w14:paraId="46C67EE4" w14:textId="77777777" w:rsidTr="73D0892A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1CD258C" w14:textId="62D3F34B" w:rsidR="00CB74D5" w:rsidRPr="00BB724E" w:rsidRDefault="00BB724E">
            <w:pPr>
              <w:rPr>
                <w:rFonts w:ascii="Constantia" w:hAnsi="Constantia"/>
                <w:szCs w:val="24"/>
              </w:rPr>
            </w:pPr>
            <w:proofErr w:type="spellStart"/>
            <w:r>
              <w:rPr>
                <w:rFonts w:ascii="Constantia" w:hAnsi="Constantia"/>
                <w:b w:val="0"/>
                <w:szCs w:val="24"/>
              </w:rPr>
              <w:t>TragittoVariazione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626568E" w14:textId="69F07545" w:rsidR="00CB74D5" w:rsidRDefault="00BB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Relazione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37D3789A" w14:textId="0C7B20AD" w:rsidR="00CB74D5" w:rsidRDefault="00BB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36.000</w:t>
            </w:r>
          </w:p>
        </w:tc>
      </w:tr>
      <w:tr w:rsidR="007D7946" w14:paraId="49C91F36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D81132E" w14:textId="33C0990A" w:rsidR="007D7946" w:rsidRDefault="00237958">
            <w:pPr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Variazione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BC9B223" w14:textId="5C7A72D2" w:rsidR="007D7946" w:rsidRDefault="00237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Entità</w:t>
            </w:r>
          </w:p>
        </w:tc>
        <w:tc>
          <w:tcPr>
            <w:tcW w:w="2407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43C3CE2B" w14:textId="4CA60518" w:rsidR="007D7946" w:rsidRDefault="00D15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36.000</w:t>
            </w:r>
          </w:p>
        </w:tc>
      </w:tr>
    </w:tbl>
    <w:p w14:paraId="556D8F4F" w14:textId="77777777" w:rsidR="00570135" w:rsidRDefault="00570135" w:rsidP="00CB74D5">
      <w:pPr>
        <w:rPr>
          <w:rFonts w:ascii="Constantia" w:hAnsi="Constantia"/>
          <w:b/>
          <w:szCs w:val="24"/>
        </w:rPr>
      </w:pPr>
    </w:p>
    <w:p w14:paraId="4410F3F6" w14:textId="77777777" w:rsidR="00570135" w:rsidRDefault="00570135" w:rsidP="00CB74D5">
      <w:pPr>
        <w:rPr>
          <w:rFonts w:ascii="Constantia" w:hAnsi="Constantia"/>
          <w:b/>
          <w:szCs w:val="24"/>
        </w:rPr>
      </w:pPr>
    </w:p>
    <w:p w14:paraId="5CF1F8B6" w14:textId="77777777" w:rsidR="00CB74D5" w:rsidRDefault="00CB74D5" w:rsidP="00CB74D5">
      <w:pPr>
        <w:rPr>
          <w:rFonts w:ascii="Constantia" w:hAnsi="Constantia"/>
          <w:b/>
          <w:szCs w:val="24"/>
        </w:rPr>
      </w:pPr>
      <w:r>
        <w:rPr>
          <w:rFonts w:ascii="Constantia" w:hAnsi="Constantia"/>
          <w:b/>
          <w:szCs w:val="24"/>
        </w:rPr>
        <w:t>Tavola degli accessi interessata:</w:t>
      </w:r>
    </w:p>
    <w:tbl>
      <w:tblPr>
        <w:tblStyle w:val="Tabellagriglia2-colore6"/>
        <w:tblW w:w="960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CB74D5" w14:paraId="57ACC68C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  <w:hideMark/>
          </w:tcPr>
          <w:p w14:paraId="49DF4B36" w14:textId="77777777" w:rsidR="00CB74D5" w:rsidRDefault="00CB74D5">
            <w:pPr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Nome Costrutto</w:t>
            </w:r>
          </w:p>
        </w:tc>
        <w:tc>
          <w:tcPr>
            <w:tcW w:w="2400" w:type="dxa"/>
            <w:hideMark/>
          </w:tcPr>
          <w:p w14:paraId="16554271" w14:textId="77777777" w:rsidR="00CB74D5" w:rsidRDefault="00CB7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Numero Operazioni elementari</w:t>
            </w:r>
          </w:p>
        </w:tc>
        <w:tc>
          <w:tcPr>
            <w:tcW w:w="2400" w:type="dxa"/>
            <w:hideMark/>
          </w:tcPr>
          <w:p w14:paraId="5FE2AB23" w14:textId="77777777" w:rsidR="00CB74D5" w:rsidRDefault="00CB7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Tipo Operazione</w:t>
            </w:r>
          </w:p>
        </w:tc>
        <w:tc>
          <w:tcPr>
            <w:tcW w:w="2400" w:type="dxa"/>
            <w:tcBorders>
              <w:right w:val="nil"/>
            </w:tcBorders>
            <w:hideMark/>
          </w:tcPr>
          <w:p w14:paraId="15CC3F80" w14:textId="77777777" w:rsidR="00CB74D5" w:rsidRDefault="00CB7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Descrizione</w:t>
            </w:r>
          </w:p>
        </w:tc>
      </w:tr>
      <w:tr w:rsidR="00CB74D5" w14:paraId="3545657C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A49D9C7" w14:textId="16A15C65" w:rsidR="00CB74D5" w:rsidRDefault="00F206B1">
            <w:pPr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Posizione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E3476DF" w14:textId="339263FE" w:rsidR="00CB74D5" w:rsidRDefault="0067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 xml:space="preserve">1 × </w:t>
            </w:r>
            <w:r w:rsidR="00217947">
              <w:rPr>
                <w:rFonts w:ascii="Constantia" w:hAnsi="Constantia"/>
                <w:szCs w:val="24"/>
              </w:rPr>
              <w:t>56</w:t>
            </w:r>
            <w:r>
              <w:rPr>
                <w:rFonts w:ascii="Constantia" w:hAnsi="Constantia"/>
                <w:szCs w:val="24"/>
              </w:rPr>
              <w:t xml:space="preserve"> = 56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DC0F8BD" w14:textId="4B07EF8A" w:rsidR="00CB74D5" w:rsidRDefault="00AA5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L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4F135F8C" w14:textId="6C8403C9" w:rsidR="00CB74D5" w:rsidRDefault="00A45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 xml:space="preserve">Leggo </w:t>
            </w:r>
            <w:r w:rsidR="0013089E">
              <w:rPr>
                <w:rFonts w:ascii="Constantia" w:hAnsi="Constantia"/>
                <w:szCs w:val="24"/>
              </w:rPr>
              <w:t>tutte le posizioni del tragitto di variazione per c</w:t>
            </w:r>
            <w:r w:rsidR="00DA528D">
              <w:rPr>
                <w:rFonts w:ascii="Constantia" w:hAnsi="Constantia"/>
                <w:szCs w:val="24"/>
              </w:rPr>
              <w:t>alcol</w:t>
            </w:r>
            <w:r>
              <w:rPr>
                <w:rFonts w:ascii="Constantia" w:hAnsi="Constantia"/>
                <w:szCs w:val="24"/>
              </w:rPr>
              <w:t>are</w:t>
            </w:r>
            <w:r w:rsidR="00DA528D">
              <w:rPr>
                <w:rFonts w:ascii="Constantia" w:hAnsi="Constantia"/>
                <w:szCs w:val="24"/>
              </w:rPr>
              <w:t xml:space="preserve"> l’entità della variazione del tragitto</w:t>
            </w:r>
            <w:r w:rsidR="0026209A">
              <w:rPr>
                <w:rFonts w:ascii="Constantia" w:hAnsi="Constantia"/>
                <w:szCs w:val="24"/>
              </w:rPr>
              <w:t xml:space="preserve"> (</w:t>
            </w:r>
            <w:r w:rsidR="0055105E">
              <w:rPr>
                <w:rFonts w:ascii="Constantia" w:hAnsi="Constantia"/>
                <w:szCs w:val="24"/>
              </w:rPr>
              <w:t>9.576.000 ÷</w:t>
            </w:r>
            <w:r>
              <w:rPr>
                <w:rFonts w:ascii="Constantia" w:hAnsi="Constantia"/>
                <w:szCs w:val="24"/>
              </w:rPr>
              <w:t xml:space="preserve"> 171.000 = </w:t>
            </w:r>
            <w:r w:rsidR="0026209A">
              <w:rPr>
                <w:rFonts w:ascii="Constantia" w:hAnsi="Constantia"/>
                <w:szCs w:val="24"/>
              </w:rPr>
              <w:t>56 posizioni in media)</w:t>
            </w:r>
          </w:p>
        </w:tc>
      </w:tr>
      <w:tr w:rsidR="00E334B8" w14:paraId="0596ABDF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BF578BB" w14:textId="4B65F174" w:rsidR="00E334B8" w:rsidRDefault="00E334B8" w:rsidP="00E334B8">
            <w:pPr>
              <w:rPr>
                <w:rFonts w:ascii="Constantia" w:hAnsi="Constantia"/>
                <w:szCs w:val="24"/>
              </w:rPr>
            </w:pPr>
            <w:proofErr w:type="spellStart"/>
            <w:r>
              <w:rPr>
                <w:rFonts w:ascii="Constantia" w:hAnsi="Constantia"/>
                <w:b w:val="0"/>
                <w:szCs w:val="24"/>
              </w:rPr>
              <w:t>PropostaVariazione</w:t>
            </w:r>
            <w:proofErr w:type="spellEnd"/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32592E5" w14:textId="20ECD8DE" w:rsidR="00E334B8" w:rsidRDefault="00E334B8" w:rsidP="00E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38149CA" w14:textId="39487B70" w:rsidR="00E334B8" w:rsidRDefault="00E334B8" w:rsidP="00E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11F881C2" w14:textId="2CB459C5" w:rsidR="00E334B8" w:rsidRDefault="00E334B8" w:rsidP="00E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Creo un’occorrenza tra Variazione e Pool</w:t>
            </w:r>
          </w:p>
        </w:tc>
      </w:tr>
      <w:tr w:rsidR="00CB74D5" w14:paraId="331FB081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25327E7" w14:textId="2BDEBD18" w:rsidR="00CB74D5" w:rsidRPr="0009658F" w:rsidRDefault="004A7D36">
            <w:pPr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Variazione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B2EAB4D" w14:textId="57F5473D" w:rsidR="00CB74D5" w:rsidRDefault="007A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86E6F68" w14:textId="75BA2D5A" w:rsidR="00CB74D5" w:rsidRDefault="00096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5FB4B8BA" w14:textId="69ABD07B" w:rsidR="00CB74D5" w:rsidRDefault="00AE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Scrivo le informazioni sulla variazione nel database</w:t>
            </w:r>
          </w:p>
        </w:tc>
      </w:tr>
      <w:tr w:rsidR="00AA5773" w14:paraId="4632D3D3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2EC3E30" w14:textId="6BA1C34A" w:rsidR="00AA5773" w:rsidRPr="0009658F" w:rsidRDefault="004A7D36">
            <w:pPr>
              <w:rPr>
                <w:rFonts w:ascii="Constantia" w:hAnsi="Constantia"/>
                <w:szCs w:val="24"/>
              </w:rPr>
            </w:pPr>
            <w:proofErr w:type="spellStart"/>
            <w:r>
              <w:rPr>
                <w:rFonts w:ascii="Constantia" w:hAnsi="Constantia"/>
                <w:b w:val="0"/>
                <w:szCs w:val="24"/>
              </w:rPr>
              <w:t>TragittoVariazione</w:t>
            </w:r>
            <w:proofErr w:type="spellEnd"/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C1AA8F4" w14:textId="559CB64E" w:rsidR="00AA5773" w:rsidRDefault="00F2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5D079AC" w14:textId="780AB150" w:rsidR="00AA5773" w:rsidRDefault="00F2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39D89E04" w14:textId="7317AB24" w:rsidR="00AA5773" w:rsidRDefault="00AE6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Creo un’occorrenza tra Variazione e Tragitto</w:t>
            </w:r>
          </w:p>
        </w:tc>
      </w:tr>
    </w:tbl>
    <w:p w14:paraId="2502FE98" w14:textId="77777777" w:rsidR="00CB74D5" w:rsidRDefault="00CB74D5" w:rsidP="00CB74D5">
      <w:pPr>
        <w:rPr>
          <w:rFonts w:ascii="Constantia" w:hAnsi="Constantia"/>
          <w:b/>
          <w:szCs w:val="24"/>
        </w:rPr>
      </w:pPr>
    </w:p>
    <w:p w14:paraId="7EEDCEDB" w14:textId="44319071" w:rsidR="00CB74D5" w:rsidRDefault="00CB74D5" w:rsidP="00CB74D5">
      <w:pPr>
        <w:rPr>
          <w:rFonts w:ascii="Constantia" w:hAnsi="Constantia"/>
          <w:b/>
          <w:szCs w:val="24"/>
        </w:rPr>
      </w:pPr>
      <w:r>
        <w:rPr>
          <w:rFonts w:ascii="Constantia" w:hAnsi="Constantia"/>
          <w:b/>
          <w:szCs w:val="24"/>
        </w:rPr>
        <w:t>Tavol</w:t>
      </w:r>
      <w:r w:rsidR="0052243B">
        <w:rPr>
          <w:rFonts w:ascii="Constantia" w:hAnsi="Constantia"/>
          <w:b/>
          <w:szCs w:val="24"/>
        </w:rPr>
        <w:t xml:space="preserve">a </w:t>
      </w:r>
      <w:r>
        <w:rPr>
          <w:rFonts w:ascii="Constantia" w:hAnsi="Constantia"/>
          <w:b/>
          <w:szCs w:val="24"/>
        </w:rPr>
        <w:t>delle operazioni:</w:t>
      </w:r>
    </w:p>
    <w:tbl>
      <w:tblPr>
        <w:tblStyle w:val="Tabellagriglia2-colore6"/>
        <w:tblW w:w="9600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F900FA" w14:paraId="67E10193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BDCEAE2" w14:textId="6F68C894" w:rsidR="00F900FA" w:rsidRDefault="00F900FA" w:rsidP="00F900FA">
            <w:pPr>
              <w:rPr>
                <w:rFonts w:ascii="Constantia" w:hAnsi="Constantia"/>
                <w:b w:val="0"/>
                <w:szCs w:val="24"/>
              </w:rPr>
            </w:pPr>
            <w:r w:rsidRPr="00AD1D75">
              <w:rPr>
                <w:b w:val="0"/>
                <w:szCs w:val="24"/>
              </w:rPr>
              <w:t>Totale operazioni elementari per singola operazione</w:t>
            </w:r>
          </w:p>
        </w:tc>
        <w:tc>
          <w:tcPr>
            <w:tcW w:w="4800" w:type="dxa"/>
            <w:tcBorders>
              <w:top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4259CE6" w14:textId="6B1C81D6" w:rsidR="00F900FA" w:rsidRDefault="006603BB" w:rsidP="00F90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56+2+2</w:t>
            </w:r>
            <w:r w:rsidR="00792C56">
              <w:rPr>
                <w:rFonts w:ascii="Constantia" w:hAnsi="Constantia"/>
                <w:b w:val="0"/>
                <w:szCs w:val="24"/>
              </w:rPr>
              <w:t>+2</w:t>
            </w:r>
            <w:r w:rsidR="00D313F8">
              <w:rPr>
                <w:rFonts w:ascii="Constantia" w:hAnsi="Constantia"/>
                <w:b w:val="0"/>
                <w:szCs w:val="24"/>
              </w:rPr>
              <w:t>=</w:t>
            </w:r>
            <w:r w:rsidR="00792C56">
              <w:rPr>
                <w:rFonts w:ascii="Constantia" w:hAnsi="Constantia"/>
                <w:b w:val="0"/>
                <w:szCs w:val="24"/>
              </w:rPr>
              <w:t>62</w:t>
            </w:r>
          </w:p>
        </w:tc>
      </w:tr>
      <w:tr w:rsidR="00F900FA" w14:paraId="704B41D5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EFC51B5" w14:textId="21E3BDFE" w:rsidR="00F900FA" w:rsidRDefault="00F900FA" w:rsidP="00F900FA">
            <w:pPr>
              <w:rPr>
                <w:rFonts w:ascii="Constantia" w:hAnsi="Constantia"/>
                <w:szCs w:val="24"/>
              </w:rPr>
            </w:pPr>
            <w:r w:rsidRPr="00AD1D75">
              <w:rPr>
                <w:b w:val="0"/>
                <w:szCs w:val="24"/>
              </w:rPr>
              <w:t>Totale operazioni elementari al giorno</w:t>
            </w:r>
          </w:p>
        </w:tc>
        <w:tc>
          <w:tcPr>
            <w:tcW w:w="48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E0640CA" w14:textId="72309A29" w:rsidR="00F900FA" w:rsidRDefault="00792C56" w:rsidP="00F90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62×</w:t>
            </w:r>
            <w:r w:rsidR="00646E66">
              <w:rPr>
                <w:rFonts w:ascii="Constantia" w:hAnsi="Constantia"/>
                <w:szCs w:val="24"/>
              </w:rPr>
              <w:t>200=</w:t>
            </w:r>
            <w:r w:rsidR="0067215D">
              <w:rPr>
                <w:rFonts w:ascii="Constantia" w:hAnsi="Constantia"/>
                <w:szCs w:val="24"/>
              </w:rPr>
              <w:t>12.400</w:t>
            </w:r>
          </w:p>
        </w:tc>
      </w:tr>
    </w:tbl>
    <w:p w14:paraId="4085D555" w14:textId="77777777" w:rsidR="00CB74D5" w:rsidRDefault="00CB74D5" w:rsidP="00CB74D5">
      <w:pPr>
        <w:rPr>
          <w:rFonts w:ascii="Constantia" w:hAnsi="Constantia"/>
          <w:b/>
          <w:szCs w:val="24"/>
        </w:rPr>
      </w:pPr>
    </w:p>
    <w:p w14:paraId="0DE7D675" w14:textId="77777777" w:rsidR="00CB74D5" w:rsidRDefault="00CB74D5" w:rsidP="00CB74D5">
      <w:pPr>
        <w:rPr>
          <w:rFonts w:ascii="Constantia" w:eastAsia="HGMinchoE" w:hAnsi="Constantia" w:cs="Times New Roman"/>
          <w:b/>
          <w:szCs w:val="24"/>
        </w:rPr>
      </w:pPr>
    </w:p>
    <w:p w14:paraId="6ED67E62" w14:textId="61770C1A" w:rsidR="004952B7" w:rsidRDefault="004952B7" w:rsidP="00CB74D5">
      <w:pPr>
        <w:rPr>
          <w:rFonts w:ascii="Constantia" w:eastAsia="HGMinchoE" w:hAnsi="Constantia" w:cs="Times New Roman"/>
          <w:b/>
          <w:szCs w:val="24"/>
        </w:rPr>
      </w:pPr>
    </w:p>
    <w:p w14:paraId="2F1821CE" w14:textId="4BD5A5F1" w:rsidR="00166304" w:rsidRDefault="00166304" w:rsidP="00CB74D5">
      <w:pPr>
        <w:rPr>
          <w:rFonts w:ascii="Constantia" w:eastAsia="HGMinchoE" w:hAnsi="Constantia" w:cs="Times New Roman"/>
          <w:b/>
          <w:szCs w:val="24"/>
        </w:rPr>
      </w:pPr>
    </w:p>
    <w:p w14:paraId="5E4BDAAD" w14:textId="1F110DAB" w:rsidR="00166304" w:rsidRDefault="00166304" w:rsidP="00CB74D5">
      <w:pPr>
        <w:rPr>
          <w:rFonts w:ascii="Constantia" w:eastAsia="HGMinchoE" w:hAnsi="Constantia" w:cs="Times New Roman"/>
          <w:b/>
          <w:szCs w:val="24"/>
        </w:rPr>
      </w:pPr>
    </w:p>
    <w:p w14:paraId="6C462565" w14:textId="5A159072" w:rsidR="00166304" w:rsidRDefault="00166304" w:rsidP="00CB74D5">
      <w:pPr>
        <w:rPr>
          <w:rFonts w:ascii="Constantia" w:eastAsia="HGMinchoE" w:hAnsi="Constantia" w:cs="Times New Roman"/>
          <w:b/>
          <w:szCs w:val="24"/>
        </w:rPr>
      </w:pPr>
    </w:p>
    <w:p w14:paraId="08534FE4" w14:textId="77777777" w:rsidR="00166304" w:rsidRDefault="00166304" w:rsidP="00CB74D5">
      <w:pPr>
        <w:rPr>
          <w:rFonts w:ascii="Constantia" w:eastAsia="HGMinchoE" w:hAnsi="Constantia" w:cs="Times New Roman"/>
          <w:b/>
          <w:szCs w:val="24"/>
        </w:rPr>
      </w:pPr>
    </w:p>
    <w:p w14:paraId="009D4DAB" w14:textId="77777777" w:rsidR="004F5E14" w:rsidRDefault="004F5E14" w:rsidP="00CB74D5">
      <w:pPr>
        <w:rPr>
          <w:rFonts w:ascii="Constantia" w:eastAsia="HGMinchoE" w:hAnsi="Constantia" w:cs="Times New Roman"/>
          <w:b/>
          <w:szCs w:val="24"/>
        </w:rPr>
      </w:pPr>
    </w:p>
    <w:p w14:paraId="121AFC88" w14:textId="212EA94E" w:rsidR="00CB74D5" w:rsidRDefault="314B7B87" w:rsidP="00AE7259">
      <w:pPr>
        <w:numPr>
          <w:ilvl w:val="0"/>
          <w:numId w:val="4"/>
        </w:numPr>
        <w:contextualSpacing/>
        <w:jc w:val="both"/>
        <w:rPr>
          <w:rFonts w:ascii="Constantia" w:eastAsia="HGMinchoE" w:hAnsi="Constantia" w:cs="Times New Roman"/>
          <w:b/>
        </w:rPr>
      </w:pPr>
      <w:r w:rsidRPr="314B7B87">
        <w:rPr>
          <w:rFonts w:ascii="Constantia" w:eastAsia="HGMinchoE" w:hAnsi="Constantia" w:cs="Times New Roman"/>
          <w:b/>
        </w:rPr>
        <w:lastRenderedPageBreak/>
        <w:t>Chiamata</w:t>
      </w:r>
      <w:r w:rsidR="14978699" w:rsidRPr="14978699">
        <w:rPr>
          <w:rFonts w:ascii="Constantia" w:eastAsia="HGMinchoE" w:hAnsi="Constantia" w:cs="Times New Roman"/>
          <w:b/>
        </w:rPr>
        <w:t xml:space="preserve"> Ride Sharing</w:t>
      </w:r>
    </w:p>
    <w:p w14:paraId="30569F76" w14:textId="77777777" w:rsidR="00CB74D5" w:rsidRDefault="00CB74D5" w:rsidP="00CB74D5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092DB8AE" w14:textId="67BD4FD9" w:rsidR="00F03B0C" w:rsidRDefault="5BDD253F" w:rsidP="00F03B0C">
      <w:pPr>
        <w:pStyle w:val="Paragrafoelenco"/>
        <w:rPr>
          <w:szCs w:val="24"/>
        </w:rPr>
      </w:pPr>
      <w:r w:rsidRPr="5BDD253F">
        <w:rPr>
          <w:rFonts w:ascii="Constantia" w:eastAsia="HGMinchoE" w:hAnsi="Constantia" w:cs="Times New Roman"/>
          <w:b/>
        </w:rPr>
        <w:t>Descrizione</w:t>
      </w:r>
      <w:r w:rsidRPr="5BDD253F">
        <w:rPr>
          <w:rFonts w:ascii="Constantia" w:eastAsia="HGMinchoE" w:hAnsi="Constantia" w:cs="Times New Roman"/>
        </w:rPr>
        <w:t>: Inserimento di una chiamata di Ride Sharing</w:t>
      </w:r>
      <w:r w:rsidR="00F03B0C">
        <w:rPr>
          <w:rFonts w:ascii="Constantia" w:eastAsia="HGMinchoE" w:hAnsi="Constantia" w:cs="Times New Roman"/>
          <w:szCs w:val="24"/>
        </w:rPr>
        <w:t>,</w:t>
      </w:r>
      <w:r w:rsidR="00F03B0C">
        <w:rPr>
          <w:szCs w:val="24"/>
        </w:rPr>
        <w:t xml:space="preserve"> se non compare come fruitore lo registra come tale.</w:t>
      </w:r>
    </w:p>
    <w:p w14:paraId="76DFFDF6" w14:textId="77777777" w:rsidR="00182324" w:rsidRDefault="00182324" w:rsidP="00CB74D5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0203DC67" w14:textId="76D9C333" w:rsidR="00CB74D5" w:rsidRDefault="71C93C0D" w:rsidP="7D95EB8A">
      <w:pPr>
        <w:ind w:left="720"/>
        <w:contextualSpacing/>
        <w:rPr>
          <w:rFonts w:ascii="Constantia" w:eastAsia="HGMinchoE" w:hAnsi="Constantia" w:cs="Times New Roman"/>
        </w:rPr>
      </w:pPr>
      <w:r w:rsidRPr="71C93C0D">
        <w:rPr>
          <w:rFonts w:ascii="Constantia" w:eastAsia="HGMinchoE" w:hAnsi="Constantia" w:cs="Times New Roman"/>
          <w:b/>
        </w:rPr>
        <w:t>Input</w:t>
      </w:r>
      <w:r w:rsidRPr="71C93C0D">
        <w:rPr>
          <w:rFonts w:ascii="Constantia" w:eastAsia="HGMinchoE" w:hAnsi="Constantia" w:cs="Times New Roman"/>
        </w:rPr>
        <w:t xml:space="preserve">: </w:t>
      </w:r>
      <w:proofErr w:type="spellStart"/>
      <w:r w:rsidRPr="71C93C0D">
        <w:rPr>
          <w:rFonts w:ascii="Constantia" w:eastAsia="HGMinchoE" w:hAnsi="Constantia" w:cs="Times New Roman"/>
        </w:rPr>
        <w:t>PosizioneFruitore</w:t>
      </w:r>
      <w:proofErr w:type="spellEnd"/>
      <w:r w:rsidRPr="71C93C0D">
        <w:rPr>
          <w:rFonts w:ascii="Constantia" w:eastAsia="HGMinchoE" w:hAnsi="Constantia" w:cs="Times New Roman"/>
        </w:rPr>
        <w:t>,</w:t>
      </w:r>
      <w:r w:rsidR="138D6BC1" w:rsidRPr="138D6BC1">
        <w:rPr>
          <w:rFonts w:ascii="Constantia" w:eastAsia="HGMinchoE" w:hAnsi="Constantia" w:cs="Times New Roman"/>
        </w:rPr>
        <w:t xml:space="preserve"> Destinazione, </w:t>
      </w:r>
      <w:proofErr w:type="spellStart"/>
      <w:r w:rsidR="138D6BC1" w:rsidRPr="138D6BC1">
        <w:rPr>
          <w:rFonts w:ascii="Constantia" w:eastAsia="HGMinchoE" w:hAnsi="Constantia" w:cs="Times New Roman"/>
        </w:rPr>
        <w:t>TimestampChiamata</w:t>
      </w:r>
      <w:proofErr w:type="spellEnd"/>
      <w:r w:rsidR="138D6BC1" w:rsidRPr="138D6BC1">
        <w:rPr>
          <w:rFonts w:ascii="Constantia" w:eastAsia="HGMinchoE" w:hAnsi="Constantia" w:cs="Times New Roman"/>
        </w:rPr>
        <w:t xml:space="preserve">, </w:t>
      </w:r>
      <w:r w:rsidR="46B31C1A" w:rsidRPr="46B31C1A">
        <w:rPr>
          <w:rFonts w:ascii="Constantia" w:eastAsia="HGMinchoE" w:hAnsi="Constantia" w:cs="Times New Roman"/>
        </w:rPr>
        <w:t xml:space="preserve">Codice, </w:t>
      </w:r>
      <w:proofErr w:type="spellStart"/>
      <w:r w:rsidR="027CC251" w:rsidRPr="027CC251">
        <w:rPr>
          <w:rFonts w:ascii="Constantia" w:eastAsia="HGMinchoE" w:hAnsi="Constantia" w:cs="Times New Roman"/>
        </w:rPr>
        <w:t>TimestampRisposta</w:t>
      </w:r>
      <w:proofErr w:type="spellEnd"/>
      <w:r w:rsidR="0E5B8ABB" w:rsidRPr="0E5B8ABB">
        <w:rPr>
          <w:rFonts w:ascii="Constantia" w:eastAsia="HGMinchoE" w:hAnsi="Constantia" w:cs="Times New Roman"/>
        </w:rPr>
        <w:t xml:space="preserve">, </w:t>
      </w:r>
      <w:proofErr w:type="spellStart"/>
      <w:r w:rsidR="0E5B8ABB" w:rsidRPr="0E5B8ABB">
        <w:rPr>
          <w:rFonts w:ascii="Constantia" w:eastAsia="HGMinchoE" w:hAnsi="Constantia" w:cs="Times New Roman"/>
        </w:rPr>
        <w:t>CodiceFruitore</w:t>
      </w:r>
      <w:proofErr w:type="spellEnd"/>
    </w:p>
    <w:p w14:paraId="57AF3810" w14:textId="77777777" w:rsidR="00182324" w:rsidRDefault="00182324" w:rsidP="00CB74D5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011F9C9A" w14:textId="563920BB" w:rsidR="3D61EFE6" w:rsidRDefault="3D61EFE6" w:rsidP="3D61EFE6">
      <w:pPr>
        <w:ind w:left="720"/>
        <w:jc w:val="both"/>
        <w:rPr>
          <w:rFonts w:ascii="Constantia" w:eastAsia="HGMinchoE" w:hAnsi="Constantia" w:cs="Times New Roman"/>
        </w:rPr>
      </w:pPr>
      <w:r w:rsidRPr="3D61EFE6">
        <w:rPr>
          <w:rFonts w:ascii="Constantia" w:eastAsia="HGMinchoE" w:hAnsi="Constantia" w:cs="Times New Roman"/>
          <w:b/>
        </w:rPr>
        <w:t>Output</w:t>
      </w:r>
      <w:r w:rsidRPr="3D61EFE6">
        <w:rPr>
          <w:rFonts w:ascii="Constantia" w:eastAsia="HGMinchoE" w:hAnsi="Constantia" w:cs="Times New Roman"/>
        </w:rPr>
        <w:t>: Inserimento dei dati di una chiamata di Ride Sharing nel database</w:t>
      </w:r>
      <w:r w:rsidR="00EB0653">
        <w:rPr>
          <w:rFonts w:ascii="Constantia" w:eastAsia="HGMinchoE" w:hAnsi="Constantia" w:cs="Times New Roman"/>
        </w:rPr>
        <w:t>, eventuale registrazione dell’utente come fruitore</w:t>
      </w:r>
      <w:r w:rsidR="552267DE" w:rsidRPr="552267DE">
        <w:rPr>
          <w:rFonts w:ascii="Constantia" w:eastAsia="HGMinchoE" w:hAnsi="Constantia" w:cs="Times New Roman"/>
        </w:rPr>
        <w:t>.</w:t>
      </w:r>
    </w:p>
    <w:p w14:paraId="31189933" w14:textId="77777777" w:rsidR="00CB74D5" w:rsidRDefault="00CB74D5" w:rsidP="00CB74D5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555293AD" w14:textId="62D2D825" w:rsidR="00CB74D5" w:rsidRDefault="523B7FAA" w:rsidP="00CB74D5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  <w:r w:rsidRPr="523B7FAA">
        <w:rPr>
          <w:rFonts w:ascii="Constantia" w:eastAsia="HGMinchoE" w:hAnsi="Constantia" w:cs="Times New Roman"/>
          <w:b/>
        </w:rPr>
        <w:t>Frequenza giornaliera</w:t>
      </w:r>
      <w:r w:rsidRPr="523B7FAA">
        <w:rPr>
          <w:rFonts w:ascii="Constantia" w:eastAsia="HGMinchoE" w:hAnsi="Constantia" w:cs="Times New Roman"/>
        </w:rPr>
        <w:t>: 250.</w:t>
      </w:r>
    </w:p>
    <w:p w14:paraId="41CDE6A4" w14:textId="7354734A" w:rsidR="21AA53FC" w:rsidRDefault="21AA53FC" w:rsidP="21AA53FC">
      <w:pPr>
        <w:ind w:left="720"/>
        <w:jc w:val="both"/>
        <w:rPr>
          <w:rFonts w:ascii="Constantia" w:eastAsia="HGMinchoE" w:hAnsi="Constantia" w:cs="Times New Roman"/>
          <w:b/>
        </w:rPr>
      </w:pPr>
    </w:p>
    <w:p w14:paraId="31FBAC58" w14:textId="0FE5952D" w:rsidR="00EB63F7" w:rsidRPr="00EB63F7" w:rsidRDefault="00CB74D5" w:rsidP="00EB63F7">
      <w:pPr>
        <w:ind w:left="720"/>
        <w:contextualSpacing/>
        <w:jc w:val="both"/>
        <w:rPr>
          <w:rFonts w:ascii="Constantia" w:eastAsia="HGMinchoE" w:hAnsi="Constantia" w:cs="Times New Roman"/>
          <w:b/>
        </w:rPr>
      </w:pPr>
      <w:r w:rsidRPr="3C9447FA">
        <w:rPr>
          <w:rFonts w:ascii="Constantia" w:eastAsia="HGMinchoE" w:hAnsi="Constantia" w:cs="Times New Roman"/>
          <w:b/>
        </w:rPr>
        <w:t>Parte di diagramma interessata:</w:t>
      </w:r>
    </w:p>
    <w:p w14:paraId="4AD98D5B" w14:textId="77777777" w:rsidR="008C60CA" w:rsidRPr="00932710" w:rsidRDefault="008C60CA" w:rsidP="00312C17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0296D1A5" w14:textId="2ABD896F" w:rsidR="6C40C874" w:rsidRDefault="00EE2B69" w:rsidP="6C40C874">
      <w:pPr>
        <w:ind w:left="720"/>
        <w:jc w:val="both"/>
      </w:pPr>
      <w:r>
        <w:rPr>
          <w:noProof/>
        </w:rPr>
        <w:drawing>
          <wp:inline distT="0" distB="0" distL="0" distR="0" wp14:anchorId="75B79998" wp14:editId="5B635833">
            <wp:extent cx="5829300" cy="4295775"/>
            <wp:effectExtent l="0" t="0" r="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2C46" w14:textId="7F2C9592" w:rsidR="00CB74D5" w:rsidRDefault="00CB74D5" w:rsidP="3F1180DB">
      <w:pPr>
        <w:ind w:left="720"/>
        <w:jc w:val="both"/>
        <w:rPr>
          <w:rFonts w:ascii="Constantia" w:eastAsia="HGMinchoE" w:hAnsi="Constantia" w:cs="Times New Roman"/>
          <w:b/>
        </w:rPr>
      </w:pPr>
    </w:p>
    <w:p w14:paraId="6C7307A2" w14:textId="13F8CCF6" w:rsidR="00166304" w:rsidRDefault="00166304" w:rsidP="3F1180DB">
      <w:pPr>
        <w:ind w:left="720"/>
        <w:jc w:val="both"/>
        <w:rPr>
          <w:rFonts w:ascii="Constantia" w:eastAsia="HGMinchoE" w:hAnsi="Constantia" w:cs="Times New Roman"/>
          <w:b/>
        </w:rPr>
      </w:pPr>
    </w:p>
    <w:p w14:paraId="4ADBBDA0" w14:textId="77777777" w:rsidR="00166304" w:rsidRDefault="00166304" w:rsidP="3F1180DB">
      <w:pPr>
        <w:ind w:left="720"/>
        <w:jc w:val="both"/>
        <w:rPr>
          <w:rFonts w:ascii="Constantia" w:eastAsia="HGMinchoE" w:hAnsi="Constantia" w:cs="Times New Roman"/>
          <w:b/>
        </w:rPr>
      </w:pPr>
    </w:p>
    <w:p w14:paraId="68E46EB1" w14:textId="77777777" w:rsidR="00CB74D5" w:rsidRDefault="00CB74D5" w:rsidP="00CB74D5">
      <w:pPr>
        <w:rPr>
          <w:rFonts w:ascii="Constantia" w:eastAsia="HGMinchoE" w:hAnsi="Constantia" w:cs="Times New Roman"/>
          <w:b/>
          <w:szCs w:val="24"/>
        </w:rPr>
      </w:pPr>
      <w:r w:rsidRPr="535B9239">
        <w:rPr>
          <w:rFonts w:ascii="Constantia" w:eastAsia="HGMinchoE" w:hAnsi="Constantia" w:cs="Times New Roman"/>
          <w:b/>
        </w:rPr>
        <w:lastRenderedPageBreak/>
        <w:t>Tavola dei volumi interessata:</w:t>
      </w:r>
    </w:p>
    <w:tbl>
      <w:tblPr>
        <w:tblStyle w:val="Tabellagriglia6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A3397" w:rsidRPr="000C2018" w14:paraId="4F8DC2D9" w14:textId="77777777" w:rsidTr="00730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2C3B024" w14:textId="20A5323D" w:rsidR="00FA3397" w:rsidRPr="000C2018" w:rsidRDefault="00A67BE9" w:rsidP="00730514">
            <w:pPr>
              <w:rPr>
                <w:b w:val="0"/>
                <w:color w:val="auto"/>
                <w:szCs w:val="24"/>
              </w:rPr>
            </w:pPr>
            <w:proofErr w:type="spellStart"/>
            <w:r>
              <w:rPr>
                <w:b w:val="0"/>
                <w:color w:val="auto"/>
                <w:szCs w:val="24"/>
              </w:rPr>
              <w:t>ChiamataSharing</w:t>
            </w:r>
            <w:proofErr w:type="spellEnd"/>
          </w:p>
        </w:tc>
        <w:tc>
          <w:tcPr>
            <w:tcW w:w="3209" w:type="dxa"/>
          </w:tcPr>
          <w:p w14:paraId="284900B0" w14:textId="77777777" w:rsidR="00FA3397" w:rsidRPr="000C2018" w:rsidRDefault="00FA3397" w:rsidP="00730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 w:rsidRPr="000C2018">
              <w:rPr>
                <w:b w:val="0"/>
                <w:color w:val="auto"/>
                <w:szCs w:val="24"/>
              </w:rPr>
              <w:t>Entità</w:t>
            </w:r>
          </w:p>
        </w:tc>
        <w:tc>
          <w:tcPr>
            <w:tcW w:w="3210" w:type="dxa"/>
          </w:tcPr>
          <w:p w14:paraId="13AC2ED8" w14:textId="146920B2" w:rsidR="00FA3397" w:rsidRPr="000C2018" w:rsidRDefault="00132967" w:rsidP="00730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>45</w:t>
            </w:r>
            <w:r w:rsidR="00FA3397" w:rsidRPr="000C2018">
              <w:rPr>
                <w:b w:val="0"/>
                <w:color w:val="auto"/>
                <w:szCs w:val="24"/>
              </w:rPr>
              <w:t>.000</w:t>
            </w:r>
          </w:p>
        </w:tc>
      </w:tr>
      <w:tr w:rsidR="00FA3397" w:rsidRPr="000C2018" w14:paraId="030DB42E" w14:textId="77777777" w:rsidTr="00730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C78E962" w14:textId="675D9789" w:rsidR="00FA3397" w:rsidRPr="000C2018" w:rsidRDefault="00A67BE9" w:rsidP="00730514">
            <w:pPr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>Effettua</w:t>
            </w:r>
          </w:p>
        </w:tc>
        <w:tc>
          <w:tcPr>
            <w:tcW w:w="3209" w:type="dxa"/>
          </w:tcPr>
          <w:p w14:paraId="159E1352" w14:textId="77777777" w:rsidR="00FA3397" w:rsidRPr="000C2018" w:rsidRDefault="00FA3397" w:rsidP="00730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0C2018">
              <w:rPr>
                <w:color w:val="auto"/>
                <w:szCs w:val="24"/>
              </w:rPr>
              <w:t>Relazione</w:t>
            </w:r>
          </w:p>
        </w:tc>
        <w:tc>
          <w:tcPr>
            <w:tcW w:w="3210" w:type="dxa"/>
          </w:tcPr>
          <w:p w14:paraId="6C57E589" w14:textId="190B7773" w:rsidR="00FA3397" w:rsidRPr="000C2018" w:rsidRDefault="00132967" w:rsidP="00730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45</w:t>
            </w:r>
            <w:r w:rsidR="00FA3397" w:rsidRPr="000C2018">
              <w:rPr>
                <w:color w:val="auto"/>
                <w:szCs w:val="24"/>
              </w:rPr>
              <w:t>.000</w:t>
            </w:r>
          </w:p>
        </w:tc>
      </w:tr>
      <w:tr w:rsidR="00FA3397" w:rsidRPr="000C2018" w14:paraId="761D71DD" w14:textId="77777777" w:rsidTr="00730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C6027B" w14:textId="476C531A" w:rsidR="00FA3397" w:rsidRPr="000C2018" w:rsidRDefault="00A67BE9" w:rsidP="00730514">
            <w:pPr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>Fruitore</w:t>
            </w:r>
          </w:p>
        </w:tc>
        <w:tc>
          <w:tcPr>
            <w:tcW w:w="3209" w:type="dxa"/>
          </w:tcPr>
          <w:p w14:paraId="2A5A0440" w14:textId="77777777" w:rsidR="00FA3397" w:rsidRPr="000C2018" w:rsidRDefault="00FA3397" w:rsidP="0073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0C2018">
              <w:rPr>
                <w:color w:val="auto"/>
                <w:szCs w:val="24"/>
              </w:rPr>
              <w:t>Entità</w:t>
            </w:r>
          </w:p>
        </w:tc>
        <w:tc>
          <w:tcPr>
            <w:tcW w:w="3210" w:type="dxa"/>
          </w:tcPr>
          <w:p w14:paraId="5A61D461" w14:textId="28864748" w:rsidR="00FA3397" w:rsidRPr="000C2018" w:rsidRDefault="00A67BE9" w:rsidP="0073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  <w:r w:rsidR="00132967">
              <w:rPr>
                <w:color w:val="auto"/>
                <w:szCs w:val="24"/>
              </w:rPr>
              <w:t>0.000</w:t>
            </w:r>
          </w:p>
        </w:tc>
      </w:tr>
      <w:tr w:rsidR="008C60CA" w:rsidRPr="000C2018" w14:paraId="622635E1" w14:textId="77777777" w:rsidTr="007E4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77B1E52" w14:textId="3D198280" w:rsidR="008C60CA" w:rsidRPr="002C3184" w:rsidRDefault="008C60CA" w:rsidP="007E4762">
            <w:pPr>
              <w:rPr>
                <w:b w:val="0"/>
                <w:color w:val="auto"/>
                <w:szCs w:val="24"/>
              </w:rPr>
            </w:pPr>
            <w:r w:rsidRPr="002C3184">
              <w:rPr>
                <w:b w:val="0"/>
                <w:color w:val="auto"/>
                <w:szCs w:val="24"/>
              </w:rPr>
              <w:t>Utente</w:t>
            </w:r>
          </w:p>
        </w:tc>
        <w:tc>
          <w:tcPr>
            <w:tcW w:w="3209" w:type="dxa"/>
          </w:tcPr>
          <w:p w14:paraId="79471C82" w14:textId="1FB555ED" w:rsidR="008C60CA" w:rsidRPr="002C3184" w:rsidRDefault="002C3184" w:rsidP="007E4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2C3184">
              <w:rPr>
                <w:color w:val="auto"/>
                <w:szCs w:val="24"/>
              </w:rPr>
              <w:t>Entità</w:t>
            </w:r>
          </w:p>
        </w:tc>
        <w:tc>
          <w:tcPr>
            <w:tcW w:w="3210" w:type="dxa"/>
          </w:tcPr>
          <w:p w14:paraId="381D9692" w14:textId="70B8B03D" w:rsidR="008C60CA" w:rsidRPr="002C3184" w:rsidRDefault="008C60CA" w:rsidP="007E4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2C3184">
              <w:rPr>
                <w:color w:val="auto"/>
                <w:szCs w:val="24"/>
              </w:rPr>
              <w:t>50.000</w:t>
            </w:r>
          </w:p>
        </w:tc>
      </w:tr>
    </w:tbl>
    <w:p w14:paraId="40DC1A0F" w14:textId="001620B9" w:rsidR="21C4D029" w:rsidRDefault="21C4D029"/>
    <w:p w14:paraId="589A0173" w14:textId="77777777" w:rsidR="00CB74D5" w:rsidRDefault="00CB74D5" w:rsidP="00CB74D5">
      <w:pPr>
        <w:rPr>
          <w:rFonts w:ascii="Constantia" w:eastAsia="HGMinchoE" w:hAnsi="Constantia" w:cs="Times New Roman"/>
          <w:b/>
          <w:szCs w:val="24"/>
        </w:rPr>
      </w:pPr>
    </w:p>
    <w:p w14:paraId="2736747E" w14:textId="77777777" w:rsidR="00CB74D5" w:rsidRDefault="00CB74D5" w:rsidP="00CB74D5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degli accessi interessata:</w:t>
      </w:r>
    </w:p>
    <w:tbl>
      <w:tblPr>
        <w:tblStyle w:val="Tabellagriglia2-colore61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CB74D5" w14:paraId="1ADD75B9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  <w:hideMark/>
          </w:tcPr>
          <w:p w14:paraId="6F1FC5D6" w14:textId="77777777" w:rsidR="00CB74D5" w:rsidRDefault="00CB74D5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Nome Costrutto</w:t>
            </w:r>
          </w:p>
        </w:tc>
        <w:tc>
          <w:tcPr>
            <w:tcW w:w="2400" w:type="dxa"/>
            <w:hideMark/>
          </w:tcPr>
          <w:p w14:paraId="30F58832" w14:textId="77777777" w:rsidR="00CB74D5" w:rsidRDefault="00CB7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Numero Operazioni elementari</w:t>
            </w:r>
          </w:p>
        </w:tc>
        <w:tc>
          <w:tcPr>
            <w:tcW w:w="2400" w:type="dxa"/>
            <w:hideMark/>
          </w:tcPr>
          <w:p w14:paraId="5676BDE7" w14:textId="77777777" w:rsidR="00CB74D5" w:rsidRDefault="00CB7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Tipo Operazione</w:t>
            </w:r>
          </w:p>
        </w:tc>
        <w:tc>
          <w:tcPr>
            <w:tcW w:w="2400" w:type="dxa"/>
            <w:tcBorders>
              <w:right w:val="nil"/>
            </w:tcBorders>
            <w:hideMark/>
          </w:tcPr>
          <w:p w14:paraId="24603BA9" w14:textId="77777777" w:rsidR="00CB74D5" w:rsidRDefault="00CB7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Descrizione</w:t>
            </w:r>
          </w:p>
        </w:tc>
      </w:tr>
      <w:tr w:rsidR="00E95C61" w14:paraId="13CFCF73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79F616F" w14:textId="0F2DE3AE" w:rsidR="00E95C61" w:rsidRPr="00351FB2" w:rsidRDefault="00BA595A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Fruitore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869A9A7" w14:textId="0021175D" w:rsidR="00E95C61" w:rsidRDefault="00990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89E4CB3" w14:textId="26563A9B" w:rsidR="00E95C61" w:rsidRDefault="00E95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1BF1517C" w14:textId="2DE8CF39" w:rsidR="00E95C61" w:rsidRDefault="00C56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Leggo le informazioni su</w:t>
            </w:r>
            <w:r w:rsidR="00EB0653">
              <w:rPr>
                <w:rFonts w:ascii="Constantia" w:hAnsi="Constantia" w:cs="Times New Roman"/>
                <w:szCs w:val="24"/>
              </w:rPr>
              <w:t xml:space="preserve"> Fruitore</w:t>
            </w:r>
          </w:p>
        </w:tc>
      </w:tr>
      <w:tr w:rsidR="00865BFB" w14:paraId="358836AF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50EA9A8" w14:textId="2C921167" w:rsidR="00865BFB" w:rsidRPr="00351FB2" w:rsidRDefault="00B26C73">
            <w:pPr>
              <w:rPr>
                <w:rFonts w:ascii="Constantia" w:hAnsi="Constantia" w:cs="Times New Roman"/>
                <w:szCs w:val="24"/>
              </w:rPr>
            </w:pPr>
            <w:proofErr w:type="spellStart"/>
            <w:r>
              <w:rPr>
                <w:rFonts w:ascii="Constantia" w:hAnsi="Constantia" w:cs="Times New Roman"/>
                <w:b w:val="0"/>
                <w:szCs w:val="24"/>
              </w:rPr>
              <w:t>RuoloF</w:t>
            </w:r>
            <w:proofErr w:type="spellEnd"/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E8F4549" w14:textId="7AB26F96" w:rsidR="00865BFB" w:rsidRDefault="00990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961BE48" w14:textId="2A6FBF29" w:rsidR="00865BFB" w:rsidRDefault="00BC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35CDDC46" w14:textId="1C055081" w:rsidR="00865BFB" w:rsidRDefault="00B26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Creo un’occorrenza tra Utente e Fruitore</w:t>
            </w:r>
          </w:p>
        </w:tc>
      </w:tr>
      <w:tr w:rsidR="00CC2FA3" w14:paraId="0E473B43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251CE17" w14:textId="59911C4C" w:rsidR="00CC2FA3" w:rsidRDefault="00B26C73" w:rsidP="00CC2FA3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Fruitore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75C3BAB" w14:textId="2EF77EE1" w:rsidR="00CC2FA3" w:rsidRDefault="00B57124" w:rsidP="00CC2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869FDDE" w14:textId="67CB4D76" w:rsidR="00CC2FA3" w:rsidRDefault="00CC2FA3" w:rsidP="00CC2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053CF31C" w14:textId="7D678BE5" w:rsidR="00CC2FA3" w:rsidRDefault="00B26C73" w:rsidP="00CC2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Aggiorno il ruolo dell’utente</w:t>
            </w:r>
          </w:p>
        </w:tc>
      </w:tr>
      <w:tr w:rsidR="00CB74D5" w14:paraId="0AB752B8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CF9FDF1" w14:textId="0B1E61B6" w:rsidR="00CB74D5" w:rsidRPr="00351FB2" w:rsidRDefault="00351FB2">
            <w:pPr>
              <w:rPr>
                <w:rFonts w:ascii="Constantia" w:hAnsi="Constantia" w:cs="Times New Roman"/>
                <w:szCs w:val="24"/>
              </w:rPr>
            </w:pPr>
            <w:proofErr w:type="spellStart"/>
            <w:r w:rsidRPr="00351FB2">
              <w:rPr>
                <w:rFonts w:ascii="Constantia" w:hAnsi="Constantia" w:cs="Times New Roman"/>
                <w:b w:val="0"/>
                <w:szCs w:val="24"/>
              </w:rPr>
              <w:t>ChiamataSharing</w:t>
            </w:r>
            <w:proofErr w:type="spellEnd"/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D8FE82E" w14:textId="70E9F561" w:rsidR="00CB74D5" w:rsidRDefault="00D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4CB208C" w14:textId="3A1687C0" w:rsidR="00CB74D5" w:rsidRDefault="007C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FAC9405" w14:textId="1EA28F29" w:rsidR="00CB74D5" w:rsidRDefault="00D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Scrivo informazioni</w:t>
            </w:r>
            <w:r w:rsidR="00310DEF">
              <w:rPr>
                <w:rFonts w:ascii="Constantia" w:hAnsi="Constantia" w:cs="Times New Roman"/>
                <w:szCs w:val="24"/>
              </w:rPr>
              <w:t xml:space="preserve"> sulla chiamata</w:t>
            </w:r>
          </w:p>
        </w:tc>
      </w:tr>
      <w:tr w:rsidR="00CB74D5" w14:paraId="77C2E144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5ED1A96" w14:textId="7EA48F77" w:rsidR="00CB74D5" w:rsidRPr="00351FB2" w:rsidRDefault="00351FB2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Effettua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421B9BE" w14:textId="5A7785CB" w:rsidR="00CB74D5" w:rsidRDefault="00D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CDF9246" w14:textId="0D62B156" w:rsidR="00CB74D5" w:rsidRDefault="007C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7FB88FC" w14:textId="01EA0C04" w:rsidR="00CB74D5" w:rsidRDefault="0031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 xml:space="preserve">Creo una </w:t>
            </w:r>
            <w:r w:rsidR="008F0A98">
              <w:rPr>
                <w:rFonts w:ascii="Constantia" w:hAnsi="Constantia" w:cs="Times New Roman"/>
                <w:szCs w:val="24"/>
              </w:rPr>
              <w:t xml:space="preserve">nuova occorrenza tra </w:t>
            </w:r>
            <w:proofErr w:type="spellStart"/>
            <w:r w:rsidR="008F0A98">
              <w:rPr>
                <w:rFonts w:ascii="Constantia" w:hAnsi="Constantia" w:cs="Times New Roman"/>
                <w:szCs w:val="24"/>
              </w:rPr>
              <w:t>ChiamataSharing</w:t>
            </w:r>
            <w:proofErr w:type="spellEnd"/>
            <w:r w:rsidR="008F0A98">
              <w:rPr>
                <w:rFonts w:ascii="Constantia" w:hAnsi="Constantia" w:cs="Times New Roman"/>
                <w:szCs w:val="24"/>
              </w:rPr>
              <w:t xml:space="preserve"> e Fruitore</w:t>
            </w:r>
          </w:p>
        </w:tc>
      </w:tr>
    </w:tbl>
    <w:p w14:paraId="1B69B094" w14:textId="3F8EC2D7" w:rsidR="15860785" w:rsidRDefault="15860785"/>
    <w:p w14:paraId="6B8ECBB0" w14:textId="77777777" w:rsidR="00CB74D5" w:rsidRDefault="00CB74D5" w:rsidP="00CB74D5">
      <w:pPr>
        <w:rPr>
          <w:rFonts w:ascii="Constantia" w:eastAsia="HGMinchoE" w:hAnsi="Constantia" w:cs="Times New Roman"/>
          <w:b/>
          <w:szCs w:val="24"/>
        </w:rPr>
      </w:pPr>
    </w:p>
    <w:p w14:paraId="60291240" w14:textId="084376CB" w:rsidR="00CB74D5" w:rsidRDefault="00CB74D5" w:rsidP="00CB74D5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</w:t>
      </w:r>
      <w:r w:rsidR="0052243B">
        <w:rPr>
          <w:rFonts w:ascii="Constantia" w:eastAsia="HGMinchoE" w:hAnsi="Constantia" w:cs="Times New Roman"/>
          <w:b/>
          <w:szCs w:val="24"/>
        </w:rPr>
        <w:t>a</w:t>
      </w:r>
      <w:r>
        <w:rPr>
          <w:rFonts w:ascii="Constantia" w:eastAsia="HGMinchoE" w:hAnsi="Constantia" w:cs="Times New Roman"/>
          <w:b/>
          <w:szCs w:val="24"/>
        </w:rPr>
        <w:t xml:space="preserve"> delle operazioni:</w:t>
      </w:r>
    </w:p>
    <w:tbl>
      <w:tblPr>
        <w:tblStyle w:val="Tabellagriglia6acolori-colore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268F" w:rsidRPr="00AD1D75" w14:paraId="5B365859" w14:textId="77777777" w:rsidTr="00183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4E1E0C" w14:textId="77777777" w:rsidR="00B1268F" w:rsidRPr="00AD1D75" w:rsidRDefault="00B1268F" w:rsidP="00183518">
            <w:pPr>
              <w:rPr>
                <w:b w:val="0"/>
                <w:color w:val="auto"/>
                <w:szCs w:val="24"/>
              </w:rPr>
            </w:pPr>
            <w:r w:rsidRPr="00AD1D75">
              <w:rPr>
                <w:b w:val="0"/>
                <w:color w:val="auto"/>
                <w:szCs w:val="24"/>
              </w:rPr>
              <w:t>Totale operazioni elementari per singola operazione</w:t>
            </w:r>
          </w:p>
        </w:tc>
        <w:tc>
          <w:tcPr>
            <w:tcW w:w="4814" w:type="dxa"/>
          </w:tcPr>
          <w:p w14:paraId="32E37618" w14:textId="51A0B9D0" w:rsidR="00B1268F" w:rsidRPr="00AD1D75" w:rsidRDefault="00526339" w:rsidP="00183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>1+</w:t>
            </w:r>
            <w:r w:rsidR="00B1268F" w:rsidRPr="00AD1D75">
              <w:rPr>
                <w:b w:val="0"/>
                <w:color w:val="auto"/>
                <w:szCs w:val="24"/>
              </w:rPr>
              <w:t>2</w:t>
            </w:r>
            <w:r>
              <w:rPr>
                <w:b w:val="0"/>
                <w:color w:val="auto"/>
                <w:szCs w:val="24"/>
              </w:rPr>
              <w:t>+</w:t>
            </w:r>
            <w:r w:rsidR="00B1268F" w:rsidRPr="00AD1D75">
              <w:rPr>
                <w:b w:val="0"/>
                <w:color w:val="auto"/>
                <w:szCs w:val="24"/>
              </w:rPr>
              <w:t>2+2+2</w:t>
            </w:r>
            <w:r w:rsidR="003402F2">
              <w:rPr>
                <w:b w:val="0"/>
                <w:color w:val="auto"/>
                <w:szCs w:val="24"/>
              </w:rPr>
              <w:t xml:space="preserve"> </w:t>
            </w:r>
            <w:r w:rsidR="00B1268F" w:rsidRPr="00AD1D75">
              <w:rPr>
                <w:b w:val="0"/>
                <w:color w:val="auto"/>
                <w:szCs w:val="24"/>
              </w:rPr>
              <w:t>=</w:t>
            </w:r>
            <w:r w:rsidR="003402F2">
              <w:rPr>
                <w:b w:val="0"/>
                <w:color w:val="auto"/>
                <w:szCs w:val="24"/>
              </w:rPr>
              <w:t xml:space="preserve"> </w:t>
            </w:r>
            <w:r w:rsidR="005C6A31">
              <w:rPr>
                <w:b w:val="0"/>
                <w:color w:val="auto"/>
                <w:szCs w:val="24"/>
              </w:rPr>
              <w:t>9</w:t>
            </w:r>
          </w:p>
        </w:tc>
      </w:tr>
      <w:tr w:rsidR="00B1268F" w:rsidRPr="00AD1D75" w14:paraId="7E0A1B7A" w14:textId="77777777" w:rsidTr="00183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E8422C" w14:textId="77777777" w:rsidR="00B1268F" w:rsidRPr="00AD1D75" w:rsidRDefault="00B1268F" w:rsidP="00183518">
            <w:pPr>
              <w:rPr>
                <w:b w:val="0"/>
                <w:color w:val="auto"/>
                <w:szCs w:val="24"/>
              </w:rPr>
            </w:pPr>
            <w:r w:rsidRPr="00AD1D75">
              <w:rPr>
                <w:b w:val="0"/>
                <w:color w:val="auto"/>
                <w:szCs w:val="24"/>
              </w:rPr>
              <w:t>Totale operazioni elementari al giorno</w:t>
            </w:r>
          </w:p>
        </w:tc>
        <w:tc>
          <w:tcPr>
            <w:tcW w:w="4814" w:type="dxa"/>
          </w:tcPr>
          <w:p w14:paraId="3F3F64C8" w14:textId="5EE1DBB5" w:rsidR="00B1268F" w:rsidRPr="00AD1D75" w:rsidRDefault="005C6A31" w:rsidP="0018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9</w:t>
            </w:r>
            <w:r w:rsidR="002F4B11">
              <w:rPr>
                <w:color w:val="auto"/>
                <w:szCs w:val="24"/>
              </w:rPr>
              <w:t xml:space="preserve"> </w:t>
            </w:r>
            <w:r w:rsidR="00B1268F" w:rsidRPr="00AD1D75">
              <w:rPr>
                <w:color w:val="auto"/>
                <w:szCs w:val="24"/>
              </w:rPr>
              <w:t xml:space="preserve">× </w:t>
            </w:r>
            <w:r w:rsidR="002F4B11">
              <w:rPr>
                <w:color w:val="auto"/>
                <w:szCs w:val="24"/>
              </w:rPr>
              <w:t xml:space="preserve">250 = </w:t>
            </w:r>
            <w:r w:rsidR="003402F2">
              <w:rPr>
                <w:color w:val="auto"/>
                <w:szCs w:val="24"/>
              </w:rPr>
              <w:t>2.250</w:t>
            </w:r>
          </w:p>
        </w:tc>
      </w:tr>
    </w:tbl>
    <w:p w14:paraId="08023960" w14:textId="3F8EC2D7" w:rsidR="15860785" w:rsidRDefault="15860785"/>
    <w:p w14:paraId="4B12A5E9" w14:textId="77777777" w:rsidR="00CB74D5" w:rsidRDefault="00CB74D5" w:rsidP="00CB74D5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2573C632" w14:textId="77777777" w:rsidR="00CB74D5" w:rsidRDefault="00CB74D5" w:rsidP="00CB74D5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65872AE1" w14:textId="77777777" w:rsidR="00CB74D5" w:rsidRDefault="00CB74D5" w:rsidP="00CB74D5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5006FCE2" w14:textId="77777777" w:rsidR="0040569F" w:rsidRDefault="0040569F" w:rsidP="00CB74D5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3BE6843D" w14:textId="3D38AB36" w:rsidR="00CB74D5" w:rsidRDefault="006E1851" w:rsidP="00AE7259">
      <w:pPr>
        <w:pStyle w:val="Paragrafoelenco"/>
        <w:numPr>
          <w:ilvl w:val="0"/>
          <w:numId w:val="4"/>
        </w:numPr>
        <w:jc w:val="both"/>
        <w:rPr>
          <w:rFonts w:ascii="Constantia" w:eastAsia="HGMinchoE" w:hAnsi="Constantia" w:cs="Times New Roman"/>
          <w:b/>
        </w:rPr>
      </w:pPr>
      <w:r w:rsidRPr="023B9324">
        <w:rPr>
          <w:rFonts w:ascii="Constantia" w:eastAsia="HGMinchoE" w:hAnsi="Constantia" w:cs="Times New Roman"/>
          <w:b/>
        </w:rPr>
        <w:t xml:space="preserve"> Inserimento di una recensione</w:t>
      </w:r>
    </w:p>
    <w:p w14:paraId="156BF839" w14:textId="77777777" w:rsidR="00CB74D5" w:rsidRDefault="00CB74D5" w:rsidP="00CB74D5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6A1E50F0" w14:textId="6A824ED8" w:rsidR="00CB74D5" w:rsidRDefault="00CB74D5" w:rsidP="00CB74D5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Descrizione</w:t>
      </w:r>
      <w:r>
        <w:rPr>
          <w:rFonts w:ascii="Constantia" w:eastAsia="HGMinchoE" w:hAnsi="Constantia" w:cs="Times New Roman"/>
          <w:szCs w:val="24"/>
        </w:rPr>
        <w:t xml:space="preserve">: </w:t>
      </w:r>
      <w:r w:rsidR="00781F60">
        <w:rPr>
          <w:rFonts w:ascii="Constantia" w:eastAsia="HGMinchoE" w:hAnsi="Constantia" w:cs="Times New Roman"/>
          <w:szCs w:val="24"/>
        </w:rPr>
        <w:t xml:space="preserve">Rilascio </w:t>
      </w:r>
      <w:r w:rsidR="006E5D17">
        <w:rPr>
          <w:rFonts w:ascii="Constantia" w:eastAsia="HGMinchoE" w:hAnsi="Constantia" w:cs="Times New Roman"/>
          <w:szCs w:val="24"/>
        </w:rPr>
        <w:t>di feedback sul tragitto.</w:t>
      </w:r>
    </w:p>
    <w:p w14:paraId="0E7E3D1B" w14:textId="77777777" w:rsidR="001968B7" w:rsidRDefault="001968B7" w:rsidP="00CB74D5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2813E3CD" w14:textId="6CD126AC" w:rsidR="00CB74D5" w:rsidRDefault="00CB74D5" w:rsidP="00CB74D5">
      <w:pPr>
        <w:ind w:left="720"/>
        <w:contextualSpacing/>
        <w:jc w:val="both"/>
        <w:rPr>
          <w:rFonts w:ascii="Constantia" w:eastAsia="HGMinchoE" w:hAnsi="Constantia" w:cs="Times New Roman"/>
        </w:rPr>
      </w:pPr>
      <w:r w:rsidRPr="2ABBD4EA">
        <w:rPr>
          <w:rFonts w:ascii="Constantia" w:eastAsia="HGMinchoE" w:hAnsi="Constantia" w:cs="Times New Roman"/>
          <w:b/>
        </w:rPr>
        <w:t>Input</w:t>
      </w:r>
      <w:r w:rsidRPr="2ABBD4EA">
        <w:rPr>
          <w:rFonts w:ascii="Constantia" w:eastAsia="HGMinchoE" w:hAnsi="Constantia" w:cs="Times New Roman"/>
        </w:rPr>
        <w:t xml:space="preserve">: </w:t>
      </w:r>
      <w:proofErr w:type="spellStart"/>
      <w:r w:rsidR="00C0680A" w:rsidRPr="2ABBD4EA">
        <w:rPr>
          <w:rFonts w:ascii="Constantia" w:eastAsia="HGMinchoE" w:hAnsi="Constantia" w:cs="Times New Roman"/>
        </w:rPr>
        <w:t>TestoValutazione</w:t>
      </w:r>
      <w:proofErr w:type="spellEnd"/>
      <w:r w:rsidR="00C0680A" w:rsidRPr="2ABBD4EA">
        <w:rPr>
          <w:rFonts w:ascii="Constantia" w:eastAsia="HGMinchoE" w:hAnsi="Constantia" w:cs="Times New Roman"/>
        </w:rPr>
        <w:t>, Codice,</w:t>
      </w:r>
      <w:r w:rsidR="000E46CB">
        <w:rPr>
          <w:rFonts w:ascii="Constantia" w:eastAsia="HGMinchoE" w:hAnsi="Constantia" w:cs="Times New Roman"/>
        </w:rPr>
        <w:t xml:space="preserve"> </w:t>
      </w:r>
      <w:proofErr w:type="spellStart"/>
      <w:r w:rsidR="00E25C82">
        <w:rPr>
          <w:rFonts w:ascii="Constantia" w:eastAsia="HGMinchoE" w:hAnsi="Constantia" w:cs="Times New Roman"/>
        </w:rPr>
        <w:t>CodiceTragitto</w:t>
      </w:r>
      <w:proofErr w:type="spellEnd"/>
      <w:r w:rsidR="00E25C82">
        <w:rPr>
          <w:rFonts w:ascii="Constantia" w:eastAsia="HGMinchoE" w:hAnsi="Constantia" w:cs="Times New Roman"/>
        </w:rPr>
        <w:t xml:space="preserve">, </w:t>
      </w:r>
      <w:proofErr w:type="spellStart"/>
      <w:r w:rsidR="00E25C82">
        <w:rPr>
          <w:rFonts w:ascii="Constantia" w:eastAsia="HGMinchoE" w:hAnsi="Constantia" w:cs="Times New Roman"/>
        </w:rPr>
        <w:t>CodFiscale</w:t>
      </w:r>
      <w:proofErr w:type="spellEnd"/>
      <w:r w:rsidR="00C0680A" w:rsidRPr="2ABBD4EA">
        <w:rPr>
          <w:rFonts w:ascii="Constantia" w:eastAsia="HGMinchoE" w:hAnsi="Constantia" w:cs="Times New Roman"/>
        </w:rPr>
        <w:t xml:space="preserve">, Valutato, Serietà, Comportamento, </w:t>
      </w:r>
      <w:proofErr w:type="spellStart"/>
      <w:r w:rsidR="00C0680A" w:rsidRPr="2ABBD4EA">
        <w:rPr>
          <w:rFonts w:ascii="Constantia" w:eastAsia="HGMinchoE" w:hAnsi="Constantia" w:cs="Times New Roman"/>
        </w:rPr>
        <w:t>PiacereViaggio</w:t>
      </w:r>
      <w:proofErr w:type="spellEnd"/>
      <w:r w:rsidR="009E3B42" w:rsidRPr="2ABBD4EA">
        <w:rPr>
          <w:rFonts w:ascii="Constantia" w:eastAsia="HGMinchoE" w:hAnsi="Constantia" w:cs="Times New Roman"/>
        </w:rPr>
        <w:t xml:space="preserve">, </w:t>
      </w:r>
      <w:proofErr w:type="spellStart"/>
      <w:r w:rsidR="009E3B42" w:rsidRPr="2ABBD4EA">
        <w:rPr>
          <w:rFonts w:ascii="Constantia" w:eastAsia="HGMinchoE" w:hAnsi="Constantia" w:cs="Times New Roman"/>
        </w:rPr>
        <w:t>GiudizioPersona</w:t>
      </w:r>
      <w:proofErr w:type="spellEnd"/>
      <w:r w:rsidR="16ECED7D" w:rsidRPr="16ECED7D">
        <w:rPr>
          <w:rFonts w:ascii="Constantia" w:eastAsia="HGMinchoE" w:hAnsi="Constantia" w:cs="Times New Roman"/>
        </w:rPr>
        <w:t>, Ruolo.</w:t>
      </w:r>
    </w:p>
    <w:p w14:paraId="1E16F66F" w14:textId="77777777" w:rsidR="00CB74D5" w:rsidRDefault="00CB74D5" w:rsidP="00CB74D5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71F8B452" w14:textId="728EA09A" w:rsidR="00CB74D5" w:rsidRDefault="00CB74D5" w:rsidP="00CB74D5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Output</w:t>
      </w:r>
      <w:r>
        <w:rPr>
          <w:rFonts w:ascii="Constantia" w:eastAsia="HGMinchoE" w:hAnsi="Constantia" w:cs="Times New Roman"/>
          <w:szCs w:val="24"/>
        </w:rPr>
        <w:t>:</w:t>
      </w:r>
      <w:r w:rsidR="001968B7">
        <w:rPr>
          <w:rFonts w:ascii="Constantia" w:eastAsia="HGMinchoE" w:hAnsi="Constantia" w:cs="Times New Roman"/>
          <w:szCs w:val="24"/>
        </w:rPr>
        <w:t xml:space="preserve"> Inserimento di una recensione nel database.</w:t>
      </w:r>
    </w:p>
    <w:p w14:paraId="6D2AB03D" w14:textId="77777777" w:rsidR="00CB74D5" w:rsidRDefault="00CB74D5" w:rsidP="00CB74D5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19B7F725" w14:textId="480CC025" w:rsidR="00CB74D5" w:rsidRDefault="00CB74D5" w:rsidP="00CB74D5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Frequenza giornaliera</w:t>
      </w:r>
      <w:r>
        <w:rPr>
          <w:rFonts w:ascii="Constantia" w:eastAsia="HGMinchoE" w:hAnsi="Constantia" w:cs="Times New Roman"/>
          <w:szCs w:val="24"/>
        </w:rPr>
        <w:t>:</w:t>
      </w:r>
      <w:r w:rsidR="00861CC9">
        <w:rPr>
          <w:rFonts w:ascii="Constantia" w:eastAsia="HGMinchoE" w:hAnsi="Constantia" w:cs="Times New Roman"/>
          <w:szCs w:val="24"/>
        </w:rPr>
        <w:t xml:space="preserve"> 900</w:t>
      </w:r>
      <w:r w:rsidR="00A73264">
        <w:rPr>
          <w:rFonts w:ascii="Constantia" w:eastAsia="HGMinchoE" w:hAnsi="Constantia" w:cs="Times New Roman"/>
          <w:szCs w:val="24"/>
        </w:rPr>
        <w:t>.</w:t>
      </w:r>
    </w:p>
    <w:p w14:paraId="69465818" w14:textId="77777777" w:rsidR="004F1C96" w:rsidRDefault="004F1C96" w:rsidP="00CB74D5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4190F7F8" w14:textId="77777777" w:rsidR="00CB74D5" w:rsidRDefault="00CB74D5" w:rsidP="00CB74D5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Parte di diagramma interessata:</w:t>
      </w:r>
    </w:p>
    <w:p w14:paraId="7185C167" w14:textId="77777777" w:rsidR="00122455" w:rsidRPr="00122455" w:rsidRDefault="00122455" w:rsidP="003700F7">
      <w:pPr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66E7A1C5" w14:textId="0F90E7E7" w:rsidR="00AE4340" w:rsidRDefault="001955F8" w:rsidP="00CB74D5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  <w:r w:rsidRPr="001955F8">
        <w:rPr>
          <w:rFonts w:ascii="Constantia" w:eastAsia="HGMinchoE" w:hAnsi="Constantia" w:cs="Times New Roman"/>
          <w:b/>
          <w:noProof/>
          <w:szCs w:val="24"/>
        </w:rPr>
        <w:drawing>
          <wp:inline distT="0" distB="0" distL="0" distR="0" wp14:anchorId="4F1B0BD5" wp14:editId="685AD998">
            <wp:extent cx="6120130" cy="3728085"/>
            <wp:effectExtent l="0" t="0" r="0" b="5715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843B" w14:textId="77777777" w:rsidR="00CB74D5" w:rsidRDefault="00CB74D5" w:rsidP="00CB74D5">
      <w:pPr>
        <w:rPr>
          <w:rFonts w:ascii="Constantia" w:eastAsia="HGMinchoE" w:hAnsi="Constantia" w:cs="Times New Roman"/>
          <w:szCs w:val="24"/>
        </w:rPr>
      </w:pPr>
    </w:p>
    <w:p w14:paraId="0C328FFF" w14:textId="77777777" w:rsidR="00CB74D5" w:rsidRDefault="00CB74D5" w:rsidP="00CB74D5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dei volumi interessata:</w:t>
      </w:r>
    </w:p>
    <w:tbl>
      <w:tblPr>
        <w:tblStyle w:val="Tabellagriglia2-colore61"/>
        <w:tblW w:w="0" w:type="auto"/>
        <w:tblInd w:w="0" w:type="dxa"/>
        <w:tblLook w:val="04A0" w:firstRow="1" w:lastRow="0" w:firstColumn="1" w:lastColumn="0" w:noHBand="0" w:noVBand="1"/>
      </w:tblPr>
      <w:tblGrid>
        <w:gridCol w:w="2735"/>
        <w:gridCol w:w="2407"/>
        <w:gridCol w:w="2407"/>
        <w:gridCol w:w="38"/>
      </w:tblGrid>
      <w:tr w:rsidR="00CB74D5" w14:paraId="777D7A0C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ACAE4D5" w14:textId="7F42772C" w:rsidR="00CB74D5" w:rsidRDefault="00A73264">
            <w:pPr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Feedback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4B985E3" w14:textId="6AAFABC7" w:rsidR="00CB74D5" w:rsidRPr="00A73264" w:rsidRDefault="00D61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Relazio</w:t>
            </w:r>
            <w:r w:rsidR="00B9367E">
              <w:rPr>
                <w:rFonts w:ascii="Constantia" w:hAnsi="Constantia" w:cs="Times New Roman"/>
                <w:b w:val="0"/>
                <w:szCs w:val="24"/>
              </w:rPr>
              <w:t>ne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7C522C61" w14:textId="225804F5" w:rsidR="00CB74D5" w:rsidRPr="00A73264" w:rsidRDefault="00A73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162.000</w:t>
            </w:r>
          </w:p>
        </w:tc>
      </w:tr>
      <w:tr w:rsidR="006852B1" w14:paraId="61E672C4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0ABC63A" w14:textId="1B38CED7" w:rsidR="006852B1" w:rsidRPr="005A3EF5" w:rsidRDefault="006852B1">
            <w:pPr>
              <w:rPr>
                <w:rFonts w:ascii="Constantia" w:hAnsi="Constantia" w:cs="Times New Roman"/>
                <w:szCs w:val="24"/>
              </w:rPr>
            </w:pPr>
            <w:proofErr w:type="spellStart"/>
            <w:r w:rsidRPr="005A3EF5">
              <w:rPr>
                <w:rFonts w:ascii="Constantia" w:hAnsi="Constantia" w:cs="Times New Roman"/>
                <w:b w:val="0"/>
                <w:szCs w:val="24"/>
              </w:rPr>
              <w:t>InserimentoValutazione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8E092FC" w14:textId="160BEB9E" w:rsidR="006852B1" w:rsidRDefault="00685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Relazione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1A73A750" w14:textId="23B897DC" w:rsidR="006852B1" w:rsidRDefault="005A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162.000</w:t>
            </w:r>
          </w:p>
        </w:tc>
      </w:tr>
      <w:tr w:rsidR="00CB74D5" w14:paraId="2F3190F6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3C02575" w14:textId="337C9371" w:rsidR="00CB74D5" w:rsidRPr="00B9367E" w:rsidRDefault="00B9367E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Tragitto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D69C02A" w14:textId="7C5FD2B3" w:rsidR="00CB74D5" w:rsidRDefault="00B9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7CFDC9BF" w14:textId="0B2516A3" w:rsidR="00CB74D5" w:rsidRDefault="00B9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171.000</w:t>
            </w:r>
          </w:p>
        </w:tc>
      </w:tr>
      <w:tr w:rsidR="00452C50" w14:paraId="69326178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D79FD1F" w14:textId="3C34A3DE" w:rsidR="00452C50" w:rsidRPr="00452C50" w:rsidRDefault="00452C50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452C50">
              <w:rPr>
                <w:rFonts w:ascii="Constantia" w:hAnsi="Constantia" w:cs="Times New Roman"/>
                <w:b w:val="0"/>
                <w:szCs w:val="24"/>
              </w:rPr>
              <w:t>Utente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BF072D0" w14:textId="5A11633A" w:rsidR="00452C50" w:rsidRDefault="0045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52718CC6" w14:textId="46A5A93E" w:rsidR="00452C50" w:rsidRDefault="0045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50.000</w:t>
            </w:r>
          </w:p>
        </w:tc>
      </w:tr>
      <w:tr w:rsidR="00CB74D5" w14:paraId="62245493" w14:textId="77777777" w:rsidTr="73D0892A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B92E87D" w14:textId="792C6B80" w:rsidR="00CB74D5" w:rsidRPr="007F72E3" w:rsidRDefault="007F72E3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Valutazione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DEDC2F2" w14:textId="5053147E" w:rsidR="00CB74D5" w:rsidRDefault="007F7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555CBF50" w14:textId="3A2E84EA" w:rsidR="00CB74D5" w:rsidRDefault="00B9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162.000</w:t>
            </w:r>
          </w:p>
        </w:tc>
      </w:tr>
    </w:tbl>
    <w:p w14:paraId="530532B8" w14:textId="77777777" w:rsidR="00CB74D5" w:rsidRDefault="00CB74D5" w:rsidP="00CB74D5">
      <w:pPr>
        <w:rPr>
          <w:rFonts w:ascii="Constantia" w:eastAsia="HGMinchoE" w:hAnsi="Constantia" w:cs="Times New Roman"/>
          <w:b/>
          <w:szCs w:val="24"/>
        </w:rPr>
      </w:pPr>
    </w:p>
    <w:p w14:paraId="09778E12" w14:textId="77777777" w:rsidR="00CB74D5" w:rsidRDefault="00CB74D5" w:rsidP="00CB74D5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degli accessi interessata:</w:t>
      </w:r>
    </w:p>
    <w:tbl>
      <w:tblPr>
        <w:tblStyle w:val="Tabellagriglia2-colore61"/>
        <w:tblW w:w="9600" w:type="dxa"/>
        <w:tblInd w:w="0" w:type="dxa"/>
        <w:tblLook w:val="04A0" w:firstRow="1" w:lastRow="0" w:firstColumn="1" w:lastColumn="0" w:noHBand="0" w:noVBand="1"/>
      </w:tblPr>
      <w:tblGrid>
        <w:gridCol w:w="2736"/>
        <w:gridCol w:w="2277"/>
        <w:gridCol w:w="2284"/>
        <w:gridCol w:w="2303"/>
      </w:tblGrid>
      <w:tr w:rsidR="00CB74D5" w14:paraId="47BCEAC7" w14:textId="77777777" w:rsidTr="00373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left w:val="nil"/>
            </w:tcBorders>
            <w:hideMark/>
          </w:tcPr>
          <w:p w14:paraId="4A91F81E" w14:textId="77777777" w:rsidR="00CB74D5" w:rsidRDefault="00CB74D5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Nome Costrutto</w:t>
            </w:r>
          </w:p>
        </w:tc>
        <w:tc>
          <w:tcPr>
            <w:tcW w:w="2277" w:type="dxa"/>
            <w:hideMark/>
          </w:tcPr>
          <w:p w14:paraId="5CE87DD9" w14:textId="77777777" w:rsidR="00CB74D5" w:rsidRDefault="00CB7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Numero Operazioni elementari</w:t>
            </w:r>
          </w:p>
        </w:tc>
        <w:tc>
          <w:tcPr>
            <w:tcW w:w="2284" w:type="dxa"/>
            <w:hideMark/>
          </w:tcPr>
          <w:p w14:paraId="5E30DDB3" w14:textId="77777777" w:rsidR="00CB74D5" w:rsidRDefault="00CB7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Tipo Operazione</w:t>
            </w:r>
          </w:p>
        </w:tc>
        <w:tc>
          <w:tcPr>
            <w:tcW w:w="2303" w:type="dxa"/>
            <w:tcBorders>
              <w:right w:val="nil"/>
            </w:tcBorders>
            <w:hideMark/>
          </w:tcPr>
          <w:p w14:paraId="13B5FD23" w14:textId="77777777" w:rsidR="00CB74D5" w:rsidRDefault="00CB7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Descrizione</w:t>
            </w:r>
          </w:p>
        </w:tc>
      </w:tr>
      <w:tr w:rsidR="0037342A" w14:paraId="235A08A9" w14:textId="77777777" w:rsidTr="0037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left w:val="nil"/>
            </w:tcBorders>
          </w:tcPr>
          <w:p w14:paraId="28EBFB48" w14:textId="613CAC04" w:rsidR="0037342A" w:rsidRDefault="0037342A" w:rsidP="0037342A">
            <w:pPr>
              <w:rPr>
                <w:rFonts w:ascii="Constantia" w:hAnsi="Constantia" w:cs="Times New Roman"/>
                <w:szCs w:val="24"/>
              </w:rPr>
            </w:pPr>
            <w:proofErr w:type="spellStart"/>
            <w:r w:rsidRPr="09562229">
              <w:rPr>
                <w:rFonts w:ascii="Constantia" w:hAnsi="Constantia" w:cs="Times New Roman"/>
                <w:b w:val="0"/>
              </w:rPr>
              <w:t>InserimentoValutazione</w:t>
            </w:r>
            <w:proofErr w:type="spellEnd"/>
          </w:p>
        </w:tc>
        <w:tc>
          <w:tcPr>
            <w:tcW w:w="2277" w:type="dxa"/>
          </w:tcPr>
          <w:p w14:paraId="0013B88D" w14:textId="6FA00ACA" w:rsidR="0037342A" w:rsidRDefault="0037342A" w:rsidP="0037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457E7D32">
              <w:rPr>
                <w:rFonts w:ascii="Constantia" w:hAnsi="Constantia" w:cs="Times New Roman"/>
              </w:rPr>
              <w:t>2</w:t>
            </w:r>
          </w:p>
        </w:tc>
        <w:tc>
          <w:tcPr>
            <w:tcW w:w="2284" w:type="dxa"/>
          </w:tcPr>
          <w:p w14:paraId="0F9B9FF7" w14:textId="69CAD274" w:rsidR="0037342A" w:rsidRDefault="0037342A" w:rsidP="0037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457E7D32">
              <w:rPr>
                <w:rFonts w:ascii="Constantia" w:hAnsi="Constantia" w:cs="Times New Roman"/>
              </w:rPr>
              <w:t>S</w:t>
            </w:r>
          </w:p>
        </w:tc>
        <w:tc>
          <w:tcPr>
            <w:tcW w:w="2303" w:type="dxa"/>
            <w:tcBorders>
              <w:right w:val="nil"/>
            </w:tcBorders>
          </w:tcPr>
          <w:p w14:paraId="605476AF" w14:textId="24F89BB6" w:rsidR="0037342A" w:rsidRDefault="0037342A" w:rsidP="0037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457E7D32">
              <w:rPr>
                <w:rFonts w:ascii="Constantia" w:hAnsi="Constantia" w:cs="Times New Roman"/>
              </w:rPr>
              <w:t>Creazione di un’occorrenza tra Valutazione e Utente</w:t>
            </w:r>
          </w:p>
        </w:tc>
      </w:tr>
      <w:tr w:rsidR="0037342A" w14:paraId="378F39FC" w14:textId="77777777" w:rsidTr="00373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5879D93" w14:textId="2EDF92E7" w:rsidR="0037342A" w:rsidRPr="00B9367E" w:rsidRDefault="0037342A" w:rsidP="0037342A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Valutazione</w:t>
            </w:r>
          </w:p>
        </w:tc>
        <w:tc>
          <w:tcPr>
            <w:tcW w:w="227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EB4DC9B" w14:textId="59FC3111" w:rsidR="0037342A" w:rsidRDefault="0037342A" w:rsidP="0037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284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B7FF5BB" w14:textId="32318A6B" w:rsidR="0037342A" w:rsidRDefault="0037342A" w:rsidP="0037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303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702F574" w14:textId="59BA4470" w:rsidR="0037342A" w:rsidRDefault="0037342A" w:rsidP="0037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Inserimento dell</w:t>
            </w:r>
            <w:r w:rsidR="00A15B14">
              <w:rPr>
                <w:rFonts w:ascii="Constantia" w:hAnsi="Constantia" w:cs="Times New Roman"/>
                <w:szCs w:val="24"/>
              </w:rPr>
              <w:t>a</w:t>
            </w:r>
            <w:r>
              <w:rPr>
                <w:rFonts w:ascii="Constantia" w:hAnsi="Constantia" w:cs="Times New Roman"/>
                <w:szCs w:val="24"/>
              </w:rPr>
              <w:t xml:space="preserve"> valutazion</w:t>
            </w:r>
            <w:r w:rsidR="00A15B14">
              <w:rPr>
                <w:rFonts w:ascii="Constantia" w:hAnsi="Constantia" w:cs="Times New Roman"/>
                <w:szCs w:val="24"/>
              </w:rPr>
              <w:t>e</w:t>
            </w:r>
            <w:r>
              <w:rPr>
                <w:rFonts w:ascii="Constantia" w:hAnsi="Constantia" w:cs="Times New Roman"/>
                <w:szCs w:val="24"/>
              </w:rPr>
              <w:t xml:space="preserve"> nel database</w:t>
            </w:r>
          </w:p>
        </w:tc>
      </w:tr>
      <w:tr w:rsidR="0037342A" w14:paraId="5B5F491E" w14:textId="77777777" w:rsidTr="0037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CB04008" w14:textId="60AE4590" w:rsidR="0037342A" w:rsidRPr="00B9367E" w:rsidRDefault="0037342A" w:rsidP="0037342A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Feedback</w:t>
            </w:r>
          </w:p>
        </w:tc>
        <w:tc>
          <w:tcPr>
            <w:tcW w:w="227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0953152" w14:textId="3AF332F1" w:rsidR="0037342A" w:rsidRDefault="0037342A" w:rsidP="0037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284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691FC64" w14:textId="14D2B1AC" w:rsidR="0037342A" w:rsidRDefault="0037342A" w:rsidP="0037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303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398C6DDB" w14:textId="2AE61EB8" w:rsidR="0037342A" w:rsidRDefault="0037342A" w:rsidP="0037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Creazione di un’occorrenza tra Valutazione e Tragitto</w:t>
            </w:r>
          </w:p>
        </w:tc>
      </w:tr>
    </w:tbl>
    <w:p w14:paraId="52C2DB7F" w14:textId="3F8EC2D7" w:rsidR="15860785" w:rsidRDefault="15860785"/>
    <w:p w14:paraId="597AFFCA" w14:textId="77777777" w:rsidR="00CB74D5" w:rsidRDefault="00CB74D5" w:rsidP="00CB74D5">
      <w:pPr>
        <w:rPr>
          <w:rFonts w:ascii="Constantia" w:eastAsia="HGMinchoE" w:hAnsi="Constantia" w:cs="Times New Roman"/>
          <w:b/>
          <w:szCs w:val="24"/>
        </w:rPr>
      </w:pPr>
    </w:p>
    <w:p w14:paraId="5EB3BBDA" w14:textId="07FE902F" w:rsidR="00CB74D5" w:rsidRDefault="00CB74D5" w:rsidP="00CB74D5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</w:t>
      </w:r>
      <w:r w:rsidR="0052243B">
        <w:rPr>
          <w:rFonts w:ascii="Constantia" w:eastAsia="HGMinchoE" w:hAnsi="Constantia" w:cs="Times New Roman"/>
          <w:b/>
          <w:szCs w:val="24"/>
        </w:rPr>
        <w:t>a</w:t>
      </w:r>
      <w:r>
        <w:rPr>
          <w:rFonts w:ascii="Constantia" w:eastAsia="HGMinchoE" w:hAnsi="Constantia" w:cs="Times New Roman"/>
          <w:b/>
          <w:szCs w:val="24"/>
        </w:rPr>
        <w:t xml:space="preserve"> delle operazioni:</w:t>
      </w:r>
    </w:p>
    <w:tbl>
      <w:tblPr>
        <w:tblStyle w:val="Tabellagriglia6acolori-colore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2DCB" w:rsidRPr="00AD1D75" w14:paraId="0A578F12" w14:textId="77777777" w:rsidTr="00CE6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2383B0" w14:textId="77777777" w:rsidR="000B2DCB" w:rsidRPr="00AD1D75" w:rsidRDefault="000B2DCB" w:rsidP="00CE68CB">
            <w:pPr>
              <w:rPr>
                <w:b w:val="0"/>
                <w:color w:val="auto"/>
                <w:szCs w:val="24"/>
              </w:rPr>
            </w:pPr>
            <w:r w:rsidRPr="00AD1D75">
              <w:rPr>
                <w:b w:val="0"/>
                <w:color w:val="auto"/>
                <w:szCs w:val="24"/>
              </w:rPr>
              <w:t>Totale operazioni elementari per singola operazione</w:t>
            </w:r>
          </w:p>
        </w:tc>
        <w:tc>
          <w:tcPr>
            <w:tcW w:w="4814" w:type="dxa"/>
          </w:tcPr>
          <w:p w14:paraId="317FAE89" w14:textId="327A1E41" w:rsidR="000B2DCB" w:rsidRPr="00AD1D75" w:rsidRDefault="0FDDBDE7" w:rsidP="00CE6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FDDBDE7">
              <w:rPr>
                <w:b w:val="0"/>
                <w:bCs w:val="0"/>
                <w:color w:val="auto"/>
              </w:rPr>
              <w:t>2+2+2 = 6</w:t>
            </w:r>
          </w:p>
        </w:tc>
      </w:tr>
      <w:tr w:rsidR="000B2DCB" w:rsidRPr="00AD1D75" w14:paraId="45ED5A88" w14:textId="77777777" w:rsidTr="00CE6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185C16" w14:textId="42A9F295" w:rsidR="000B2DCB" w:rsidRPr="00136A6F" w:rsidRDefault="000B2DCB" w:rsidP="00CE68CB">
            <w:pPr>
              <w:rPr>
                <w:b w:val="0"/>
                <w:color w:val="auto"/>
                <w:szCs w:val="24"/>
              </w:rPr>
            </w:pPr>
            <w:r w:rsidRPr="00136A6F">
              <w:rPr>
                <w:b w:val="0"/>
                <w:color w:val="auto"/>
                <w:szCs w:val="24"/>
              </w:rPr>
              <w:t>Totale operazioni elementari al giorno</w:t>
            </w:r>
          </w:p>
        </w:tc>
        <w:tc>
          <w:tcPr>
            <w:tcW w:w="4814" w:type="dxa"/>
          </w:tcPr>
          <w:p w14:paraId="2D919AD3" w14:textId="6E78249C" w:rsidR="000B2DCB" w:rsidRPr="00136A6F" w:rsidRDefault="0FDDBDE7" w:rsidP="00136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color w:val="auto"/>
              </w:rPr>
            </w:pPr>
            <w:r w:rsidRPr="5CBBBF67">
              <w:rPr>
                <w:rFonts w:ascii="Constantia" w:eastAsia="Constantia" w:hAnsi="Constantia" w:cs="Constantia"/>
                <w:color w:val="auto"/>
              </w:rPr>
              <w:t>6</w:t>
            </w:r>
            <w:r w:rsidR="00136A6F" w:rsidRPr="5CBBBF67">
              <w:rPr>
                <w:rFonts w:ascii="Constantia" w:eastAsia="Constantia" w:hAnsi="Constantia" w:cs="Constantia"/>
                <w:color w:val="auto"/>
              </w:rPr>
              <w:t xml:space="preserve"> </w:t>
            </w:r>
            <w:r w:rsidR="000B2DCB" w:rsidRPr="00136A6F">
              <w:rPr>
                <w:rFonts w:ascii="Constantia" w:eastAsia="Constantia" w:hAnsi="Constantia" w:cs="Constantia"/>
                <w:color w:val="auto"/>
              </w:rPr>
              <w:t xml:space="preserve">× 900 = </w:t>
            </w:r>
            <w:r w:rsidR="5CBBBF67" w:rsidRPr="5CBBBF67">
              <w:rPr>
                <w:rFonts w:ascii="Constantia" w:eastAsia="Constantia" w:hAnsi="Constantia" w:cs="Constantia"/>
                <w:color w:val="auto"/>
              </w:rPr>
              <w:t>5.400</w:t>
            </w:r>
          </w:p>
        </w:tc>
      </w:tr>
    </w:tbl>
    <w:p w14:paraId="15DFED6D" w14:textId="77777777" w:rsidR="00E90D20" w:rsidRDefault="00E90D20" w:rsidP="00E90D20">
      <w:pPr>
        <w:rPr>
          <w:b/>
          <w:szCs w:val="24"/>
        </w:rPr>
      </w:pPr>
    </w:p>
    <w:p w14:paraId="4AA43E52" w14:textId="77777777" w:rsidR="00E90D20" w:rsidRDefault="00E90D20" w:rsidP="00E90D20">
      <w:pPr>
        <w:rPr>
          <w:rFonts w:ascii="Constantia" w:hAnsi="Constantia"/>
          <w:b/>
          <w:szCs w:val="24"/>
        </w:rPr>
      </w:pPr>
    </w:p>
    <w:p w14:paraId="12426BCB" w14:textId="77777777" w:rsidR="001015A6" w:rsidRDefault="001015A6" w:rsidP="00E90D20">
      <w:pPr>
        <w:rPr>
          <w:rFonts w:ascii="Constantia" w:hAnsi="Constantia"/>
          <w:b/>
          <w:szCs w:val="24"/>
        </w:rPr>
      </w:pPr>
    </w:p>
    <w:p w14:paraId="15F73171" w14:textId="77777777" w:rsidR="001015A6" w:rsidRDefault="001015A6" w:rsidP="00E90D20">
      <w:pPr>
        <w:rPr>
          <w:rFonts w:ascii="Constantia" w:hAnsi="Constantia"/>
          <w:b/>
          <w:szCs w:val="24"/>
        </w:rPr>
      </w:pPr>
    </w:p>
    <w:p w14:paraId="27B7C547" w14:textId="77777777" w:rsidR="001015A6" w:rsidRDefault="001015A6" w:rsidP="00E90D20">
      <w:pPr>
        <w:rPr>
          <w:rFonts w:ascii="Constantia" w:hAnsi="Constantia"/>
          <w:b/>
          <w:szCs w:val="24"/>
        </w:rPr>
      </w:pPr>
    </w:p>
    <w:p w14:paraId="43B46885" w14:textId="77777777" w:rsidR="001015A6" w:rsidRDefault="001015A6" w:rsidP="00E90D20">
      <w:pPr>
        <w:rPr>
          <w:rFonts w:ascii="Constantia" w:hAnsi="Constantia"/>
          <w:b/>
          <w:szCs w:val="24"/>
        </w:rPr>
      </w:pPr>
    </w:p>
    <w:p w14:paraId="42AF1C02" w14:textId="77777777" w:rsidR="001015A6" w:rsidRDefault="001015A6" w:rsidP="00E90D20">
      <w:pPr>
        <w:rPr>
          <w:rFonts w:ascii="Constantia" w:hAnsi="Constantia"/>
          <w:b/>
          <w:szCs w:val="24"/>
        </w:rPr>
      </w:pPr>
    </w:p>
    <w:p w14:paraId="6A34D0A8" w14:textId="6B068F2B" w:rsidR="001015A6" w:rsidRDefault="001015A6" w:rsidP="00E90D20">
      <w:pPr>
        <w:rPr>
          <w:rFonts w:ascii="Constantia" w:hAnsi="Constantia"/>
          <w:b/>
          <w:szCs w:val="24"/>
        </w:rPr>
      </w:pPr>
    </w:p>
    <w:p w14:paraId="75AF61F9" w14:textId="77777777" w:rsidR="00166304" w:rsidRDefault="00166304" w:rsidP="00E90D20">
      <w:pPr>
        <w:rPr>
          <w:rFonts w:ascii="Constantia" w:hAnsi="Constantia"/>
          <w:b/>
          <w:szCs w:val="24"/>
        </w:rPr>
      </w:pPr>
    </w:p>
    <w:p w14:paraId="2F6AE95B" w14:textId="77777777" w:rsidR="001015A6" w:rsidRDefault="001015A6" w:rsidP="00E90D20">
      <w:pPr>
        <w:rPr>
          <w:rFonts w:ascii="Constantia" w:hAnsi="Constantia"/>
          <w:b/>
          <w:szCs w:val="24"/>
        </w:rPr>
      </w:pPr>
    </w:p>
    <w:p w14:paraId="19F7B3D2" w14:textId="21B0FF2F" w:rsidR="00E90D20" w:rsidRDefault="00E90D20" w:rsidP="00AE7259">
      <w:pPr>
        <w:pStyle w:val="Paragrafoelenco"/>
        <w:numPr>
          <w:ilvl w:val="0"/>
          <w:numId w:val="4"/>
        </w:numPr>
        <w:jc w:val="both"/>
        <w:rPr>
          <w:rFonts w:ascii="Constantia" w:eastAsia="HGMinchoE" w:hAnsi="Constantia" w:cs="Times New Roman"/>
          <w:b/>
        </w:rPr>
      </w:pPr>
      <w:r>
        <w:rPr>
          <w:rFonts w:ascii="Constantia" w:eastAsia="HGMinchoE" w:hAnsi="Constantia" w:cs="Times New Roman"/>
          <w:b/>
        </w:rPr>
        <w:lastRenderedPageBreak/>
        <w:t xml:space="preserve"> Visualizzazione della valutazione media di un utente</w:t>
      </w:r>
    </w:p>
    <w:p w14:paraId="69573BE9" w14:textId="1DDB71BC" w:rsidR="00E90D20" w:rsidRPr="00E04C92" w:rsidRDefault="00E90D20" w:rsidP="00E04C92">
      <w:pPr>
        <w:spacing w:before="0" w:after="0"/>
        <w:ind w:left="360"/>
        <w:jc w:val="both"/>
        <w:rPr>
          <w:rFonts w:ascii="Constantia" w:eastAsia="HGMinchoE" w:hAnsi="Constantia" w:cs="Times New Roman"/>
        </w:rPr>
      </w:pPr>
      <w:r w:rsidRPr="00E04C92">
        <w:rPr>
          <w:rFonts w:ascii="Constantia" w:eastAsia="HGMinchoE" w:hAnsi="Constantia" w:cs="Times New Roman"/>
          <w:b/>
        </w:rPr>
        <w:t>Descrizione</w:t>
      </w:r>
      <w:r w:rsidRPr="00E04C92">
        <w:rPr>
          <w:rFonts w:ascii="Constantia" w:eastAsia="HGMinchoE" w:hAnsi="Constantia" w:cs="Times New Roman"/>
        </w:rPr>
        <w:t xml:space="preserve">: </w:t>
      </w:r>
      <w:r w:rsidR="000A090E">
        <w:rPr>
          <w:rFonts w:ascii="Constantia" w:eastAsia="HGMinchoE" w:hAnsi="Constantia" w:cs="Times New Roman"/>
        </w:rPr>
        <w:t>Visualizzazione della valutazione media di un utente</w:t>
      </w:r>
      <w:r w:rsidRPr="00E04C92">
        <w:rPr>
          <w:rFonts w:ascii="Constantia" w:eastAsia="HGMinchoE" w:hAnsi="Constantia" w:cs="Times New Roman"/>
        </w:rPr>
        <w:t>.</w:t>
      </w:r>
    </w:p>
    <w:p w14:paraId="36A04B0F" w14:textId="67B82B59" w:rsidR="00E90D20" w:rsidRPr="00E04C92" w:rsidRDefault="21745EA6" w:rsidP="000A090E">
      <w:pPr>
        <w:ind w:firstLine="360"/>
        <w:rPr>
          <w:rFonts w:ascii="Constantia" w:eastAsia="HGMinchoE" w:hAnsi="Constantia" w:cs="Times New Roman"/>
        </w:rPr>
      </w:pPr>
      <w:r w:rsidRPr="21745EA6">
        <w:rPr>
          <w:rFonts w:ascii="Constantia" w:eastAsia="HGMinchoE" w:hAnsi="Constantia" w:cs="Times New Roman"/>
          <w:b/>
        </w:rPr>
        <w:t>Input</w:t>
      </w:r>
      <w:r w:rsidRPr="21745EA6">
        <w:rPr>
          <w:rFonts w:ascii="Constantia" w:eastAsia="HGMinchoE" w:hAnsi="Constantia" w:cs="Times New Roman"/>
        </w:rPr>
        <w:t xml:space="preserve">: </w:t>
      </w:r>
      <w:r w:rsidR="2BD34475" w:rsidRPr="2BD34475">
        <w:rPr>
          <w:rFonts w:ascii="Constantia" w:eastAsia="HGMinchoE" w:hAnsi="Constantia" w:cs="Times New Roman"/>
        </w:rPr>
        <w:t>Valutato</w:t>
      </w:r>
    </w:p>
    <w:p w14:paraId="1758B1D3" w14:textId="69834A88" w:rsidR="00E90D20" w:rsidRPr="00C00BD3" w:rsidRDefault="00E90D20" w:rsidP="00C00BD3">
      <w:pPr>
        <w:ind w:firstLine="360"/>
        <w:jc w:val="both"/>
        <w:rPr>
          <w:rFonts w:ascii="Constantia" w:eastAsia="HGMinchoE" w:hAnsi="Constantia" w:cs="Times New Roman"/>
        </w:rPr>
      </w:pPr>
      <w:r w:rsidRPr="00E04C92">
        <w:rPr>
          <w:rFonts w:ascii="Constantia" w:eastAsia="HGMinchoE" w:hAnsi="Constantia" w:cs="Times New Roman"/>
          <w:b/>
        </w:rPr>
        <w:t>Output</w:t>
      </w:r>
      <w:r w:rsidRPr="00E04C92">
        <w:rPr>
          <w:rFonts w:ascii="Constantia" w:eastAsia="HGMinchoE" w:hAnsi="Constantia" w:cs="Times New Roman"/>
        </w:rPr>
        <w:t>:</w:t>
      </w:r>
      <w:r w:rsidR="00C00BD3">
        <w:rPr>
          <w:rFonts w:ascii="Constantia" w:eastAsia="HGMinchoE" w:hAnsi="Constantia" w:cs="Times New Roman"/>
        </w:rPr>
        <w:t xml:space="preserve"> Valutazione media dell’utente</w:t>
      </w:r>
      <w:r w:rsidRPr="00E04C92">
        <w:rPr>
          <w:rFonts w:ascii="Constantia" w:eastAsia="HGMinchoE" w:hAnsi="Constantia" w:cs="Times New Roman"/>
        </w:rPr>
        <w:t>.</w:t>
      </w:r>
    </w:p>
    <w:p w14:paraId="40AAB9BA" w14:textId="3A3917EB" w:rsidR="00E90D20" w:rsidRPr="00E04C92" w:rsidRDefault="00E90D20" w:rsidP="00E04C92">
      <w:pPr>
        <w:ind w:left="360"/>
        <w:jc w:val="both"/>
        <w:rPr>
          <w:rFonts w:ascii="Constantia" w:eastAsia="HGMinchoE" w:hAnsi="Constantia" w:cs="Times New Roman"/>
          <w:szCs w:val="24"/>
        </w:rPr>
      </w:pPr>
      <w:r w:rsidRPr="00E04C92">
        <w:rPr>
          <w:rFonts w:ascii="Constantia" w:eastAsia="HGMinchoE" w:hAnsi="Constantia" w:cs="Times New Roman"/>
          <w:b/>
        </w:rPr>
        <w:t>Frequenza giornaliera</w:t>
      </w:r>
      <w:r w:rsidRPr="00E04C92">
        <w:rPr>
          <w:rFonts w:ascii="Constantia" w:eastAsia="HGMinchoE" w:hAnsi="Constantia" w:cs="Times New Roman"/>
        </w:rPr>
        <w:t xml:space="preserve">: </w:t>
      </w:r>
      <w:r w:rsidR="00C00BD3">
        <w:rPr>
          <w:rFonts w:ascii="Constantia" w:eastAsia="HGMinchoE" w:hAnsi="Constantia" w:cs="Times New Roman"/>
        </w:rPr>
        <w:t>3.500</w:t>
      </w:r>
      <w:r w:rsidRPr="00E04C92">
        <w:rPr>
          <w:rFonts w:ascii="Constantia" w:eastAsia="HGMinchoE" w:hAnsi="Constantia" w:cs="Times New Roman"/>
        </w:rPr>
        <w:t>.</w:t>
      </w:r>
    </w:p>
    <w:p w14:paraId="70A3F8BF" w14:textId="77777777" w:rsidR="00E90D20" w:rsidRPr="00E04C92" w:rsidRDefault="00E90D20" w:rsidP="00E04C92">
      <w:pPr>
        <w:ind w:left="360"/>
        <w:jc w:val="both"/>
        <w:rPr>
          <w:rFonts w:ascii="Constantia" w:eastAsia="HGMinchoE" w:hAnsi="Constantia" w:cs="Times New Roman"/>
          <w:b/>
        </w:rPr>
      </w:pPr>
    </w:p>
    <w:p w14:paraId="5D8AB1F8" w14:textId="77777777" w:rsidR="00E90D20" w:rsidRDefault="00E90D20" w:rsidP="00E04C92">
      <w:pPr>
        <w:ind w:left="360"/>
        <w:jc w:val="both"/>
        <w:rPr>
          <w:rFonts w:ascii="Constantia" w:eastAsia="HGMinchoE" w:hAnsi="Constantia" w:cs="Times New Roman"/>
          <w:b/>
        </w:rPr>
      </w:pPr>
      <w:r w:rsidRPr="00E04C92">
        <w:rPr>
          <w:rFonts w:ascii="Constantia" w:eastAsia="HGMinchoE" w:hAnsi="Constantia" w:cs="Times New Roman"/>
          <w:b/>
        </w:rPr>
        <w:t>Parte di diagramma interessata:</w:t>
      </w:r>
    </w:p>
    <w:p w14:paraId="302A1F24" w14:textId="4189D2FE" w:rsidR="004607EA" w:rsidRDefault="00F10615" w:rsidP="00E04C92">
      <w:pPr>
        <w:ind w:left="360"/>
        <w:jc w:val="both"/>
        <w:rPr>
          <w:rFonts w:ascii="Constantia" w:eastAsia="HGMinchoE" w:hAnsi="Constantia" w:cs="Times New Roman"/>
          <w:b/>
        </w:rPr>
      </w:pPr>
      <w:r w:rsidRPr="00F10615">
        <w:rPr>
          <w:rFonts w:ascii="Constantia" w:eastAsia="HGMinchoE" w:hAnsi="Constantia" w:cs="Times New Roman"/>
          <w:b/>
          <w:noProof/>
        </w:rPr>
        <w:drawing>
          <wp:inline distT="0" distB="0" distL="0" distR="0" wp14:anchorId="5F702FEA" wp14:editId="6DEB1572">
            <wp:extent cx="2502029" cy="1485976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5CE2" w14:textId="77777777" w:rsidR="00F10615" w:rsidRPr="00E04C92" w:rsidRDefault="00F10615" w:rsidP="00E04C92">
      <w:pPr>
        <w:ind w:left="360"/>
        <w:jc w:val="both"/>
        <w:rPr>
          <w:rFonts w:ascii="Constantia" w:eastAsia="HGMinchoE" w:hAnsi="Constantia" w:cs="Times New Roman"/>
          <w:b/>
        </w:rPr>
      </w:pPr>
    </w:p>
    <w:p w14:paraId="711C3F17" w14:textId="77777777" w:rsidR="004B383D" w:rsidRDefault="004B383D" w:rsidP="004B383D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dei volumi interessata:</w:t>
      </w:r>
    </w:p>
    <w:tbl>
      <w:tblPr>
        <w:tblStyle w:val="Tabellagriglia2-colore61"/>
        <w:tblW w:w="7259" w:type="dxa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45"/>
      </w:tblGrid>
      <w:tr w:rsidR="004B383D" w14:paraId="32F746DA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3AD54A8" w14:textId="6260F56D" w:rsidR="004B383D" w:rsidRDefault="004B383D" w:rsidP="00E66B66">
            <w:pPr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Valutazione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B95A240" w14:textId="2D9D0690" w:rsidR="004B383D" w:rsidRPr="00A73264" w:rsidRDefault="004B383D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Entità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067E3656" w14:textId="77777777" w:rsidR="004B383D" w:rsidRPr="00A73264" w:rsidRDefault="004B383D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162.000</w:t>
            </w:r>
          </w:p>
        </w:tc>
      </w:tr>
    </w:tbl>
    <w:p w14:paraId="03CF9D93" w14:textId="77777777" w:rsidR="004B383D" w:rsidRDefault="004B383D" w:rsidP="004B383D">
      <w:pPr>
        <w:rPr>
          <w:rFonts w:ascii="Constantia" w:eastAsia="HGMinchoE" w:hAnsi="Constantia" w:cs="Times New Roman"/>
          <w:b/>
          <w:szCs w:val="24"/>
        </w:rPr>
      </w:pPr>
    </w:p>
    <w:p w14:paraId="21B96600" w14:textId="77777777" w:rsidR="002D2543" w:rsidRDefault="002D2543" w:rsidP="004B383D">
      <w:pPr>
        <w:rPr>
          <w:rFonts w:ascii="Constantia" w:eastAsia="HGMinchoE" w:hAnsi="Constantia" w:cs="Times New Roman"/>
          <w:b/>
          <w:szCs w:val="24"/>
        </w:rPr>
      </w:pPr>
    </w:p>
    <w:p w14:paraId="4EDCB5CA" w14:textId="77777777" w:rsidR="004B383D" w:rsidRDefault="004B383D" w:rsidP="004B383D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degli accessi interessata:</w:t>
      </w:r>
    </w:p>
    <w:tbl>
      <w:tblPr>
        <w:tblStyle w:val="Tabellagriglia2-colore61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4B383D" w14:paraId="186B65F9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  <w:hideMark/>
          </w:tcPr>
          <w:p w14:paraId="0436F8BA" w14:textId="77777777" w:rsidR="004B383D" w:rsidRDefault="004B383D" w:rsidP="00E66B66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Nome Costrutto</w:t>
            </w:r>
          </w:p>
        </w:tc>
        <w:tc>
          <w:tcPr>
            <w:tcW w:w="2400" w:type="dxa"/>
            <w:hideMark/>
          </w:tcPr>
          <w:p w14:paraId="4BF0B217" w14:textId="77777777" w:rsidR="004B383D" w:rsidRDefault="004B383D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Numero Operazioni elementari</w:t>
            </w:r>
          </w:p>
        </w:tc>
        <w:tc>
          <w:tcPr>
            <w:tcW w:w="2400" w:type="dxa"/>
            <w:hideMark/>
          </w:tcPr>
          <w:p w14:paraId="6BECF0DF" w14:textId="77777777" w:rsidR="004B383D" w:rsidRDefault="004B383D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Tipo Operazione</w:t>
            </w:r>
          </w:p>
        </w:tc>
        <w:tc>
          <w:tcPr>
            <w:tcW w:w="2400" w:type="dxa"/>
            <w:tcBorders>
              <w:right w:val="nil"/>
            </w:tcBorders>
            <w:hideMark/>
          </w:tcPr>
          <w:p w14:paraId="7BE19704" w14:textId="77777777" w:rsidR="004B383D" w:rsidRDefault="004B383D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Descrizione</w:t>
            </w:r>
          </w:p>
        </w:tc>
      </w:tr>
      <w:tr w:rsidR="00F804E4" w14:paraId="1A95339D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EC71A1B" w14:textId="5C5337DA" w:rsidR="00F804E4" w:rsidRDefault="00F804E4" w:rsidP="00E66B66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Valutazione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7412EE3" w14:textId="589EA25C" w:rsidR="00F804E4" w:rsidRDefault="00AD32CD" w:rsidP="00E66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</w:t>
            </w:r>
            <w:r w:rsidR="00C41B5C">
              <w:rPr>
                <w:rFonts w:ascii="Constantia" w:hAnsi="Constantia" w:cs="Times New Roman"/>
                <w:szCs w:val="24"/>
              </w:rPr>
              <w:t xml:space="preserve"> </w:t>
            </w:r>
            <w:r>
              <w:rPr>
                <w:rFonts w:ascii="Constantia" w:hAnsi="Constantia" w:cs="Times New Roman"/>
                <w:szCs w:val="24"/>
              </w:rPr>
              <w:t>×</w:t>
            </w:r>
            <w:r w:rsidR="00C41B5C">
              <w:rPr>
                <w:rFonts w:ascii="Constantia" w:hAnsi="Constantia" w:cs="Times New Roman"/>
                <w:szCs w:val="24"/>
              </w:rPr>
              <w:t xml:space="preserve"> 3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AB09354" w14:textId="7F928AE5" w:rsidR="00F804E4" w:rsidRDefault="00F804E4" w:rsidP="00E66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6310E7B0" w14:textId="20B6473A" w:rsidR="00F804E4" w:rsidRDefault="009F79D6" w:rsidP="00E66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 xml:space="preserve">Leggo </w:t>
            </w:r>
            <w:r w:rsidR="00ED0A2E">
              <w:rPr>
                <w:rFonts w:ascii="Constantia" w:hAnsi="Constantia" w:cs="Times New Roman"/>
                <w:szCs w:val="24"/>
              </w:rPr>
              <w:t xml:space="preserve">tutte </w:t>
            </w:r>
            <w:r w:rsidR="00572B3A">
              <w:rPr>
                <w:rFonts w:ascii="Constantia" w:hAnsi="Constantia" w:cs="Times New Roman"/>
                <w:szCs w:val="24"/>
              </w:rPr>
              <w:t>le valutazioni</w:t>
            </w:r>
            <w:r w:rsidR="005575C9">
              <w:rPr>
                <w:rFonts w:ascii="Constantia" w:hAnsi="Constantia" w:cs="Times New Roman"/>
                <w:szCs w:val="24"/>
              </w:rPr>
              <w:t xml:space="preserve"> dell’utente</w:t>
            </w:r>
          </w:p>
        </w:tc>
      </w:tr>
    </w:tbl>
    <w:p w14:paraId="42B2958B" w14:textId="77777777" w:rsidR="004B383D" w:rsidRDefault="004B383D" w:rsidP="004B383D">
      <w:pPr>
        <w:rPr>
          <w:rFonts w:ascii="Constantia" w:eastAsia="HGMinchoE" w:hAnsi="Constantia" w:cs="Times New Roman"/>
          <w:b/>
          <w:szCs w:val="24"/>
        </w:rPr>
      </w:pPr>
    </w:p>
    <w:p w14:paraId="581FC4D8" w14:textId="038B7B1F" w:rsidR="004B383D" w:rsidRDefault="004B383D" w:rsidP="004B383D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</w:t>
      </w:r>
      <w:r w:rsidR="0052243B">
        <w:rPr>
          <w:rFonts w:ascii="Constantia" w:eastAsia="HGMinchoE" w:hAnsi="Constantia" w:cs="Times New Roman"/>
          <w:b/>
          <w:szCs w:val="24"/>
        </w:rPr>
        <w:t>a</w:t>
      </w:r>
      <w:r>
        <w:rPr>
          <w:rFonts w:ascii="Constantia" w:eastAsia="HGMinchoE" w:hAnsi="Constantia" w:cs="Times New Roman"/>
          <w:b/>
          <w:szCs w:val="24"/>
        </w:rPr>
        <w:t xml:space="preserve"> delle operazioni:</w:t>
      </w:r>
    </w:p>
    <w:tbl>
      <w:tblPr>
        <w:tblStyle w:val="Tabellagriglia6acolori-colore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383D" w:rsidRPr="00AD1D75" w14:paraId="06ED9BE5" w14:textId="77777777" w:rsidTr="00E66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CF7A05" w14:textId="77777777" w:rsidR="004B383D" w:rsidRPr="00AD1D75" w:rsidRDefault="004B383D" w:rsidP="00E66B66">
            <w:pPr>
              <w:rPr>
                <w:b w:val="0"/>
                <w:color w:val="auto"/>
                <w:szCs w:val="24"/>
              </w:rPr>
            </w:pPr>
            <w:r w:rsidRPr="00AD1D75">
              <w:rPr>
                <w:b w:val="0"/>
                <w:color w:val="auto"/>
                <w:szCs w:val="24"/>
              </w:rPr>
              <w:t>Totale operazioni elementari per singola operazione</w:t>
            </w:r>
          </w:p>
        </w:tc>
        <w:tc>
          <w:tcPr>
            <w:tcW w:w="4814" w:type="dxa"/>
          </w:tcPr>
          <w:p w14:paraId="1388ECB5" w14:textId="52D82A95" w:rsidR="004B383D" w:rsidRPr="00AD1D75" w:rsidRDefault="00F10615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>3</w:t>
            </w:r>
          </w:p>
        </w:tc>
      </w:tr>
      <w:tr w:rsidR="00797B5D" w:rsidRPr="00797B5D" w14:paraId="0FB91206" w14:textId="77777777" w:rsidTr="00E66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82663F" w14:textId="77777777" w:rsidR="004B383D" w:rsidRPr="00797B5D" w:rsidRDefault="004B383D" w:rsidP="00E66B66">
            <w:pPr>
              <w:rPr>
                <w:b w:val="0"/>
                <w:color w:val="auto"/>
                <w:szCs w:val="24"/>
              </w:rPr>
            </w:pPr>
            <w:r w:rsidRPr="00797B5D">
              <w:rPr>
                <w:b w:val="0"/>
                <w:color w:val="auto"/>
                <w:szCs w:val="24"/>
              </w:rPr>
              <w:t>Totale operazioni elementari al giorno</w:t>
            </w:r>
          </w:p>
        </w:tc>
        <w:tc>
          <w:tcPr>
            <w:tcW w:w="4814" w:type="dxa"/>
          </w:tcPr>
          <w:p w14:paraId="799978B8" w14:textId="615723E8" w:rsidR="004B383D" w:rsidRPr="004B6199" w:rsidRDefault="004B6199" w:rsidP="004B6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4B6199">
              <w:rPr>
                <w:color w:val="auto"/>
                <w:szCs w:val="24"/>
              </w:rPr>
              <w:t xml:space="preserve">3 </w:t>
            </w:r>
            <w:r w:rsidR="004B383D" w:rsidRPr="004B6199">
              <w:rPr>
                <w:color w:val="auto"/>
                <w:szCs w:val="24"/>
              </w:rPr>
              <w:t xml:space="preserve">× </w:t>
            </w:r>
            <w:r w:rsidR="003A2709" w:rsidRPr="004B6199">
              <w:rPr>
                <w:color w:val="auto"/>
                <w:szCs w:val="24"/>
              </w:rPr>
              <w:t>3.500</w:t>
            </w:r>
            <w:r w:rsidR="004B383D" w:rsidRPr="004B6199">
              <w:rPr>
                <w:color w:val="auto"/>
                <w:szCs w:val="24"/>
              </w:rPr>
              <w:t xml:space="preserve"> = </w:t>
            </w:r>
            <w:r w:rsidR="00797B5D" w:rsidRPr="004B6199">
              <w:rPr>
                <w:color w:val="auto"/>
                <w:szCs w:val="24"/>
              </w:rPr>
              <w:t>1</w:t>
            </w:r>
            <w:r w:rsidR="003108A0" w:rsidRPr="004B6199">
              <w:rPr>
                <w:color w:val="auto"/>
                <w:szCs w:val="24"/>
              </w:rPr>
              <w:t>0.500</w:t>
            </w:r>
          </w:p>
        </w:tc>
      </w:tr>
    </w:tbl>
    <w:p w14:paraId="758A2262" w14:textId="77777777" w:rsidR="00F272E8" w:rsidRPr="00797B5D" w:rsidRDefault="00F272E8" w:rsidP="004B383D">
      <w:pPr>
        <w:rPr>
          <w:b/>
          <w:szCs w:val="24"/>
        </w:rPr>
      </w:pPr>
    </w:p>
    <w:p w14:paraId="18121006" w14:textId="425E9A87" w:rsidR="00DA399A" w:rsidRPr="00DA399A" w:rsidRDefault="00BA6330" w:rsidP="00DA399A">
      <w:pPr>
        <w:pStyle w:val="Paragrafoelenco"/>
        <w:numPr>
          <w:ilvl w:val="0"/>
          <w:numId w:val="4"/>
        </w:numPr>
        <w:jc w:val="both"/>
        <w:rPr>
          <w:rFonts w:ascii="Constantia" w:eastAsia="HGMinchoE" w:hAnsi="Constantia" w:cs="Times New Roman"/>
          <w:b/>
        </w:rPr>
      </w:pPr>
      <w:r>
        <w:rPr>
          <w:rFonts w:ascii="Constantia" w:eastAsia="HGMinchoE" w:hAnsi="Constantia" w:cs="Times New Roman"/>
          <w:b/>
        </w:rPr>
        <w:lastRenderedPageBreak/>
        <w:t>Ricerca Pool ordinati per lunghezza del tragitto</w:t>
      </w:r>
    </w:p>
    <w:p w14:paraId="07FD6490" w14:textId="1546BD1D" w:rsidR="00DA399A" w:rsidRPr="00E04C92" w:rsidRDefault="00DA399A" w:rsidP="00DA399A">
      <w:pPr>
        <w:spacing w:before="0" w:after="0"/>
        <w:ind w:left="360"/>
        <w:jc w:val="both"/>
        <w:rPr>
          <w:rFonts w:ascii="Constantia" w:eastAsia="HGMinchoE" w:hAnsi="Constantia" w:cs="Times New Roman"/>
        </w:rPr>
      </w:pPr>
      <w:r w:rsidRPr="00E04C92">
        <w:rPr>
          <w:rFonts w:ascii="Constantia" w:eastAsia="HGMinchoE" w:hAnsi="Constantia" w:cs="Times New Roman"/>
          <w:b/>
        </w:rPr>
        <w:t>Descrizione</w:t>
      </w:r>
      <w:r w:rsidRPr="00E04C92">
        <w:rPr>
          <w:rFonts w:ascii="Constantia" w:eastAsia="HGMinchoE" w:hAnsi="Constantia" w:cs="Times New Roman"/>
        </w:rPr>
        <w:t xml:space="preserve">: </w:t>
      </w:r>
      <w:r w:rsidR="00BA6330">
        <w:rPr>
          <w:rFonts w:ascii="Constantia" w:eastAsia="HGMinchoE" w:hAnsi="Constantia" w:cs="Times New Roman"/>
        </w:rPr>
        <w:t xml:space="preserve">Visualizza </w:t>
      </w:r>
      <w:r w:rsidR="00A06D6A">
        <w:rPr>
          <w:rFonts w:ascii="Constantia" w:eastAsia="HGMinchoE" w:hAnsi="Constantia" w:cs="Times New Roman"/>
        </w:rPr>
        <w:t xml:space="preserve">in ordine di lunghezza </w:t>
      </w:r>
      <w:r w:rsidR="00BA6330">
        <w:rPr>
          <w:rFonts w:ascii="Constantia" w:eastAsia="HGMinchoE" w:hAnsi="Constantia" w:cs="Times New Roman"/>
        </w:rPr>
        <w:t xml:space="preserve">i pool disponibili per un tragitto </w:t>
      </w:r>
    </w:p>
    <w:p w14:paraId="1F07AC80" w14:textId="6EAB0668" w:rsidR="00DA399A" w:rsidRPr="00E04C92" w:rsidRDefault="00DA399A" w:rsidP="00DA399A">
      <w:pPr>
        <w:ind w:firstLine="360"/>
        <w:rPr>
          <w:rFonts w:ascii="Constantia" w:eastAsia="HGMinchoE" w:hAnsi="Constantia" w:cs="Times New Roman"/>
        </w:rPr>
      </w:pPr>
      <w:r w:rsidRPr="21745EA6">
        <w:rPr>
          <w:rFonts w:ascii="Constantia" w:eastAsia="HGMinchoE" w:hAnsi="Constantia" w:cs="Times New Roman"/>
          <w:b/>
        </w:rPr>
        <w:t>Input</w:t>
      </w:r>
      <w:r w:rsidRPr="21745EA6">
        <w:rPr>
          <w:rFonts w:ascii="Constantia" w:eastAsia="HGMinchoE" w:hAnsi="Constantia" w:cs="Times New Roman"/>
        </w:rPr>
        <w:t xml:space="preserve">: </w:t>
      </w:r>
      <w:proofErr w:type="spellStart"/>
      <w:r w:rsidR="00D60858">
        <w:rPr>
          <w:rFonts w:ascii="Constantia" w:eastAsia="HGMinchoE" w:hAnsi="Constantia" w:cs="Times New Roman"/>
        </w:rPr>
        <w:t>PosizionePartenza</w:t>
      </w:r>
      <w:proofErr w:type="spellEnd"/>
      <w:r w:rsidR="00D60858">
        <w:rPr>
          <w:rFonts w:ascii="Constantia" w:eastAsia="HGMinchoE" w:hAnsi="Constantia" w:cs="Times New Roman"/>
        </w:rPr>
        <w:t xml:space="preserve">, </w:t>
      </w:r>
      <w:proofErr w:type="spellStart"/>
      <w:r w:rsidR="00D60858">
        <w:rPr>
          <w:rFonts w:ascii="Constantia" w:eastAsia="HGMinchoE" w:hAnsi="Constantia" w:cs="Times New Roman"/>
        </w:rPr>
        <w:t>PosizioneArrivo</w:t>
      </w:r>
      <w:proofErr w:type="spellEnd"/>
    </w:p>
    <w:p w14:paraId="04716938" w14:textId="347B0E81" w:rsidR="00DA399A" w:rsidRPr="00C00BD3" w:rsidRDefault="00DA399A" w:rsidP="00DA399A">
      <w:pPr>
        <w:ind w:firstLine="360"/>
        <w:jc w:val="both"/>
        <w:rPr>
          <w:rFonts w:ascii="Constantia" w:eastAsia="HGMinchoE" w:hAnsi="Constantia" w:cs="Times New Roman"/>
        </w:rPr>
      </w:pPr>
      <w:r w:rsidRPr="00E04C92">
        <w:rPr>
          <w:rFonts w:ascii="Constantia" w:eastAsia="HGMinchoE" w:hAnsi="Constantia" w:cs="Times New Roman"/>
          <w:b/>
        </w:rPr>
        <w:t>Output</w:t>
      </w:r>
      <w:r w:rsidRPr="00E04C92">
        <w:rPr>
          <w:rFonts w:ascii="Constantia" w:eastAsia="HGMinchoE" w:hAnsi="Constantia" w:cs="Times New Roman"/>
        </w:rPr>
        <w:t>:</w:t>
      </w:r>
      <w:r>
        <w:rPr>
          <w:rFonts w:ascii="Constantia" w:eastAsia="HGMinchoE" w:hAnsi="Constantia" w:cs="Times New Roman"/>
        </w:rPr>
        <w:t xml:space="preserve"> </w:t>
      </w:r>
      <w:r w:rsidR="00D60858">
        <w:rPr>
          <w:rFonts w:ascii="Constantia" w:eastAsia="HGMinchoE" w:hAnsi="Constantia" w:cs="Times New Roman"/>
        </w:rPr>
        <w:t xml:space="preserve">Visualizzazione </w:t>
      </w:r>
      <w:r w:rsidR="006B6E0D">
        <w:rPr>
          <w:rFonts w:ascii="Constantia" w:eastAsia="HGMinchoE" w:hAnsi="Constantia" w:cs="Times New Roman"/>
        </w:rPr>
        <w:t>in ordine decrescente</w:t>
      </w:r>
      <w:r w:rsidR="00B70805">
        <w:rPr>
          <w:rFonts w:ascii="Constantia" w:eastAsia="HGMinchoE" w:hAnsi="Constantia" w:cs="Times New Roman"/>
        </w:rPr>
        <w:t xml:space="preserve"> di lunghezza</w:t>
      </w:r>
      <w:r w:rsidR="006B6E0D">
        <w:rPr>
          <w:rFonts w:ascii="Constantia" w:eastAsia="HGMinchoE" w:hAnsi="Constantia" w:cs="Times New Roman"/>
        </w:rPr>
        <w:t xml:space="preserve"> dei pool disponibili</w:t>
      </w:r>
      <w:r w:rsidRPr="00E04C92">
        <w:rPr>
          <w:rFonts w:ascii="Constantia" w:eastAsia="HGMinchoE" w:hAnsi="Constantia" w:cs="Times New Roman"/>
        </w:rPr>
        <w:t>.</w:t>
      </w:r>
    </w:p>
    <w:p w14:paraId="0DDE3E19" w14:textId="2BF29223" w:rsidR="00DA399A" w:rsidRPr="00E04C92" w:rsidRDefault="00DA399A" w:rsidP="00DA399A">
      <w:pPr>
        <w:ind w:left="360"/>
        <w:jc w:val="both"/>
        <w:rPr>
          <w:rFonts w:ascii="Constantia" w:eastAsia="HGMinchoE" w:hAnsi="Constantia" w:cs="Times New Roman"/>
          <w:szCs w:val="24"/>
        </w:rPr>
      </w:pPr>
      <w:r w:rsidRPr="00E04C92">
        <w:rPr>
          <w:rFonts w:ascii="Constantia" w:eastAsia="HGMinchoE" w:hAnsi="Constantia" w:cs="Times New Roman"/>
          <w:b/>
        </w:rPr>
        <w:t>Frequenza giornaliera</w:t>
      </w:r>
      <w:r w:rsidRPr="00E04C92">
        <w:rPr>
          <w:rFonts w:ascii="Constantia" w:eastAsia="HGMinchoE" w:hAnsi="Constantia" w:cs="Times New Roman"/>
        </w:rPr>
        <w:t xml:space="preserve">: </w:t>
      </w:r>
      <w:r w:rsidR="006623E6">
        <w:rPr>
          <w:rFonts w:ascii="Constantia" w:eastAsia="HGMinchoE" w:hAnsi="Constantia" w:cs="Times New Roman"/>
        </w:rPr>
        <w:t>500</w:t>
      </w:r>
    </w:p>
    <w:p w14:paraId="2200F3C4" w14:textId="77777777" w:rsidR="00DA399A" w:rsidRPr="00E04C92" w:rsidRDefault="00DA399A" w:rsidP="00DA399A">
      <w:pPr>
        <w:ind w:left="360"/>
        <w:jc w:val="both"/>
        <w:rPr>
          <w:rFonts w:ascii="Constantia" w:eastAsia="HGMinchoE" w:hAnsi="Constantia" w:cs="Times New Roman"/>
          <w:b/>
        </w:rPr>
      </w:pPr>
    </w:p>
    <w:p w14:paraId="19945FE7" w14:textId="1D9088F0" w:rsidR="00DA399A" w:rsidRDefault="00DA399A" w:rsidP="00DA399A">
      <w:pPr>
        <w:ind w:left="360"/>
        <w:jc w:val="both"/>
        <w:rPr>
          <w:rFonts w:ascii="Constantia" w:eastAsia="HGMinchoE" w:hAnsi="Constantia" w:cs="Times New Roman"/>
          <w:b/>
        </w:rPr>
      </w:pPr>
      <w:r w:rsidRPr="00E04C92">
        <w:rPr>
          <w:rFonts w:ascii="Constantia" w:eastAsia="HGMinchoE" w:hAnsi="Constantia" w:cs="Times New Roman"/>
          <w:b/>
        </w:rPr>
        <w:t>Parte di diagramma interessata:</w:t>
      </w:r>
    </w:p>
    <w:p w14:paraId="4CE2343B" w14:textId="5B0A36AB" w:rsidR="003B4486" w:rsidRDefault="003B4486" w:rsidP="00DA399A">
      <w:pPr>
        <w:ind w:left="360"/>
        <w:jc w:val="both"/>
        <w:rPr>
          <w:rFonts w:ascii="Constantia" w:eastAsia="HGMinchoE" w:hAnsi="Constantia" w:cs="Times New Roman"/>
          <w:b/>
        </w:rPr>
      </w:pPr>
      <w:r w:rsidRPr="003B4486">
        <w:rPr>
          <w:rFonts w:ascii="Constantia" w:eastAsia="HGMinchoE" w:hAnsi="Constantia" w:cs="Times New Roman"/>
          <w:b/>
          <w:noProof/>
        </w:rPr>
        <w:drawing>
          <wp:inline distT="0" distB="0" distL="0" distR="0" wp14:anchorId="31E01351" wp14:editId="70BA8F86">
            <wp:extent cx="6120130" cy="2308225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CF25" w14:textId="4F9567DE" w:rsidR="00DA399A" w:rsidRDefault="00DA399A" w:rsidP="00DA399A">
      <w:pPr>
        <w:ind w:left="360"/>
        <w:jc w:val="both"/>
        <w:rPr>
          <w:rFonts w:ascii="Constantia" w:eastAsia="HGMinchoE" w:hAnsi="Constantia" w:cs="Times New Roman"/>
          <w:b/>
        </w:rPr>
      </w:pPr>
    </w:p>
    <w:p w14:paraId="012AC16C" w14:textId="77777777" w:rsidR="00DA399A" w:rsidRPr="00E04C92" w:rsidRDefault="00DA399A" w:rsidP="00DA399A">
      <w:pPr>
        <w:ind w:left="360"/>
        <w:jc w:val="both"/>
        <w:rPr>
          <w:rFonts w:ascii="Constantia" w:eastAsia="HGMinchoE" w:hAnsi="Constantia" w:cs="Times New Roman"/>
          <w:b/>
        </w:rPr>
      </w:pPr>
    </w:p>
    <w:p w14:paraId="604AECD4" w14:textId="77777777" w:rsidR="00DA399A" w:rsidRDefault="00DA399A" w:rsidP="00DA399A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dei volumi interessata:</w:t>
      </w:r>
    </w:p>
    <w:tbl>
      <w:tblPr>
        <w:tblStyle w:val="Tabellagriglia2-colore61"/>
        <w:tblW w:w="7259" w:type="dxa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45"/>
      </w:tblGrid>
      <w:tr w:rsidR="004213A4" w:rsidRPr="004213A4" w14:paraId="2DF29492" w14:textId="77777777" w:rsidTr="0054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56C5B62" w14:textId="7842F1F1" w:rsidR="004213A4" w:rsidRPr="004213A4" w:rsidRDefault="004213A4" w:rsidP="004213A4">
            <w:pPr>
              <w:rPr>
                <w:rFonts w:ascii="Constantia" w:hAnsi="Constantia" w:cs="Times New Roman"/>
                <w:b w:val="0"/>
                <w:szCs w:val="24"/>
              </w:rPr>
            </w:pPr>
            <w:proofErr w:type="spellStart"/>
            <w:r w:rsidRPr="004213A4">
              <w:rPr>
                <w:rFonts w:ascii="Constantia" w:hAnsi="Constantia" w:cs="Times New Roman"/>
                <w:b w:val="0"/>
                <w:szCs w:val="24"/>
              </w:rPr>
              <w:t>Posizone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8FA7FCB" w14:textId="77777777" w:rsidR="004213A4" w:rsidRPr="004213A4" w:rsidRDefault="004213A4" w:rsidP="00421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 w:rsidRPr="004213A4">
              <w:rPr>
                <w:rFonts w:ascii="Constantia" w:hAnsi="Constantia" w:cs="Times New Roman"/>
                <w:b w:val="0"/>
                <w:szCs w:val="24"/>
              </w:rPr>
              <w:t>Entità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5D054345" w14:textId="7CC54629" w:rsidR="004213A4" w:rsidRPr="004213A4" w:rsidRDefault="004213A4" w:rsidP="00421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 w:rsidRPr="004213A4">
              <w:rPr>
                <w:b w:val="0"/>
                <w:szCs w:val="24"/>
              </w:rPr>
              <w:t>9.576.000</w:t>
            </w:r>
          </w:p>
        </w:tc>
      </w:tr>
      <w:tr w:rsidR="004213A4" w:rsidRPr="004213A4" w14:paraId="40EE5F3F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A666A23" w14:textId="58B957C5" w:rsidR="004213A4" w:rsidRPr="004213A4" w:rsidRDefault="004213A4" w:rsidP="004213A4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4213A4">
              <w:rPr>
                <w:rFonts w:ascii="Constantia" w:hAnsi="Constantia" w:cs="Times New Roman"/>
                <w:b w:val="0"/>
                <w:szCs w:val="24"/>
              </w:rPr>
              <w:t>Tracciamento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602A38D" w14:textId="6D7BAC12" w:rsidR="004213A4" w:rsidRPr="004213A4" w:rsidRDefault="004213A4" w:rsidP="004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4213A4">
              <w:rPr>
                <w:rFonts w:ascii="Constantia" w:hAnsi="Constantia" w:cs="Times New Roman"/>
                <w:szCs w:val="24"/>
              </w:rPr>
              <w:t>Relazione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E48FBBD" w14:textId="30339A59" w:rsidR="004213A4" w:rsidRPr="004213A4" w:rsidRDefault="004213A4" w:rsidP="004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4213A4">
              <w:rPr>
                <w:szCs w:val="24"/>
              </w:rPr>
              <w:t>9.576.000</w:t>
            </w:r>
          </w:p>
        </w:tc>
      </w:tr>
      <w:tr w:rsidR="004213A4" w:rsidRPr="004213A4" w14:paraId="4E2B9986" w14:textId="77777777" w:rsidTr="0054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6A7425B" w14:textId="5856B017" w:rsidR="004213A4" w:rsidRPr="004213A4" w:rsidRDefault="004213A4" w:rsidP="004213A4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4213A4">
              <w:rPr>
                <w:rFonts w:ascii="Constantia" w:hAnsi="Constantia" w:cs="Times New Roman"/>
                <w:b w:val="0"/>
                <w:szCs w:val="24"/>
              </w:rPr>
              <w:t>Tragitto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9A97999" w14:textId="715C5099" w:rsidR="004213A4" w:rsidRPr="004213A4" w:rsidRDefault="004213A4" w:rsidP="00421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4213A4"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15AAA293" w14:textId="4141118B" w:rsidR="004213A4" w:rsidRPr="004213A4" w:rsidRDefault="004213A4" w:rsidP="00421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4213A4">
              <w:rPr>
                <w:rFonts w:ascii="Constantia" w:hAnsi="Constantia" w:cs="Times New Roman"/>
                <w:szCs w:val="24"/>
              </w:rPr>
              <w:t>171.000</w:t>
            </w:r>
          </w:p>
        </w:tc>
      </w:tr>
      <w:tr w:rsidR="004213A4" w:rsidRPr="004213A4" w14:paraId="3E4F4A33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16A4058" w14:textId="793B88A4" w:rsidR="004213A4" w:rsidRPr="004213A4" w:rsidRDefault="004213A4" w:rsidP="004213A4">
            <w:pPr>
              <w:rPr>
                <w:rFonts w:ascii="Constantia" w:hAnsi="Constantia" w:cs="Times New Roman"/>
                <w:b w:val="0"/>
                <w:szCs w:val="24"/>
              </w:rPr>
            </w:pPr>
            <w:proofErr w:type="spellStart"/>
            <w:r w:rsidRPr="004213A4">
              <w:rPr>
                <w:rFonts w:ascii="Constantia" w:hAnsi="Constantia" w:cs="Times New Roman"/>
                <w:b w:val="0"/>
                <w:szCs w:val="24"/>
              </w:rPr>
              <w:t>TragittoPool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43329BE" w14:textId="5BF5DA8E" w:rsidR="004213A4" w:rsidRPr="004213A4" w:rsidRDefault="004213A4" w:rsidP="004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4213A4">
              <w:rPr>
                <w:rFonts w:ascii="Constantia" w:hAnsi="Constantia" w:cs="Times New Roman"/>
                <w:szCs w:val="24"/>
              </w:rPr>
              <w:t>Relazione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39D51339" w14:textId="0CEEBFC3" w:rsidR="004213A4" w:rsidRPr="004213A4" w:rsidRDefault="004213A4" w:rsidP="004213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4213A4">
              <w:rPr>
                <w:rFonts w:ascii="Constantia" w:hAnsi="Constantia" w:cs="Times New Roman"/>
                <w:szCs w:val="24"/>
              </w:rPr>
              <w:t>36.000</w:t>
            </w:r>
          </w:p>
        </w:tc>
      </w:tr>
      <w:tr w:rsidR="004213A4" w:rsidRPr="004213A4" w14:paraId="32C89D88" w14:textId="77777777" w:rsidTr="0054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75D6237" w14:textId="5ED76868" w:rsidR="004213A4" w:rsidRPr="004213A4" w:rsidRDefault="004213A4" w:rsidP="004213A4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4213A4">
              <w:rPr>
                <w:rFonts w:ascii="Constantia" w:hAnsi="Constantia" w:cs="Times New Roman"/>
                <w:b w:val="0"/>
                <w:szCs w:val="24"/>
              </w:rPr>
              <w:t>Pool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48DA395" w14:textId="1DE09936" w:rsidR="004213A4" w:rsidRPr="004213A4" w:rsidRDefault="004213A4" w:rsidP="00421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proofErr w:type="spellStart"/>
            <w:r w:rsidRPr="004213A4">
              <w:rPr>
                <w:rFonts w:ascii="Constantia" w:hAnsi="Constantia" w:cs="Times New Roman"/>
                <w:szCs w:val="24"/>
              </w:rPr>
              <w:t>Entita</w:t>
            </w:r>
            <w:proofErr w:type="spellEnd"/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08C96F89" w14:textId="4E189E58" w:rsidR="004213A4" w:rsidRPr="004213A4" w:rsidRDefault="004213A4" w:rsidP="00421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4213A4">
              <w:rPr>
                <w:rFonts w:ascii="Constantia" w:hAnsi="Constantia" w:cs="Times New Roman"/>
                <w:szCs w:val="24"/>
              </w:rPr>
              <w:t>36.000</w:t>
            </w:r>
          </w:p>
        </w:tc>
      </w:tr>
    </w:tbl>
    <w:p w14:paraId="4E3A6B19" w14:textId="77777777" w:rsidR="00DA399A" w:rsidRPr="004213A4" w:rsidRDefault="00DA399A" w:rsidP="00DA399A"/>
    <w:p w14:paraId="15E451FA" w14:textId="03F0797A" w:rsidR="00DA399A" w:rsidRDefault="00DA399A" w:rsidP="00DA399A">
      <w:pPr>
        <w:rPr>
          <w:rFonts w:ascii="Constantia" w:eastAsia="HGMinchoE" w:hAnsi="Constantia" w:cs="Times New Roman"/>
          <w:b/>
          <w:szCs w:val="24"/>
        </w:rPr>
      </w:pPr>
    </w:p>
    <w:p w14:paraId="3B70E542" w14:textId="7517E7B2" w:rsidR="00166304" w:rsidRDefault="00166304" w:rsidP="00DA399A">
      <w:pPr>
        <w:rPr>
          <w:rFonts w:ascii="Constantia" w:eastAsia="HGMinchoE" w:hAnsi="Constantia" w:cs="Times New Roman"/>
          <w:b/>
          <w:szCs w:val="24"/>
        </w:rPr>
      </w:pPr>
    </w:p>
    <w:p w14:paraId="312085E3" w14:textId="47BD106F" w:rsidR="00166304" w:rsidRDefault="00166304" w:rsidP="00DA399A">
      <w:pPr>
        <w:rPr>
          <w:rFonts w:ascii="Constantia" w:eastAsia="HGMinchoE" w:hAnsi="Constantia" w:cs="Times New Roman"/>
          <w:b/>
          <w:szCs w:val="24"/>
        </w:rPr>
      </w:pPr>
    </w:p>
    <w:p w14:paraId="3B2C4A4A" w14:textId="77777777" w:rsidR="00166304" w:rsidRDefault="00166304" w:rsidP="00DA399A">
      <w:pPr>
        <w:rPr>
          <w:rFonts w:ascii="Constantia" w:eastAsia="HGMinchoE" w:hAnsi="Constantia" w:cs="Times New Roman"/>
          <w:b/>
          <w:szCs w:val="24"/>
        </w:rPr>
      </w:pPr>
    </w:p>
    <w:p w14:paraId="7329A801" w14:textId="77777777" w:rsidR="00DA399A" w:rsidRDefault="00DA399A" w:rsidP="00DA399A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lastRenderedPageBreak/>
        <w:t>Tavola degli accessi interessata:</w:t>
      </w:r>
    </w:p>
    <w:tbl>
      <w:tblPr>
        <w:tblStyle w:val="Tabellagriglia2-colore61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DA399A" w14:paraId="3C016EB4" w14:textId="77777777" w:rsidTr="0054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  <w:hideMark/>
          </w:tcPr>
          <w:p w14:paraId="201F1372" w14:textId="77777777" w:rsidR="00DA399A" w:rsidRDefault="00DA399A" w:rsidP="0054590E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Nome Costrutto</w:t>
            </w:r>
          </w:p>
        </w:tc>
        <w:tc>
          <w:tcPr>
            <w:tcW w:w="2400" w:type="dxa"/>
            <w:hideMark/>
          </w:tcPr>
          <w:p w14:paraId="6339B13D" w14:textId="77777777" w:rsidR="00DA399A" w:rsidRDefault="00DA399A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Numero Operazioni elementari</w:t>
            </w:r>
          </w:p>
        </w:tc>
        <w:tc>
          <w:tcPr>
            <w:tcW w:w="2400" w:type="dxa"/>
            <w:hideMark/>
          </w:tcPr>
          <w:p w14:paraId="37514D2C" w14:textId="77777777" w:rsidR="00DA399A" w:rsidRDefault="00DA399A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Tipo Operazione</w:t>
            </w:r>
          </w:p>
        </w:tc>
        <w:tc>
          <w:tcPr>
            <w:tcW w:w="2400" w:type="dxa"/>
            <w:tcBorders>
              <w:right w:val="nil"/>
            </w:tcBorders>
            <w:hideMark/>
          </w:tcPr>
          <w:p w14:paraId="450A6CEC" w14:textId="77777777" w:rsidR="00DA399A" w:rsidRDefault="00DA399A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Descrizione</w:t>
            </w:r>
          </w:p>
        </w:tc>
      </w:tr>
      <w:tr w:rsidR="00735FD2" w14:paraId="7C358E3E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</w:tcPr>
          <w:p w14:paraId="07DB961A" w14:textId="75BA21D7" w:rsidR="00735FD2" w:rsidRDefault="00735FD2" w:rsidP="00735FD2">
            <w:pPr>
              <w:rPr>
                <w:rFonts w:ascii="Constantia" w:hAnsi="Constantia" w:cs="Times New Roman"/>
                <w:szCs w:val="24"/>
              </w:rPr>
            </w:pPr>
            <w:r w:rsidRPr="00735FD2">
              <w:rPr>
                <w:rFonts w:ascii="Constantia" w:hAnsi="Constantia" w:cs="Times New Roman"/>
                <w:b w:val="0"/>
                <w:szCs w:val="24"/>
              </w:rPr>
              <w:t>Pool</w:t>
            </w:r>
          </w:p>
        </w:tc>
        <w:tc>
          <w:tcPr>
            <w:tcW w:w="2400" w:type="dxa"/>
          </w:tcPr>
          <w:p w14:paraId="0E1A22C3" w14:textId="0CFDA3E4" w:rsidR="00735FD2" w:rsidRDefault="00735FD2" w:rsidP="00735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 × 10</w:t>
            </w:r>
            <w:r w:rsidR="00F56F1F">
              <w:rPr>
                <w:rFonts w:ascii="Constantia" w:hAnsi="Constantia" w:cs="Times New Roman"/>
                <w:szCs w:val="24"/>
              </w:rPr>
              <w:t>=10</w:t>
            </w:r>
          </w:p>
        </w:tc>
        <w:tc>
          <w:tcPr>
            <w:tcW w:w="2400" w:type="dxa"/>
          </w:tcPr>
          <w:p w14:paraId="1BB458FA" w14:textId="297967E5" w:rsidR="00735FD2" w:rsidRDefault="00735FD2" w:rsidP="00735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right w:val="nil"/>
            </w:tcBorders>
          </w:tcPr>
          <w:p w14:paraId="70C622E5" w14:textId="61774976" w:rsidR="00735FD2" w:rsidRDefault="00735FD2" w:rsidP="00735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Leggo il codice del pool</w:t>
            </w:r>
            <w:r w:rsidR="009B139C">
              <w:rPr>
                <w:rFonts w:ascii="Constantia" w:hAnsi="Constantia" w:cs="Times New Roman"/>
                <w:szCs w:val="24"/>
              </w:rPr>
              <w:t xml:space="preserve">. Si suppone che si abbiano </w:t>
            </w:r>
            <w:proofErr w:type="gramStart"/>
            <w:r w:rsidR="009B139C">
              <w:rPr>
                <w:rFonts w:ascii="Constantia" w:hAnsi="Constantia" w:cs="Times New Roman"/>
                <w:szCs w:val="24"/>
              </w:rPr>
              <w:t>10</w:t>
            </w:r>
            <w:proofErr w:type="gramEnd"/>
            <w:r w:rsidR="009B139C">
              <w:rPr>
                <w:rFonts w:ascii="Constantia" w:hAnsi="Constantia" w:cs="Times New Roman"/>
                <w:szCs w:val="24"/>
              </w:rPr>
              <w:t xml:space="preserve"> pool in stato aperto per le posizioni date in input</w:t>
            </w:r>
          </w:p>
        </w:tc>
      </w:tr>
      <w:tr w:rsidR="00735FD2" w14:paraId="44B31BC9" w14:textId="77777777" w:rsidTr="0054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</w:tcPr>
          <w:p w14:paraId="79EC2DC8" w14:textId="3C4376FA" w:rsidR="00735FD2" w:rsidRPr="00484217" w:rsidRDefault="00735FD2" w:rsidP="00735FD2">
            <w:pPr>
              <w:rPr>
                <w:rFonts w:ascii="Constantia" w:hAnsi="Constantia" w:cs="Times New Roman"/>
                <w:b w:val="0"/>
                <w:szCs w:val="24"/>
              </w:rPr>
            </w:pPr>
            <w:proofErr w:type="spellStart"/>
            <w:r w:rsidRPr="00484217">
              <w:rPr>
                <w:rFonts w:ascii="Constantia" w:hAnsi="Constantia" w:cs="Times New Roman"/>
                <w:b w:val="0"/>
                <w:szCs w:val="24"/>
              </w:rPr>
              <w:t>TragittoPool</w:t>
            </w:r>
            <w:proofErr w:type="spellEnd"/>
          </w:p>
        </w:tc>
        <w:tc>
          <w:tcPr>
            <w:tcW w:w="2400" w:type="dxa"/>
          </w:tcPr>
          <w:p w14:paraId="74A544F8" w14:textId="5E0714D7" w:rsidR="00735FD2" w:rsidRDefault="00735FD2" w:rsidP="00735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 × 10</w:t>
            </w:r>
            <w:r w:rsidR="00F56F1F">
              <w:rPr>
                <w:rFonts w:ascii="Constantia" w:hAnsi="Constantia" w:cs="Times New Roman"/>
                <w:szCs w:val="24"/>
              </w:rPr>
              <w:t>=10</w:t>
            </w:r>
          </w:p>
        </w:tc>
        <w:tc>
          <w:tcPr>
            <w:tcW w:w="2400" w:type="dxa"/>
          </w:tcPr>
          <w:p w14:paraId="0353CCEB" w14:textId="437141BD" w:rsidR="00735FD2" w:rsidRDefault="00735FD2" w:rsidP="00735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right w:val="nil"/>
            </w:tcBorders>
          </w:tcPr>
          <w:p w14:paraId="40E8F95C" w14:textId="3330DC17" w:rsidR="00735FD2" w:rsidRDefault="00735FD2" w:rsidP="00735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Leggo un’occorrenza tra Pool e Tragitto</w:t>
            </w:r>
          </w:p>
        </w:tc>
      </w:tr>
      <w:tr w:rsidR="00735FD2" w14:paraId="6EDCA0AA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</w:tcPr>
          <w:p w14:paraId="33B795A5" w14:textId="1A0D12C4" w:rsidR="00735FD2" w:rsidRPr="00484217" w:rsidRDefault="00735FD2" w:rsidP="00735FD2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484217">
              <w:rPr>
                <w:rFonts w:ascii="Constantia" w:hAnsi="Constantia" w:cs="Times New Roman"/>
                <w:b w:val="0"/>
                <w:szCs w:val="24"/>
              </w:rPr>
              <w:t>Tragitto</w:t>
            </w:r>
          </w:p>
        </w:tc>
        <w:tc>
          <w:tcPr>
            <w:tcW w:w="2400" w:type="dxa"/>
          </w:tcPr>
          <w:p w14:paraId="24F4B3BC" w14:textId="77095060" w:rsidR="00735FD2" w:rsidRDefault="00735FD2" w:rsidP="00735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 × 10</w:t>
            </w:r>
            <w:r w:rsidR="00F56F1F">
              <w:rPr>
                <w:rFonts w:ascii="Constantia" w:hAnsi="Constantia" w:cs="Times New Roman"/>
                <w:szCs w:val="24"/>
              </w:rPr>
              <w:t>=10</w:t>
            </w:r>
          </w:p>
        </w:tc>
        <w:tc>
          <w:tcPr>
            <w:tcW w:w="2400" w:type="dxa"/>
          </w:tcPr>
          <w:p w14:paraId="5A9FF023" w14:textId="405534A2" w:rsidR="00735FD2" w:rsidRDefault="00735FD2" w:rsidP="00735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right w:val="nil"/>
            </w:tcBorders>
          </w:tcPr>
          <w:p w14:paraId="44CC5B70" w14:textId="21961BEE" w:rsidR="00735FD2" w:rsidRDefault="00735FD2" w:rsidP="00735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 xml:space="preserve">Accedo alla tabella tragitto. </w:t>
            </w:r>
          </w:p>
        </w:tc>
      </w:tr>
      <w:tr w:rsidR="00735FD2" w14:paraId="72F1F217" w14:textId="77777777" w:rsidTr="0054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</w:tcPr>
          <w:p w14:paraId="32913160" w14:textId="24BC002A" w:rsidR="00735FD2" w:rsidRPr="00484217" w:rsidRDefault="00735FD2" w:rsidP="00735FD2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484217">
              <w:rPr>
                <w:rFonts w:ascii="Constantia" w:hAnsi="Constantia" w:cs="Times New Roman"/>
                <w:b w:val="0"/>
                <w:szCs w:val="24"/>
              </w:rPr>
              <w:t>Tracciamento</w:t>
            </w:r>
          </w:p>
        </w:tc>
        <w:tc>
          <w:tcPr>
            <w:tcW w:w="2400" w:type="dxa"/>
          </w:tcPr>
          <w:p w14:paraId="072008E5" w14:textId="7FD7824B" w:rsidR="00735FD2" w:rsidRDefault="00735FD2" w:rsidP="00735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1×10×56</w:t>
            </w:r>
            <w:r w:rsidR="00F56F1F">
              <w:rPr>
                <w:rFonts w:ascii="Constantia" w:hAnsi="Constantia" w:cs="Times New Roman"/>
                <w:szCs w:val="24"/>
              </w:rPr>
              <w:t>=560</w:t>
            </w:r>
          </w:p>
        </w:tc>
        <w:tc>
          <w:tcPr>
            <w:tcW w:w="2400" w:type="dxa"/>
          </w:tcPr>
          <w:p w14:paraId="7301E492" w14:textId="3C307DBB" w:rsidR="00735FD2" w:rsidRDefault="00735FD2" w:rsidP="00735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right w:val="nil"/>
            </w:tcBorders>
          </w:tcPr>
          <w:p w14:paraId="2AAABBC3" w14:textId="7A86DE99" w:rsidR="00735FD2" w:rsidRDefault="00735FD2" w:rsidP="00735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Leggo una occorrenza tra Tragitto e Tracciamento</w:t>
            </w:r>
          </w:p>
        </w:tc>
      </w:tr>
      <w:tr w:rsidR="00735FD2" w14:paraId="7A86EB53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E00C87C" w14:textId="2A903FC9" w:rsidR="00735FD2" w:rsidRDefault="00735FD2" w:rsidP="00735FD2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Posizione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F17EF67" w14:textId="596C3729" w:rsidR="00735FD2" w:rsidRDefault="00735FD2" w:rsidP="00735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/>
                <w:szCs w:val="24"/>
              </w:rPr>
              <w:t xml:space="preserve">1 × 56 </w:t>
            </w:r>
            <w:r>
              <w:rPr>
                <w:rFonts w:ascii="Constantia" w:hAnsi="Constantia" w:cs="Times New Roman"/>
                <w:szCs w:val="24"/>
              </w:rPr>
              <w:t>× 10</w:t>
            </w:r>
            <w:r w:rsidR="00F56F1F">
              <w:rPr>
                <w:rFonts w:ascii="Constantia" w:hAnsi="Constantia" w:cs="Times New Roman"/>
                <w:szCs w:val="24"/>
              </w:rPr>
              <w:t>=560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447F84A" w14:textId="139F8856" w:rsidR="00735FD2" w:rsidRDefault="00735FD2" w:rsidP="00735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/>
                <w:szCs w:val="24"/>
              </w:rPr>
              <w:t>L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080D1FBB" w14:textId="3DD47BBC" w:rsidR="00735FD2" w:rsidRDefault="00735FD2" w:rsidP="00735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/>
                <w:szCs w:val="24"/>
              </w:rPr>
              <w:t>Leggo tutte le posizioni del tragitto (9.576.000 ÷ 171.000 = 56 posizioni in media)</w:t>
            </w:r>
          </w:p>
        </w:tc>
      </w:tr>
    </w:tbl>
    <w:p w14:paraId="24FEB74E" w14:textId="77777777" w:rsidR="00DA399A" w:rsidRDefault="00DA399A" w:rsidP="00DA399A"/>
    <w:p w14:paraId="5ACAF165" w14:textId="77777777" w:rsidR="00DA399A" w:rsidRDefault="00DA399A" w:rsidP="00DA399A">
      <w:pPr>
        <w:rPr>
          <w:rFonts w:ascii="Constantia" w:eastAsia="HGMinchoE" w:hAnsi="Constantia" w:cs="Times New Roman"/>
          <w:b/>
          <w:szCs w:val="24"/>
        </w:rPr>
      </w:pPr>
    </w:p>
    <w:p w14:paraId="369B832A" w14:textId="77777777" w:rsidR="00DA399A" w:rsidRDefault="00DA399A" w:rsidP="00DA399A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delle operazioni:</w:t>
      </w:r>
    </w:p>
    <w:tbl>
      <w:tblPr>
        <w:tblStyle w:val="Tabellagriglia6acolori-colore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399A" w:rsidRPr="00AD1D75" w14:paraId="0D6A8A06" w14:textId="77777777" w:rsidTr="0054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03A313" w14:textId="77777777" w:rsidR="00DA399A" w:rsidRPr="00AD1D75" w:rsidRDefault="00DA399A" w:rsidP="0054590E">
            <w:pPr>
              <w:rPr>
                <w:b w:val="0"/>
                <w:color w:val="auto"/>
                <w:szCs w:val="24"/>
              </w:rPr>
            </w:pPr>
            <w:r w:rsidRPr="00AD1D75">
              <w:rPr>
                <w:b w:val="0"/>
                <w:color w:val="auto"/>
                <w:szCs w:val="24"/>
              </w:rPr>
              <w:t>Totale operazioni elementari per singola operazione</w:t>
            </w:r>
          </w:p>
        </w:tc>
        <w:tc>
          <w:tcPr>
            <w:tcW w:w="4814" w:type="dxa"/>
          </w:tcPr>
          <w:p w14:paraId="3193C7F3" w14:textId="0A622451" w:rsidR="00DA399A" w:rsidRPr="00AD1D75" w:rsidRDefault="00F56F1F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>10+10+10</w:t>
            </w:r>
            <w:r w:rsidR="00720D95">
              <w:rPr>
                <w:b w:val="0"/>
                <w:color w:val="auto"/>
                <w:szCs w:val="24"/>
              </w:rPr>
              <w:t>+560+560=1.150</w:t>
            </w:r>
          </w:p>
        </w:tc>
      </w:tr>
      <w:tr w:rsidR="00DA399A" w:rsidRPr="00797B5D" w14:paraId="56862966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3DCC5D" w14:textId="77777777" w:rsidR="00DA399A" w:rsidRPr="00797B5D" w:rsidRDefault="00DA399A" w:rsidP="0054590E">
            <w:pPr>
              <w:rPr>
                <w:b w:val="0"/>
                <w:color w:val="auto"/>
                <w:szCs w:val="24"/>
              </w:rPr>
            </w:pPr>
            <w:r w:rsidRPr="00797B5D">
              <w:rPr>
                <w:b w:val="0"/>
                <w:color w:val="auto"/>
                <w:szCs w:val="24"/>
              </w:rPr>
              <w:t>Totale operazioni elementari al giorno</w:t>
            </w:r>
          </w:p>
        </w:tc>
        <w:tc>
          <w:tcPr>
            <w:tcW w:w="4814" w:type="dxa"/>
          </w:tcPr>
          <w:p w14:paraId="1CD5F0DE" w14:textId="61068603" w:rsidR="00DA399A" w:rsidRPr="00E7762E" w:rsidRDefault="006623E6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512B">
              <w:rPr>
                <w:color w:val="auto"/>
                <w:szCs w:val="24"/>
              </w:rPr>
              <w:t xml:space="preserve">1.150 × 500 = </w:t>
            </w:r>
            <w:r w:rsidR="0066512B" w:rsidRPr="0066512B">
              <w:rPr>
                <w:color w:val="auto"/>
                <w:szCs w:val="24"/>
              </w:rPr>
              <w:t>575.000</w:t>
            </w:r>
          </w:p>
        </w:tc>
      </w:tr>
    </w:tbl>
    <w:p w14:paraId="73EF0318" w14:textId="77777777" w:rsidR="00DA399A" w:rsidRPr="00797B5D" w:rsidRDefault="00DA399A" w:rsidP="00DA399A">
      <w:pPr>
        <w:rPr>
          <w:b/>
          <w:szCs w:val="24"/>
        </w:rPr>
      </w:pPr>
    </w:p>
    <w:p w14:paraId="6FB0D2A1" w14:textId="77777777" w:rsidR="00E90D20" w:rsidRPr="00E90D20" w:rsidRDefault="00E90D20" w:rsidP="00E90D20">
      <w:pPr>
        <w:jc w:val="both"/>
        <w:rPr>
          <w:rFonts w:ascii="Constantia" w:eastAsia="HGMinchoE" w:hAnsi="Constantia" w:cs="Times New Roman"/>
          <w:b/>
        </w:rPr>
      </w:pPr>
    </w:p>
    <w:p w14:paraId="573355E6" w14:textId="77777777" w:rsidR="00E90D20" w:rsidRPr="00E90D20" w:rsidRDefault="00E90D20" w:rsidP="00E90D20">
      <w:pPr>
        <w:ind w:left="360"/>
        <w:jc w:val="both"/>
        <w:rPr>
          <w:rFonts w:ascii="Constantia" w:eastAsia="HGMinchoE" w:hAnsi="Constantia" w:cs="Times New Roman"/>
          <w:b/>
        </w:rPr>
      </w:pPr>
    </w:p>
    <w:p w14:paraId="18A608C1" w14:textId="77777777" w:rsidR="00E90D20" w:rsidRPr="00E90D20" w:rsidRDefault="00E90D20" w:rsidP="00E90D20">
      <w:pPr>
        <w:rPr>
          <w:b/>
          <w:sz w:val="28"/>
          <w:szCs w:val="28"/>
        </w:rPr>
      </w:pPr>
    </w:p>
    <w:p w14:paraId="18BB06B4" w14:textId="77777777" w:rsidR="00847C54" w:rsidRDefault="00847C54" w:rsidP="00E51C0A">
      <w:pPr>
        <w:rPr>
          <w:i/>
          <w:sz w:val="28"/>
          <w:szCs w:val="28"/>
        </w:rPr>
      </w:pPr>
    </w:p>
    <w:p w14:paraId="2513172B" w14:textId="77777777" w:rsidR="005A5EDE" w:rsidRDefault="005A5EDE" w:rsidP="00E51C0A">
      <w:pPr>
        <w:rPr>
          <w:i/>
          <w:sz w:val="28"/>
          <w:szCs w:val="28"/>
        </w:rPr>
      </w:pPr>
    </w:p>
    <w:p w14:paraId="2CD399E8" w14:textId="346F18B1" w:rsidR="00846019" w:rsidRPr="000C6D6C" w:rsidRDefault="002E7F1E" w:rsidP="000C6D6C">
      <w:pPr>
        <w:pStyle w:val="Titolo1"/>
        <w:rPr>
          <w:b/>
          <w:i/>
          <w:color w:val="auto"/>
          <w:sz w:val="32"/>
          <w:szCs w:val="32"/>
        </w:rPr>
      </w:pPr>
      <w:bookmarkStart w:id="20" w:name="_Toc5558638"/>
      <w:r w:rsidRPr="000C6D6C">
        <w:rPr>
          <w:b/>
          <w:i/>
          <w:color w:val="auto"/>
          <w:sz w:val="32"/>
          <w:szCs w:val="32"/>
        </w:rPr>
        <w:lastRenderedPageBreak/>
        <w:t>Analisi delle ridondanze</w:t>
      </w:r>
      <w:bookmarkEnd w:id="20"/>
    </w:p>
    <w:p w14:paraId="09A6FA77" w14:textId="686C906E" w:rsidR="001818C6" w:rsidRDefault="00B713AE" w:rsidP="001818C6">
      <w:r>
        <w:t xml:space="preserve">Al fine </w:t>
      </w:r>
      <w:r w:rsidR="007725D0">
        <w:t xml:space="preserve">di migliorare le prestazioni </w:t>
      </w:r>
      <w:r w:rsidR="000444CB">
        <w:t xml:space="preserve">delle operazioni </w:t>
      </w:r>
      <w:r w:rsidR="007725D0">
        <w:t>da noi sopra descritte</w:t>
      </w:r>
      <w:r w:rsidR="00494208">
        <w:t xml:space="preserve"> </w:t>
      </w:r>
      <w:r w:rsidR="00BD31EA">
        <w:t>andiamo</w:t>
      </w:r>
      <w:r w:rsidR="003D5FA3">
        <w:t xml:space="preserve"> ad </w:t>
      </w:r>
      <w:r w:rsidR="00302B3B">
        <w:t>analizzare i</w:t>
      </w:r>
      <w:r w:rsidR="00BF7A21">
        <w:t xml:space="preserve"> possibili </w:t>
      </w:r>
      <w:r w:rsidR="00E05B5B">
        <w:t>benefici dati da</w:t>
      </w:r>
      <w:r w:rsidR="00EF51B1">
        <w:t xml:space="preserve"> l’aggiunta di </w:t>
      </w:r>
      <w:r w:rsidR="002E7BF5">
        <w:t xml:space="preserve">attributi </w:t>
      </w:r>
      <w:r w:rsidR="00176398">
        <w:t>ridondanti</w:t>
      </w:r>
      <w:r w:rsidR="007B50A4">
        <w:t>.</w:t>
      </w:r>
    </w:p>
    <w:p w14:paraId="27EDB490" w14:textId="77777777" w:rsidR="005A5EDE" w:rsidRPr="001818C6" w:rsidRDefault="005A5EDE" w:rsidP="001818C6">
      <w:pPr>
        <w:rPr>
          <w:szCs w:val="24"/>
        </w:rPr>
      </w:pPr>
    </w:p>
    <w:p w14:paraId="308F6EDB" w14:textId="4068553C" w:rsidR="424ABBD9" w:rsidRDefault="140C6B33" w:rsidP="424ABBD9">
      <w:r w:rsidRPr="140C6B33">
        <w:rPr>
          <w:b/>
          <w:bCs/>
        </w:rPr>
        <w:t>Ridondanza 1</w:t>
      </w:r>
    </w:p>
    <w:p w14:paraId="714475D6" w14:textId="1C6476D8" w:rsidR="00D35421" w:rsidRPr="00BC199E" w:rsidRDefault="00D35421" w:rsidP="00E51C0A">
      <w:pPr>
        <w:rPr>
          <w:i/>
          <w:szCs w:val="24"/>
        </w:rPr>
      </w:pPr>
      <w:r w:rsidRPr="00574B04">
        <w:rPr>
          <w:szCs w:val="24"/>
        </w:rPr>
        <w:t>Attributo</w:t>
      </w:r>
      <w:r w:rsidRPr="00D35421">
        <w:rPr>
          <w:i/>
          <w:szCs w:val="24"/>
        </w:rPr>
        <w:t xml:space="preserve"> </w:t>
      </w:r>
      <w:proofErr w:type="spellStart"/>
      <w:r w:rsidRPr="00D35421">
        <w:rPr>
          <w:i/>
          <w:szCs w:val="24"/>
        </w:rPr>
        <w:t>LunghezzaTragitto</w:t>
      </w:r>
      <w:proofErr w:type="spellEnd"/>
      <w:r>
        <w:rPr>
          <w:i/>
          <w:szCs w:val="24"/>
        </w:rPr>
        <w:t xml:space="preserve">: </w:t>
      </w:r>
      <w:r w:rsidR="00D912FE">
        <w:rPr>
          <w:szCs w:val="24"/>
        </w:rPr>
        <w:t>Andiamo ad analizzare co</w:t>
      </w:r>
      <w:r w:rsidR="000B6D9F">
        <w:rPr>
          <w:szCs w:val="24"/>
        </w:rPr>
        <w:t>me l</w:t>
      </w:r>
      <w:r w:rsidR="00654BA7">
        <w:rPr>
          <w:szCs w:val="24"/>
        </w:rPr>
        <w:t xml:space="preserve">e </w:t>
      </w:r>
      <w:r w:rsidR="000B6D9F">
        <w:rPr>
          <w:szCs w:val="24"/>
        </w:rPr>
        <w:t>operazion</w:t>
      </w:r>
      <w:r w:rsidR="00654BA7">
        <w:rPr>
          <w:szCs w:val="24"/>
        </w:rPr>
        <w:t>i</w:t>
      </w:r>
      <w:r w:rsidR="000B6D9F">
        <w:rPr>
          <w:szCs w:val="24"/>
        </w:rPr>
        <w:t xml:space="preserve"> </w:t>
      </w:r>
      <w:r w:rsidR="000B6D9F" w:rsidRPr="000B6D9F">
        <w:rPr>
          <w:i/>
          <w:szCs w:val="24"/>
        </w:rPr>
        <w:t xml:space="preserve">‘Proposta variazione </w:t>
      </w:r>
      <w:r w:rsidR="008F36DA">
        <w:rPr>
          <w:i/>
          <w:szCs w:val="24"/>
        </w:rPr>
        <w:t xml:space="preserve">di un </w:t>
      </w:r>
      <w:r w:rsidR="000B6D9F" w:rsidRPr="000B6D9F">
        <w:rPr>
          <w:i/>
          <w:szCs w:val="24"/>
        </w:rPr>
        <w:t>pool’</w:t>
      </w:r>
      <w:r w:rsidR="000B6D9F">
        <w:rPr>
          <w:szCs w:val="24"/>
        </w:rPr>
        <w:t xml:space="preserve"> </w:t>
      </w:r>
      <w:r w:rsidR="00BC199E">
        <w:rPr>
          <w:szCs w:val="24"/>
        </w:rPr>
        <w:t>e ‘</w:t>
      </w:r>
      <w:r w:rsidR="00BC199E">
        <w:rPr>
          <w:i/>
          <w:szCs w:val="24"/>
        </w:rPr>
        <w:t>Ricerca pool ordinati per lunghezza di tr</w:t>
      </w:r>
      <w:r w:rsidR="00C717E3">
        <w:rPr>
          <w:i/>
          <w:szCs w:val="24"/>
        </w:rPr>
        <w:t>a</w:t>
      </w:r>
      <w:r w:rsidR="00BC199E">
        <w:rPr>
          <w:i/>
          <w:szCs w:val="24"/>
        </w:rPr>
        <w:t>gitto</w:t>
      </w:r>
      <w:r w:rsidR="00C717E3">
        <w:rPr>
          <w:i/>
          <w:szCs w:val="24"/>
        </w:rPr>
        <w:t xml:space="preserve"> ’ </w:t>
      </w:r>
      <w:r w:rsidR="00C717E3">
        <w:rPr>
          <w:szCs w:val="24"/>
        </w:rPr>
        <w:t>possano</w:t>
      </w:r>
      <w:r w:rsidR="000B6D9F">
        <w:rPr>
          <w:szCs w:val="24"/>
        </w:rPr>
        <w:t xml:space="preserve"> beneficiare dall’aggiunta dell’attributo </w:t>
      </w:r>
      <w:proofErr w:type="spellStart"/>
      <w:r w:rsidR="5B480870" w:rsidRPr="5B480870">
        <w:rPr>
          <w:i/>
          <w:iCs/>
        </w:rPr>
        <w:t>LunghezzaTragitto</w:t>
      </w:r>
      <w:proofErr w:type="spellEnd"/>
      <w:r w:rsidR="000B6D9F">
        <w:rPr>
          <w:szCs w:val="24"/>
        </w:rPr>
        <w:t xml:space="preserve"> sull’entità </w:t>
      </w:r>
      <w:r w:rsidR="000B6D9F" w:rsidRPr="000B6D9F">
        <w:rPr>
          <w:b/>
          <w:szCs w:val="24"/>
        </w:rPr>
        <w:t>Tragitto</w:t>
      </w:r>
      <w:r w:rsidR="00AD179E">
        <w:rPr>
          <w:b/>
          <w:szCs w:val="24"/>
        </w:rPr>
        <w:t>.</w:t>
      </w:r>
    </w:p>
    <w:p w14:paraId="55173022" w14:textId="77777777" w:rsidR="00747A31" w:rsidRPr="00747A31" w:rsidRDefault="00747A31" w:rsidP="00747A31">
      <w:pPr>
        <w:jc w:val="both"/>
        <w:rPr>
          <w:rFonts w:ascii="Constantia" w:hAnsi="Constantia"/>
          <w:szCs w:val="24"/>
        </w:rPr>
      </w:pPr>
      <w:r w:rsidRPr="00747A31">
        <w:rPr>
          <w:rFonts w:ascii="Constantia" w:hAnsi="Constantia"/>
          <w:b/>
          <w:szCs w:val="24"/>
        </w:rPr>
        <w:t>Descrizione</w:t>
      </w:r>
      <w:r w:rsidRPr="00747A31">
        <w:rPr>
          <w:rFonts w:ascii="Constantia" w:hAnsi="Constantia"/>
          <w:szCs w:val="24"/>
        </w:rPr>
        <w:t xml:space="preserve">: Viene inserita una proposta di variazione su un pool in stato </w:t>
      </w:r>
      <w:r w:rsidRPr="00747A31">
        <w:rPr>
          <w:rFonts w:ascii="Constantia" w:hAnsi="Constantia"/>
          <w:i/>
          <w:szCs w:val="24"/>
        </w:rPr>
        <w:t>aperto</w:t>
      </w:r>
      <w:r w:rsidRPr="00747A31">
        <w:rPr>
          <w:rFonts w:ascii="Constantia" w:hAnsi="Constantia"/>
          <w:szCs w:val="24"/>
        </w:rPr>
        <w:t>.</w:t>
      </w:r>
    </w:p>
    <w:p w14:paraId="65418FFA" w14:textId="7E3AB4F1" w:rsidR="00C2039B" w:rsidRPr="005B0C79" w:rsidRDefault="008F36DA" w:rsidP="003D0F2A">
      <w:pPr>
        <w:jc w:val="both"/>
        <w:rPr>
          <w:rFonts w:ascii="Constantia" w:hAnsi="Constantia"/>
          <w:szCs w:val="24"/>
        </w:rPr>
      </w:pPr>
      <w:r>
        <w:rPr>
          <w:b/>
          <w:szCs w:val="24"/>
        </w:rPr>
        <w:t>Input</w:t>
      </w:r>
      <w:r w:rsidR="00C2039B" w:rsidRPr="00BB4526">
        <w:rPr>
          <w:rFonts w:ascii="Constantia" w:hAnsi="Constantia"/>
          <w:szCs w:val="24"/>
        </w:rPr>
        <w:t>:</w:t>
      </w:r>
      <w:r w:rsidR="00C2039B">
        <w:rPr>
          <w:rFonts w:ascii="Constantia" w:hAnsi="Constantia"/>
          <w:szCs w:val="24"/>
        </w:rPr>
        <w:t xml:space="preserve"> </w:t>
      </w:r>
      <w:proofErr w:type="spellStart"/>
      <w:r w:rsidR="00C2039B">
        <w:rPr>
          <w:rFonts w:ascii="Constantia" w:hAnsi="Constantia"/>
          <w:szCs w:val="24"/>
        </w:rPr>
        <w:t>IDFruitore</w:t>
      </w:r>
      <w:proofErr w:type="spellEnd"/>
      <w:r w:rsidR="00C2039B">
        <w:rPr>
          <w:rFonts w:ascii="Constantia" w:hAnsi="Constantia"/>
          <w:szCs w:val="24"/>
        </w:rPr>
        <w:t xml:space="preserve">, </w:t>
      </w:r>
      <w:proofErr w:type="spellStart"/>
      <w:r w:rsidR="00C2039B">
        <w:rPr>
          <w:rFonts w:ascii="Constantia" w:hAnsi="Constantia"/>
          <w:szCs w:val="24"/>
        </w:rPr>
        <w:t>IDPool</w:t>
      </w:r>
      <w:proofErr w:type="spellEnd"/>
      <w:r w:rsidR="00C2039B">
        <w:rPr>
          <w:rFonts w:ascii="Constantia" w:hAnsi="Constantia"/>
          <w:szCs w:val="24"/>
        </w:rPr>
        <w:t>, Codice Tragitto, Entità</w:t>
      </w:r>
      <w:r w:rsidR="00EB5E23">
        <w:rPr>
          <w:rFonts w:ascii="Constantia" w:hAnsi="Constantia"/>
          <w:szCs w:val="24"/>
        </w:rPr>
        <w:t xml:space="preserve">, </w:t>
      </w:r>
      <w:proofErr w:type="spellStart"/>
      <w:r w:rsidR="00EB5E23">
        <w:rPr>
          <w:rFonts w:ascii="Constantia" w:hAnsi="Constantia"/>
          <w:szCs w:val="24"/>
        </w:rPr>
        <w:t>LunghezzaTragitto</w:t>
      </w:r>
      <w:proofErr w:type="spellEnd"/>
      <w:r w:rsidR="00C2039B">
        <w:rPr>
          <w:rFonts w:ascii="Constantia" w:hAnsi="Constantia"/>
          <w:szCs w:val="24"/>
        </w:rPr>
        <w:t>.</w:t>
      </w:r>
    </w:p>
    <w:p w14:paraId="1EA2039F" w14:textId="77777777" w:rsidR="00847C54" w:rsidRPr="00847C54" w:rsidRDefault="00847C54" w:rsidP="00847C54">
      <w:pPr>
        <w:jc w:val="both"/>
        <w:rPr>
          <w:rFonts w:ascii="Constantia" w:hAnsi="Constantia"/>
          <w:szCs w:val="24"/>
        </w:rPr>
      </w:pPr>
      <w:r w:rsidRPr="00847C54">
        <w:rPr>
          <w:rFonts w:ascii="Constantia" w:hAnsi="Constantia"/>
          <w:b/>
          <w:szCs w:val="24"/>
        </w:rPr>
        <w:t>Output</w:t>
      </w:r>
      <w:r w:rsidRPr="00847C54">
        <w:rPr>
          <w:rFonts w:ascii="Constantia" w:hAnsi="Constantia"/>
          <w:szCs w:val="24"/>
        </w:rPr>
        <w:t>: Registrazione di una proposta di variazione.</w:t>
      </w:r>
    </w:p>
    <w:p w14:paraId="4A5775C1" w14:textId="6503CA7E" w:rsidR="00847C54" w:rsidRPr="00847C54" w:rsidRDefault="00847C54" w:rsidP="00847C54">
      <w:pPr>
        <w:rPr>
          <w:rFonts w:ascii="Constantia" w:hAnsi="Constantia"/>
          <w:szCs w:val="24"/>
        </w:rPr>
      </w:pPr>
      <w:r w:rsidRPr="00847C54">
        <w:rPr>
          <w:rFonts w:ascii="Constantia" w:hAnsi="Constantia"/>
          <w:b/>
          <w:szCs w:val="24"/>
        </w:rPr>
        <w:t>Frequenza giornaliera</w:t>
      </w:r>
      <w:r w:rsidRPr="00847C54">
        <w:rPr>
          <w:rFonts w:ascii="Constantia" w:hAnsi="Constantia"/>
          <w:szCs w:val="24"/>
        </w:rPr>
        <w:t>: 200.</w:t>
      </w:r>
    </w:p>
    <w:p w14:paraId="184D44A2" w14:textId="77777777" w:rsidR="00847C54" w:rsidRDefault="00847C54" w:rsidP="00847C54">
      <w:pPr>
        <w:pStyle w:val="Paragrafoelenco"/>
        <w:jc w:val="both"/>
        <w:rPr>
          <w:rFonts w:ascii="Constantia" w:hAnsi="Constantia"/>
          <w:szCs w:val="24"/>
        </w:rPr>
      </w:pPr>
    </w:p>
    <w:p w14:paraId="01C758C3" w14:textId="77777777" w:rsidR="00847C54" w:rsidRDefault="00847C54" w:rsidP="00EB5E23">
      <w:pPr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5DB61CAE" w14:textId="772C83C0" w:rsidR="00EB5E23" w:rsidRDefault="00EB5E23" w:rsidP="00EB5E23">
      <w:pPr>
        <w:contextualSpacing/>
        <w:jc w:val="both"/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Parte di diagramma interessata:</w:t>
      </w:r>
    </w:p>
    <w:p w14:paraId="2E773A3F" w14:textId="5B9E16D2" w:rsidR="00EB5E23" w:rsidRPr="00122455" w:rsidRDefault="00B92F1E" w:rsidP="00EB5E23">
      <w:pPr>
        <w:contextualSpacing/>
        <w:jc w:val="both"/>
        <w:rPr>
          <w:rFonts w:ascii="Constantia" w:eastAsia="HGMinchoE" w:hAnsi="Constantia" w:cs="Times New Roman"/>
          <w:b/>
          <w:szCs w:val="24"/>
        </w:rPr>
      </w:pPr>
      <w:r w:rsidRPr="00B92F1E">
        <w:rPr>
          <w:rFonts w:ascii="Constantia" w:eastAsia="HGMinchoE" w:hAnsi="Constantia" w:cs="Times New Roman"/>
          <w:b/>
          <w:noProof/>
          <w:szCs w:val="24"/>
        </w:rPr>
        <w:drawing>
          <wp:inline distT="0" distB="0" distL="0" distR="0" wp14:anchorId="5ADE5320" wp14:editId="77D2A765">
            <wp:extent cx="6120130" cy="2332355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B4C1" w14:textId="77777777" w:rsidR="0039051A" w:rsidRDefault="0039051A" w:rsidP="00747A31">
      <w:pPr>
        <w:rPr>
          <w:rFonts w:ascii="Constantia" w:hAnsi="Constantia"/>
          <w:b/>
          <w:szCs w:val="24"/>
        </w:rPr>
      </w:pPr>
    </w:p>
    <w:p w14:paraId="28A20E5B" w14:textId="77777777" w:rsidR="0039051A" w:rsidRDefault="0039051A" w:rsidP="00747A31">
      <w:pPr>
        <w:rPr>
          <w:rFonts w:ascii="Constantia" w:hAnsi="Constantia"/>
          <w:b/>
          <w:szCs w:val="24"/>
        </w:rPr>
      </w:pPr>
    </w:p>
    <w:p w14:paraId="692F159D" w14:textId="65953869" w:rsidR="00747A31" w:rsidRDefault="00747A31" w:rsidP="00747A31">
      <w:pPr>
        <w:rPr>
          <w:rFonts w:ascii="Constantia" w:hAnsi="Constantia"/>
          <w:b/>
          <w:szCs w:val="24"/>
        </w:rPr>
      </w:pPr>
      <w:r>
        <w:rPr>
          <w:rFonts w:ascii="Constantia" w:hAnsi="Constantia"/>
          <w:b/>
          <w:szCs w:val="24"/>
        </w:rPr>
        <w:t>Tavola dei volumi interessata:</w:t>
      </w: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38"/>
      </w:tblGrid>
      <w:tr w:rsidR="00747A31" w14:paraId="60D1215C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E5D0C5D" w14:textId="77777777" w:rsidR="00747A31" w:rsidRDefault="00747A31" w:rsidP="00E66B66">
            <w:pPr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Tracciamento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2B02DF0" w14:textId="77777777" w:rsidR="00747A31" w:rsidRPr="00370C15" w:rsidRDefault="00747A31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 w:rsidRPr="00370C15">
              <w:rPr>
                <w:rFonts w:ascii="Constantia" w:hAnsi="Constantia"/>
                <w:b w:val="0"/>
                <w:szCs w:val="24"/>
              </w:rPr>
              <w:t>Relazione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1BDF4E72" w14:textId="77777777" w:rsidR="00747A31" w:rsidRPr="00370C15" w:rsidRDefault="00747A31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 w:rsidRPr="00370C15">
              <w:rPr>
                <w:b w:val="0"/>
                <w:szCs w:val="24"/>
              </w:rPr>
              <w:t>9.576.000</w:t>
            </w:r>
          </w:p>
        </w:tc>
      </w:tr>
      <w:tr w:rsidR="00747A31" w14:paraId="477E0883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9CE7DDE" w14:textId="77777777" w:rsidR="00747A31" w:rsidRDefault="00747A31" w:rsidP="00E66B66">
            <w:pPr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Pool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1BF7B81" w14:textId="77777777" w:rsidR="00747A31" w:rsidRPr="00370C15" w:rsidRDefault="00747A31" w:rsidP="00E66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370C15">
              <w:rPr>
                <w:rFonts w:ascii="Constantia" w:hAnsi="Constantia"/>
                <w:szCs w:val="24"/>
              </w:rPr>
              <w:t>Entità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79F1ACC5" w14:textId="77777777" w:rsidR="00747A31" w:rsidRPr="00370C15" w:rsidRDefault="00747A31" w:rsidP="00E66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370C15">
              <w:rPr>
                <w:rFonts w:ascii="Constantia" w:hAnsi="Constantia"/>
                <w:szCs w:val="24"/>
              </w:rPr>
              <w:t>36.000</w:t>
            </w:r>
          </w:p>
        </w:tc>
      </w:tr>
      <w:tr w:rsidR="00747A31" w14:paraId="1BE20B05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91968AC" w14:textId="77777777" w:rsidR="00747A31" w:rsidRDefault="00747A31" w:rsidP="00E66B66">
            <w:pPr>
              <w:rPr>
                <w:rFonts w:ascii="Constantia" w:hAnsi="Constantia"/>
                <w:szCs w:val="24"/>
              </w:rPr>
            </w:pPr>
            <w:proofErr w:type="spellStart"/>
            <w:r>
              <w:rPr>
                <w:rFonts w:ascii="Constantia" w:hAnsi="Constantia"/>
                <w:b w:val="0"/>
                <w:szCs w:val="24"/>
              </w:rPr>
              <w:t>PropostaVariazione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ED17B94" w14:textId="77777777" w:rsidR="00747A31" w:rsidRPr="00237958" w:rsidRDefault="00747A31" w:rsidP="00E6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Relazione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757EC896" w14:textId="77777777" w:rsidR="00747A31" w:rsidRPr="008E2CD6" w:rsidRDefault="00747A31" w:rsidP="00E6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36.000</w:t>
            </w:r>
          </w:p>
        </w:tc>
      </w:tr>
      <w:tr w:rsidR="00747A31" w14:paraId="13EAB7B2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9CD8147" w14:textId="77777777" w:rsidR="00747A31" w:rsidRDefault="00747A31" w:rsidP="00E66B66">
            <w:pPr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Tragitto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BE55F0D" w14:textId="77777777" w:rsidR="00747A31" w:rsidRPr="00237958" w:rsidRDefault="00747A31" w:rsidP="00E66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237958">
              <w:rPr>
                <w:rFonts w:ascii="Constantia" w:hAnsi="Constantia"/>
                <w:szCs w:val="24"/>
              </w:rPr>
              <w:t>Entità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597C62E4" w14:textId="77777777" w:rsidR="00747A31" w:rsidRPr="00237958" w:rsidRDefault="00747A31" w:rsidP="00E66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237958">
              <w:rPr>
                <w:rFonts w:ascii="Constantia" w:hAnsi="Constantia"/>
                <w:szCs w:val="24"/>
              </w:rPr>
              <w:t>171.000</w:t>
            </w:r>
          </w:p>
        </w:tc>
      </w:tr>
      <w:tr w:rsidR="00747A31" w14:paraId="216FA28D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E95EC99" w14:textId="77777777" w:rsidR="00747A31" w:rsidRPr="00BB724E" w:rsidRDefault="00747A31" w:rsidP="00E66B66">
            <w:pPr>
              <w:rPr>
                <w:rFonts w:ascii="Constantia" w:hAnsi="Constantia"/>
                <w:szCs w:val="24"/>
              </w:rPr>
            </w:pPr>
            <w:proofErr w:type="spellStart"/>
            <w:r>
              <w:rPr>
                <w:rFonts w:ascii="Constantia" w:hAnsi="Constantia"/>
                <w:b w:val="0"/>
                <w:szCs w:val="24"/>
              </w:rPr>
              <w:lastRenderedPageBreak/>
              <w:t>TragittoPool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8A2879E" w14:textId="77777777" w:rsidR="00747A31" w:rsidRDefault="00747A31" w:rsidP="00E6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Relazione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1E3990AB" w14:textId="77777777" w:rsidR="00747A31" w:rsidRDefault="00747A31" w:rsidP="00E6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36.000</w:t>
            </w:r>
          </w:p>
        </w:tc>
      </w:tr>
      <w:tr w:rsidR="00747A31" w14:paraId="121FA672" w14:textId="77777777" w:rsidTr="73D0892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2BBB810" w14:textId="77777777" w:rsidR="00747A31" w:rsidRPr="00BB724E" w:rsidRDefault="00747A31" w:rsidP="00E66B66">
            <w:pPr>
              <w:rPr>
                <w:rFonts w:ascii="Constantia" w:hAnsi="Constantia"/>
                <w:szCs w:val="24"/>
              </w:rPr>
            </w:pPr>
            <w:proofErr w:type="spellStart"/>
            <w:r>
              <w:rPr>
                <w:rFonts w:ascii="Constantia" w:hAnsi="Constantia"/>
                <w:b w:val="0"/>
                <w:szCs w:val="24"/>
              </w:rPr>
              <w:t>TragittoVariazione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6912A8A" w14:textId="77777777" w:rsidR="00747A31" w:rsidRDefault="00747A31" w:rsidP="00E66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Relazione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0A1992C1" w14:textId="77777777" w:rsidR="00747A31" w:rsidRDefault="00747A31" w:rsidP="00E66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36.000</w:t>
            </w:r>
          </w:p>
        </w:tc>
      </w:tr>
      <w:tr w:rsidR="00747A31" w14:paraId="39662E7A" w14:textId="77777777" w:rsidTr="00CD7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3411CF5" w14:textId="77777777" w:rsidR="00747A31" w:rsidRDefault="00747A31" w:rsidP="00E66B66">
            <w:pPr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Variazione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400D006" w14:textId="77777777" w:rsidR="00747A31" w:rsidRDefault="00747A31" w:rsidP="00E6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Entità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3E395B09" w14:textId="77777777" w:rsidR="00747A31" w:rsidRDefault="00747A31" w:rsidP="00E6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36.000</w:t>
            </w:r>
          </w:p>
        </w:tc>
      </w:tr>
    </w:tbl>
    <w:p w14:paraId="2011DFBB" w14:textId="77777777" w:rsidR="00747A31" w:rsidRDefault="00747A31" w:rsidP="00747A31">
      <w:pPr>
        <w:rPr>
          <w:rFonts w:ascii="Constantia" w:hAnsi="Constantia"/>
          <w:b/>
          <w:szCs w:val="24"/>
        </w:rPr>
      </w:pPr>
    </w:p>
    <w:p w14:paraId="68C0C181" w14:textId="77777777" w:rsidR="00747A31" w:rsidRDefault="00747A31" w:rsidP="00747A31">
      <w:pPr>
        <w:rPr>
          <w:rFonts w:ascii="Constantia" w:hAnsi="Constantia"/>
          <w:b/>
          <w:szCs w:val="24"/>
        </w:rPr>
      </w:pPr>
      <w:r>
        <w:rPr>
          <w:rFonts w:ascii="Constantia" w:hAnsi="Constantia"/>
          <w:b/>
          <w:szCs w:val="24"/>
        </w:rPr>
        <w:t>Tavola degli accessi interessata:</w:t>
      </w: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2403"/>
        <w:gridCol w:w="2399"/>
        <w:gridCol w:w="2399"/>
        <w:gridCol w:w="2399"/>
        <w:gridCol w:w="38"/>
      </w:tblGrid>
      <w:tr w:rsidR="00DF2B03" w14:paraId="5CAD779F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C5652F" w14:textId="7C220C10" w:rsidR="00DF2B03" w:rsidRDefault="00DF2B03" w:rsidP="00DF2B03">
            <w:pPr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Nome Costrutto</w:t>
            </w:r>
          </w:p>
        </w:tc>
        <w:tc>
          <w:tcPr>
            <w:tcW w:w="2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C79551" w14:textId="4135A9F7" w:rsidR="00DF2B03" w:rsidRDefault="00DF2B03" w:rsidP="00DF2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Numero Operazioni elementari</w:t>
            </w:r>
          </w:p>
        </w:tc>
        <w:tc>
          <w:tcPr>
            <w:tcW w:w="2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BB804B6" w14:textId="42C62ECA" w:rsidR="00DF2B03" w:rsidRDefault="00DF2B03" w:rsidP="00DF2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Tipo Operazione</w:t>
            </w:r>
          </w:p>
        </w:tc>
        <w:tc>
          <w:tcPr>
            <w:tcW w:w="2437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99B47A" w14:textId="47FDCEDA" w:rsidR="00DF2B03" w:rsidRDefault="00DF2B03" w:rsidP="00DF2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Descrizione</w:t>
            </w:r>
          </w:p>
        </w:tc>
      </w:tr>
      <w:tr w:rsidR="00DF2B03" w14:paraId="53E6911C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5D2FDA9" w14:textId="5743FFED" w:rsidR="00DF2B03" w:rsidRDefault="005F4C72" w:rsidP="00DF2B03">
            <w:pPr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Tragitto</w:t>
            </w:r>
          </w:p>
        </w:tc>
        <w:tc>
          <w:tcPr>
            <w:tcW w:w="2399" w:type="dxa"/>
          </w:tcPr>
          <w:p w14:paraId="0A59E948" w14:textId="66BE189D" w:rsidR="00DF2B03" w:rsidRPr="00340F3D" w:rsidRDefault="005F4C72" w:rsidP="00DF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340F3D">
              <w:rPr>
                <w:rFonts w:ascii="Constantia" w:hAnsi="Constantia"/>
                <w:szCs w:val="24"/>
              </w:rPr>
              <w:t>1</w:t>
            </w:r>
          </w:p>
        </w:tc>
        <w:tc>
          <w:tcPr>
            <w:tcW w:w="2399" w:type="dxa"/>
          </w:tcPr>
          <w:p w14:paraId="36571B11" w14:textId="25C31FFF" w:rsidR="00DF2B03" w:rsidRPr="00340F3D" w:rsidRDefault="005F4C72" w:rsidP="00DF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340F3D">
              <w:rPr>
                <w:rFonts w:ascii="Constantia" w:hAnsi="Constantia"/>
                <w:szCs w:val="24"/>
              </w:rPr>
              <w:t>L</w:t>
            </w:r>
          </w:p>
        </w:tc>
        <w:tc>
          <w:tcPr>
            <w:tcW w:w="2437" w:type="dxa"/>
            <w:gridSpan w:val="2"/>
          </w:tcPr>
          <w:p w14:paraId="0CDBDA6D" w14:textId="77777777" w:rsidR="005F4C72" w:rsidRPr="00340F3D" w:rsidRDefault="005F4C72" w:rsidP="00DF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340F3D">
              <w:rPr>
                <w:rFonts w:ascii="Constantia" w:hAnsi="Constantia"/>
                <w:szCs w:val="24"/>
              </w:rPr>
              <w:t>Leggo la lunghezza</w:t>
            </w:r>
          </w:p>
          <w:p w14:paraId="46B61F96" w14:textId="655D6D66" w:rsidR="00DF2B03" w:rsidRPr="00340F3D" w:rsidRDefault="00340F3D" w:rsidP="00DF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Cs w:val="24"/>
              </w:rPr>
            </w:pPr>
            <w:r w:rsidRPr="00340F3D">
              <w:rPr>
                <w:rFonts w:ascii="Constantia" w:hAnsi="Constantia"/>
                <w:szCs w:val="24"/>
              </w:rPr>
              <w:t>della variazione del tragitto</w:t>
            </w:r>
            <w:r w:rsidR="005F4C72" w:rsidRPr="00340F3D">
              <w:rPr>
                <w:rFonts w:ascii="Constantia" w:hAnsi="Constantia"/>
                <w:szCs w:val="24"/>
              </w:rPr>
              <w:t xml:space="preserve"> </w:t>
            </w:r>
          </w:p>
        </w:tc>
      </w:tr>
      <w:tr w:rsidR="00E46A82" w14:paraId="75CB1AEE" w14:textId="77777777" w:rsidTr="0054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5328444" w14:textId="77777777" w:rsidR="00E46A82" w:rsidRDefault="00E46A82" w:rsidP="0054590E">
            <w:pPr>
              <w:rPr>
                <w:rFonts w:ascii="Constantia" w:hAnsi="Constantia"/>
                <w:szCs w:val="24"/>
              </w:rPr>
            </w:pPr>
            <w:proofErr w:type="spellStart"/>
            <w:r>
              <w:rPr>
                <w:rFonts w:ascii="Constantia" w:hAnsi="Constantia"/>
                <w:b w:val="0"/>
                <w:szCs w:val="24"/>
              </w:rPr>
              <w:t>PropostaVariazione</w:t>
            </w:r>
            <w:proofErr w:type="spellEnd"/>
          </w:p>
        </w:tc>
        <w:tc>
          <w:tcPr>
            <w:tcW w:w="2399" w:type="dxa"/>
          </w:tcPr>
          <w:p w14:paraId="5E0909DB" w14:textId="77777777" w:rsidR="00E46A82" w:rsidRDefault="00E46A82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/>
                <w:szCs w:val="24"/>
              </w:rPr>
            </w:pPr>
            <w:r>
              <w:rPr>
                <w:rFonts w:ascii="Constantia" w:hAnsi="Constantia"/>
                <w:szCs w:val="24"/>
              </w:rPr>
              <w:t>2</w:t>
            </w:r>
          </w:p>
        </w:tc>
        <w:tc>
          <w:tcPr>
            <w:tcW w:w="2399" w:type="dxa"/>
          </w:tcPr>
          <w:p w14:paraId="1BCBF8A4" w14:textId="77777777" w:rsidR="00E46A82" w:rsidRDefault="00E46A82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/>
                <w:szCs w:val="24"/>
              </w:rPr>
            </w:pPr>
            <w:r>
              <w:rPr>
                <w:rFonts w:ascii="Constantia" w:hAnsi="Constantia"/>
                <w:szCs w:val="24"/>
              </w:rPr>
              <w:t>S</w:t>
            </w:r>
          </w:p>
        </w:tc>
        <w:tc>
          <w:tcPr>
            <w:tcW w:w="2437" w:type="dxa"/>
            <w:gridSpan w:val="2"/>
          </w:tcPr>
          <w:p w14:paraId="7B0E7C7F" w14:textId="77777777" w:rsidR="00E46A82" w:rsidRDefault="00E46A82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/>
                <w:szCs w:val="24"/>
              </w:rPr>
            </w:pPr>
            <w:r>
              <w:rPr>
                <w:rFonts w:ascii="Constantia" w:hAnsi="Constantia"/>
                <w:szCs w:val="24"/>
              </w:rPr>
              <w:t>Creo un’occorrenza tra Variazione e Pool</w:t>
            </w:r>
          </w:p>
        </w:tc>
      </w:tr>
      <w:tr w:rsidR="00EE7DF8" w14:paraId="0FAF3031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BBB92BA" w14:textId="22DAB1F0" w:rsidR="00EE7DF8" w:rsidRDefault="00EE7DF8" w:rsidP="00EE7DF8">
            <w:pPr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Variazione</w:t>
            </w:r>
          </w:p>
        </w:tc>
        <w:tc>
          <w:tcPr>
            <w:tcW w:w="2399" w:type="dxa"/>
          </w:tcPr>
          <w:p w14:paraId="55F8C1C3" w14:textId="3AE8F890" w:rsidR="00EE7DF8" w:rsidRDefault="00EE7DF8" w:rsidP="00EE7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szCs w:val="24"/>
              </w:rPr>
            </w:pPr>
            <w:r>
              <w:rPr>
                <w:rFonts w:ascii="Constantia" w:hAnsi="Constantia"/>
                <w:szCs w:val="24"/>
              </w:rPr>
              <w:t>2</w:t>
            </w:r>
          </w:p>
        </w:tc>
        <w:tc>
          <w:tcPr>
            <w:tcW w:w="2399" w:type="dxa"/>
          </w:tcPr>
          <w:p w14:paraId="432E27A9" w14:textId="169484E1" w:rsidR="00EE7DF8" w:rsidRDefault="00EE7DF8" w:rsidP="00EE7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szCs w:val="24"/>
              </w:rPr>
            </w:pPr>
            <w:r>
              <w:rPr>
                <w:rFonts w:ascii="Constantia" w:hAnsi="Constantia"/>
                <w:szCs w:val="24"/>
              </w:rPr>
              <w:t>S</w:t>
            </w:r>
          </w:p>
        </w:tc>
        <w:tc>
          <w:tcPr>
            <w:tcW w:w="2437" w:type="dxa"/>
            <w:gridSpan w:val="2"/>
          </w:tcPr>
          <w:p w14:paraId="5CB465B8" w14:textId="5ABA7A09" w:rsidR="00EE7DF8" w:rsidRDefault="00EE7DF8" w:rsidP="00EE7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szCs w:val="24"/>
              </w:rPr>
            </w:pPr>
            <w:r>
              <w:rPr>
                <w:rFonts w:ascii="Constantia" w:hAnsi="Constantia"/>
                <w:szCs w:val="24"/>
              </w:rPr>
              <w:t>Scrivo le informazioni sulla variazione nel database</w:t>
            </w:r>
          </w:p>
        </w:tc>
      </w:tr>
      <w:tr w:rsidR="00EE7DF8" w14:paraId="72E381E8" w14:textId="77777777" w:rsidTr="73D0892A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ED8944D" w14:textId="3EE8A45B" w:rsidR="00EE7DF8" w:rsidRDefault="00EE7DF8" w:rsidP="00EE7DF8">
            <w:pPr>
              <w:rPr>
                <w:rFonts w:ascii="Constantia" w:hAnsi="Constantia"/>
                <w:szCs w:val="24"/>
              </w:rPr>
            </w:pPr>
            <w:proofErr w:type="spellStart"/>
            <w:r>
              <w:rPr>
                <w:rFonts w:ascii="Constantia" w:hAnsi="Constantia"/>
                <w:b w:val="0"/>
                <w:szCs w:val="24"/>
              </w:rPr>
              <w:t>TragittoVariazione</w:t>
            </w:r>
            <w:proofErr w:type="spellEnd"/>
          </w:p>
        </w:tc>
        <w:tc>
          <w:tcPr>
            <w:tcW w:w="2399" w:type="dxa"/>
          </w:tcPr>
          <w:p w14:paraId="65BE3945" w14:textId="7DF5FEE9" w:rsidR="00EE7DF8" w:rsidRDefault="00EE7DF8" w:rsidP="00EE7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/>
                <w:szCs w:val="24"/>
              </w:rPr>
            </w:pPr>
            <w:r>
              <w:rPr>
                <w:rFonts w:ascii="Constantia" w:hAnsi="Constantia"/>
                <w:szCs w:val="24"/>
              </w:rPr>
              <w:t>2</w:t>
            </w:r>
          </w:p>
        </w:tc>
        <w:tc>
          <w:tcPr>
            <w:tcW w:w="2399" w:type="dxa"/>
          </w:tcPr>
          <w:p w14:paraId="4DA7EA1A" w14:textId="61413843" w:rsidR="00EE7DF8" w:rsidRDefault="00EE7DF8" w:rsidP="00EE7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/>
                <w:szCs w:val="24"/>
              </w:rPr>
            </w:pPr>
            <w:r>
              <w:rPr>
                <w:rFonts w:ascii="Constantia" w:hAnsi="Constantia"/>
                <w:szCs w:val="24"/>
              </w:rPr>
              <w:t>S</w:t>
            </w:r>
          </w:p>
        </w:tc>
        <w:tc>
          <w:tcPr>
            <w:tcW w:w="2399" w:type="dxa"/>
          </w:tcPr>
          <w:p w14:paraId="3DCCBFB6" w14:textId="1E1859DA" w:rsidR="00EE7DF8" w:rsidRDefault="00EE7DF8" w:rsidP="00EE7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/>
                <w:szCs w:val="24"/>
              </w:rPr>
            </w:pPr>
            <w:r>
              <w:rPr>
                <w:rFonts w:ascii="Constantia" w:hAnsi="Constantia"/>
                <w:szCs w:val="24"/>
              </w:rPr>
              <w:t>Creo un’occorrenza tra Variazione e Tragitto</w:t>
            </w:r>
          </w:p>
        </w:tc>
      </w:tr>
    </w:tbl>
    <w:p w14:paraId="777D6C7F" w14:textId="77777777" w:rsidR="00DF2B03" w:rsidRDefault="00DF2B03" w:rsidP="00747A31">
      <w:pPr>
        <w:rPr>
          <w:rFonts w:ascii="Constantia" w:hAnsi="Constantia"/>
          <w:b/>
          <w:szCs w:val="24"/>
        </w:rPr>
      </w:pPr>
    </w:p>
    <w:p w14:paraId="10DBFC21" w14:textId="724BA31B" w:rsidR="008F36DA" w:rsidRPr="008F36DA" w:rsidRDefault="008F36DA" w:rsidP="00E51C0A">
      <w:pPr>
        <w:rPr>
          <w:szCs w:val="24"/>
        </w:rPr>
      </w:pPr>
    </w:p>
    <w:p w14:paraId="1A79F838" w14:textId="34E40E95" w:rsidR="00C359C0" w:rsidRDefault="00C359C0" w:rsidP="00C359C0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</w:t>
      </w:r>
      <w:r w:rsidR="0052243B">
        <w:rPr>
          <w:rFonts w:ascii="Constantia" w:eastAsia="HGMinchoE" w:hAnsi="Constantia" w:cs="Times New Roman"/>
          <w:b/>
          <w:szCs w:val="24"/>
        </w:rPr>
        <w:t>a</w:t>
      </w:r>
      <w:r>
        <w:rPr>
          <w:rFonts w:ascii="Constantia" w:eastAsia="HGMinchoE" w:hAnsi="Constantia" w:cs="Times New Roman"/>
          <w:b/>
          <w:szCs w:val="24"/>
        </w:rPr>
        <w:t xml:space="preserve"> delle operazioni:</w:t>
      </w:r>
    </w:p>
    <w:tbl>
      <w:tblPr>
        <w:tblStyle w:val="Tabellagriglia6acolori-colore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59C0" w:rsidRPr="00AD1D75" w14:paraId="7C6D570F" w14:textId="77777777" w:rsidTr="00E66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34416D" w14:textId="77777777" w:rsidR="00C359C0" w:rsidRPr="00AD1D75" w:rsidRDefault="00C359C0" w:rsidP="00E66B66">
            <w:pPr>
              <w:rPr>
                <w:b w:val="0"/>
                <w:color w:val="auto"/>
                <w:szCs w:val="24"/>
              </w:rPr>
            </w:pPr>
            <w:r w:rsidRPr="00AD1D75">
              <w:rPr>
                <w:b w:val="0"/>
                <w:color w:val="auto"/>
                <w:szCs w:val="24"/>
              </w:rPr>
              <w:t>Totale operazioni elementari per singola operazione</w:t>
            </w:r>
          </w:p>
        </w:tc>
        <w:tc>
          <w:tcPr>
            <w:tcW w:w="4814" w:type="dxa"/>
          </w:tcPr>
          <w:p w14:paraId="73BEDE91" w14:textId="2DB5E146" w:rsidR="00C359C0" w:rsidRPr="00AD1D75" w:rsidRDefault="00C359C0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5A1593C8">
              <w:rPr>
                <w:b w:val="0"/>
                <w:color w:val="auto"/>
              </w:rPr>
              <w:t>1+2+2+2 =</w:t>
            </w:r>
            <w:r w:rsidR="5A1593C8" w:rsidRPr="5A1593C8">
              <w:rPr>
                <w:b w:val="0"/>
                <w:bCs w:val="0"/>
                <w:color w:val="auto"/>
              </w:rPr>
              <w:t xml:space="preserve"> </w:t>
            </w:r>
            <w:r w:rsidRPr="5A1593C8">
              <w:rPr>
                <w:b w:val="0"/>
                <w:color w:val="auto"/>
              </w:rPr>
              <w:t xml:space="preserve">7 </w:t>
            </w:r>
          </w:p>
        </w:tc>
      </w:tr>
      <w:tr w:rsidR="00C359C0" w:rsidRPr="00AD1D75" w14:paraId="6D68BD4D" w14:textId="77777777" w:rsidTr="00E66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B1DA5B" w14:textId="77777777" w:rsidR="00C359C0" w:rsidRPr="00AD1D75" w:rsidRDefault="00C359C0" w:rsidP="00E66B66">
            <w:pPr>
              <w:rPr>
                <w:b w:val="0"/>
                <w:color w:val="auto"/>
                <w:szCs w:val="24"/>
              </w:rPr>
            </w:pPr>
            <w:r w:rsidRPr="00AD1D75">
              <w:rPr>
                <w:b w:val="0"/>
                <w:color w:val="auto"/>
                <w:szCs w:val="24"/>
              </w:rPr>
              <w:t>Totale operazioni elementari al giorno</w:t>
            </w:r>
          </w:p>
        </w:tc>
        <w:tc>
          <w:tcPr>
            <w:tcW w:w="4814" w:type="dxa"/>
          </w:tcPr>
          <w:p w14:paraId="07128AF0" w14:textId="167F4038" w:rsidR="00C359C0" w:rsidRPr="00AD1D75" w:rsidRDefault="00C359C0" w:rsidP="00E66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69916C4">
              <w:rPr>
                <w:color w:val="auto"/>
              </w:rPr>
              <w:t>7</w:t>
            </w:r>
            <w:r w:rsidR="069916C4" w:rsidRPr="069916C4">
              <w:rPr>
                <w:color w:val="auto"/>
              </w:rPr>
              <w:t xml:space="preserve"> </w:t>
            </w:r>
            <w:r w:rsidRPr="069916C4">
              <w:rPr>
                <w:color w:val="auto"/>
              </w:rPr>
              <w:t xml:space="preserve">× </w:t>
            </w:r>
            <w:r w:rsidR="00C44810" w:rsidRPr="069916C4">
              <w:rPr>
                <w:color w:val="auto"/>
              </w:rPr>
              <w:t>200</w:t>
            </w:r>
            <w:r w:rsidRPr="069916C4">
              <w:rPr>
                <w:color w:val="auto"/>
              </w:rPr>
              <w:t xml:space="preserve"> = </w:t>
            </w:r>
            <w:r w:rsidR="00C44810" w:rsidRPr="069916C4">
              <w:rPr>
                <w:color w:val="auto"/>
              </w:rPr>
              <w:t>1.400</w:t>
            </w:r>
          </w:p>
        </w:tc>
      </w:tr>
    </w:tbl>
    <w:p w14:paraId="00364CB7" w14:textId="77777777" w:rsidR="0039051A" w:rsidRDefault="0039051A" w:rsidP="00770494">
      <w:pPr>
        <w:rPr>
          <w:rFonts w:ascii="Constantia" w:eastAsia="Constantia" w:hAnsi="Constantia" w:cs="Constantia"/>
          <w:lang w:val="en-US"/>
        </w:rPr>
      </w:pPr>
    </w:p>
    <w:p w14:paraId="4628BAAE" w14:textId="2ABF1932" w:rsidR="00770494" w:rsidRPr="00786713" w:rsidRDefault="00770494" w:rsidP="00770494">
      <w:pPr>
        <w:rPr>
          <w:lang w:val="en-US"/>
        </w:rPr>
      </w:pPr>
      <w:r w:rsidRPr="00403E0A">
        <w:rPr>
          <w:rFonts w:ascii="Constantia" w:eastAsia="Constantia" w:hAnsi="Constantia" w:cs="Constantia"/>
          <w:lang w:val="en-US"/>
        </w:rPr>
        <w:t>f</w:t>
      </w:r>
      <w:r w:rsidRPr="00403E0A">
        <w:rPr>
          <w:rFonts w:ascii="Constantia" w:eastAsia="Constantia" w:hAnsi="Constantia" w:cs="Constantia"/>
          <w:vertAlign w:val="superscript"/>
          <w:lang w:val="en-US"/>
        </w:rPr>
        <w:t>T</w:t>
      </w:r>
      <w:r w:rsidRPr="00403E0A">
        <w:rPr>
          <w:rFonts w:ascii="Constantia" w:eastAsia="Constantia" w:hAnsi="Constantia" w:cs="Constantia"/>
          <w:lang w:val="en-US"/>
        </w:rPr>
        <w:t xml:space="preserve"> = 200</w:t>
      </w:r>
    </w:p>
    <w:p w14:paraId="238E7A8E" w14:textId="75C88C51" w:rsidR="00770494" w:rsidRPr="00786713" w:rsidRDefault="00770494" w:rsidP="00770494">
      <w:pPr>
        <w:rPr>
          <w:lang w:val="en-US"/>
        </w:rPr>
      </w:pPr>
      <w:r w:rsidRPr="22DDB5AC">
        <w:rPr>
          <w:rFonts w:ascii="Constantia" w:eastAsia="Constantia" w:hAnsi="Constantia" w:cs="Constantia"/>
          <w:lang w:val="en-US"/>
        </w:rPr>
        <w:t>o</w:t>
      </w:r>
      <w:r w:rsidRPr="22DDB5AC">
        <w:rPr>
          <w:rFonts w:ascii="Constantia" w:eastAsia="Constantia" w:hAnsi="Constantia" w:cs="Constantia"/>
          <w:vertAlign w:val="superscript"/>
          <w:lang w:val="en-US"/>
        </w:rPr>
        <w:t>T</w:t>
      </w:r>
      <w:r w:rsidRPr="22DDB5AC">
        <w:rPr>
          <w:rFonts w:ascii="Constantia" w:eastAsia="Constantia" w:hAnsi="Constantia" w:cs="Constantia"/>
          <w:lang w:val="en-US"/>
        </w:rPr>
        <w:t xml:space="preserve"> = 62</w:t>
      </w:r>
    </w:p>
    <w:p w14:paraId="2C006F28" w14:textId="75C88C51" w:rsidR="00770494" w:rsidRPr="00786713" w:rsidRDefault="00770494" w:rsidP="00770494">
      <w:pPr>
        <w:rPr>
          <w:lang w:val="en-US"/>
        </w:rPr>
      </w:pPr>
      <w:r w:rsidRPr="00B9083E">
        <w:rPr>
          <w:rFonts w:ascii="Constantia" w:eastAsia="Constantia" w:hAnsi="Constantia" w:cs="Constantia"/>
          <w:lang w:val="en-US"/>
        </w:rPr>
        <w:t>n</w:t>
      </w:r>
      <w:r w:rsidRPr="00B9083E">
        <w:rPr>
          <w:rFonts w:ascii="Constantia" w:eastAsia="Constantia" w:hAnsi="Constantia" w:cs="Constantia"/>
          <w:vertAlign w:val="superscript"/>
          <w:lang w:val="en-US"/>
        </w:rPr>
        <w:t>T</w:t>
      </w:r>
      <w:r w:rsidRPr="00B9083E">
        <w:rPr>
          <w:rFonts w:ascii="Constantia" w:eastAsia="Constantia" w:hAnsi="Constantia" w:cs="Constantia"/>
          <w:lang w:val="en-US"/>
        </w:rPr>
        <w:t xml:space="preserve"> = f</w:t>
      </w:r>
      <w:r w:rsidRPr="00B9083E">
        <w:rPr>
          <w:rFonts w:ascii="Constantia" w:eastAsia="Constantia" w:hAnsi="Constantia" w:cs="Constantia"/>
          <w:vertAlign w:val="superscript"/>
          <w:lang w:val="en-US"/>
        </w:rPr>
        <w:t>T</w:t>
      </w:r>
      <w:r w:rsidRPr="00B9083E">
        <w:rPr>
          <w:rFonts w:ascii="Constantia" w:eastAsia="Constantia" w:hAnsi="Constantia" w:cs="Constantia"/>
          <w:lang w:val="en-US"/>
        </w:rPr>
        <w:t xml:space="preserve"> × o</w:t>
      </w:r>
      <w:r w:rsidRPr="00B9083E">
        <w:rPr>
          <w:rFonts w:ascii="Constantia" w:eastAsia="Constantia" w:hAnsi="Constantia" w:cs="Constantia"/>
          <w:vertAlign w:val="superscript"/>
          <w:lang w:val="en-US"/>
        </w:rPr>
        <w:t>T</w:t>
      </w:r>
      <w:r w:rsidRPr="00B9083E">
        <w:rPr>
          <w:rFonts w:ascii="Constantia" w:eastAsia="Constantia" w:hAnsi="Constantia" w:cs="Constantia"/>
          <w:lang w:val="en-US"/>
        </w:rPr>
        <w:t xml:space="preserve"> = 12.400</w:t>
      </w:r>
    </w:p>
    <w:p w14:paraId="27B515A5" w14:textId="75C88C51" w:rsidR="00770494" w:rsidRPr="00124E93" w:rsidRDefault="00770494" w:rsidP="00770494">
      <w:pPr>
        <w:rPr>
          <w:lang w:val="en-US"/>
        </w:rPr>
      </w:pPr>
      <w:r w:rsidRPr="22DDB5AC">
        <w:rPr>
          <w:rFonts w:ascii="Constantia" w:eastAsia="Constantia" w:hAnsi="Constantia" w:cs="Constantia"/>
          <w:lang w:val="en-US"/>
        </w:rPr>
        <w:t>o</w:t>
      </w:r>
      <w:r w:rsidRPr="22DDB5AC">
        <w:rPr>
          <w:rFonts w:ascii="Constantia" w:eastAsia="Constantia" w:hAnsi="Constantia" w:cs="Constantia"/>
          <w:vertAlign w:val="superscript"/>
          <w:lang w:val="en-US"/>
        </w:rPr>
        <w:t>T</w:t>
      </w:r>
      <w:r w:rsidRPr="22DDB5AC">
        <w:rPr>
          <w:rFonts w:ascii="Constantia" w:eastAsia="Constantia" w:hAnsi="Constantia" w:cs="Constantia"/>
          <w:vertAlign w:val="subscript"/>
          <w:lang w:val="en-US"/>
        </w:rPr>
        <w:t>RID</w:t>
      </w:r>
      <w:r w:rsidRPr="22DDB5AC">
        <w:rPr>
          <w:rFonts w:ascii="Constantia" w:eastAsia="Constantia" w:hAnsi="Constantia" w:cs="Constantia"/>
          <w:lang w:val="en-US"/>
        </w:rPr>
        <w:t xml:space="preserve"> = 7</w:t>
      </w:r>
    </w:p>
    <w:p w14:paraId="690C12B0" w14:textId="75C88C51" w:rsidR="00770494" w:rsidRPr="00124E93" w:rsidRDefault="00770494" w:rsidP="00770494">
      <w:pPr>
        <w:rPr>
          <w:lang w:val="en-US"/>
        </w:rPr>
      </w:pPr>
      <w:r w:rsidRPr="22DDB5AC">
        <w:rPr>
          <w:rFonts w:ascii="Constantia" w:eastAsia="Constantia" w:hAnsi="Constantia" w:cs="Constantia"/>
          <w:lang w:val="en-US"/>
        </w:rPr>
        <w:t>n</w:t>
      </w:r>
      <w:r w:rsidRPr="22DDB5AC">
        <w:rPr>
          <w:rFonts w:ascii="Constantia" w:eastAsia="Constantia" w:hAnsi="Constantia" w:cs="Constantia"/>
          <w:vertAlign w:val="superscript"/>
          <w:lang w:val="en-US"/>
        </w:rPr>
        <w:t>T</w:t>
      </w:r>
      <w:r w:rsidRPr="22DDB5AC">
        <w:rPr>
          <w:rFonts w:ascii="Constantia" w:eastAsia="Constantia" w:hAnsi="Constantia" w:cs="Constantia"/>
          <w:vertAlign w:val="subscript"/>
          <w:lang w:val="en-US"/>
        </w:rPr>
        <w:t>RID</w:t>
      </w:r>
      <w:r w:rsidRPr="22DDB5AC">
        <w:rPr>
          <w:rFonts w:ascii="Constantia" w:eastAsia="Constantia" w:hAnsi="Constantia" w:cs="Constantia"/>
          <w:lang w:val="en-US"/>
        </w:rPr>
        <w:t xml:space="preserve"> = f</w:t>
      </w:r>
      <w:r w:rsidRPr="22DDB5AC">
        <w:rPr>
          <w:rFonts w:ascii="Constantia" w:eastAsia="Constantia" w:hAnsi="Constantia" w:cs="Constantia"/>
          <w:vertAlign w:val="superscript"/>
          <w:lang w:val="en-US"/>
        </w:rPr>
        <w:t>T</w:t>
      </w:r>
      <w:r w:rsidRPr="22DDB5AC">
        <w:rPr>
          <w:rFonts w:ascii="Constantia" w:eastAsia="Constantia" w:hAnsi="Constantia" w:cs="Constantia"/>
          <w:lang w:val="en-US"/>
        </w:rPr>
        <w:t xml:space="preserve"> × o</w:t>
      </w:r>
      <w:r w:rsidRPr="22DDB5AC">
        <w:rPr>
          <w:rFonts w:ascii="Constantia" w:eastAsia="Constantia" w:hAnsi="Constantia" w:cs="Constantia"/>
          <w:vertAlign w:val="superscript"/>
          <w:lang w:val="en-US"/>
        </w:rPr>
        <w:t>T</w:t>
      </w:r>
      <w:r w:rsidRPr="22DDB5AC">
        <w:rPr>
          <w:rFonts w:ascii="Constantia" w:eastAsia="Constantia" w:hAnsi="Constantia" w:cs="Constantia"/>
          <w:vertAlign w:val="subscript"/>
          <w:lang w:val="en-US"/>
        </w:rPr>
        <w:t>RID</w:t>
      </w:r>
      <w:r w:rsidRPr="22DDB5AC">
        <w:rPr>
          <w:rFonts w:ascii="Constantia" w:eastAsia="Constantia" w:hAnsi="Constantia" w:cs="Constantia"/>
          <w:lang w:val="en-US"/>
        </w:rPr>
        <w:t xml:space="preserve"> = 1.400  </w:t>
      </w:r>
    </w:p>
    <w:p w14:paraId="05472C72" w14:textId="067E5819" w:rsidR="008E121C" w:rsidRPr="000C6D6C" w:rsidRDefault="00770494" w:rsidP="000C6D6C">
      <w:pPr>
        <w:rPr>
          <w:rFonts w:ascii="Constantia" w:eastAsia="Constantia" w:hAnsi="Constantia" w:cs="Constantia"/>
          <w:lang w:val="en-US"/>
        </w:rPr>
      </w:pPr>
      <w:r w:rsidRPr="06B5C7F9">
        <w:rPr>
          <w:rFonts w:ascii="Constantia" w:eastAsia="Constantia" w:hAnsi="Constantia" w:cs="Constantia"/>
          <w:lang w:val="en-US"/>
        </w:rPr>
        <w:t>∆</w:t>
      </w:r>
      <w:r w:rsidRPr="53946867">
        <w:rPr>
          <w:rFonts w:ascii="Constantia" w:eastAsia="Constantia" w:hAnsi="Constantia" w:cs="Constantia"/>
          <w:vertAlign w:val="subscript"/>
          <w:lang w:val="en-US"/>
        </w:rPr>
        <w:t xml:space="preserve">read </w:t>
      </w:r>
      <w:r w:rsidRPr="06B5C7F9">
        <w:rPr>
          <w:rFonts w:ascii="Constantia" w:eastAsia="Constantia" w:hAnsi="Constantia" w:cs="Constantia"/>
          <w:lang w:val="en-US"/>
        </w:rPr>
        <w:t xml:space="preserve">= </w:t>
      </w:r>
      <w:r w:rsidRPr="53946867">
        <w:rPr>
          <w:rFonts w:ascii="Constantia" w:eastAsia="Constantia" w:hAnsi="Constantia" w:cs="Constantia"/>
          <w:lang w:val="en-US"/>
        </w:rPr>
        <w:t>n</w:t>
      </w:r>
      <w:r w:rsidRPr="53946867">
        <w:rPr>
          <w:rFonts w:ascii="Constantia" w:eastAsia="Constantia" w:hAnsi="Constantia" w:cs="Constantia"/>
          <w:vertAlign w:val="superscript"/>
          <w:lang w:val="en-US"/>
        </w:rPr>
        <w:t>T</w:t>
      </w:r>
      <w:r w:rsidRPr="53946867">
        <w:rPr>
          <w:rFonts w:ascii="Constantia" w:eastAsia="Constantia" w:hAnsi="Constantia" w:cs="Constantia"/>
          <w:lang w:val="en-US"/>
        </w:rPr>
        <w:t xml:space="preserve"> - n</w:t>
      </w:r>
      <w:r w:rsidRPr="7D42534E">
        <w:rPr>
          <w:rFonts w:ascii="Constantia" w:eastAsia="Constantia" w:hAnsi="Constantia" w:cs="Constantia"/>
          <w:vertAlign w:val="superscript"/>
          <w:lang w:val="en-US"/>
        </w:rPr>
        <w:t>T</w:t>
      </w:r>
      <w:r w:rsidRPr="53946867">
        <w:rPr>
          <w:rFonts w:ascii="Constantia" w:eastAsia="Constantia" w:hAnsi="Constantia" w:cs="Constantia"/>
          <w:lang w:val="en-US"/>
        </w:rPr>
        <w:t>RID</w:t>
      </w:r>
      <w:r w:rsidRPr="06B5C7F9">
        <w:rPr>
          <w:rFonts w:ascii="Constantia" w:eastAsia="Constantia" w:hAnsi="Constantia" w:cs="Constantia"/>
          <w:lang w:val="en-US"/>
        </w:rPr>
        <w:t xml:space="preserve"> = 12.400 – 1.400 = 11.000</w:t>
      </w:r>
    </w:p>
    <w:p w14:paraId="660B251E" w14:textId="77777777" w:rsidR="008E121C" w:rsidRPr="00770494" w:rsidRDefault="008E121C" w:rsidP="00844D70">
      <w:pPr>
        <w:spacing w:before="0" w:after="0"/>
        <w:ind w:left="360"/>
        <w:jc w:val="both"/>
        <w:rPr>
          <w:rFonts w:ascii="Constantia" w:eastAsia="HGMinchoE" w:hAnsi="Constantia" w:cs="Times New Roman"/>
          <w:lang w:val="en-US"/>
        </w:rPr>
      </w:pPr>
    </w:p>
    <w:p w14:paraId="50379450" w14:textId="75C88C51" w:rsidR="0036186B" w:rsidRDefault="0036186B" w:rsidP="00770494">
      <w:pPr>
        <w:spacing w:before="0" w:after="0"/>
        <w:rPr>
          <w:rFonts w:ascii="Constantia" w:eastAsia="HGMinchoE" w:hAnsi="Constantia" w:cs="Times New Roman"/>
        </w:rPr>
      </w:pPr>
      <w:r>
        <w:rPr>
          <w:rFonts w:ascii="Constantia" w:eastAsia="HGMinchoE" w:hAnsi="Constantia" w:cs="Times New Roman"/>
        </w:rPr>
        <w:t>Andiamo</w:t>
      </w:r>
      <w:r w:rsidR="008067B3">
        <w:rPr>
          <w:rFonts w:ascii="Constantia" w:eastAsia="HGMinchoE" w:hAnsi="Constantia" w:cs="Times New Roman"/>
        </w:rPr>
        <w:t xml:space="preserve"> a vedere c</w:t>
      </w:r>
      <w:r w:rsidR="00925CDB">
        <w:rPr>
          <w:rFonts w:ascii="Constantia" w:eastAsia="HGMinchoE" w:hAnsi="Constantia" w:cs="Times New Roman"/>
        </w:rPr>
        <w:t xml:space="preserve">ome </w:t>
      </w:r>
      <w:r w:rsidR="009E3B1D">
        <w:rPr>
          <w:rFonts w:ascii="Constantia" w:eastAsia="HGMinchoE" w:hAnsi="Constantia" w:cs="Times New Roman"/>
        </w:rPr>
        <w:t xml:space="preserve">l’operazione </w:t>
      </w:r>
      <w:proofErr w:type="gramStart"/>
      <w:r w:rsidR="00B7651B">
        <w:rPr>
          <w:rFonts w:ascii="Constantia" w:eastAsia="HGMinchoE" w:hAnsi="Constantia" w:cs="Times New Roman"/>
        </w:rPr>
        <w:t>11</w:t>
      </w:r>
      <w:proofErr w:type="gramEnd"/>
      <w:r w:rsidR="003C4DC5">
        <w:rPr>
          <w:rFonts w:ascii="Constantia" w:eastAsia="HGMinchoE" w:hAnsi="Constantia" w:cs="Times New Roman"/>
        </w:rPr>
        <w:t xml:space="preserve"> possa trarre vantaggio dall’aggiunta della ridondanza</w:t>
      </w:r>
      <w:r w:rsidR="00B7651B">
        <w:rPr>
          <w:rFonts w:ascii="Constantia" w:eastAsia="HGMinchoE" w:hAnsi="Constantia" w:cs="Times New Roman"/>
        </w:rPr>
        <w:t>.</w:t>
      </w:r>
    </w:p>
    <w:p w14:paraId="195221DA" w14:textId="75C88C51" w:rsidR="00B7651B" w:rsidRPr="0036186B" w:rsidRDefault="00B7651B" w:rsidP="00770494">
      <w:pPr>
        <w:spacing w:before="0" w:after="0"/>
        <w:ind w:left="360"/>
        <w:rPr>
          <w:rFonts w:ascii="Constantia" w:eastAsia="HGMinchoE" w:hAnsi="Constantia" w:cs="Times New Roman"/>
        </w:rPr>
      </w:pPr>
    </w:p>
    <w:p w14:paraId="2A9A6C7D" w14:textId="6F39320B" w:rsidR="00FA378C" w:rsidRPr="00FA378C" w:rsidRDefault="00FA378C" w:rsidP="00FA378C">
      <w:pPr>
        <w:spacing w:before="0" w:after="0"/>
        <w:ind w:firstLine="720"/>
        <w:rPr>
          <w:rFonts w:ascii="Constantia" w:eastAsia="HGMinchoE" w:hAnsi="Constantia" w:cs="Times New Roman"/>
          <w:b/>
        </w:rPr>
      </w:pPr>
      <w:bookmarkStart w:id="21" w:name="_GoBack"/>
      <w:bookmarkEnd w:id="21"/>
      <w:r>
        <w:rPr>
          <w:rFonts w:ascii="Constantia" w:eastAsia="HGMinchoE" w:hAnsi="Constantia" w:cs="Times New Roman"/>
          <w:b/>
        </w:rPr>
        <w:t>11)</w:t>
      </w:r>
    </w:p>
    <w:p w14:paraId="3E39ADFA" w14:textId="75C88C51" w:rsidR="00844D70" w:rsidRPr="00E04C92" w:rsidRDefault="00844D70" w:rsidP="00770494">
      <w:pPr>
        <w:spacing w:before="0" w:after="0"/>
        <w:rPr>
          <w:rFonts w:ascii="Constantia" w:eastAsia="HGMinchoE" w:hAnsi="Constantia" w:cs="Times New Roman"/>
        </w:rPr>
      </w:pPr>
      <w:r w:rsidRPr="00E04C92">
        <w:rPr>
          <w:rFonts w:ascii="Constantia" w:eastAsia="HGMinchoE" w:hAnsi="Constantia" w:cs="Times New Roman"/>
          <w:b/>
        </w:rPr>
        <w:t>Descrizione</w:t>
      </w:r>
      <w:r w:rsidRPr="00E04C92">
        <w:rPr>
          <w:rFonts w:ascii="Constantia" w:eastAsia="HGMinchoE" w:hAnsi="Constantia" w:cs="Times New Roman"/>
        </w:rPr>
        <w:t xml:space="preserve">: </w:t>
      </w:r>
      <w:r>
        <w:rPr>
          <w:rFonts w:ascii="Constantia" w:eastAsia="HGMinchoE" w:hAnsi="Constantia" w:cs="Times New Roman"/>
        </w:rPr>
        <w:t xml:space="preserve">Visualizza in ordine di lunghezza i pool disponibili per un tragitto </w:t>
      </w:r>
    </w:p>
    <w:p w14:paraId="45D42098" w14:textId="77777777" w:rsidR="00844D70" w:rsidRPr="00E04C92" w:rsidRDefault="00844D70" w:rsidP="00770494">
      <w:pPr>
        <w:rPr>
          <w:rFonts w:ascii="Constantia" w:eastAsia="HGMinchoE" w:hAnsi="Constantia" w:cs="Times New Roman"/>
        </w:rPr>
      </w:pPr>
      <w:r w:rsidRPr="21745EA6">
        <w:rPr>
          <w:rFonts w:ascii="Constantia" w:eastAsia="HGMinchoE" w:hAnsi="Constantia" w:cs="Times New Roman"/>
          <w:b/>
        </w:rPr>
        <w:t>Input</w:t>
      </w:r>
      <w:r w:rsidRPr="21745EA6">
        <w:rPr>
          <w:rFonts w:ascii="Constantia" w:eastAsia="HGMinchoE" w:hAnsi="Constantia" w:cs="Times New Roman"/>
        </w:rPr>
        <w:t xml:space="preserve">: </w:t>
      </w:r>
      <w:proofErr w:type="spellStart"/>
      <w:r>
        <w:rPr>
          <w:rFonts w:ascii="Constantia" w:eastAsia="HGMinchoE" w:hAnsi="Constantia" w:cs="Times New Roman"/>
        </w:rPr>
        <w:t>PosizionePartenza</w:t>
      </w:r>
      <w:proofErr w:type="spellEnd"/>
      <w:r>
        <w:rPr>
          <w:rFonts w:ascii="Constantia" w:eastAsia="HGMinchoE" w:hAnsi="Constantia" w:cs="Times New Roman"/>
        </w:rPr>
        <w:t xml:space="preserve">, </w:t>
      </w:r>
      <w:proofErr w:type="spellStart"/>
      <w:r>
        <w:rPr>
          <w:rFonts w:ascii="Constantia" w:eastAsia="HGMinchoE" w:hAnsi="Constantia" w:cs="Times New Roman"/>
        </w:rPr>
        <w:t>PosizioneArrivo</w:t>
      </w:r>
      <w:proofErr w:type="spellEnd"/>
    </w:p>
    <w:p w14:paraId="75F350B7" w14:textId="77777777" w:rsidR="00844D70" w:rsidRPr="00C00BD3" w:rsidRDefault="00844D70" w:rsidP="00770494">
      <w:pPr>
        <w:rPr>
          <w:rFonts w:ascii="Constantia" w:eastAsia="HGMinchoE" w:hAnsi="Constantia" w:cs="Times New Roman"/>
        </w:rPr>
      </w:pPr>
      <w:r w:rsidRPr="00E04C92">
        <w:rPr>
          <w:rFonts w:ascii="Constantia" w:eastAsia="HGMinchoE" w:hAnsi="Constantia" w:cs="Times New Roman"/>
          <w:b/>
        </w:rPr>
        <w:t>Output</w:t>
      </w:r>
      <w:r w:rsidRPr="00E04C92">
        <w:rPr>
          <w:rFonts w:ascii="Constantia" w:eastAsia="HGMinchoE" w:hAnsi="Constantia" w:cs="Times New Roman"/>
        </w:rPr>
        <w:t>:</w:t>
      </w:r>
      <w:r>
        <w:rPr>
          <w:rFonts w:ascii="Constantia" w:eastAsia="HGMinchoE" w:hAnsi="Constantia" w:cs="Times New Roman"/>
        </w:rPr>
        <w:t xml:space="preserve"> Visualizzazione in ordine decrescente di lunghezza dei pool disponibili</w:t>
      </w:r>
      <w:r w:rsidRPr="00E04C92">
        <w:rPr>
          <w:rFonts w:ascii="Constantia" w:eastAsia="HGMinchoE" w:hAnsi="Constantia" w:cs="Times New Roman"/>
        </w:rPr>
        <w:t>.</w:t>
      </w:r>
    </w:p>
    <w:p w14:paraId="126C7318" w14:textId="77777777" w:rsidR="00844D70" w:rsidRPr="00E04C92" w:rsidRDefault="00844D70" w:rsidP="00770494">
      <w:pPr>
        <w:rPr>
          <w:rFonts w:ascii="Constantia" w:eastAsia="HGMinchoE" w:hAnsi="Constantia" w:cs="Times New Roman"/>
          <w:szCs w:val="24"/>
        </w:rPr>
      </w:pPr>
      <w:r w:rsidRPr="00E04C92">
        <w:rPr>
          <w:rFonts w:ascii="Constantia" w:eastAsia="HGMinchoE" w:hAnsi="Constantia" w:cs="Times New Roman"/>
          <w:b/>
        </w:rPr>
        <w:t>Frequenza giornaliera</w:t>
      </w:r>
      <w:r w:rsidRPr="00E04C92">
        <w:rPr>
          <w:rFonts w:ascii="Constantia" w:eastAsia="HGMinchoE" w:hAnsi="Constantia" w:cs="Times New Roman"/>
        </w:rPr>
        <w:t xml:space="preserve">: </w:t>
      </w:r>
      <w:r>
        <w:rPr>
          <w:rFonts w:ascii="Constantia" w:eastAsia="HGMinchoE" w:hAnsi="Constantia" w:cs="Times New Roman"/>
        </w:rPr>
        <w:t>500</w:t>
      </w:r>
    </w:p>
    <w:p w14:paraId="658827DF" w14:textId="77777777" w:rsidR="00844D70" w:rsidRPr="00E04C92" w:rsidRDefault="00844D70" w:rsidP="00770494">
      <w:pPr>
        <w:ind w:left="360"/>
        <w:rPr>
          <w:rFonts w:ascii="Constantia" w:eastAsia="HGMinchoE" w:hAnsi="Constantia" w:cs="Times New Roman"/>
          <w:b/>
        </w:rPr>
      </w:pPr>
    </w:p>
    <w:p w14:paraId="336E9325" w14:textId="77777777" w:rsidR="00844D70" w:rsidRDefault="00844D70" w:rsidP="00770494">
      <w:pPr>
        <w:rPr>
          <w:rFonts w:ascii="Constantia" w:eastAsia="HGMinchoE" w:hAnsi="Constantia" w:cs="Times New Roman"/>
          <w:b/>
        </w:rPr>
      </w:pPr>
      <w:r w:rsidRPr="00E04C92">
        <w:rPr>
          <w:rFonts w:ascii="Constantia" w:eastAsia="HGMinchoE" w:hAnsi="Constantia" w:cs="Times New Roman"/>
          <w:b/>
        </w:rPr>
        <w:t>Parte di diagramma interessata:</w:t>
      </w:r>
    </w:p>
    <w:p w14:paraId="340FB2F5" w14:textId="6E5DAB0E" w:rsidR="00844D70" w:rsidRDefault="005C5E7F" w:rsidP="00844D70">
      <w:pPr>
        <w:ind w:left="360"/>
        <w:jc w:val="both"/>
        <w:rPr>
          <w:rFonts w:ascii="Constantia" w:eastAsia="HGMinchoE" w:hAnsi="Constantia" w:cs="Times New Roman"/>
          <w:b/>
        </w:rPr>
      </w:pPr>
      <w:r w:rsidRPr="005C5E7F">
        <w:rPr>
          <w:rFonts w:ascii="Constantia" w:eastAsia="HGMinchoE" w:hAnsi="Constantia" w:cs="Times New Roman"/>
          <w:b/>
          <w:noProof/>
        </w:rPr>
        <w:drawing>
          <wp:inline distT="0" distB="0" distL="0" distR="0" wp14:anchorId="1A78396A" wp14:editId="113F5EC5">
            <wp:extent cx="5651790" cy="1803493"/>
            <wp:effectExtent l="0" t="0" r="6350" b="635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238A" w14:textId="77777777" w:rsidR="00844D70" w:rsidRDefault="00844D70" w:rsidP="00844D70">
      <w:pPr>
        <w:ind w:left="360"/>
        <w:jc w:val="both"/>
        <w:rPr>
          <w:rFonts w:ascii="Constantia" w:eastAsia="HGMinchoE" w:hAnsi="Constantia" w:cs="Times New Roman"/>
          <w:b/>
        </w:rPr>
      </w:pPr>
    </w:p>
    <w:p w14:paraId="18CD4A5D" w14:textId="77777777" w:rsidR="00844D70" w:rsidRPr="00E04C92" w:rsidRDefault="00844D70" w:rsidP="00844D70">
      <w:pPr>
        <w:ind w:left="360"/>
        <w:jc w:val="both"/>
        <w:rPr>
          <w:rFonts w:ascii="Constantia" w:eastAsia="HGMinchoE" w:hAnsi="Constantia" w:cs="Times New Roman"/>
          <w:b/>
        </w:rPr>
      </w:pPr>
    </w:p>
    <w:p w14:paraId="16AA9479" w14:textId="77777777" w:rsidR="00844D70" w:rsidRDefault="00844D70" w:rsidP="00844D70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dei volumi interessata:</w:t>
      </w:r>
    </w:p>
    <w:tbl>
      <w:tblPr>
        <w:tblStyle w:val="Tabellagriglia2-colore61"/>
        <w:tblW w:w="7259" w:type="dxa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45"/>
      </w:tblGrid>
      <w:tr w:rsidR="00844D70" w:rsidRPr="004213A4" w14:paraId="201B2AA2" w14:textId="77777777" w:rsidTr="0054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4ED52E7" w14:textId="77777777" w:rsidR="00844D70" w:rsidRPr="004213A4" w:rsidRDefault="00844D70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4213A4">
              <w:rPr>
                <w:rFonts w:ascii="Constantia" w:hAnsi="Constantia" w:cs="Times New Roman"/>
                <w:b w:val="0"/>
                <w:szCs w:val="24"/>
              </w:rPr>
              <w:t>Tragitto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F922091" w14:textId="77777777" w:rsidR="00844D70" w:rsidRPr="004213A4" w:rsidRDefault="00844D70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 w:rsidRPr="004213A4">
              <w:rPr>
                <w:rFonts w:ascii="Constantia" w:hAnsi="Constantia" w:cs="Times New Roman"/>
                <w:b w:val="0"/>
                <w:szCs w:val="24"/>
              </w:rPr>
              <w:t>Entità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43F81A71" w14:textId="77777777" w:rsidR="00844D70" w:rsidRPr="004213A4" w:rsidRDefault="00844D70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 w:rsidRPr="004213A4">
              <w:rPr>
                <w:rFonts w:ascii="Constantia" w:hAnsi="Constantia" w:cs="Times New Roman"/>
                <w:b w:val="0"/>
                <w:szCs w:val="24"/>
              </w:rPr>
              <w:t>171.000</w:t>
            </w:r>
          </w:p>
        </w:tc>
      </w:tr>
      <w:tr w:rsidR="00844D70" w:rsidRPr="004213A4" w14:paraId="5B6A8FC4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D3F4A90" w14:textId="77777777" w:rsidR="00844D70" w:rsidRPr="004213A4" w:rsidRDefault="00844D70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proofErr w:type="spellStart"/>
            <w:r w:rsidRPr="004213A4">
              <w:rPr>
                <w:rFonts w:ascii="Constantia" w:hAnsi="Constantia" w:cs="Times New Roman"/>
                <w:b w:val="0"/>
                <w:szCs w:val="24"/>
              </w:rPr>
              <w:t>TragittoPool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01C5B9E" w14:textId="77777777" w:rsidR="00844D70" w:rsidRPr="004213A4" w:rsidRDefault="00844D70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4213A4">
              <w:rPr>
                <w:rFonts w:ascii="Constantia" w:hAnsi="Constantia" w:cs="Times New Roman"/>
                <w:szCs w:val="24"/>
              </w:rPr>
              <w:t>Relazione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AF3860E" w14:textId="77777777" w:rsidR="00844D70" w:rsidRPr="004213A4" w:rsidRDefault="00844D70" w:rsidP="005459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4213A4">
              <w:rPr>
                <w:rFonts w:ascii="Constantia" w:hAnsi="Constantia" w:cs="Times New Roman"/>
                <w:szCs w:val="24"/>
              </w:rPr>
              <w:t>36.000</w:t>
            </w:r>
          </w:p>
        </w:tc>
      </w:tr>
      <w:tr w:rsidR="00844D70" w:rsidRPr="004213A4" w14:paraId="076063B1" w14:textId="77777777" w:rsidTr="0054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21A3363" w14:textId="77777777" w:rsidR="00844D70" w:rsidRPr="004213A4" w:rsidRDefault="00844D70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4213A4">
              <w:rPr>
                <w:rFonts w:ascii="Constantia" w:hAnsi="Constantia" w:cs="Times New Roman"/>
                <w:b w:val="0"/>
                <w:szCs w:val="24"/>
              </w:rPr>
              <w:t>Pool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23226FE" w14:textId="77777777" w:rsidR="00844D70" w:rsidRPr="004213A4" w:rsidRDefault="00844D70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proofErr w:type="spellStart"/>
            <w:r w:rsidRPr="004213A4">
              <w:rPr>
                <w:rFonts w:ascii="Constantia" w:hAnsi="Constantia" w:cs="Times New Roman"/>
                <w:szCs w:val="24"/>
              </w:rPr>
              <w:t>Entita</w:t>
            </w:r>
            <w:proofErr w:type="spellEnd"/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390EC9CC" w14:textId="77777777" w:rsidR="00844D70" w:rsidRPr="004213A4" w:rsidRDefault="00844D70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4213A4">
              <w:rPr>
                <w:rFonts w:ascii="Constantia" w:hAnsi="Constantia" w:cs="Times New Roman"/>
                <w:szCs w:val="24"/>
              </w:rPr>
              <w:t>36.000</w:t>
            </w:r>
          </w:p>
        </w:tc>
      </w:tr>
    </w:tbl>
    <w:p w14:paraId="17DD22D8" w14:textId="77777777" w:rsidR="00844D70" w:rsidRPr="004213A4" w:rsidRDefault="00844D70" w:rsidP="00844D70"/>
    <w:p w14:paraId="198E6C06" w14:textId="77777777" w:rsidR="00844D70" w:rsidRDefault="00844D70" w:rsidP="00844D70"/>
    <w:p w14:paraId="07D2D476" w14:textId="77777777" w:rsidR="00844D70" w:rsidRDefault="00844D70" w:rsidP="00844D70"/>
    <w:p w14:paraId="7F86D15F" w14:textId="77777777" w:rsidR="003255D9" w:rsidRDefault="003255D9" w:rsidP="00844D70"/>
    <w:p w14:paraId="141CA5AF" w14:textId="77777777" w:rsidR="003255D9" w:rsidRDefault="003255D9" w:rsidP="00844D70"/>
    <w:p w14:paraId="4E8C3DE8" w14:textId="77777777" w:rsidR="003255D9" w:rsidRDefault="003255D9" w:rsidP="00844D70"/>
    <w:p w14:paraId="452A7F9B" w14:textId="77777777" w:rsidR="003255D9" w:rsidRDefault="003255D9" w:rsidP="00844D70"/>
    <w:p w14:paraId="78E9A4A2" w14:textId="77777777" w:rsidR="00844D70" w:rsidRDefault="00844D70" w:rsidP="00844D70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degli accessi interessata:</w:t>
      </w:r>
    </w:p>
    <w:tbl>
      <w:tblPr>
        <w:tblStyle w:val="Tabellagriglia2-colore61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844D70" w14:paraId="5ACED697" w14:textId="77777777" w:rsidTr="0054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  <w:hideMark/>
          </w:tcPr>
          <w:p w14:paraId="365DDEF3" w14:textId="77777777" w:rsidR="00844D70" w:rsidRDefault="00844D70" w:rsidP="0054590E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Nome Costrutto</w:t>
            </w:r>
          </w:p>
        </w:tc>
        <w:tc>
          <w:tcPr>
            <w:tcW w:w="2400" w:type="dxa"/>
            <w:hideMark/>
          </w:tcPr>
          <w:p w14:paraId="4A3EF31C" w14:textId="77777777" w:rsidR="00844D70" w:rsidRDefault="00844D70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Numero Operazioni elementari</w:t>
            </w:r>
          </w:p>
        </w:tc>
        <w:tc>
          <w:tcPr>
            <w:tcW w:w="2400" w:type="dxa"/>
            <w:hideMark/>
          </w:tcPr>
          <w:p w14:paraId="6C01430C" w14:textId="77777777" w:rsidR="00844D70" w:rsidRDefault="00844D70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Tipo Operazione</w:t>
            </w:r>
          </w:p>
        </w:tc>
        <w:tc>
          <w:tcPr>
            <w:tcW w:w="2400" w:type="dxa"/>
            <w:tcBorders>
              <w:right w:val="nil"/>
            </w:tcBorders>
            <w:hideMark/>
          </w:tcPr>
          <w:p w14:paraId="07762750" w14:textId="77777777" w:rsidR="00844D70" w:rsidRDefault="00844D70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Descrizione</w:t>
            </w:r>
          </w:p>
        </w:tc>
      </w:tr>
      <w:tr w:rsidR="00844D70" w14:paraId="6F854BEF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</w:tcPr>
          <w:p w14:paraId="4C0B5757" w14:textId="77777777" w:rsidR="00844D70" w:rsidRDefault="00844D70" w:rsidP="0054590E">
            <w:pPr>
              <w:rPr>
                <w:rFonts w:ascii="Constantia" w:hAnsi="Constantia" w:cs="Times New Roman"/>
                <w:szCs w:val="24"/>
              </w:rPr>
            </w:pPr>
            <w:r w:rsidRPr="00735FD2">
              <w:rPr>
                <w:rFonts w:ascii="Constantia" w:hAnsi="Constantia" w:cs="Times New Roman"/>
                <w:b w:val="0"/>
                <w:szCs w:val="24"/>
              </w:rPr>
              <w:t>Pool</w:t>
            </w:r>
          </w:p>
        </w:tc>
        <w:tc>
          <w:tcPr>
            <w:tcW w:w="2400" w:type="dxa"/>
          </w:tcPr>
          <w:p w14:paraId="6A228170" w14:textId="77777777" w:rsidR="00844D70" w:rsidRDefault="00844D70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 × 10=10</w:t>
            </w:r>
          </w:p>
        </w:tc>
        <w:tc>
          <w:tcPr>
            <w:tcW w:w="2400" w:type="dxa"/>
          </w:tcPr>
          <w:p w14:paraId="48CCA7EA" w14:textId="77777777" w:rsidR="00844D70" w:rsidRDefault="00844D70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right w:val="nil"/>
            </w:tcBorders>
          </w:tcPr>
          <w:p w14:paraId="6E528A01" w14:textId="77777777" w:rsidR="00844D70" w:rsidRDefault="00844D70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 xml:space="preserve">Leggo il codice del pool. Si suppone che si abbiano </w:t>
            </w:r>
            <w:proofErr w:type="gramStart"/>
            <w:r>
              <w:rPr>
                <w:rFonts w:ascii="Constantia" w:hAnsi="Constantia" w:cs="Times New Roman"/>
                <w:szCs w:val="24"/>
              </w:rPr>
              <w:t>10</w:t>
            </w:r>
            <w:proofErr w:type="gramEnd"/>
            <w:r>
              <w:rPr>
                <w:rFonts w:ascii="Constantia" w:hAnsi="Constantia" w:cs="Times New Roman"/>
                <w:szCs w:val="24"/>
              </w:rPr>
              <w:t xml:space="preserve"> pool in stato aperto per le posizioni date in input</w:t>
            </w:r>
          </w:p>
        </w:tc>
      </w:tr>
      <w:tr w:rsidR="00844D70" w14:paraId="5DDEB23C" w14:textId="77777777" w:rsidTr="0054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</w:tcPr>
          <w:p w14:paraId="67BF0E87" w14:textId="77777777" w:rsidR="00844D70" w:rsidRPr="00484217" w:rsidRDefault="00844D70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proofErr w:type="spellStart"/>
            <w:r w:rsidRPr="00484217">
              <w:rPr>
                <w:rFonts w:ascii="Constantia" w:hAnsi="Constantia" w:cs="Times New Roman"/>
                <w:b w:val="0"/>
                <w:szCs w:val="24"/>
              </w:rPr>
              <w:t>TragittoPool</w:t>
            </w:r>
            <w:proofErr w:type="spellEnd"/>
          </w:p>
        </w:tc>
        <w:tc>
          <w:tcPr>
            <w:tcW w:w="2400" w:type="dxa"/>
          </w:tcPr>
          <w:p w14:paraId="279D30E1" w14:textId="77777777" w:rsidR="00844D70" w:rsidRDefault="00844D70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 × 10=10</w:t>
            </w:r>
          </w:p>
        </w:tc>
        <w:tc>
          <w:tcPr>
            <w:tcW w:w="2400" w:type="dxa"/>
          </w:tcPr>
          <w:p w14:paraId="5468E76D" w14:textId="77777777" w:rsidR="00844D70" w:rsidRDefault="00844D70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right w:val="nil"/>
            </w:tcBorders>
          </w:tcPr>
          <w:p w14:paraId="57832992" w14:textId="77777777" w:rsidR="00844D70" w:rsidRDefault="00844D70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Leggo un’occorrenza tra Pool e Tragitto</w:t>
            </w:r>
          </w:p>
        </w:tc>
      </w:tr>
      <w:tr w:rsidR="00844D70" w14:paraId="57AB3C62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</w:tcPr>
          <w:p w14:paraId="43688CBA" w14:textId="77777777" w:rsidR="00844D70" w:rsidRPr="00484217" w:rsidRDefault="00844D70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484217">
              <w:rPr>
                <w:rFonts w:ascii="Constantia" w:hAnsi="Constantia" w:cs="Times New Roman"/>
                <w:b w:val="0"/>
                <w:szCs w:val="24"/>
              </w:rPr>
              <w:t>Tragitto</w:t>
            </w:r>
          </w:p>
        </w:tc>
        <w:tc>
          <w:tcPr>
            <w:tcW w:w="2400" w:type="dxa"/>
          </w:tcPr>
          <w:p w14:paraId="1CEB88C0" w14:textId="77777777" w:rsidR="00844D70" w:rsidRDefault="00844D70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 × 10=10</w:t>
            </w:r>
          </w:p>
        </w:tc>
        <w:tc>
          <w:tcPr>
            <w:tcW w:w="2400" w:type="dxa"/>
          </w:tcPr>
          <w:p w14:paraId="12E9E4AD" w14:textId="77777777" w:rsidR="00844D70" w:rsidRDefault="00844D70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right w:val="nil"/>
            </w:tcBorders>
          </w:tcPr>
          <w:p w14:paraId="31F679CB" w14:textId="77777777" w:rsidR="00844D70" w:rsidRDefault="00844D70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 xml:space="preserve">Accedo alla tabella tragitto. </w:t>
            </w:r>
          </w:p>
        </w:tc>
      </w:tr>
    </w:tbl>
    <w:p w14:paraId="6A521B89" w14:textId="77777777" w:rsidR="00844D70" w:rsidRDefault="00844D70" w:rsidP="00844D70"/>
    <w:p w14:paraId="6AF74536" w14:textId="77777777" w:rsidR="00844D70" w:rsidRDefault="00844D70" w:rsidP="00844D70">
      <w:pPr>
        <w:rPr>
          <w:rFonts w:ascii="Constantia" w:eastAsia="HGMinchoE" w:hAnsi="Constantia" w:cs="Times New Roman"/>
          <w:b/>
          <w:szCs w:val="24"/>
        </w:rPr>
      </w:pPr>
    </w:p>
    <w:p w14:paraId="2B271EC8" w14:textId="77777777" w:rsidR="00844D70" w:rsidRDefault="00844D70" w:rsidP="00844D70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delle operazioni:</w:t>
      </w:r>
    </w:p>
    <w:tbl>
      <w:tblPr>
        <w:tblStyle w:val="Tabellagriglia6acolori-colore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4D70" w:rsidRPr="00AD1D75" w14:paraId="773F866B" w14:textId="77777777" w:rsidTr="0054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D4A35E" w14:textId="77777777" w:rsidR="00844D70" w:rsidRPr="00AD1D75" w:rsidRDefault="00844D70" w:rsidP="0054590E">
            <w:pPr>
              <w:rPr>
                <w:b w:val="0"/>
                <w:color w:val="auto"/>
                <w:szCs w:val="24"/>
              </w:rPr>
            </w:pPr>
            <w:r w:rsidRPr="00AD1D75">
              <w:rPr>
                <w:b w:val="0"/>
                <w:color w:val="auto"/>
                <w:szCs w:val="24"/>
              </w:rPr>
              <w:t>Totale operazioni elementari per singola operazione</w:t>
            </w:r>
          </w:p>
        </w:tc>
        <w:tc>
          <w:tcPr>
            <w:tcW w:w="4814" w:type="dxa"/>
          </w:tcPr>
          <w:p w14:paraId="768C1647" w14:textId="2F2DA3F9" w:rsidR="00844D70" w:rsidRPr="00AD1D75" w:rsidRDefault="00844D70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>10+10+1</w:t>
            </w:r>
            <w:r w:rsidR="005C3A64">
              <w:rPr>
                <w:b w:val="0"/>
                <w:color w:val="auto"/>
                <w:szCs w:val="24"/>
              </w:rPr>
              <w:t>0</w:t>
            </w:r>
            <w:r>
              <w:rPr>
                <w:b w:val="0"/>
                <w:color w:val="auto"/>
                <w:szCs w:val="24"/>
              </w:rPr>
              <w:t>=</w:t>
            </w:r>
            <w:r w:rsidR="005C3A64">
              <w:rPr>
                <w:b w:val="0"/>
                <w:color w:val="auto"/>
                <w:szCs w:val="24"/>
              </w:rPr>
              <w:t>30</w:t>
            </w:r>
          </w:p>
        </w:tc>
      </w:tr>
      <w:tr w:rsidR="00844D70" w:rsidRPr="00797B5D" w14:paraId="0ABD9CBA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14B4F9" w14:textId="77777777" w:rsidR="00844D70" w:rsidRPr="00797B5D" w:rsidRDefault="00844D70" w:rsidP="0054590E">
            <w:pPr>
              <w:rPr>
                <w:b w:val="0"/>
                <w:color w:val="auto"/>
                <w:szCs w:val="24"/>
              </w:rPr>
            </w:pPr>
            <w:r w:rsidRPr="00797B5D">
              <w:rPr>
                <w:b w:val="0"/>
                <w:color w:val="auto"/>
                <w:szCs w:val="24"/>
              </w:rPr>
              <w:t>Totale operazioni elementari al giorno</w:t>
            </w:r>
          </w:p>
        </w:tc>
        <w:tc>
          <w:tcPr>
            <w:tcW w:w="4814" w:type="dxa"/>
          </w:tcPr>
          <w:p w14:paraId="446FA945" w14:textId="317E4079" w:rsidR="00844D70" w:rsidRPr="00E7762E" w:rsidRDefault="005C3A64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auto"/>
                <w:szCs w:val="24"/>
              </w:rPr>
              <w:t xml:space="preserve">30 </w:t>
            </w:r>
            <w:r w:rsidR="00844D70" w:rsidRPr="0066512B">
              <w:rPr>
                <w:color w:val="auto"/>
                <w:szCs w:val="24"/>
              </w:rPr>
              <w:t xml:space="preserve">× 500 = </w:t>
            </w:r>
            <w:r>
              <w:rPr>
                <w:color w:val="auto"/>
                <w:szCs w:val="24"/>
              </w:rPr>
              <w:t>15</w:t>
            </w:r>
            <w:r w:rsidR="00844D70" w:rsidRPr="0066512B">
              <w:rPr>
                <w:color w:val="auto"/>
                <w:szCs w:val="24"/>
              </w:rPr>
              <w:t>.000</w:t>
            </w:r>
          </w:p>
        </w:tc>
      </w:tr>
    </w:tbl>
    <w:p w14:paraId="27324B30" w14:textId="77777777" w:rsidR="00844D70" w:rsidRDefault="00844D70" w:rsidP="00844D70">
      <w:pPr>
        <w:rPr>
          <w:b/>
          <w:szCs w:val="24"/>
        </w:rPr>
      </w:pPr>
    </w:p>
    <w:p w14:paraId="392E738D" w14:textId="7287FD4A" w:rsidR="008309B2" w:rsidRPr="00786713" w:rsidRDefault="008309B2" w:rsidP="008309B2">
      <w:pPr>
        <w:rPr>
          <w:lang w:val="en-US"/>
        </w:rPr>
      </w:pPr>
      <w:r w:rsidRPr="00403E0A">
        <w:rPr>
          <w:rFonts w:ascii="Constantia" w:eastAsia="Constantia" w:hAnsi="Constantia" w:cs="Constantia"/>
          <w:lang w:val="en-US"/>
        </w:rPr>
        <w:t>f</w:t>
      </w:r>
      <w:r w:rsidRPr="00403E0A">
        <w:rPr>
          <w:rFonts w:ascii="Constantia" w:eastAsia="Constantia" w:hAnsi="Constantia" w:cs="Constantia"/>
          <w:vertAlign w:val="superscript"/>
          <w:lang w:val="en-US"/>
        </w:rPr>
        <w:t>T</w:t>
      </w:r>
      <w:r w:rsidRPr="00403E0A">
        <w:rPr>
          <w:rFonts w:ascii="Constantia" w:eastAsia="Constantia" w:hAnsi="Constantia" w:cs="Constantia"/>
          <w:lang w:val="en-US"/>
        </w:rPr>
        <w:t xml:space="preserve"> = </w:t>
      </w:r>
      <w:r w:rsidR="00F776B4">
        <w:rPr>
          <w:rFonts w:ascii="Constantia" w:eastAsia="Constantia" w:hAnsi="Constantia" w:cs="Constantia"/>
          <w:lang w:val="en-US"/>
        </w:rPr>
        <w:t>5</w:t>
      </w:r>
      <w:r w:rsidRPr="00403E0A">
        <w:rPr>
          <w:rFonts w:ascii="Constantia" w:eastAsia="Constantia" w:hAnsi="Constantia" w:cs="Constantia"/>
          <w:lang w:val="en-US"/>
        </w:rPr>
        <w:t>00</w:t>
      </w:r>
    </w:p>
    <w:p w14:paraId="4613B5EC" w14:textId="24FAC396" w:rsidR="008309B2" w:rsidRPr="00786713" w:rsidRDefault="008309B2" w:rsidP="008309B2">
      <w:pPr>
        <w:rPr>
          <w:lang w:val="en-US"/>
        </w:rPr>
      </w:pPr>
      <w:r w:rsidRPr="22DDB5AC">
        <w:rPr>
          <w:rFonts w:ascii="Constantia" w:eastAsia="Constantia" w:hAnsi="Constantia" w:cs="Constantia"/>
          <w:lang w:val="en-US"/>
        </w:rPr>
        <w:t>o</w:t>
      </w:r>
      <w:r w:rsidRPr="22DDB5AC">
        <w:rPr>
          <w:rFonts w:ascii="Constantia" w:eastAsia="Constantia" w:hAnsi="Constantia" w:cs="Constantia"/>
          <w:vertAlign w:val="superscript"/>
          <w:lang w:val="en-US"/>
        </w:rPr>
        <w:t>T</w:t>
      </w:r>
      <w:r w:rsidRPr="22DDB5AC">
        <w:rPr>
          <w:rFonts w:ascii="Constantia" w:eastAsia="Constantia" w:hAnsi="Constantia" w:cs="Constantia"/>
          <w:lang w:val="en-US"/>
        </w:rPr>
        <w:t xml:space="preserve"> = </w:t>
      </w:r>
      <w:r w:rsidR="008E738E">
        <w:rPr>
          <w:rFonts w:ascii="Constantia" w:eastAsia="Constantia" w:hAnsi="Constantia" w:cs="Constantia"/>
          <w:lang w:val="en-US"/>
        </w:rPr>
        <w:t>1.150</w:t>
      </w:r>
    </w:p>
    <w:p w14:paraId="7D37066F" w14:textId="35BF38E6" w:rsidR="008309B2" w:rsidRPr="00786713" w:rsidRDefault="008309B2" w:rsidP="008309B2">
      <w:pPr>
        <w:rPr>
          <w:lang w:val="en-US"/>
        </w:rPr>
      </w:pPr>
      <w:r w:rsidRPr="00B9083E">
        <w:rPr>
          <w:rFonts w:ascii="Constantia" w:eastAsia="Constantia" w:hAnsi="Constantia" w:cs="Constantia"/>
          <w:lang w:val="en-US"/>
        </w:rPr>
        <w:t>n</w:t>
      </w:r>
      <w:r w:rsidRPr="00B9083E">
        <w:rPr>
          <w:rFonts w:ascii="Constantia" w:eastAsia="Constantia" w:hAnsi="Constantia" w:cs="Constantia"/>
          <w:vertAlign w:val="superscript"/>
          <w:lang w:val="en-US"/>
        </w:rPr>
        <w:t>T</w:t>
      </w:r>
      <w:r w:rsidRPr="00B9083E">
        <w:rPr>
          <w:rFonts w:ascii="Constantia" w:eastAsia="Constantia" w:hAnsi="Constantia" w:cs="Constantia"/>
          <w:lang w:val="en-US"/>
        </w:rPr>
        <w:t xml:space="preserve"> = f</w:t>
      </w:r>
      <w:r w:rsidRPr="00B9083E">
        <w:rPr>
          <w:rFonts w:ascii="Constantia" w:eastAsia="Constantia" w:hAnsi="Constantia" w:cs="Constantia"/>
          <w:vertAlign w:val="superscript"/>
          <w:lang w:val="en-US"/>
        </w:rPr>
        <w:t>T</w:t>
      </w:r>
      <w:r w:rsidRPr="00B9083E">
        <w:rPr>
          <w:rFonts w:ascii="Constantia" w:eastAsia="Constantia" w:hAnsi="Constantia" w:cs="Constantia"/>
          <w:lang w:val="en-US"/>
        </w:rPr>
        <w:t xml:space="preserve"> × o</w:t>
      </w:r>
      <w:r w:rsidRPr="00B9083E">
        <w:rPr>
          <w:rFonts w:ascii="Constantia" w:eastAsia="Constantia" w:hAnsi="Constantia" w:cs="Constantia"/>
          <w:vertAlign w:val="superscript"/>
          <w:lang w:val="en-US"/>
        </w:rPr>
        <w:t>T</w:t>
      </w:r>
      <w:r w:rsidRPr="00B9083E">
        <w:rPr>
          <w:rFonts w:ascii="Constantia" w:eastAsia="Constantia" w:hAnsi="Constantia" w:cs="Constantia"/>
          <w:lang w:val="en-US"/>
        </w:rPr>
        <w:t xml:space="preserve"> = </w:t>
      </w:r>
      <w:r w:rsidR="008E738E">
        <w:rPr>
          <w:rFonts w:ascii="Constantia" w:eastAsia="Constantia" w:hAnsi="Constantia" w:cs="Constantia"/>
          <w:lang w:val="en-US"/>
        </w:rPr>
        <w:t>575.0</w:t>
      </w:r>
      <w:r w:rsidRPr="00B9083E">
        <w:rPr>
          <w:rFonts w:ascii="Constantia" w:eastAsia="Constantia" w:hAnsi="Constantia" w:cs="Constantia"/>
          <w:lang w:val="en-US"/>
        </w:rPr>
        <w:t>00</w:t>
      </w:r>
    </w:p>
    <w:p w14:paraId="42FEB926" w14:textId="3F7AD4BF" w:rsidR="008309B2" w:rsidRPr="00124E93" w:rsidRDefault="008309B2" w:rsidP="008309B2">
      <w:pPr>
        <w:rPr>
          <w:lang w:val="en-US"/>
        </w:rPr>
      </w:pPr>
      <w:r w:rsidRPr="22DDB5AC">
        <w:rPr>
          <w:rFonts w:ascii="Constantia" w:eastAsia="Constantia" w:hAnsi="Constantia" w:cs="Constantia"/>
          <w:lang w:val="en-US"/>
        </w:rPr>
        <w:t>o</w:t>
      </w:r>
      <w:r w:rsidRPr="22DDB5AC">
        <w:rPr>
          <w:rFonts w:ascii="Constantia" w:eastAsia="Constantia" w:hAnsi="Constantia" w:cs="Constantia"/>
          <w:vertAlign w:val="superscript"/>
          <w:lang w:val="en-US"/>
        </w:rPr>
        <w:t>T</w:t>
      </w:r>
      <w:r w:rsidRPr="22DDB5AC">
        <w:rPr>
          <w:rFonts w:ascii="Constantia" w:eastAsia="Constantia" w:hAnsi="Constantia" w:cs="Constantia"/>
          <w:vertAlign w:val="subscript"/>
          <w:lang w:val="en-US"/>
        </w:rPr>
        <w:t>RID</w:t>
      </w:r>
      <w:r w:rsidRPr="22DDB5AC">
        <w:rPr>
          <w:rFonts w:ascii="Constantia" w:eastAsia="Constantia" w:hAnsi="Constantia" w:cs="Constantia"/>
          <w:lang w:val="en-US"/>
        </w:rPr>
        <w:t xml:space="preserve"> = </w:t>
      </w:r>
      <w:r w:rsidR="008E738E">
        <w:rPr>
          <w:rFonts w:ascii="Constantia" w:eastAsia="Constantia" w:hAnsi="Constantia" w:cs="Constantia"/>
          <w:lang w:val="en-US"/>
        </w:rPr>
        <w:t>30</w:t>
      </w:r>
    </w:p>
    <w:p w14:paraId="4111C524" w14:textId="09186059" w:rsidR="008309B2" w:rsidRPr="00124E93" w:rsidRDefault="008309B2" w:rsidP="008309B2">
      <w:pPr>
        <w:rPr>
          <w:lang w:val="en-US"/>
        </w:rPr>
      </w:pPr>
      <w:r w:rsidRPr="22DDB5AC">
        <w:rPr>
          <w:rFonts w:ascii="Constantia" w:eastAsia="Constantia" w:hAnsi="Constantia" w:cs="Constantia"/>
          <w:lang w:val="en-US"/>
        </w:rPr>
        <w:t>n</w:t>
      </w:r>
      <w:r w:rsidRPr="22DDB5AC">
        <w:rPr>
          <w:rFonts w:ascii="Constantia" w:eastAsia="Constantia" w:hAnsi="Constantia" w:cs="Constantia"/>
          <w:vertAlign w:val="superscript"/>
          <w:lang w:val="en-US"/>
        </w:rPr>
        <w:t>T</w:t>
      </w:r>
      <w:r w:rsidRPr="22DDB5AC">
        <w:rPr>
          <w:rFonts w:ascii="Constantia" w:eastAsia="Constantia" w:hAnsi="Constantia" w:cs="Constantia"/>
          <w:vertAlign w:val="subscript"/>
          <w:lang w:val="en-US"/>
        </w:rPr>
        <w:t>RID</w:t>
      </w:r>
      <w:r w:rsidRPr="22DDB5AC">
        <w:rPr>
          <w:rFonts w:ascii="Constantia" w:eastAsia="Constantia" w:hAnsi="Constantia" w:cs="Constantia"/>
          <w:lang w:val="en-US"/>
        </w:rPr>
        <w:t xml:space="preserve"> = f</w:t>
      </w:r>
      <w:r w:rsidRPr="22DDB5AC">
        <w:rPr>
          <w:rFonts w:ascii="Constantia" w:eastAsia="Constantia" w:hAnsi="Constantia" w:cs="Constantia"/>
          <w:vertAlign w:val="superscript"/>
          <w:lang w:val="en-US"/>
        </w:rPr>
        <w:t>T</w:t>
      </w:r>
      <w:r w:rsidRPr="22DDB5AC">
        <w:rPr>
          <w:rFonts w:ascii="Constantia" w:eastAsia="Constantia" w:hAnsi="Constantia" w:cs="Constantia"/>
          <w:lang w:val="en-US"/>
        </w:rPr>
        <w:t xml:space="preserve"> × o</w:t>
      </w:r>
      <w:r w:rsidRPr="22DDB5AC">
        <w:rPr>
          <w:rFonts w:ascii="Constantia" w:eastAsia="Constantia" w:hAnsi="Constantia" w:cs="Constantia"/>
          <w:vertAlign w:val="superscript"/>
          <w:lang w:val="en-US"/>
        </w:rPr>
        <w:t>T</w:t>
      </w:r>
      <w:r w:rsidRPr="22DDB5AC">
        <w:rPr>
          <w:rFonts w:ascii="Constantia" w:eastAsia="Constantia" w:hAnsi="Constantia" w:cs="Constantia"/>
          <w:vertAlign w:val="subscript"/>
          <w:lang w:val="en-US"/>
        </w:rPr>
        <w:t>RID</w:t>
      </w:r>
      <w:r w:rsidRPr="22DDB5AC">
        <w:rPr>
          <w:rFonts w:ascii="Constantia" w:eastAsia="Constantia" w:hAnsi="Constantia" w:cs="Constantia"/>
          <w:lang w:val="en-US"/>
        </w:rPr>
        <w:t xml:space="preserve"> = </w:t>
      </w:r>
      <w:r w:rsidR="008E738E">
        <w:rPr>
          <w:rFonts w:ascii="Constantia" w:eastAsia="Constantia" w:hAnsi="Constantia" w:cs="Constantia"/>
          <w:lang w:val="en-US"/>
        </w:rPr>
        <w:t>15.000</w:t>
      </w:r>
      <w:r w:rsidRPr="22DDB5AC">
        <w:rPr>
          <w:rFonts w:ascii="Constantia" w:eastAsia="Constantia" w:hAnsi="Constantia" w:cs="Constantia"/>
          <w:lang w:val="en-US"/>
        </w:rPr>
        <w:t xml:space="preserve">  </w:t>
      </w:r>
    </w:p>
    <w:p w14:paraId="61C4C3DA" w14:textId="1390C9E6" w:rsidR="008309B2" w:rsidRPr="00F045F1" w:rsidRDefault="008309B2" w:rsidP="008309B2">
      <w:pPr>
        <w:rPr>
          <w:rFonts w:ascii="Constantia" w:eastAsia="Constantia" w:hAnsi="Constantia" w:cs="Constantia"/>
        </w:rPr>
      </w:pPr>
      <w:r w:rsidRPr="00F045F1">
        <w:rPr>
          <w:rFonts w:ascii="Constantia" w:eastAsia="Constantia" w:hAnsi="Constantia" w:cs="Constantia"/>
        </w:rPr>
        <w:t>∆</w:t>
      </w:r>
      <w:proofErr w:type="spellStart"/>
      <w:r w:rsidRPr="00F045F1">
        <w:rPr>
          <w:rFonts w:ascii="Constantia" w:eastAsia="Constantia" w:hAnsi="Constantia" w:cs="Constantia"/>
          <w:vertAlign w:val="subscript"/>
        </w:rPr>
        <w:t>read</w:t>
      </w:r>
      <w:proofErr w:type="spellEnd"/>
      <w:r w:rsidRPr="00F045F1">
        <w:rPr>
          <w:rFonts w:ascii="Constantia" w:eastAsia="Constantia" w:hAnsi="Constantia" w:cs="Constantia"/>
          <w:vertAlign w:val="subscript"/>
        </w:rPr>
        <w:t xml:space="preserve"> </w:t>
      </w:r>
      <w:r w:rsidRPr="00F045F1">
        <w:rPr>
          <w:rFonts w:ascii="Constantia" w:eastAsia="Constantia" w:hAnsi="Constantia" w:cs="Constantia"/>
        </w:rPr>
        <w:t xml:space="preserve">= </w:t>
      </w:r>
      <w:proofErr w:type="spellStart"/>
      <w:r w:rsidRPr="00F045F1">
        <w:rPr>
          <w:rFonts w:ascii="Constantia" w:eastAsia="Constantia" w:hAnsi="Constantia" w:cs="Constantia"/>
        </w:rPr>
        <w:t>n</w:t>
      </w:r>
      <w:r w:rsidRPr="00F045F1">
        <w:rPr>
          <w:rFonts w:ascii="Constantia" w:eastAsia="Constantia" w:hAnsi="Constantia" w:cs="Constantia"/>
          <w:vertAlign w:val="superscript"/>
        </w:rPr>
        <w:t>T</w:t>
      </w:r>
      <w:proofErr w:type="spellEnd"/>
      <w:r w:rsidRPr="00F045F1">
        <w:rPr>
          <w:rFonts w:ascii="Constantia" w:eastAsia="Constantia" w:hAnsi="Constantia" w:cs="Constantia"/>
        </w:rPr>
        <w:t xml:space="preserve"> - </w:t>
      </w:r>
      <w:proofErr w:type="spellStart"/>
      <w:r w:rsidRPr="00F045F1">
        <w:rPr>
          <w:rFonts w:ascii="Constantia" w:eastAsia="Constantia" w:hAnsi="Constantia" w:cs="Constantia"/>
        </w:rPr>
        <w:t>n</w:t>
      </w:r>
      <w:r w:rsidRPr="00F045F1">
        <w:rPr>
          <w:rFonts w:ascii="Constantia" w:eastAsia="Constantia" w:hAnsi="Constantia" w:cs="Constantia"/>
          <w:vertAlign w:val="superscript"/>
        </w:rPr>
        <w:t>T</w:t>
      </w:r>
      <w:r w:rsidRPr="00F045F1">
        <w:rPr>
          <w:rFonts w:ascii="Constantia" w:eastAsia="Constantia" w:hAnsi="Constantia" w:cs="Constantia"/>
        </w:rPr>
        <w:t>RID</w:t>
      </w:r>
      <w:proofErr w:type="spellEnd"/>
      <w:r w:rsidRPr="00F045F1">
        <w:rPr>
          <w:rFonts w:ascii="Constantia" w:eastAsia="Constantia" w:hAnsi="Constantia" w:cs="Constantia"/>
        </w:rPr>
        <w:t xml:space="preserve"> = </w:t>
      </w:r>
      <w:r w:rsidR="008E738E" w:rsidRPr="00F045F1">
        <w:rPr>
          <w:rFonts w:ascii="Constantia" w:eastAsia="Constantia" w:hAnsi="Constantia" w:cs="Constantia"/>
        </w:rPr>
        <w:t>575.000</w:t>
      </w:r>
      <w:r w:rsidRPr="00F045F1">
        <w:rPr>
          <w:rFonts w:ascii="Constantia" w:eastAsia="Constantia" w:hAnsi="Constantia" w:cs="Constantia"/>
        </w:rPr>
        <w:t xml:space="preserve"> – 1</w:t>
      </w:r>
      <w:r w:rsidR="008E738E" w:rsidRPr="00F045F1">
        <w:rPr>
          <w:rFonts w:ascii="Constantia" w:eastAsia="Constantia" w:hAnsi="Constantia" w:cs="Constantia"/>
        </w:rPr>
        <w:t>5.0</w:t>
      </w:r>
      <w:r w:rsidRPr="00F045F1">
        <w:rPr>
          <w:rFonts w:ascii="Constantia" w:eastAsia="Constantia" w:hAnsi="Constantia" w:cs="Constantia"/>
        </w:rPr>
        <w:t xml:space="preserve">00 = </w:t>
      </w:r>
      <w:r w:rsidR="000439D1" w:rsidRPr="00F045F1">
        <w:rPr>
          <w:rFonts w:ascii="Constantia" w:eastAsia="Constantia" w:hAnsi="Constantia" w:cs="Constantia"/>
        </w:rPr>
        <w:t>560</w:t>
      </w:r>
      <w:r w:rsidRPr="00F045F1">
        <w:rPr>
          <w:rFonts w:ascii="Constantia" w:eastAsia="Constantia" w:hAnsi="Constantia" w:cs="Constantia"/>
        </w:rPr>
        <w:t>.000</w:t>
      </w:r>
    </w:p>
    <w:p w14:paraId="2B2157B5" w14:textId="77777777" w:rsidR="008309B2" w:rsidRPr="00F045F1" w:rsidRDefault="008309B2" w:rsidP="00844D70"/>
    <w:p w14:paraId="4F5919C1" w14:textId="761A6398" w:rsidR="00AD179E" w:rsidRDefault="00AD179E" w:rsidP="00E51C0A">
      <w:pPr>
        <w:rPr>
          <w:szCs w:val="24"/>
        </w:rPr>
      </w:pPr>
    </w:p>
    <w:p w14:paraId="4886EF75" w14:textId="77777777" w:rsidR="00906C8D" w:rsidRDefault="00906C8D" w:rsidP="00E51C0A">
      <w:pPr>
        <w:rPr>
          <w:szCs w:val="24"/>
        </w:rPr>
      </w:pPr>
    </w:p>
    <w:p w14:paraId="578A745B" w14:textId="77777777" w:rsidR="00906C8D" w:rsidRPr="00F045F1" w:rsidRDefault="00906C8D" w:rsidP="00E51C0A">
      <w:pPr>
        <w:rPr>
          <w:szCs w:val="24"/>
        </w:rPr>
      </w:pPr>
    </w:p>
    <w:p w14:paraId="6D6BAF0F" w14:textId="02D7753A" w:rsidR="004B6199" w:rsidRPr="002903CE" w:rsidRDefault="00493586" w:rsidP="00E51C0A">
      <w:pPr>
        <w:rPr>
          <w:szCs w:val="24"/>
        </w:rPr>
      </w:pPr>
      <w:r w:rsidRPr="008309B2">
        <w:rPr>
          <w:b/>
        </w:rPr>
        <w:lastRenderedPageBreak/>
        <w:t>Operazione di aggiornamento:</w:t>
      </w:r>
      <w:r w:rsidR="002903CE">
        <w:rPr>
          <w:b/>
        </w:rPr>
        <w:t xml:space="preserve"> </w:t>
      </w:r>
      <w:r w:rsidR="002903CE">
        <w:t>aggio</w:t>
      </w:r>
      <w:r w:rsidR="00F5047B">
        <w:t>rno la lunghezza di un tragitto ogni volta che viene inserita una nuova posizione per quel tragitto.</w:t>
      </w:r>
    </w:p>
    <w:p w14:paraId="64904E12" w14:textId="343C967F" w:rsidR="00493586" w:rsidRDefault="00493586" w:rsidP="00493586">
      <w:pPr>
        <w:rPr>
          <w:rFonts w:ascii="Constantia" w:eastAsia="HGMinchoE" w:hAnsi="Constantia" w:cs="Times New Roman"/>
          <w:b/>
        </w:rPr>
      </w:pPr>
      <w:r w:rsidRPr="412B6FCD">
        <w:rPr>
          <w:rFonts w:ascii="Constantia" w:eastAsia="HGMinchoE" w:hAnsi="Constantia" w:cs="Times New Roman"/>
          <w:b/>
        </w:rPr>
        <w:t>Tavola degli accessi interessata:</w:t>
      </w:r>
    </w:p>
    <w:tbl>
      <w:tblPr>
        <w:tblStyle w:val="Tabellagriglia2-colore61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493586" w14:paraId="5B48B33C" w14:textId="77777777" w:rsidTr="0054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  <w:hideMark/>
          </w:tcPr>
          <w:p w14:paraId="0F100500" w14:textId="77777777" w:rsidR="00493586" w:rsidRDefault="00493586" w:rsidP="0054590E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Nome Costrutto</w:t>
            </w:r>
          </w:p>
        </w:tc>
        <w:tc>
          <w:tcPr>
            <w:tcW w:w="2400" w:type="dxa"/>
            <w:hideMark/>
          </w:tcPr>
          <w:p w14:paraId="749C7929" w14:textId="77777777" w:rsidR="00493586" w:rsidRDefault="00493586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Numero Operazioni elementari</w:t>
            </w:r>
          </w:p>
        </w:tc>
        <w:tc>
          <w:tcPr>
            <w:tcW w:w="2400" w:type="dxa"/>
            <w:hideMark/>
          </w:tcPr>
          <w:p w14:paraId="31E10186" w14:textId="77777777" w:rsidR="00493586" w:rsidRDefault="00493586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Tipo Operazione</w:t>
            </w:r>
          </w:p>
        </w:tc>
        <w:tc>
          <w:tcPr>
            <w:tcW w:w="2400" w:type="dxa"/>
            <w:tcBorders>
              <w:right w:val="nil"/>
            </w:tcBorders>
            <w:hideMark/>
          </w:tcPr>
          <w:p w14:paraId="20042D40" w14:textId="77777777" w:rsidR="00493586" w:rsidRDefault="00493586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Descrizione</w:t>
            </w:r>
          </w:p>
        </w:tc>
      </w:tr>
      <w:tr w:rsidR="00493586" w14:paraId="44F439D5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</w:tcPr>
          <w:p w14:paraId="0F10ED7A" w14:textId="7475BCE0" w:rsidR="00493586" w:rsidRPr="00493586" w:rsidRDefault="00493586" w:rsidP="00706848">
            <w:pPr>
              <w:rPr>
                <w:rFonts w:ascii="Constantia" w:hAnsi="Constantia" w:cs="Times New Roman"/>
                <w:szCs w:val="24"/>
              </w:rPr>
            </w:pPr>
            <w:r w:rsidRPr="00735FD2">
              <w:rPr>
                <w:rFonts w:ascii="Constantia" w:hAnsi="Constantia" w:cs="Times New Roman"/>
                <w:b w:val="0"/>
                <w:szCs w:val="24"/>
              </w:rPr>
              <w:t>Po</w:t>
            </w:r>
            <w:r w:rsidR="00706848">
              <w:rPr>
                <w:rFonts w:ascii="Constantia" w:hAnsi="Constantia" w:cs="Times New Roman"/>
                <w:b w:val="0"/>
                <w:szCs w:val="24"/>
              </w:rPr>
              <w:t>sizione</w:t>
            </w:r>
          </w:p>
        </w:tc>
        <w:tc>
          <w:tcPr>
            <w:tcW w:w="2400" w:type="dxa"/>
          </w:tcPr>
          <w:p w14:paraId="17730B48" w14:textId="00D30C33" w:rsidR="00493586" w:rsidRDefault="00493586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 xml:space="preserve">1 × </w:t>
            </w:r>
            <w:r w:rsidR="00706848">
              <w:rPr>
                <w:rFonts w:ascii="Constantia" w:hAnsi="Constantia" w:cs="Times New Roman"/>
                <w:szCs w:val="24"/>
              </w:rPr>
              <w:t xml:space="preserve">2 </w:t>
            </w:r>
            <w:r>
              <w:rPr>
                <w:rFonts w:ascii="Constantia" w:hAnsi="Constantia" w:cs="Times New Roman"/>
                <w:szCs w:val="24"/>
              </w:rPr>
              <w:t>=</w:t>
            </w:r>
            <w:r w:rsidR="00706848">
              <w:rPr>
                <w:rFonts w:ascii="Constantia" w:hAnsi="Constantia" w:cs="Times New Roman"/>
                <w:szCs w:val="24"/>
              </w:rPr>
              <w:t xml:space="preserve"> 2</w:t>
            </w:r>
          </w:p>
        </w:tc>
        <w:tc>
          <w:tcPr>
            <w:tcW w:w="2400" w:type="dxa"/>
          </w:tcPr>
          <w:p w14:paraId="33849835" w14:textId="77777777" w:rsidR="00493586" w:rsidRDefault="00493586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right w:val="nil"/>
            </w:tcBorders>
          </w:tcPr>
          <w:p w14:paraId="00CFF4F0" w14:textId="3FB624B1" w:rsidR="00493586" w:rsidRDefault="00493586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Leggo</w:t>
            </w:r>
            <w:r w:rsidR="00706848">
              <w:rPr>
                <w:rFonts w:ascii="Constantia" w:hAnsi="Constantia" w:cs="Times New Roman"/>
                <w:szCs w:val="24"/>
              </w:rPr>
              <w:t xml:space="preserve"> le </w:t>
            </w:r>
            <w:r w:rsidR="0006770F">
              <w:rPr>
                <w:rFonts w:ascii="Constantia" w:hAnsi="Constantia" w:cs="Times New Roman"/>
                <w:szCs w:val="24"/>
              </w:rPr>
              <w:t>due ultime posizioni che formano il tragitto</w:t>
            </w:r>
          </w:p>
        </w:tc>
      </w:tr>
      <w:tr w:rsidR="0006770F" w14:paraId="361C63DF" w14:textId="77777777" w:rsidTr="0054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</w:tcPr>
          <w:p w14:paraId="0C40C537" w14:textId="36E31AF8" w:rsidR="0006770F" w:rsidRPr="00735FD2" w:rsidRDefault="0006770F" w:rsidP="00706848">
            <w:pPr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Tracciamento</w:t>
            </w:r>
          </w:p>
        </w:tc>
        <w:tc>
          <w:tcPr>
            <w:tcW w:w="2400" w:type="dxa"/>
          </w:tcPr>
          <w:p w14:paraId="2BDA95A4" w14:textId="19891799" w:rsidR="0006770F" w:rsidRDefault="00550DFA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 xml:space="preserve">1 </w:t>
            </w:r>
          </w:p>
        </w:tc>
        <w:tc>
          <w:tcPr>
            <w:tcW w:w="2400" w:type="dxa"/>
          </w:tcPr>
          <w:p w14:paraId="7BAB7311" w14:textId="3B5AF8E9" w:rsidR="0006770F" w:rsidRDefault="00213A49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right w:val="nil"/>
            </w:tcBorders>
          </w:tcPr>
          <w:p w14:paraId="7B6A3FBE" w14:textId="6C0C95DB" w:rsidR="0006770F" w:rsidRDefault="00213A49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 xml:space="preserve">Leggo un’occorrenza tra </w:t>
            </w:r>
            <w:r w:rsidR="005063EE">
              <w:rPr>
                <w:rFonts w:ascii="Constantia" w:hAnsi="Constantia" w:cs="Times New Roman"/>
                <w:szCs w:val="24"/>
              </w:rPr>
              <w:t>Posizione e Tragitto</w:t>
            </w:r>
          </w:p>
        </w:tc>
      </w:tr>
      <w:tr w:rsidR="00493586" w14:paraId="44359C00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</w:tcPr>
          <w:p w14:paraId="0B82E35E" w14:textId="77777777" w:rsidR="00493586" w:rsidRPr="00484217" w:rsidRDefault="00493586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484217">
              <w:rPr>
                <w:rFonts w:ascii="Constantia" w:hAnsi="Constantia" w:cs="Times New Roman"/>
                <w:b w:val="0"/>
                <w:szCs w:val="24"/>
              </w:rPr>
              <w:t>Tragitto</w:t>
            </w:r>
          </w:p>
        </w:tc>
        <w:tc>
          <w:tcPr>
            <w:tcW w:w="2400" w:type="dxa"/>
          </w:tcPr>
          <w:p w14:paraId="37594B6A" w14:textId="19622A63" w:rsidR="00493586" w:rsidRDefault="00501750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400" w:type="dxa"/>
          </w:tcPr>
          <w:p w14:paraId="77AEF92C" w14:textId="47784080" w:rsidR="00493586" w:rsidRDefault="00501750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400" w:type="dxa"/>
            <w:tcBorders>
              <w:right w:val="nil"/>
            </w:tcBorders>
          </w:tcPr>
          <w:p w14:paraId="0E99FAC2" w14:textId="414D9F6B" w:rsidR="00493586" w:rsidRDefault="00493586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A</w:t>
            </w:r>
            <w:r w:rsidR="00501750">
              <w:rPr>
                <w:rFonts w:ascii="Constantia" w:hAnsi="Constantia" w:cs="Times New Roman"/>
                <w:szCs w:val="24"/>
              </w:rPr>
              <w:t>ggiorno la lunghezza del tragitto</w:t>
            </w:r>
            <w:r>
              <w:rPr>
                <w:rFonts w:ascii="Constantia" w:hAnsi="Constantia" w:cs="Times New Roman"/>
                <w:szCs w:val="24"/>
              </w:rPr>
              <w:t xml:space="preserve">. </w:t>
            </w:r>
          </w:p>
        </w:tc>
      </w:tr>
    </w:tbl>
    <w:p w14:paraId="57AE7654" w14:textId="343C967F" w:rsidR="00493586" w:rsidRDefault="00493586" w:rsidP="00493586"/>
    <w:p w14:paraId="2E32A0E3" w14:textId="77777777" w:rsidR="000439D1" w:rsidRDefault="000439D1" w:rsidP="00493586">
      <w:pPr>
        <w:rPr>
          <w:rFonts w:ascii="Constantia" w:eastAsia="HGMinchoE" w:hAnsi="Constantia" w:cs="Times New Roman"/>
          <w:b/>
        </w:rPr>
      </w:pPr>
    </w:p>
    <w:p w14:paraId="6A24BE50" w14:textId="00789D2E" w:rsidR="00493586" w:rsidRDefault="00493586" w:rsidP="00493586">
      <w:pPr>
        <w:rPr>
          <w:rFonts w:ascii="Constantia" w:eastAsia="HGMinchoE" w:hAnsi="Constantia" w:cs="Times New Roman"/>
          <w:b/>
        </w:rPr>
      </w:pPr>
      <w:r w:rsidRPr="412B6FCD">
        <w:rPr>
          <w:rFonts w:ascii="Constantia" w:eastAsia="HGMinchoE" w:hAnsi="Constantia" w:cs="Times New Roman"/>
          <w:b/>
        </w:rPr>
        <w:t>Tavola delle operazioni:</w:t>
      </w:r>
    </w:p>
    <w:tbl>
      <w:tblPr>
        <w:tblStyle w:val="Tabellagriglia6acolori-colore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3586" w:rsidRPr="00AD1D75" w14:paraId="38A9A76A" w14:textId="77777777" w:rsidTr="0054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A5F6D4" w14:textId="77777777" w:rsidR="00493586" w:rsidRPr="00AD1D75" w:rsidRDefault="00493586" w:rsidP="0054590E">
            <w:pPr>
              <w:rPr>
                <w:b w:val="0"/>
                <w:color w:val="auto"/>
                <w:szCs w:val="24"/>
              </w:rPr>
            </w:pPr>
            <w:r w:rsidRPr="00AD1D75">
              <w:rPr>
                <w:b w:val="0"/>
                <w:color w:val="auto"/>
                <w:szCs w:val="24"/>
              </w:rPr>
              <w:t>Totale operazioni elementari per singola operazione</w:t>
            </w:r>
          </w:p>
        </w:tc>
        <w:tc>
          <w:tcPr>
            <w:tcW w:w="4814" w:type="dxa"/>
          </w:tcPr>
          <w:p w14:paraId="5FFAEED7" w14:textId="347E9FF8" w:rsidR="00493586" w:rsidRPr="00AD1D75" w:rsidRDefault="00106CF4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>2+1+2</w:t>
            </w:r>
            <w:r w:rsidR="00493586">
              <w:rPr>
                <w:b w:val="0"/>
                <w:color w:val="auto"/>
                <w:szCs w:val="24"/>
              </w:rPr>
              <w:t>=</w:t>
            </w:r>
            <w:r>
              <w:rPr>
                <w:b w:val="0"/>
                <w:color w:val="auto"/>
                <w:szCs w:val="24"/>
              </w:rPr>
              <w:t>5</w:t>
            </w:r>
          </w:p>
        </w:tc>
      </w:tr>
      <w:tr w:rsidR="00493586" w:rsidRPr="00797B5D" w14:paraId="315B887D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86A44" w14:textId="77777777" w:rsidR="00493586" w:rsidRPr="00797B5D" w:rsidRDefault="00493586" w:rsidP="0054590E">
            <w:pPr>
              <w:rPr>
                <w:b w:val="0"/>
                <w:color w:val="auto"/>
                <w:szCs w:val="24"/>
              </w:rPr>
            </w:pPr>
            <w:r w:rsidRPr="00797B5D">
              <w:rPr>
                <w:b w:val="0"/>
                <w:color w:val="auto"/>
                <w:szCs w:val="24"/>
              </w:rPr>
              <w:t>Totale operazioni elementari al giorno</w:t>
            </w:r>
          </w:p>
        </w:tc>
        <w:tc>
          <w:tcPr>
            <w:tcW w:w="4814" w:type="dxa"/>
          </w:tcPr>
          <w:p w14:paraId="0F61ADF7" w14:textId="56FA4AE6" w:rsidR="00493586" w:rsidRPr="00E7762E" w:rsidRDefault="00106CF4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auto"/>
                <w:szCs w:val="24"/>
              </w:rPr>
              <w:t xml:space="preserve">5 </w:t>
            </w:r>
            <w:r w:rsidR="00493586" w:rsidRPr="0066512B">
              <w:rPr>
                <w:color w:val="auto"/>
                <w:szCs w:val="24"/>
              </w:rPr>
              <w:t xml:space="preserve">× </w:t>
            </w:r>
            <w:r w:rsidR="00626906">
              <w:rPr>
                <w:color w:val="auto"/>
                <w:szCs w:val="24"/>
              </w:rPr>
              <w:t xml:space="preserve">(950 </w:t>
            </w:r>
            <w:r w:rsidR="00626906" w:rsidRPr="006E11BF">
              <w:rPr>
                <w:rFonts w:ascii="Constantia" w:hAnsi="Constantia" w:cs="Times New Roman"/>
                <w:color w:val="auto"/>
                <w:szCs w:val="24"/>
              </w:rPr>
              <w:t xml:space="preserve">× </w:t>
            </w:r>
            <w:r w:rsidR="006E11BF" w:rsidRPr="006E11BF">
              <w:rPr>
                <w:rFonts w:ascii="Constantia" w:hAnsi="Constantia" w:cs="Times New Roman"/>
                <w:color w:val="auto"/>
                <w:szCs w:val="24"/>
              </w:rPr>
              <w:t>56)</w:t>
            </w:r>
            <w:r w:rsidR="00493586" w:rsidRPr="006E11BF">
              <w:rPr>
                <w:color w:val="auto"/>
                <w:szCs w:val="24"/>
              </w:rPr>
              <w:t xml:space="preserve"> </w:t>
            </w:r>
            <w:r w:rsidR="00493586" w:rsidRPr="0066512B">
              <w:rPr>
                <w:color w:val="auto"/>
                <w:szCs w:val="24"/>
              </w:rPr>
              <w:t xml:space="preserve">= </w:t>
            </w:r>
            <w:r w:rsidR="006E11BF">
              <w:rPr>
                <w:color w:val="auto"/>
                <w:szCs w:val="24"/>
              </w:rPr>
              <w:t>266</w:t>
            </w:r>
            <w:r w:rsidR="00493586" w:rsidRPr="0066512B">
              <w:rPr>
                <w:color w:val="auto"/>
                <w:szCs w:val="24"/>
              </w:rPr>
              <w:t>.000</w:t>
            </w:r>
          </w:p>
        </w:tc>
      </w:tr>
    </w:tbl>
    <w:p w14:paraId="5F06AEE3" w14:textId="77777777" w:rsidR="000439D1" w:rsidRDefault="000439D1" w:rsidP="000439D1">
      <w:pPr>
        <w:rPr>
          <w:rFonts w:ascii="Constantia" w:eastAsia="Constantia" w:hAnsi="Constantia" w:cs="Constantia"/>
          <w:lang w:val="en-US"/>
        </w:rPr>
      </w:pPr>
    </w:p>
    <w:p w14:paraId="675300A0" w14:textId="06D500B1" w:rsidR="000439D1" w:rsidRPr="00786713" w:rsidRDefault="000439D1" w:rsidP="000439D1">
      <w:pPr>
        <w:rPr>
          <w:lang w:val="en-US"/>
        </w:rPr>
      </w:pPr>
      <w:r w:rsidRPr="00403E0A">
        <w:rPr>
          <w:rFonts w:ascii="Constantia" w:eastAsia="Constantia" w:hAnsi="Constantia" w:cs="Constantia"/>
          <w:lang w:val="en-US"/>
        </w:rPr>
        <w:t>f</w:t>
      </w:r>
      <w:r w:rsidRPr="00403E0A">
        <w:rPr>
          <w:rFonts w:ascii="Constantia" w:eastAsia="Constantia" w:hAnsi="Constantia" w:cs="Constantia"/>
          <w:vertAlign w:val="superscript"/>
          <w:lang w:val="en-US"/>
        </w:rPr>
        <w:t>T</w:t>
      </w:r>
      <w:r w:rsidRPr="00403E0A">
        <w:rPr>
          <w:rFonts w:ascii="Constantia" w:eastAsia="Constantia" w:hAnsi="Constantia" w:cs="Constantia"/>
          <w:lang w:val="en-US"/>
        </w:rPr>
        <w:t xml:space="preserve"> = </w:t>
      </w:r>
      <w:r w:rsidR="009C5133">
        <w:rPr>
          <w:rFonts w:ascii="Constantia" w:eastAsia="Constantia" w:hAnsi="Constantia" w:cs="Constantia"/>
          <w:lang w:val="en-US"/>
        </w:rPr>
        <w:t>53.200</w:t>
      </w:r>
    </w:p>
    <w:p w14:paraId="764BEF7F" w14:textId="12163A94" w:rsidR="000439D1" w:rsidRPr="00786713" w:rsidRDefault="000439D1" w:rsidP="000439D1">
      <w:pPr>
        <w:rPr>
          <w:lang w:val="en-US"/>
        </w:rPr>
      </w:pPr>
      <w:r w:rsidRPr="22DDB5AC">
        <w:rPr>
          <w:rFonts w:ascii="Constantia" w:eastAsia="Constantia" w:hAnsi="Constantia" w:cs="Constantia"/>
          <w:lang w:val="en-US"/>
        </w:rPr>
        <w:t>o</w:t>
      </w:r>
      <w:r w:rsidRPr="22DDB5AC">
        <w:rPr>
          <w:rFonts w:ascii="Constantia" w:eastAsia="Constantia" w:hAnsi="Constantia" w:cs="Constantia"/>
          <w:vertAlign w:val="superscript"/>
          <w:lang w:val="en-US"/>
        </w:rPr>
        <w:t>T</w:t>
      </w:r>
      <w:r w:rsidRPr="22DDB5AC">
        <w:rPr>
          <w:rFonts w:ascii="Constantia" w:eastAsia="Constantia" w:hAnsi="Constantia" w:cs="Constantia"/>
          <w:lang w:val="en-US"/>
        </w:rPr>
        <w:t xml:space="preserve"> = </w:t>
      </w:r>
      <w:r w:rsidR="009C5133">
        <w:rPr>
          <w:rFonts w:ascii="Constantia" w:eastAsia="Constantia" w:hAnsi="Constantia" w:cs="Constantia"/>
          <w:lang w:val="en-US"/>
        </w:rPr>
        <w:t>5</w:t>
      </w:r>
    </w:p>
    <w:p w14:paraId="5A2FDCE9" w14:textId="75629C29" w:rsidR="000439D1" w:rsidRPr="00786713" w:rsidRDefault="000439D1" w:rsidP="000439D1">
      <w:pPr>
        <w:rPr>
          <w:lang w:val="en-US"/>
        </w:rPr>
      </w:pPr>
      <w:r w:rsidRPr="00B9083E">
        <w:rPr>
          <w:rFonts w:ascii="Constantia" w:eastAsia="Constantia" w:hAnsi="Constantia" w:cs="Constantia"/>
          <w:lang w:val="en-US"/>
        </w:rPr>
        <w:t>n</w:t>
      </w:r>
      <w:r w:rsidRPr="00B9083E">
        <w:rPr>
          <w:rFonts w:ascii="Constantia" w:eastAsia="Constantia" w:hAnsi="Constantia" w:cs="Constantia"/>
          <w:vertAlign w:val="superscript"/>
          <w:lang w:val="en-US"/>
        </w:rPr>
        <w:t>T</w:t>
      </w:r>
      <w:r w:rsidRPr="00B9083E">
        <w:rPr>
          <w:rFonts w:ascii="Constantia" w:eastAsia="Constantia" w:hAnsi="Constantia" w:cs="Constantia"/>
          <w:lang w:val="en-US"/>
        </w:rPr>
        <w:t xml:space="preserve"> = f</w:t>
      </w:r>
      <w:r w:rsidRPr="00B9083E">
        <w:rPr>
          <w:rFonts w:ascii="Constantia" w:eastAsia="Constantia" w:hAnsi="Constantia" w:cs="Constantia"/>
          <w:vertAlign w:val="superscript"/>
          <w:lang w:val="en-US"/>
        </w:rPr>
        <w:t>T</w:t>
      </w:r>
      <w:r w:rsidRPr="00B9083E">
        <w:rPr>
          <w:rFonts w:ascii="Constantia" w:eastAsia="Constantia" w:hAnsi="Constantia" w:cs="Constantia"/>
          <w:lang w:val="en-US"/>
        </w:rPr>
        <w:t xml:space="preserve"> × o</w:t>
      </w:r>
      <w:r w:rsidRPr="00B9083E">
        <w:rPr>
          <w:rFonts w:ascii="Constantia" w:eastAsia="Constantia" w:hAnsi="Constantia" w:cs="Constantia"/>
          <w:vertAlign w:val="superscript"/>
          <w:lang w:val="en-US"/>
        </w:rPr>
        <w:t>T</w:t>
      </w:r>
      <w:r w:rsidRPr="00B9083E">
        <w:rPr>
          <w:rFonts w:ascii="Constantia" w:eastAsia="Constantia" w:hAnsi="Constantia" w:cs="Constantia"/>
          <w:lang w:val="en-US"/>
        </w:rPr>
        <w:t xml:space="preserve"> = </w:t>
      </w:r>
      <w:r w:rsidR="009C5133">
        <w:rPr>
          <w:rFonts w:ascii="Constantia" w:eastAsia="Constantia" w:hAnsi="Constantia" w:cs="Constantia"/>
          <w:lang w:val="en-US"/>
        </w:rPr>
        <w:t>266</w:t>
      </w:r>
      <w:r>
        <w:rPr>
          <w:rFonts w:ascii="Constantia" w:eastAsia="Constantia" w:hAnsi="Constantia" w:cs="Constantia"/>
          <w:lang w:val="en-US"/>
        </w:rPr>
        <w:t>.0</w:t>
      </w:r>
      <w:r w:rsidRPr="00B9083E">
        <w:rPr>
          <w:rFonts w:ascii="Constantia" w:eastAsia="Constantia" w:hAnsi="Constantia" w:cs="Constantia"/>
          <w:lang w:val="en-US"/>
        </w:rPr>
        <w:t>00</w:t>
      </w:r>
    </w:p>
    <w:p w14:paraId="1F900040" w14:textId="54DE163E" w:rsidR="00493586" w:rsidRPr="00A8067B" w:rsidRDefault="00A8067B" w:rsidP="00493586">
      <w:r w:rsidRPr="00A8067B">
        <w:t xml:space="preserve">L’operazione di aggiornamento è stata </w:t>
      </w:r>
      <w:r>
        <w:t>implementata con un trigger</w:t>
      </w:r>
      <w:r w:rsidR="00836A68">
        <w:t>.</w:t>
      </w:r>
    </w:p>
    <w:p w14:paraId="174C89BA" w14:textId="0C279A3B" w:rsidR="003C4DC5" w:rsidRDefault="003C4DC5" w:rsidP="41DAED4E">
      <w:pPr>
        <w:rPr>
          <w:rFonts w:ascii="Constantia" w:eastAsia="Constantia" w:hAnsi="Constantia" w:cs="Constantia"/>
        </w:rPr>
      </w:pPr>
    </w:p>
    <w:p w14:paraId="66547736" w14:textId="516E5225" w:rsidR="00220AD0" w:rsidRDefault="00220AD0" w:rsidP="41DAED4E">
      <w:pPr>
        <w:rPr>
          <w:rFonts w:ascii="Constantia" w:eastAsia="Constantia" w:hAnsi="Constantia" w:cs="Constantia"/>
        </w:rPr>
      </w:pPr>
    </w:p>
    <w:p w14:paraId="10523521" w14:textId="3CCCE4BE" w:rsidR="00220AD0" w:rsidRDefault="00220AD0" w:rsidP="41DAED4E">
      <w:pPr>
        <w:rPr>
          <w:rFonts w:ascii="Constantia" w:eastAsia="Constantia" w:hAnsi="Constantia" w:cs="Constantia"/>
        </w:rPr>
      </w:pPr>
    </w:p>
    <w:p w14:paraId="1B7017E1" w14:textId="3650D7D3" w:rsidR="00220AD0" w:rsidRDefault="00220AD0" w:rsidP="41DAED4E">
      <w:pPr>
        <w:rPr>
          <w:rFonts w:ascii="Constantia" w:eastAsia="Constantia" w:hAnsi="Constantia" w:cs="Constantia"/>
        </w:rPr>
      </w:pPr>
    </w:p>
    <w:p w14:paraId="56747F42" w14:textId="4E42FD5D" w:rsidR="00220AD0" w:rsidRDefault="00220AD0" w:rsidP="41DAED4E">
      <w:pPr>
        <w:rPr>
          <w:rFonts w:ascii="Constantia" w:eastAsia="Constantia" w:hAnsi="Constantia" w:cs="Constantia"/>
        </w:rPr>
      </w:pPr>
    </w:p>
    <w:p w14:paraId="7AFEB252" w14:textId="77777777" w:rsidR="00220AD0" w:rsidRPr="00A8067B" w:rsidRDefault="00220AD0" w:rsidP="41DAED4E">
      <w:pPr>
        <w:rPr>
          <w:rFonts w:ascii="Constantia" w:eastAsia="Constantia" w:hAnsi="Constantia" w:cs="Constantia"/>
        </w:rPr>
      </w:pPr>
    </w:p>
    <w:p w14:paraId="0395421E" w14:textId="77777777" w:rsidR="003C4DC5" w:rsidRPr="00A8067B" w:rsidRDefault="003C4DC5" w:rsidP="41DAED4E">
      <w:pPr>
        <w:rPr>
          <w:rFonts w:ascii="Constantia" w:eastAsia="Constantia" w:hAnsi="Constantia" w:cs="Constantia"/>
        </w:rPr>
      </w:pP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4800"/>
        <w:gridCol w:w="4800"/>
        <w:gridCol w:w="38"/>
      </w:tblGrid>
      <w:tr w:rsidR="00DD5599" w14:paraId="4CB54C38" w14:textId="77777777" w:rsidTr="21A7C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1C1CA707" w14:textId="6F0FEEDB" w:rsidR="00DD5599" w:rsidRDefault="009F6343" w:rsidP="006B47EB">
            <w:pPr>
              <w:rPr>
                <w:szCs w:val="24"/>
              </w:rPr>
            </w:pPr>
            <w:r>
              <w:rPr>
                <w:szCs w:val="24"/>
              </w:rPr>
              <w:t>Senza Ridondanza 2</w:t>
            </w:r>
          </w:p>
        </w:tc>
        <w:tc>
          <w:tcPr>
            <w:tcW w:w="4838" w:type="dxa"/>
            <w:gridSpan w:val="2"/>
          </w:tcPr>
          <w:p w14:paraId="12406D7F" w14:textId="514B4690" w:rsidR="00DD5599" w:rsidRPr="00E72729" w:rsidRDefault="00DD5599" w:rsidP="006B4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</w:p>
        </w:tc>
      </w:tr>
      <w:tr w:rsidR="009F6343" w14:paraId="664ACADE" w14:textId="77777777" w:rsidTr="21A7C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601B1799" w14:textId="6BD437F1" w:rsidR="009F6343" w:rsidRDefault="009F6343" w:rsidP="009F6343">
            <w:pPr>
              <w:rPr>
                <w:szCs w:val="24"/>
              </w:rPr>
            </w:pPr>
            <w:r>
              <w:rPr>
                <w:szCs w:val="24"/>
              </w:rPr>
              <w:t>Operazione</w:t>
            </w:r>
          </w:p>
        </w:tc>
        <w:tc>
          <w:tcPr>
            <w:tcW w:w="4838" w:type="dxa"/>
            <w:gridSpan w:val="2"/>
          </w:tcPr>
          <w:p w14:paraId="0A652BB7" w14:textId="477316BB" w:rsidR="009F6343" w:rsidRPr="00E72729" w:rsidRDefault="009F6343" w:rsidP="009F6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E72729">
              <w:rPr>
                <w:b/>
                <w:szCs w:val="24"/>
              </w:rPr>
              <w:t>Numero operazioni elementari al giorno</w:t>
            </w:r>
          </w:p>
        </w:tc>
      </w:tr>
      <w:tr w:rsidR="009F6343" w14:paraId="27D673F5" w14:textId="77777777" w:rsidTr="21A7C975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6239EB31" w14:textId="77777777" w:rsidR="009F6343" w:rsidRPr="00777DB2" w:rsidRDefault="009F6343" w:rsidP="009F6343">
            <w:pPr>
              <w:rPr>
                <w:szCs w:val="24"/>
              </w:rPr>
            </w:pPr>
            <w:r w:rsidRPr="00777DB2">
              <w:rPr>
                <w:b w:val="0"/>
                <w:szCs w:val="24"/>
              </w:rPr>
              <w:t>Operazione</w:t>
            </w:r>
            <w:r>
              <w:rPr>
                <w:b w:val="0"/>
                <w:szCs w:val="24"/>
              </w:rPr>
              <w:t xml:space="preserve"> 7</w:t>
            </w:r>
          </w:p>
        </w:tc>
        <w:tc>
          <w:tcPr>
            <w:tcW w:w="4800" w:type="dxa"/>
          </w:tcPr>
          <w:p w14:paraId="63009163" w14:textId="77777777" w:rsidR="009F6343" w:rsidRDefault="009F6343" w:rsidP="009F6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12.400</w:t>
            </w:r>
          </w:p>
        </w:tc>
      </w:tr>
      <w:tr w:rsidR="009F6343" w14:paraId="0FAC4832" w14:textId="77777777" w:rsidTr="21A7C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62ED297F" w14:textId="7D4BF251" w:rsidR="009F6343" w:rsidRPr="0003534D" w:rsidRDefault="009F6343" w:rsidP="009F6343">
            <w:pPr>
              <w:rPr>
                <w:b w:val="0"/>
                <w:szCs w:val="24"/>
              </w:rPr>
            </w:pPr>
            <w:r w:rsidRPr="0003534D">
              <w:rPr>
                <w:b w:val="0"/>
                <w:szCs w:val="24"/>
              </w:rPr>
              <w:t>Operazione 11</w:t>
            </w:r>
          </w:p>
        </w:tc>
        <w:tc>
          <w:tcPr>
            <w:tcW w:w="4800" w:type="dxa"/>
          </w:tcPr>
          <w:p w14:paraId="3F5DE1CD" w14:textId="3135A95D" w:rsidR="009F6343" w:rsidRDefault="009F6343" w:rsidP="009F6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575.000</w:t>
            </w:r>
          </w:p>
        </w:tc>
      </w:tr>
      <w:tr w:rsidR="009F6343" w14:paraId="693AF444" w14:textId="77777777" w:rsidTr="21A7C975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68ECA6B7" w14:textId="74E49B97" w:rsidR="009F6343" w:rsidRPr="0003534D" w:rsidRDefault="009F6343" w:rsidP="009F6343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Totale</w:t>
            </w:r>
          </w:p>
        </w:tc>
        <w:tc>
          <w:tcPr>
            <w:tcW w:w="4800" w:type="dxa"/>
          </w:tcPr>
          <w:p w14:paraId="59C4AD58" w14:textId="7E886F02" w:rsidR="009F6343" w:rsidRDefault="009F6343" w:rsidP="009F6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587.400</w:t>
            </w:r>
          </w:p>
        </w:tc>
      </w:tr>
    </w:tbl>
    <w:p w14:paraId="692B548B" w14:textId="5060C566" w:rsidR="00DD5599" w:rsidRDefault="00DD5599" w:rsidP="00DD5599">
      <w:pPr>
        <w:rPr>
          <w:szCs w:val="24"/>
        </w:rPr>
      </w:pP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4800"/>
        <w:gridCol w:w="4800"/>
        <w:gridCol w:w="38"/>
      </w:tblGrid>
      <w:tr w:rsidR="009F6343" w14:paraId="441515B1" w14:textId="77777777" w:rsidTr="21A7C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7069E9CE" w14:textId="4096870D" w:rsidR="009F6343" w:rsidRDefault="009F6343" w:rsidP="009F6343">
            <w:pPr>
              <w:rPr>
                <w:szCs w:val="24"/>
              </w:rPr>
            </w:pPr>
            <w:r w:rsidRPr="00156A58">
              <w:t>Con Ridondanza 1</w:t>
            </w:r>
          </w:p>
        </w:tc>
        <w:tc>
          <w:tcPr>
            <w:tcW w:w="4838" w:type="dxa"/>
            <w:gridSpan w:val="2"/>
          </w:tcPr>
          <w:p w14:paraId="2A3B6817" w14:textId="7BC2D58A" w:rsidR="009F6343" w:rsidRPr="00E72729" w:rsidRDefault="009F6343" w:rsidP="009F6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</w:p>
        </w:tc>
      </w:tr>
      <w:tr w:rsidR="009F6343" w14:paraId="0CD4F74D" w14:textId="77777777" w:rsidTr="21A7C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097D5E47" w14:textId="629D37DF" w:rsidR="009F6343" w:rsidRDefault="009F6343" w:rsidP="009F6343">
            <w:pPr>
              <w:rPr>
                <w:szCs w:val="24"/>
              </w:rPr>
            </w:pPr>
            <w:r>
              <w:rPr>
                <w:szCs w:val="24"/>
              </w:rPr>
              <w:t>Operazione</w:t>
            </w:r>
          </w:p>
        </w:tc>
        <w:tc>
          <w:tcPr>
            <w:tcW w:w="4838" w:type="dxa"/>
            <w:gridSpan w:val="2"/>
          </w:tcPr>
          <w:p w14:paraId="29967A0C" w14:textId="447554AE" w:rsidR="009F6343" w:rsidRPr="00E72729" w:rsidRDefault="009F6343" w:rsidP="009F6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E72729">
              <w:rPr>
                <w:b/>
                <w:szCs w:val="24"/>
              </w:rPr>
              <w:t>Numero operazioni elementari al giorno</w:t>
            </w:r>
          </w:p>
        </w:tc>
      </w:tr>
      <w:tr w:rsidR="009F6343" w14:paraId="6189F4B5" w14:textId="77777777" w:rsidTr="21A7C975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77EE113F" w14:textId="77777777" w:rsidR="009F6343" w:rsidRPr="00777DB2" w:rsidRDefault="009F6343" w:rsidP="009F6343">
            <w:pPr>
              <w:rPr>
                <w:szCs w:val="24"/>
              </w:rPr>
            </w:pPr>
            <w:r w:rsidRPr="00777DB2">
              <w:rPr>
                <w:b w:val="0"/>
                <w:szCs w:val="24"/>
              </w:rPr>
              <w:t>Operazione</w:t>
            </w:r>
            <w:r>
              <w:rPr>
                <w:b w:val="0"/>
                <w:szCs w:val="24"/>
              </w:rPr>
              <w:t xml:space="preserve"> 7</w:t>
            </w:r>
          </w:p>
        </w:tc>
        <w:tc>
          <w:tcPr>
            <w:tcW w:w="4800" w:type="dxa"/>
          </w:tcPr>
          <w:p w14:paraId="031897F3" w14:textId="77777777" w:rsidR="009F6343" w:rsidRDefault="009F6343" w:rsidP="009F6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1.400</w:t>
            </w:r>
          </w:p>
        </w:tc>
      </w:tr>
      <w:tr w:rsidR="009F6343" w14:paraId="2577C728" w14:textId="77777777" w:rsidTr="21A7C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3D3F7AD7" w14:textId="7C4C0149" w:rsidR="009F6343" w:rsidRPr="0003534D" w:rsidRDefault="009F6343" w:rsidP="009F6343">
            <w:pPr>
              <w:rPr>
                <w:b w:val="0"/>
                <w:szCs w:val="24"/>
              </w:rPr>
            </w:pPr>
            <w:r w:rsidRPr="0003534D">
              <w:rPr>
                <w:b w:val="0"/>
                <w:szCs w:val="24"/>
              </w:rPr>
              <w:t>Operazione 11</w:t>
            </w:r>
          </w:p>
        </w:tc>
        <w:tc>
          <w:tcPr>
            <w:tcW w:w="4800" w:type="dxa"/>
          </w:tcPr>
          <w:p w14:paraId="47586717" w14:textId="737B89C7" w:rsidR="009F6343" w:rsidRDefault="009F6343" w:rsidP="009F6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15.000</w:t>
            </w:r>
          </w:p>
        </w:tc>
      </w:tr>
      <w:tr w:rsidR="009F6343" w14:paraId="5188F934" w14:textId="77777777" w:rsidTr="21A7C975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08569353" w14:textId="29CEBF52" w:rsidR="009F6343" w:rsidRPr="0003534D" w:rsidRDefault="009F6343" w:rsidP="009F6343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Operazione di aggiornamento</w:t>
            </w:r>
          </w:p>
        </w:tc>
        <w:tc>
          <w:tcPr>
            <w:tcW w:w="4800" w:type="dxa"/>
          </w:tcPr>
          <w:p w14:paraId="7C5E87B4" w14:textId="42326EAF" w:rsidR="009F6343" w:rsidRDefault="009F6343" w:rsidP="009F6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266.000</w:t>
            </w:r>
          </w:p>
        </w:tc>
      </w:tr>
      <w:tr w:rsidR="009F6343" w14:paraId="2434D7D8" w14:textId="77777777" w:rsidTr="21A7C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0A9760E4" w14:textId="5E834CA2" w:rsidR="009F6343" w:rsidRDefault="009F6343" w:rsidP="009F6343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Totale</w:t>
            </w:r>
          </w:p>
        </w:tc>
        <w:tc>
          <w:tcPr>
            <w:tcW w:w="4800" w:type="dxa"/>
          </w:tcPr>
          <w:p w14:paraId="6C6CC7AB" w14:textId="0868703A" w:rsidR="009F6343" w:rsidRDefault="009F6343" w:rsidP="009F6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282.400</w:t>
            </w:r>
          </w:p>
        </w:tc>
      </w:tr>
    </w:tbl>
    <w:p w14:paraId="39B38396" w14:textId="6A953ECE" w:rsidR="21A7C975" w:rsidRDefault="21A7C975"/>
    <w:p w14:paraId="56B29474" w14:textId="77777777" w:rsidR="00DD5599" w:rsidRPr="00124E93" w:rsidRDefault="00DD5599" w:rsidP="41DAED4E">
      <w:pPr>
        <w:rPr>
          <w:lang w:val="en-US"/>
        </w:rPr>
      </w:pPr>
    </w:p>
    <w:p w14:paraId="69AFDFEA" w14:textId="6926B4CC" w:rsidR="00B449A4" w:rsidRDefault="00B449A4" w:rsidP="00E51C0A">
      <w:r>
        <w:t xml:space="preserve">Con l’aggiunta </w:t>
      </w:r>
      <w:r w:rsidR="00DA7BED">
        <w:t xml:space="preserve">dell’attributo </w:t>
      </w:r>
      <w:proofErr w:type="spellStart"/>
      <w:r w:rsidR="00697526" w:rsidRPr="45BE261A">
        <w:rPr>
          <w:i/>
        </w:rPr>
        <w:t>LunghezzaTragitto</w:t>
      </w:r>
      <w:proofErr w:type="spellEnd"/>
      <w:r w:rsidR="00697526" w:rsidRPr="45BE261A">
        <w:rPr>
          <w:i/>
        </w:rPr>
        <w:t xml:space="preserve"> </w:t>
      </w:r>
      <w:r w:rsidR="00697526">
        <w:t xml:space="preserve">è possibile determinare </w:t>
      </w:r>
      <w:r w:rsidR="006E12A9">
        <w:t xml:space="preserve">il valore dell’attributo </w:t>
      </w:r>
      <w:r w:rsidR="006E12A9" w:rsidRPr="45BE261A">
        <w:rPr>
          <w:i/>
        </w:rPr>
        <w:t xml:space="preserve">Entità </w:t>
      </w:r>
      <w:r w:rsidR="00E21F82">
        <w:t>con un numero molto inferiore di operazioni</w:t>
      </w:r>
      <w:r w:rsidR="00B918AD">
        <w:t xml:space="preserve"> rispetto </w:t>
      </w:r>
      <w:r w:rsidR="000D4B68">
        <w:t>al caso noi non avessimo</w:t>
      </w:r>
      <w:r w:rsidR="002E5742">
        <w:t xml:space="preserve"> la ridondanza</w:t>
      </w:r>
      <w:r w:rsidR="00BF0705">
        <w:t>.</w:t>
      </w:r>
      <w:r w:rsidR="002E5742">
        <w:t xml:space="preserve"> </w:t>
      </w:r>
      <w:r w:rsidR="00D642BA">
        <w:t>Infatti,</w:t>
      </w:r>
      <w:r w:rsidR="00BF0705">
        <w:t xml:space="preserve"> </w:t>
      </w:r>
      <w:r w:rsidR="00933877">
        <w:t xml:space="preserve">nel caso noi operassimo </w:t>
      </w:r>
      <w:r w:rsidR="00CD2F04">
        <w:t>senza la ridondanza sarebbe necessario legger</w:t>
      </w:r>
      <w:r w:rsidR="007065D4">
        <w:t>e</w:t>
      </w:r>
      <w:r w:rsidR="00CD2F04">
        <w:t xml:space="preserve"> tutte le posizioni</w:t>
      </w:r>
      <w:r w:rsidR="00197D1E">
        <w:t xml:space="preserve"> che compongono </w:t>
      </w:r>
      <w:r w:rsidR="001D5AC1">
        <w:t>il tragitto proposto come variazione</w:t>
      </w:r>
      <w:r w:rsidR="00197D1E">
        <w:t xml:space="preserve"> </w:t>
      </w:r>
      <w:r w:rsidR="007777BC">
        <w:t>al fine di</w:t>
      </w:r>
      <w:r w:rsidR="00CA619C">
        <w:t xml:space="preserve"> calcolare la </w:t>
      </w:r>
      <w:r w:rsidR="00197D1E">
        <w:t>lunghezza della variazione</w:t>
      </w:r>
      <w:r w:rsidR="00CA619C">
        <w:t>.</w:t>
      </w:r>
      <w:r w:rsidR="00494555">
        <w:t xml:space="preserve"> </w:t>
      </w:r>
    </w:p>
    <w:p w14:paraId="5D98A6FC" w14:textId="62CAAFA4" w:rsidR="00EA532B" w:rsidRPr="00691A53" w:rsidRDefault="00EA532B" w:rsidP="00EA532B">
      <w:pPr>
        <w:rPr>
          <w:rFonts w:ascii="Constantia" w:eastAsia="Constantia" w:hAnsi="Constantia" w:cs="Constantia"/>
        </w:rPr>
      </w:pPr>
      <w:r w:rsidRPr="1DFA362B">
        <w:rPr>
          <w:rFonts w:ascii="Constantia" w:eastAsia="Constantia" w:hAnsi="Constantia" w:cs="Constantia"/>
        </w:rPr>
        <w:t>Notiamo che</w:t>
      </w:r>
      <w:r w:rsidR="00C6634A">
        <w:rPr>
          <w:rFonts w:ascii="Constantia" w:eastAsia="Constantia" w:hAnsi="Constantia" w:cs="Constantia"/>
        </w:rPr>
        <w:t xml:space="preserve"> gli accessi totali diminuiscono complessivamente </w:t>
      </w:r>
      <w:r w:rsidR="00F045F1">
        <w:rPr>
          <w:rFonts w:ascii="Constantia" w:eastAsia="Constantia" w:hAnsi="Constantia" w:cs="Constantia"/>
        </w:rPr>
        <w:t xml:space="preserve">di </w:t>
      </w:r>
      <w:r w:rsidR="00F045F1" w:rsidRPr="1DFA362B">
        <w:rPr>
          <w:rFonts w:ascii="Constantia" w:eastAsia="Constantia" w:hAnsi="Constantia" w:cs="Constantia"/>
        </w:rPr>
        <w:t>587.400</w:t>
      </w:r>
      <w:r w:rsidRPr="1DFA362B">
        <w:rPr>
          <w:rFonts w:ascii="Constantia" w:eastAsia="Constantia" w:hAnsi="Constantia" w:cs="Constantia"/>
        </w:rPr>
        <w:t xml:space="preserve"> </w:t>
      </w:r>
      <w:r w:rsidR="008509E6">
        <w:rPr>
          <w:rFonts w:ascii="Constantia" w:eastAsia="Constantia" w:hAnsi="Constantia" w:cs="Constantia"/>
        </w:rPr>
        <w:t>–</w:t>
      </w:r>
      <w:r w:rsidRPr="1DFA362B">
        <w:rPr>
          <w:rFonts w:ascii="Constantia" w:eastAsia="Constantia" w:hAnsi="Constantia" w:cs="Constantia"/>
        </w:rPr>
        <w:t xml:space="preserve"> </w:t>
      </w:r>
      <w:r w:rsidR="002816AF">
        <w:rPr>
          <w:rFonts w:ascii="Constantia" w:eastAsia="Constantia" w:hAnsi="Constantia" w:cs="Constantia"/>
        </w:rPr>
        <w:t>2</w:t>
      </w:r>
      <w:r w:rsidR="008509E6">
        <w:rPr>
          <w:rFonts w:ascii="Constantia" w:eastAsia="Constantia" w:hAnsi="Constantia" w:cs="Constantia"/>
        </w:rPr>
        <w:t>82.4</w:t>
      </w:r>
      <w:r w:rsidRPr="1DFA362B">
        <w:rPr>
          <w:rFonts w:ascii="Constantia" w:eastAsia="Constantia" w:hAnsi="Constantia" w:cs="Constantia"/>
        </w:rPr>
        <w:t xml:space="preserve">00 = </w:t>
      </w:r>
      <w:r w:rsidR="00F045F1">
        <w:rPr>
          <w:rFonts w:ascii="Constantia" w:eastAsia="Constantia" w:hAnsi="Constantia" w:cs="Constantia"/>
        </w:rPr>
        <w:t>305.0</w:t>
      </w:r>
      <w:r w:rsidRPr="1DFA362B">
        <w:rPr>
          <w:rFonts w:ascii="Constantia" w:eastAsia="Constantia" w:hAnsi="Constantia" w:cs="Constantia"/>
        </w:rPr>
        <w:t>00 e ciò è più che sufficiente per stabilire che la ridondanza è stata introdotta efficacemente.</w:t>
      </w:r>
    </w:p>
    <w:p w14:paraId="0CF2E71B" w14:textId="77777777" w:rsidR="00EA532B" w:rsidRDefault="00EA532B" w:rsidP="00E51C0A">
      <w:pPr>
        <w:rPr>
          <w:szCs w:val="24"/>
        </w:rPr>
      </w:pPr>
    </w:p>
    <w:p w14:paraId="33A37FD0" w14:textId="77777777" w:rsidR="00293216" w:rsidRDefault="00293216" w:rsidP="00E51C0A">
      <w:pPr>
        <w:rPr>
          <w:b/>
          <w:bCs/>
        </w:rPr>
      </w:pPr>
    </w:p>
    <w:p w14:paraId="0483C2E3" w14:textId="77777777" w:rsidR="00293216" w:rsidRDefault="00293216" w:rsidP="00E51C0A">
      <w:pPr>
        <w:rPr>
          <w:b/>
          <w:bCs/>
        </w:rPr>
      </w:pPr>
    </w:p>
    <w:p w14:paraId="368B5A40" w14:textId="77777777" w:rsidR="00986432" w:rsidRDefault="00986432" w:rsidP="00E51C0A">
      <w:pPr>
        <w:rPr>
          <w:b/>
          <w:bCs/>
        </w:rPr>
      </w:pPr>
    </w:p>
    <w:p w14:paraId="2303ED94" w14:textId="77777777" w:rsidR="00986432" w:rsidRDefault="00986432" w:rsidP="00E51C0A">
      <w:pPr>
        <w:rPr>
          <w:b/>
          <w:bCs/>
        </w:rPr>
      </w:pPr>
    </w:p>
    <w:p w14:paraId="5FE77823" w14:textId="77777777" w:rsidR="00986432" w:rsidRDefault="00986432" w:rsidP="00E51C0A">
      <w:pPr>
        <w:rPr>
          <w:b/>
          <w:bCs/>
        </w:rPr>
      </w:pPr>
    </w:p>
    <w:p w14:paraId="59188391" w14:textId="77777777" w:rsidR="00986432" w:rsidRDefault="00986432" w:rsidP="00E51C0A">
      <w:pPr>
        <w:rPr>
          <w:b/>
          <w:bCs/>
        </w:rPr>
      </w:pPr>
    </w:p>
    <w:p w14:paraId="6D66C0F3" w14:textId="05FF8220" w:rsidR="00F045F1" w:rsidRDefault="00F045F1" w:rsidP="00E51C0A">
      <w:pPr>
        <w:rPr>
          <w:b/>
          <w:bCs/>
        </w:rPr>
      </w:pPr>
    </w:p>
    <w:p w14:paraId="362FC35E" w14:textId="77777777" w:rsidR="00220AD0" w:rsidRDefault="00220AD0" w:rsidP="00E51C0A">
      <w:pPr>
        <w:rPr>
          <w:b/>
          <w:bCs/>
        </w:rPr>
      </w:pPr>
    </w:p>
    <w:p w14:paraId="45C4F4CE" w14:textId="281CA15A" w:rsidR="00AA3FBE" w:rsidRDefault="6D0B9C2C" w:rsidP="00E51C0A">
      <w:pPr>
        <w:rPr>
          <w:szCs w:val="24"/>
        </w:rPr>
      </w:pPr>
      <w:r w:rsidRPr="6D0B9C2C">
        <w:rPr>
          <w:b/>
          <w:bCs/>
        </w:rPr>
        <w:t>Ridondanza 2</w:t>
      </w:r>
    </w:p>
    <w:p w14:paraId="4F7FC7AC" w14:textId="2FF05FAC" w:rsidR="00B449A4" w:rsidRDefault="00574B04" w:rsidP="00E51C0A">
      <w:pPr>
        <w:rPr>
          <w:szCs w:val="24"/>
        </w:rPr>
      </w:pPr>
      <w:r>
        <w:rPr>
          <w:szCs w:val="24"/>
        </w:rPr>
        <w:t xml:space="preserve">Attributo </w:t>
      </w:r>
      <w:proofErr w:type="spellStart"/>
      <w:r w:rsidR="002C4383" w:rsidRPr="004D4583">
        <w:rPr>
          <w:i/>
          <w:szCs w:val="24"/>
        </w:rPr>
        <w:t>ValutazioneMedia</w:t>
      </w:r>
      <w:proofErr w:type="spellEnd"/>
      <w:r w:rsidR="004D4583">
        <w:rPr>
          <w:szCs w:val="24"/>
        </w:rPr>
        <w:t xml:space="preserve">: </w:t>
      </w:r>
      <w:r w:rsidR="00FC17EB">
        <w:rPr>
          <w:szCs w:val="24"/>
        </w:rPr>
        <w:t xml:space="preserve">Analizziamo come l’aggiunta dell’attributo </w:t>
      </w:r>
      <w:proofErr w:type="spellStart"/>
      <w:r w:rsidR="00FC17EB" w:rsidRPr="00FC17EB">
        <w:rPr>
          <w:i/>
          <w:szCs w:val="24"/>
        </w:rPr>
        <w:t>ValutazioneMedia</w:t>
      </w:r>
      <w:proofErr w:type="spellEnd"/>
      <w:r w:rsidR="00FC17EB">
        <w:rPr>
          <w:i/>
          <w:szCs w:val="24"/>
        </w:rPr>
        <w:t xml:space="preserve"> </w:t>
      </w:r>
      <w:r w:rsidR="00FC17EB">
        <w:rPr>
          <w:szCs w:val="24"/>
        </w:rPr>
        <w:t>su</w:t>
      </w:r>
      <w:r w:rsidR="00986C7F">
        <w:rPr>
          <w:szCs w:val="24"/>
        </w:rPr>
        <w:t xml:space="preserve">ll’entità </w:t>
      </w:r>
      <w:r w:rsidR="008B6585" w:rsidRPr="008B6585">
        <w:rPr>
          <w:b/>
          <w:i/>
          <w:szCs w:val="24"/>
        </w:rPr>
        <w:t>Utente</w:t>
      </w:r>
      <w:r w:rsidR="008B6585">
        <w:rPr>
          <w:b/>
          <w:i/>
          <w:szCs w:val="24"/>
        </w:rPr>
        <w:t xml:space="preserve"> </w:t>
      </w:r>
      <w:r w:rsidR="00CC78DA">
        <w:rPr>
          <w:szCs w:val="24"/>
        </w:rPr>
        <w:t xml:space="preserve">possa migliorare l’efficienza </w:t>
      </w:r>
      <w:r w:rsidR="00D60985">
        <w:rPr>
          <w:szCs w:val="24"/>
        </w:rPr>
        <w:t xml:space="preserve">dell’operazione </w:t>
      </w:r>
      <w:r w:rsidR="00A12070">
        <w:rPr>
          <w:szCs w:val="24"/>
        </w:rPr>
        <w:t>10</w:t>
      </w:r>
      <w:r w:rsidR="00D60985">
        <w:rPr>
          <w:szCs w:val="24"/>
        </w:rPr>
        <w:t>.</w:t>
      </w:r>
    </w:p>
    <w:p w14:paraId="67EEF8C0" w14:textId="77777777" w:rsidR="00216316" w:rsidRPr="00E04C92" w:rsidRDefault="00216316" w:rsidP="00216316">
      <w:pPr>
        <w:spacing w:before="0" w:after="0"/>
        <w:jc w:val="both"/>
        <w:rPr>
          <w:rFonts w:ascii="Constantia" w:eastAsia="HGMinchoE" w:hAnsi="Constantia" w:cs="Times New Roman"/>
        </w:rPr>
      </w:pPr>
      <w:r w:rsidRPr="00E04C92">
        <w:rPr>
          <w:rFonts w:ascii="Constantia" w:eastAsia="HGMinchoE" w:hAnsi="Constantia" w:cs="Times New Roman"/>
          <w:b/>
        </w:rPr>
        <w:t>Descrizione</w:t>
      </w:r>
      <w:r w:rsidRPr="00E04C92">
        <w:rPr>
          <w:rFonts w:ascii="Constantia" w:eastAsia="HGMinchoE" w:hAnsi="Constantia" w:cs="Times New Roman"/>
        </w:rPr>
        <w:t xml:space="preserve">: </w:t>
      </w:r>
      <w:r>
        <w:rPr>
          <w:rFonts w:ascii="Constantia" w:eastAsia="HGMinchoE" w:hAnsi="Constantia" w:cs="Times New Roman"/>
        </w:rPr>
        <w:t>Visualizzazione della valutazione media di un utente</w:t>
      </w:r>
      <w:r w:rsidRPr="00E04C92">
        <w:rPr>
          <w:rFonts w:ascii="Constantia" w:eastAsia="HGMinchoE" w:hAnsi="Constantia" w:cs="Times New Roman"/>
        </w:rPr>
        <w:t>.</w:t>
      </w:r>
    </w:p>
    <w:p w14:paraId="55C9CA2C" w14:textId="1B3C22AC" w:rsidR="00216316" w:rsidRPr="00E04C92" w:rsidRDefault="00216316" w:rsidP="00216316">
      <w:pPr>
        <w:rPr>
          <w:rFonts w:ascii="Constantia" w:eastAsia="HGMinchoE" w:hAnsi="Constantia" w:cs="Times New Roman"/>
        </w:rPr>
      </w:pPr>
      <w:r w:rsidRPr="00E04C92">
        <w:rPr>
          <w:rFonts w:ascii="Constantia" w:eastAsia="HGMinchoE" w:hAnsi="Constantia" w:cs="Times New Roman"/>
          <w:b/>
        </w:rPr>
        <w:t>Input</w:t>
      </w:r>
      <w:r w:rsidRPr="00E04C92">
        <w:rPr>
          <w:rFonts w:ascii="Constantia" w:eastAsia="HGMinchoE" w:hAnsi="Constantia" w:cs="Times New Roman"/>
        </w:rPr>
        <w:t>:</w:t>
      </w:r>
      <w:r>
        <w:rPr>
          <w:rFonts w:ascii="Constantia" w:eastAsia="HGMinchoE" w:hAnsi="Constantia" w:cs="Times New Roman"/>
        </w:rPr>
        <w:t xml:space="preserve"> </w:t>
      </w:r>
      <w:r w:rsidR="003D493F">
        <w:rPr>
          <w:rFonts w:ascii="Constantia" w:eastAsia="HGMinchoE" w:hAnsi="Constantia" w:cs="Times New Roman"/>
        </w:rPr>
        <w:t>Utente.</w:t>
      </w:r>
    </w:p>
    <w:p w14:paraId="395DCD75" w14:textId="77777777" w:rsidR="00216316" w:rsidRPr="00C00BD3" w:rsidRDefault="00216316" w:rsidP="00216316">
      <w:pPr>
        <w:jc w:val="both"/>
        <w:rPr>
          <w:rFonts w:ascii="Constantia" w:eastAsia="HGMinchoE" w:hAnsi="Constantia" w:cs="Times New Roman"/>
        </w:rPr>
      </w:pPr>
      <w:r w:rsidRPr="00E04C92">
        <w:rPr>
          <w:rFonts w:ascii="Constantia" w:eastAsia="HGMinchoE" w:hAnsi="Constantia" w:cs="Times New Roman"/>
          <w:b/>
        </w:rPr>
        <w:t>Output</w:t>
      </w:r>
      <w:r w:rsidRPr="00E04C92">
        <w:rPr>
          <w:rFonts w:ascii="Constantia" w:eastAsia="HGMinchoE" w:hAnsi="Constantia" w:cs="Times New Roman"/>
        </w:rPr>
        <w:t>:</w:t>
      </w:r>
      <w:r>
        <w:rPr>
          <w:rFonts w:ascii="Constantia" w:eastAsia="HGMinchoE" w:hAnsi="Constantia" w:cs="Times New Roman"/>
        </w:rPr>
        <w:t xml:space="preserve"> Valutazione media dell’utente</w:t>
      </w:r>
      <w:r w:rsidRPr="00E04C92">
        <w:rPr>
          <w:rFonts w:ascii="Constantia" w:eastAsia="HGMinchoE" w:hAnsi="Constantia" w:cs="Times New Roman"/>
        </w:rPr>
        <w:t>.</w:t>
      </w:r>
    </w:p>
    <w:p w14:paraId="5E9FC251" w14:textId="77777777" w:rsidR="00216316" w:rsidRPr="00E04C92" w:rsidRDefault="00216316" w:rsidP="00216316">
      <w:pPr>
        <w:jc w:val="both"/>
        <w:rPr>
          <w:rFonts w:ascii="Constantia" w:eastAsia="HGMinchoE" w:hAnsi="Constantia" w:cs="Times New Roman"/>
          <w:szCs w:val="24"/>
        </w:rPr>
      </w:pPr>
      <w:r w:rsidRPr="00E04C92">
        <w:rPr>
          <w:rFonts w:ascii="Constantia" w:eastAsia="HGMinchoE" w:hAnsi="Constantia" w:cs="Times New Roman"/>
          <w:b/>
        </w:rPr>
        <w:t>Frequenza giornaliera</w:t>
      </w:r>
      <w:r w:rsidRPr="00E04C92">
        <w:rPr>
          <w:rFonts w:ascii="Constantia" w:eastAsia="HGMinchoE" w:hAnsi="Constantia" w:cs="Times New Roman"/>
        </w:rPr>
        <w:t xml:space="preserve">: </w:t>
      </w:r>
      <w:r>
        <w:rPr>
          <w:rFonts w:ascii="Constantia" w:eastAsia="HGMinchoE" w:hAnsi="Constantia" w:cs="Times New Roman"/>
        </w:rPr>
        <w:t>3.500</w:t>
      </w:r>
      <w:r w:rsidRPr="00E04C92">
        <w:rPr>
          <w:rFonts w:ascii="Constantia" w:eastAsia="HGMinchoE" w:hAnsi="Constantia" w:cs="Times New Roman"/>
        </w:rPr>
        <w:t>.</w:t>
      </w:r>
    </w:p>
    <w:p w14:paraId="31EE7BD6" w14:textId="77777777" w:rsidR="00216316" w:rsidRPr="00E04C92" w:rsidRDefault="00216316" w:rsidP="00216316">
      <w:pPr>
        <w:ind w:left="360"/>
        <w:jc w:val="both"/>
        <w:rPr>
          <w:rFonts w:ascii="Constantia" w:eastAsia="HGMinchoE" w:hAnsi="Constantia" w:cs="Times New Roman"/>
          <w:b/>
        </w:rPr>
      </w:pPr>
    </w:p>
    <w:p w14:paraId="2511957D" w14:textId="21C80E52" w:rsidR="00216316" w:rsidRDefault="00216316" w:rsidP="00216316">
      <w:pPr>
        <w:jc w:val="both"/>
        <w:rPr>
          <w:rFonts w:ascii="Constantia" w:eastAsia="HGMinchoE" w:hAnsi="Constantia" w:cs="Times New Roman"/>
          <w:b/>
        </w:rPr>
      </w:pPr>
      <w:r w:rsidRPr="00E04C92">
        <w:rPr>
          <w:rFonts w:ascii="Constantia" w:eastAsia="HGMinchoE" w:hAnsi="Constantia" w:cs="Times New Roman"/>
          <w:b/>
        </w:rPr>
        <w:t>Parte di diagramma interessata:</w:t>
      </w:r>
    </w:p>
    <w:p w14:paraId="12DA35A9" w14:textId="4CE0C9B0" w:rsidR="00AA3FBE" w:rsidRDefault="00AA3FBE" w:rsidP="00216316">
      <w:pPr>
        <w:jc w:val="both"/>
        <w:rPr>
          <w:rFonts w:ascii="Constantia" w:eastAsia="HGMinchoE" w:hAnsi="Constantia" w:cs="Times New Roman"/>
          <w:b/>
        </w:rPr>
      </w:pPr>
      <w:r w:rsidRPr="00AA3FBE">
        <w:rPr>
          <w:rFonts w:ascii="Constantia" w:eastAsia="HGMinchoE" w:hAnsi="Constantia" w:cs="Times New Roman"/>
          <w:b/>
          <w:noProof/>
        </w:rPr>
        <w:drawing>
          <wp:inline distT="0" distB="0" distL="0" distR="0" wp14:anchorId="66A64764" wp14:editId="140DBB18">
            <wp:extent cx="3473629" cy="1879697"/>
            <wp:effectExtent l="0" t="0" r="0" b="635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2E01" w14:textId="77777777" w:rsidR="00216316" w:rsidRPr="008B6585" w:rsidRDefault="00216316" w:rsidP="00E51C0A">
      <w:pPr>
        <w:rPr>
          <w:szCs w:val="24"/>
        </w:rPr>
      </w:pPr>
    </w:p>
    <w:p w14:paraId="6834CE28" w14:textId="12A4D283" w:rsidR="00C84F8A" w:rsidRDefault="00E864B0" w:rsidP="00E51C0A">
      <w:pPr>
        <w:rPr>
          <w:b/>
          <w:szCs w:val="24"/>
        </w:rPr>
      </w:pPr>
      <w:r>
        <w:rPr>
          <w:b/>
          <w:szCs w:val="24"/>
        </w:rPr>
        <w:t>Tavola dei volumi interessata:</w:t>
      </w:r>
    </w:p>
    <w:tbl>
      <w:tblPr>
        <w:tblStyle w:val="Tabellagriglia6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64B0" w14:paraId="4C5B1D9C" w14:textId="77777777" w:rsidTr="00E86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562508" w14:textId="100F90B0" w:rsidR="00E864B0" w:rsidRPr="00F65916" w:rsidRDefault="00E864B0" w:rsidP="00E51C0A">
            <w:pPr>
              <w:rPr>
                <w:b w:val="0"/>
                <w:color w:val="auto"/>
                <w:szCs w:val="24"/>
              </w:rPr>
            </w:pPr>
            <w:r w:rsidRPr="00F65916">
              <w:rPr>
                <w:b w:val="0"/>
                <w:color w:val="auto"/>
                <w:szCs w:val="24"/>
              </w:rPr>
              <w:t xml:space="preserve">Utente </w:t>
            </w:r>
          </w:p>
        </w:tc>
        <w:tc>
          <w:tcPr>
            <w:tcW w:w="3209" w:type="dxa"/>
          </w:tcPr>
          <w:p w14:paraId="3CD74E9E" w14:textId="62985367" w:rsidR="00E864B0" w:rsidRPr="00F65916" w:rsidRDefault="00E864B0" w:rsidP="00E5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 w:rsidRPr="00F65916">
              <w:rPr>
                <w:b w:val="0"/>
                <w:color w:val="auto"/>
                <w:szCs w:val="24"/>
              </w:rPr>
              <w:t>Entità</w:t>
            </w:r>
          </w:p>
        </w:tc>
        <w:tc>
          <w:tcPr>
            <w:tcW w:w="3210" w:type="dxa"/>
          </w:tcPr>
          <w:p w14:paraId="2AEFCB68" w14:textId="7924295F" w:rsidR="00E864B0" w:rsidRPr="00F65916" w:rsidRDefault="00F65916" w:rsidP="00E5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 w:rsidRPr="00F65916">
              <w:rPr>
                <w:b w:val="0"/>
                <w:color w:val="auto"/>
                <w:szCs w:val="24"/>
              </w:rPr>
              <w:t>50.000</w:t>
            </w:r>
          </w:p>
        </w:tc>
      </w:tr>
    </w:tbl>
    <w:p w14:paraId="582CABF4" w14:textId="7B540C5B" w:rsidR="00E864B0" w:rsidRDefault="00E864B0" w:rsidP="00E51C0A">
      <w:pPr>
        <w:rPr>
          <w:b/>
          <w:szCs w:val="24"/>
        </w:rPr>
      </w:pPr>
    </w:p>
    <w:p w14:paraId="76CC4AD4" w14:textId="77777777" w:rsidR="00F65916" w:rsidRDefault="00F65916" w:rsidP="00E51C0A">
      <w:pPr>
        <w:rPr>
          <w:b/>
          <w:szCs w:val="24"/>
        </w:rPr>
      </w:pPr>
    </w:p>
    <w:p w14:paraId="626B0029" w14:textId="281CE00E" w:rsidR="00F65916" w:rsidRDefault="00F65916" w:rsidP="00E51C0A">
      <w:pPr>
        <w:rPr>
          <w:b/>
          <w:szCs w:val="24"/>
        </w:rPr>
      </w:pPr>
      <w:r>
        <w:rPr>
          <w:b/>
          <w:szCs w:val="24"/>
        </w:rPr>
        <w:t>Tavola degli accessi interessata:</w:t>
      </w: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2406"/>
        <w:gridCol w:w="2398"/>
        <w:gridCol w:w="8"/>
        <w:gridCol w:w="2390"/>
        <w:gridCol w:w="16"/>
        <w:gridCol w:w="2406"/>
        <w:gridCol w:w="14"/>
      </w:tblGrid>
      <w:tr w:rsidR="00AB0E47" w14:paraId="4EC1EF14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294BBF8" w14:textId="77777777" w:rsidR="00AB0E47" w:rsidRDefault="00AB0E47" w:rsidP="00E66B66">
            <w:pPr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Nome Costrutto</w:t>
            </w:r>
          </w:p>
        </w:tc>
        <w:tc>
          <w:tcPr>
            <w:tcW w:w="2399" w:type="dxa"/>
          </w:tcPr>
          <w:p w14:paraId="5EFC037E" w14:textId="77777777" w:rsidR="00AB0E47" w:rsidRDefault="00AB0E47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Numero Operazioni elementari</w:t>
            </w:r>
          </w:p>
        </w:tc>
        <w:tc>
          <w:tcPr>
            <w:tcW w:w="2399" w:type="dxa"/>
            <w:gridSpan w:val="2"/>
          </w:tcPr>
          <w:p w14:paraId="051ECFEB" w14:textId="77777777" w:rsidR="00AB0E47" w:rsidRDefault="00AB0E47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Tipo Operazione</w:t>
            </w:r>
          </w:p>
        </w:tc>
        <w:tc>
          <w:tcPr>
            <w:tcW w:w="2437" w:type="dxa"/>
            <w:gridSpan w:val="3"/>
          </w:tcPr>
          <w:p w14:paraId="0A1B275E" w14:textId="77777777" w:rsidR="00AB0E47" w:rsidRDefault="00AB0E47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Cs w:val="24"/>
              </w:rPr>
            </w:pPr>
            <w:r>
              <w:rPr>
                <w:rFonts w:ascii="Constantia" w:hAnsi="Constantia"/>
                <w:b w:val="0"/>
                <w:szCs w:val="24"/>
              </w:rPr>
              <w:t>Descrizione</w:t>
            </w:r>
          </w:p>
        </w:tc>
      </w:tr>
      <w:tr w:rsidR="00F65916" w14:paraId="2D07EEE2" w14:textId="77777777" w:rsidTr="73D0892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59ED572" w14:textId="52F9FF4C" w:rsidR="00F65916" w:rsidRDefault="00AC1210" w:rsidP="00E51C0A">
            <w:pPr>
              <w:rPr>
                <w:szCs w:val="24"/>
              </w:rPr>
            </w:pPr>
            <w:r>
              <w:rPr>
                <w:b w:val="0"/>
                <w:szCs w:val="24"/>
              </w:rPr>
              <w:t>Utente</w:t>
            </w:r>
          </w:p>
        </w:tc>
        <w:tc>
          <w:tcPr>
            <w:tcW w:w="2407" w:type="dxa"/>
            <w:gridSpan w:val="2"/>
          </w:tcPr>
          <w:p w14:paraId="396F3C3F" w14:textId="5BC3ED1C" w:rsidR="00F65916" w:rsidRPr="00AC1210" w:rsidRDefault="00AC1210" w:rsidP="00E5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C1210">
              <w:rPr>
                <w:szCs w:val="24"/>
              </w:rPr>
              <w:t>1</w:t>
            </w:r>
          </w:p>
        </w:tc>
        <w:tc>
          <w:tcPr>
            <w:tcW w:w="2407" w:type="dxa"/>
            <w:gridSpan w:val="2"/>
          </w:tcPr>
          <w:p w14:paraId="7B6721D0" w14:textId="066C3799" w:rsidR="00F65916" w:rsidRPr="00AC1210" w:rsidRDefault="00AC1210" w:rsidP="00E5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C1210">
              <w:rPr>
                <w:szCs w:val="24"/>
              </w:rPr>
              <w:t>L</w:t>
            </w:r>
          </w:p>
        </w:tc>
        <w:tc>
          <w:tcPr>
            <w:tcW w:w="2407" w:type="dxa"/>
          </w:tcPr>
          <w:p w14:paraId="3E891C1A" w14:textId="05CE011D" w:rsidR="00F65916" w:rsidRPr="00AC1210" w:rsidRDefault="00AC1210" w:rsidP="00E5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C1210">
              <w:rPr>
                <w:szCs w:val="24"/>
              </w:rPr>
              <w:t>Leggo la valutazione media</w:t>
            </w:r>
          </w:p>
        </w:tc>
      </w:tr>
    </w:tbl>
    <w:p w14:paraId="44345E92" w14:textId="1B87313D" w:rsidR="00F65916" w:rsidRDefault="00F65916" w:rsidP="00E51C0A">
      <w:pPr>
        <w:rPr>
          <w:b/>
          <w:szCs w:val="24"/>
        </w:rPr>
      </w:pPr>
    </w:p>
    <w:p w14:paraId="2839E76F" w14:textId="77777777" w:rsidR="00770494" w:rsidRDefault="00770494" w:rsidP="008C68FF">
      <w:pPr>
        <w:rPr>
          <w:rFonts w:ascii="Constantia" w:eastAsia="HGMinchoE" w:hAnsi="Constantia" w:cs="Times New Roman"/>
          <w:b/>
          <w:szCs w:val="24"/>
        </w:rPr>
      </w:pPr>
    </w:p>
    <w:p w14:paraId="7F5E5407" w14:textId="77777777" w:rsidR="00770494" w:rsidRDefault="00770494" w:rsidP="008C68FF">
      <w:pPr>
        <w:rPr>
          <w:rFonts w:ascii="Constantia" w:eastAsia="HGMinchoE" w:hAnsi="Constantia" w:cs="Times New Roman"/>
          <w:b/>
          <w:szCs w:val="24"/>
        </w:rPr>
      </w:pPr>
    </w:p>
    <w:p w14:paraId="2F2DA666" w14:textId="50704D9D" w:rsidR="008C68FF" w:rsidRDefault="008C68FF" w:rsidP="008C68FF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Tavole delle operazioni:</w:t>
      </w:r>
    </w:p>
    <w:tbl>
      <w:tblPr>
        <w:tblStyle w:val="Tabellagriglia6acolori-colore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68FF" w:rsidRPr="00AD1D75" w14:paraId="0F11B3B6" w14:textId="77777777" w:rsidTr="00E66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55723F" w14:textId="77777777" w:rsidR="008C68FF" w:rsidRPr="00AD1D75" w:rsidRDefault="008C68FF" w:rsidP="00E66B66">
            <w:pPr>
              <w:rPr>
                <w:b w:val="0"/>
                <w:color w:val="auto"/>
                <w:szCs w:val="24"/>
              </w:rPr>
            </w:pPr>
            <w:r w:rsidRPr="00AD1D75">
              <w:rPr>
                <w:b w:val="0"/>
                <w:color w:val="auto"/>
                <w:szCs w:val="24"/>
              </w:rPr>
              <w:t>Totale operazioni elementari per singola operazione</w:t>
            </w:r>
          </w:p>
        </w:tc>
        <w:tc>
          <w:tcPr>
            <w:tcW w:w="4814" w:type="dxa"/>
          </w:tcPr>
          <w:p w14:paraId="3A0C9089" w14:textId="112D24CF" w:rsidR="008C68FF" w:rsidRPr="00AD1D75" w:rsidRDefault="008C68FF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 xml:space="preserve">1 </w:t>
            </w:r>
          </w:p>
        </w:tc>
      </w:tr>
      <w:tr w:rsidR="008C68FF" w:rsidRPr="00AD1D75" w14:paraId="04345954" w14:textId="77777777" w:rsidTr="00E66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27FBB9" w14:textId="77777777" w:rsidR="008C68FF" w:rsidRPr="00AD1D75" w:rsidRDefault="008C68FF" w:rsidP="00E66B66">
            <w:pPr>
              <w:rPr>
                <w:b w:val="0"/>
                <w:color w:val="auto"/>
                <w:szCs w:val="24"/>
              </w:rPr>
            </w:pPr>
            <w:r w:rsidRPr="00AD1D75">
              <w:rPr>
                <w:b w:val="0"/>
                <w:color w:val="auto"/>
                <w:szCs w:val="24"/>
              </w:rPr>
              <w:t>Totale operazioni elementari al giorno</w:t>
            </w:r>
          </w:p>
        </w:tc>
        <w:tc>
          <w:tcPr>
            <w:tcW w:w="4814" w:type="dxa"/>
          </w:tcPr>
          <w:p w14:paraId="59F0C14C" w14:textId="1043642B" w:rsidR="008C68FF" w:rsidRPr="00AD1D75" w:rsidRDefault="008C68FF" w:rsidP="00E66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1 </w:t>
            </w:r>
            <w:r w:rsidRPr="00AD1D75">
              <w:rPr>
                <w:color w:val="auto"/>
                <w:szCs w:val="24"/>
              </w:rPr>
              <w:t xml:space="preserve">× </w:t>
            </w:r>
            <w:r>
              <w:rPr>
                <w:color w:val="auto"/>
                <w:szCs w:val="24"/>
              </w:rPr>
              <w:t>3.500 = 3.500</w:t>
            </w:r>
          </w:p>
        </w:tc>
      </w:tr>
    </w:tbl>
    <w:p w14:paraId="6753A163" w14:textId="77777777" w:rsidR="008C68FF" w:rsidRDefault="008C68FF" w:rsidP="008C68FF">
      <w:pPr>
        <w:rPr>
          <w:szCs w:val="24"/>
        </w:rPr>
      </w:pPr>
    </w:p>
    <w:p w14:paraId="7C5873D4" w14:textId="7D1B7EFF" w:rsidR="5BBF90FA" w:rsidRDefault="5BBF90FA" w:rsidP="5BBF90FA">
      <w:pPr>
        <w:rPr>
          <w:lang w:val="en-US"/>
        </w:rPr>
      </w:pPr>
      <w:r w:rsidRPr="5BBF90FA">
        <w:rPr>
          <w:rFonts w:ascii="Constantia" w:eastAsia="Constantia" w:hAnsi="Constantia" w:cs="Constantia"/>
          <w:lang w:val="en-US"/>
        </w:rPr>
        <w:t>f</w:t>
      </w:r>
      <w:r w:rsidRPr="5BBF90FA">
        <w:rPr>
          <w:rFonts w:ascii="Constantia" w:eastAsia="Constantia" w:hAnsi="Constantia" w:cs="Constantia"/>
          <w:vertAlign w:val="superscript"/>
          <w:lang w:val="en-US"/>
        </w:rPr>
        <w:t>T</w:t>
      </w:r>
      <w:r w:rsidRPr="5BBF90FA">
        <w:rPr>
          <w:rFonts w:ascii="Constantia" w:eastAsia="Constantia" w:hAnsi="Constantia" w:cs="Constantia"/>
          <w:lang w:val="en-US"/>
        </w:rPr>
        <w:t xml:space="preserve"> = </w:t>
      </w:r>
      <w:r w:rsidR="590DD674" w:rsidRPr="590DD674">
        <w:rPr>
          <w:rFonts w:ascii="Constantia" w:eastAsia="Constantia" w:hAnsi="Constantia" w:cs="Constantia"/>
          <w:lang w:val="en-US"/>
        </w:rPr>
        <w:t>3.500</w:t>
      </w:r>
    </w:p>
    <w:p w14:paraId="4ED2487C" w14:textId="25C38490" w:rsidR="5BBF90FA" w:rsidRDefault="5BBF90FA" w:rsidP="5BBF90FA">
      <w:pPr>
        <w:rPr>
          <w:lang w:val="en-US"/>
        </w:rPr>
      </w:pPr>
      <w:r w:rsidRPr="5BBF90FA">
        <w:rPr>
          <w:rFonts w:ascii="Constantia" w:eastAsia="Constantia" w:hAnsi="Constantia" w:cs="Constantia"/>
          <w:lang w:val="en-US"/>
        </w:rPr>
        <w:t>o</w:t>
      </w:r>
      <w:r w:rsidRPr="5BBF90FA">
        <w:rPr>
          <w:rFonts w:ascii="Constantia" w:eastAsia="Constantia" w:hAnsi="Constantia" w:cs="Constantia"/>
          <w:vertAlign w:val="superscript"/>
          <w:lang w:val="en-US"/>
        </w:rPr>
        <w:t>T</w:t>
      </w:r>
      <w:r w:rsidRPr="5BBF90FA">
        <w:rPr>
          <w:rFonts w:ascii="Constantia" w:eastAsia="Constantia" w:hAnsi="Constantia" w:cs="Constantia"/>
          <w:lang w:val="en-US"/>
        </w:rPr>
        <w:t xml:space="preserve"> = </w:t>
      </w:r>
      <w:r w:rsidR="530C30A2" w:rsidRPr="530C30A2">
        <w:rPr>
          <w:rFonts w:ascii="Constantia" w:eastAsia="Constantia" w:hAnsi="Constantia" w:cs="Constantia"/>
          <w:lang w:val="en-US"/>
        </w:rPr>
        <w:t>3</w:t>
      </w:r>
    </w:p>
    <w:p w14:paraId="167E4F92" w14:textId="40E69FCE" w:rsidR="5BBF90FA" w:rsidRDefault="5BBF90FA" w:rsidP="5BBF90FA">
      <w:pPr>
        <w:rPr>
          <w:rFonts w:ascii="Constantia" w:eastAsia="Constantia" w:hAnsi="Constantia" w:cs="Constantia"/>
          <w:lang w:val="en-US"/>
        </w:rPr>
      </w:pPr>
      <w:r w:rsidRPr="5BBF90FA">
        <w:rPr>
          <w:rFonts w:ascii="Constantia" w:eastAsia="Constantia" w:hAnsi="Constantia" w:cs="Constantia"/>
          <w:lang w:val="en-US"/>
        </w:rPr>
        <w:t>n</w:t>
      </w:r>
      <w:r w:rsidRPr="5BBF90FA">
        <w:rPr>
          <w:rFonts w:ascii="Constantia" w:eastAsia="Constantia" w:hAnsi="Constantia" w:cs="Constantia"/>
          <w:vertAlign w:val="superscript"/>
          <w:lang w:val="en-US"/>
        </w:rPr>
        <w:t>T</w:t>
      </w:r>
      <w:r w:rsidRPr="5BBF90FA">
        <w:rPr>
          <w:rFonts w:ascii="Constantia" w:eastAsia="Constantia" w:hAnsi="Constantia" w:cs="Constantia"/>
          <w:lang w:val="en-US"/>
        </w:rPr>
        <w:t xml:space="preserve"> = f</w:t>
      </w:r>
      <w:r w:rsidRPr="5BBF90FA">
        <w:rPr>
          <w:rFonts w:ascii="Constantia" w:eastAsia="Constantia" w:hAnsi="Constantia" w:cs="Constantia"/>
          <w:vertAlign w:val="superscript"/>
          <w:lang w:val="en-US"/>
        </w:rPr>
        <w:t>T</w:t>
      </w:r>
      <w:r w:rsidRPr="5BBF90FA">
        <w:rPr>
          <w:rFonts w:ascii="Constantia" w:eastAsia="Constantia" w:hAnsi="Constantia" w:cs="Constantia"/>
          <w:lang w:val="en-US"/>
        </w:rPr>
        <w:t xml:space="preserve"> × o</w:t>
      </w:r>
      <w:r w:rsidRPr="5BBF90FA">
        <w:rPr>
          <w:rFonts w:ascii="Constantia" w:eastAsia="Constantia" w:hAnsi="Constantia" w:cs="Constantia"/>
          <w:vertAlign w:val="superscript"/>
          <w:lang w:val="en-US"/>
        </w:rPr>
        <w:t>T</w:t>
      </w:r>
      <w:r w:rsidRPr="5BBF90FA">
        <w:rPr>
          <w:rFonts w:ascii="Constantia" w:eastAsia="Constantia" w:hAnsi="Constantia" w:cs="Constantia"/>
          <w:lang w:val="en-US"/>
        </w:rPr>
        <w:t xml:space="preserve"> = </w:t>
      </w:r>
      <w:r w:rsidR="530C30A2" w:rsidRPr="530C30A2">
        <w:rPr>
          <w:rFonts w:ascii="Constantia" w:eastAsia="Constantia" w:hAnsi="Constantia" w:cs="Constantia"/>
          <w:lang w:val="en-US"/>
        </w:rPr>
        <w:t>10.500</w:t>
      </w:r>
    </w:p>
    <w:p w14:paraId="2824DAB3" w14:textId="1C05342A" w:rsidR="5BBF90FA" w:rsidRDefault="5BBF90FA" w:rsidP="5BBF90FA">
      <w:pPr>
        <w:rPr>
          <w:rFonts w:ascii="Constantia" w:eastAsia="Constantia" w:hAnsi="Constantia" w:cs="Constantia"/>
          <w:lang w:val="en-US"/>
        </w:rPr>
      </w:pPr>
      <w:r w:rsidRPr="5BBF90FA">
        <w:rPr>
          <w:rFonts w:ascii="Constantia" w:eastAsia="Constantia" w:hAnsi="Constantia" w:cs="Constantia"/>
          <w:lang w:val="en-US"/>
        </w:rPr>
        <w:t>o</w:t>
      </w:r>
      <w:r w:rsidRPr="5BBF90FA">
        <w:rPr>
          <w:rFonts w:ascii="Constantia" w:eastAsia="Constantia" w:hAnsi="Constantia" w:cs="Constantia"/>
          <w:vertAlign w:val="superscript"/>
          <w:lang w:val="en-US"/>
        </w:rPr>
        <w:t>T</w:t>
      </w:r>
      <w:r w:rsidRPr="5BBF90FA">
        <w:rPr>
          <w:rFonts w:ascii="Constantia" w:eastAsia="Constantia" w:hAnsi="Constantia" w:cs="Constantia"/>
          <w:vertAlign w:val="subscript"/>
          <w:lang w:val="en-US"/>
        </w:rPr>
        <w:t>RID</w:t>
      </w:r>
      <w:r w:rsidRPr="5BBF90FA">
        <w:rPr>
          <w:rFonts w:ascii="Constantia" w:eastAsia="Constantia" w:hAnsi="Constantia" w:cs="Constantia"/>
          <w:lang w:val="en-US"/>
        </w:rPr>
        <w:t xml:space="preserve"> = </w:t>
      </w:r>
      <w:r w:rsidR="530C30A2" w:rsidRPr="530C30A2">
        <w:rPr>
          <w:rFonts w:ascii="Constantia" w:eastAsia="Constantia" w:hAnsi="Constantia" w:cs="Constantia"/>
          <w:lang w:val="en-US"/>
        </w:rPr>
        <w:t>1</w:t>
      </w:r>
    </w:p>
    <w:p w14:paraId="5EC2979E" w14:textId="5BF9620F" w:rsidR="5BBF90FA" w:rsidRDefault="5BBF90FA" w:rsidP="5BBF90FA">
      <w:pPr>
        <w:rPr>
          <w:rFonts w:ascii="Constantia" w:eastAsia="Constantia" w:hAnsi="Constantia" w:cs="Constantia"/>
          <w:lang w:val="en-US"/>
        </w:rPr>
      </w:pPr>
      <w:r w:rsidRPr="5BBF90FA">
        <w:rPr>
          <w:rFonts w:ascii="Constantia" w:eastAsia="Constantia" w:hAnsi="Constantia" w:cs="Constantia"/>
          <w:lang w:val="en-US"/>
        </w:rPr>
        <w:t>n</w:t>
      </w:r>
      <w:r w:rsidRPr="5BBF90FA">
        <w:rPr>
          <w:rFonts w:ascii="Constantia" w:eastAsia="Constantia" w:hAnsi="Constantia" w:cs="Constantia"/>
          <w:vertAlign w:val="superscript"/>
          <w:lang w:val="en-US"/>
        </w:rPr>
        <w:t>T</w:t>
      </w:r>
      <w:r w:rsidRPr="5BBF90FA">
        <w:rPr>
          <w:rFonts w:ascii="Constantia" w:eastAsia="Constantia" w:hAnsi="Constantia" w:cs="Constantia"/>
          <w:vertAlign w:val="subscript"/>
          <w:lang w:val="en-US"/>
        </w:rPr>
        <w:t>RID</w:t>
      </w:r>
      <w:r w:rsidRPr="5BBF90FA">
        <w:rPr>
          <w:rFonts w:ascii="Constantia" w:eastAsia="Constantia" w:hAnsi="Constantia" w:cs="Constantia"/>
          <w:lang w:val="en-US"/>
        </w:rPr>
        <w:t xml:space="preserve"> = f</w:t>
      </w:r>
      <w:r w:rsidRPr="5BBF90FA">
        <w:rPr>
          <w:rFonts w:ascii="Constantia" w:eastAsia="Constantia" w:hAnsi="Constantia" w:cs="Constantia"/>
          <w:vertAlign w:val="superscript"/>
          <w:lang w:val="en-US"/>
        </w:rPr>
        <w:t>T</w:t>
      </w:r>
      <w:r w:rsidRPr="5BBF90FA">
        <w:rPr>
          <w:rFonts w:ascii="Constantia" w:eastAsia="Constantia" w:hAnsi="Constantia" w:cs="Constantia"/>
          <w:lang w:val="en-US"/>
        </w:rPr>
        <w:t xml:space="preserve"> × o</w:t>
      </w:r>
      <w:r w:rsidRPr="5BBF90FA">
        <w:rPr>
          <w:rFonts w:ascii="Constantia" w:eastAsia="Constantia" w:hAnsi="Constantia" w:cs="Constantia"/>
          <w:vertAlign w:val="superscript"/>
          <w:lang w:val="en-US"/>
        </w:rPr>
        <w:t>T</w:t>
      </w:r>
      <w:r w:rsidRPr="5BBF90FA">
        <w:rPr>
          <w:rFonts w:ascii="Constantia" w:eastAsia="Constantia" w:hAnsi="Constantia" w:cs="Constantia"/>
          <w:vertAlign w:val="subscript"/>
          <w:lang w:val="en-US"/>
        </w:rPr>
        <w:t>RID</w:t>
      </w:r>
      <w:r w:rsidRPr="5BBF90FA">
        <w:rPr>
          <w:rFonts w:ascii="Constantia" w:eastAsia="Constantia" w:hAnsi="Constantia" w:cs="Constantia"/>
          <w:lang w:val="en-US"/>
        </w:rPr>
        <w:t xml:space="preserve"> = </w:t>
      </w:r>
      <w:r w:rsidR="572DBCC7" w:rsidRPr="572DBCC7">
        <w:rPr>
          <w:rFonts w:ascii="Constantia" w:eastAsia="Constantia" w:hAnsi="Constantia" w:cs="Constantia"/>
          <w:lang w:val="en-US"/>
        </w:rPr>
        <w:t>3.500</w:t>
      </w:r>
      <w:r w:rsidRPr="5BBF90FA">
        <w:rPr>
          <w:rFonts w:ascii="Constantia" w:eastAsia="Constantia" w:hAnsi="Constantia" w:cs="Constantia"/>
          <w:lang w:val="en-US"/>
        </w:rPr>
        <w:t xml:space="preserve">  </w:t>
      </w:r>
    </w:p>
    <w:p w14:paraId="2C78BE6A" w14:textId="3CC97DD3" w:rsidR="008C68FF" w:rsidRDefault="5BBF90FA" w:rsidP="00E51C0A">
      <w:pPr>
        <w:rPr>
          <w:rFonts w:ascii="Constantia" w:eastAsia="Constantia" w:hAnsi="Constantia" w:cs="Constantia"/>
          <w:lang w:val="en-US"/>
        </w:rPr>
      </w:pPr>
      <w:r w:rsidRPr="5BBF90FA">
        <w:rPr>
          <w:rFonts w:ascii="Constantia" w:eastAsia="Constantia" w:hAnsi="Constantia" w:cs="Constantia"/>
          <w:lang w:val="en-US"/>
        </w:rPr>
        <w:t>∆</w:t>
      </w:r>
      <w:r w:rsidRPr="5BBF90FA">
        <w:rPr>
          <w:rFonts w:ascii="Constantia" w:eastAsia="Constantia" w:hAnsi="Constantia" w:cs="Constantia"/>
          <w:vertAlign w:val="subscript"/>
          <w:lang w:val="en-US"/>
        </w:rPr>
        <w:t xml:space="preserve">read </w:t>
      </w:r>
      <w:r w:rsidRPr="5BBF90FA">
        <w:rPr>
          <w:rFonts w:ascii="Constantia" w:eastAsia="Constantia" w:hAnsi="Constantia" w:cs="Constantia"/>
          <w:lang w:val="en-US"/>
        </w:rPr>
        <w:t>= n</w:t>
      </w:r>
      <w:r w:rsidRPr="5BBF90FA">
        <w:rPr>
          <w:rFonts w:ascii="Constantia" w:eastAsia="Constantia" w:hAnsi="Constantia" w:cs="Constantia"/>
          <w:vertAlign w:val="superscript"/>
          <w:lang w:val="en-US"/>
        </w:rPr>
        <w:t>T</w:t>
      </w:r>
      <w:r w:rsidRPr="5BBF90FA">
        <w:rPr>
          <w:rFonts w:ascii="Constantia" w:eastAsia="Constantia" w:hAnsi="Constantia" w:cs="Constantia"/>
          <w:lang w:val="en-US"/>
        </w:rPr>
        <w:t xml:space="preserve"> - n</w:t>
      </w:r>
      <w:r w:rsidRPr="5BBF90FA">
        <w:rPr>
          <w:rFonts w:ascii="Constantia" w:eastAsia="Constantia" w:hAnsi="Constantia" w:cs="Constantia"/>
          <w:vertAlign w:val="superscript"/>
          <w:lang w:val="en-US"/>
        </w:rPr>
        <w:t>T</w:t>
      </w:r>
      <w:r w:rsidRPr="5BBF90FA">
        <w:rPr>
          <w:rFonts w:ascii="Constantia" w:eastAsia="Constantia" w:hAnsi="Constantia" w:cs="Constantia"/>
          <w:lang w:val="en-US"/>
        </w:rPr>
        <w:t xml:space="preserve">RID = </w:t>
      </w:r>
      <w:r w:rsidR="4CE01DE6" w:rsidRPr="4CE01DE6">
        <w:rPr>
          <w:rFonts w:ascii="Constantia" w:eastAsia="Constantia" w:hAnsi="Constantia" w:cs="Constantia"/>
          <w:lang w:val="en-US"/>
        </w:rPr>
        <w:t>10.500 – 3.500 = 7</w:t>
      </w:r>
      <w:r w:rsidRPr="5BBF90FA">
        <w:rPr>
          <w:rFonts w:ascii="Constantia" w:eastAsia="Constantia" w:hAnsi="Constantia" w:cs="Constantia"/>
          <w:lang w:val="en-US"/>
        </w:rPr>
        <w:t>.000</w:t>
      </w:r>
    </w:p>
    <w:p w14:paraId="2AD62C56" w14:textId="77777777" w:rsidR="00986432" w:rsidRDefault="00986432" w:rsidP="00E51C0A">
      <w:pPr>
        <w:rPr>
          <w:lang w:val="en-US"/>
        </w:rPr>
      </w:pPr>
    </w:p>
    <w:p w14:paraId="18153189" w14:textId="1A9EC6CC" w:rsidR="00AE58F6" w:rsidRPr="00AE58F6" w:rsidRDefault="00F31CE5" w:rsidP="00AE58F6">
      <w:pPr>
        <w:rPr>
          <w:szCs w:val="24"/>
        </w:rPr>
      </w:pPr>
      <w:r>
        <w:rPr>
          <w:szCs w:val="24"/>
        </w:rPr>
        <w:t>L’aggiunta dell’attributo</w:t>
      </w:r>
      <w:r w:rsidR="00D22A16">
        <w:rPr>
          <w:szCs w:val="24"/>
        </w:rPr>
        <w:t xml:space="preserve"> </w:t>
      </w:r>
      <w:proofErr w:type="spellStart"/>
      <w:r w:rsidR="00D22A16">
        <w:rPr>
          <w:i/>
          <w:szCs w:val="24"/>
        </w:rPr>
        <w:t>ValutazioneMedia</w:t>
      </w:r>
      <w:proofErr w:type="spellEnd"/>
      <w:r w:rsidR="00D22A16">
        <w:rPr>
          <w:i/>
          <w:szCs w:val="24"/>
        </w:rPr>
        <w:t xml:space="preserve"> </w:t>
      </w:r>
      <w:r w:rsidR="00D22A16">
        <w:rPr>
          <w:szCs w:val="24"/>
        </w:rPr>
        <w:t xml:space="preserve">ci permette di </w:t>
      </w:r>
      <w:r w:rsidR="00782BBB">
        <w:rPr>
          <w:szCs w:val="24"/>
        </w:rPr>
        <w:t xml:space="preserve">ottenere immediatamente </w:t>
      </w:r>
      <w:r w:rsidR="004E245A">
        <w:rPr>
          <w:szCs w:val="24"/>
        </w:rPr>
        <w:t>la valutazione complessiva dell’utente</w:t>
      </w:r>
      <w:r w:rsidR="006D3160">
        <w:rPr>
          <w:szCs w:val="24"/>
        </w:rPr>
        <w:t>.</w:t>
      </w:r>
      <w:r w:rsidR="00896C21">
        <w:rPr>
          <w:szCs w:val="24"/>
        </w:rPr>
        <w:t xml:space="preserve"> L’attributo</w:t>
      </w:r>
      <w:r w:rsidR="0046565B">
        <w:rPr>
          <w:szCs w:val="24"/>
        </w:rPr>
        <w:t xml:space="preserve"> appena introdotto </w:t>
      </w:r>
      <w:r w:rsidR="00691A53">
        <w:rPr>
          <w:szCs w:val="24"/>
        </w:rPr>
        <w:t>deve essere</w:t>
      </w:r>
      <w:r w:rsidR="0046565B">
        <w:rPr>
          <w:szCs w:val="24"/>
        </w:rPr>
        <w:t xml:space="preserve"> aggiorna</w:t>
      </w:r>
      <w:r w:rsidR="00691A53">
        <w:rPr>
          <w:szCs w:val="24"/>
        </w:rPr>
        <w:t>to</w:t>
      </w:r>
      <w:r w:rsidR="00CE0BD5">
        <w:rPr>
          <w:szCs w:val="24"/>
        </w:rPr>
        <w:t xml:space="preserve"> ogni qualvolta </w:t>
      </w:r>
      <w:r w:rsidR="008D56AB">
        <w:rPr>
          <w:szCs w:val="24"/>
        </w:rPr>
        <w:t>sarà aggiunta una valutazione</w:t>
      </w:r>
      <w:r w:rsidR="001F642B">
        <w:rPr>
          <w:szCs w:val="24"/>
        </w:rPr>
        <w:t>.</w:t>
      </w:r>
      <w:r w:rsidR="001716FC">
        <w:rPr>
          <w:szCs w:val="24"/>
        </w:rPr>
        <w:t xml:space="preserve"> </w:t>
      </w:r>
      <w:proofErr w:type="gramStart"/>
      <w:r w:rsidR="001716FC">
        <w:rPr>
          <w:szCs w:val="24"/>
        </w:rPr>
        <w:t>P</w:t>
      </w:r>
      <w:r w:rsidR="00AE58F6">
        <w:rPr>
          <w:szCs w:val="24"/>
        </w:rPr>
        <w:t>ertanto</w:t>
      </w:r>
      <w:proofErr w:type="gramEnd"/>
      <w:r w:rsidR="001716FC">
        <w:rPr>
          <w:szCs w:val="24"/>
        </w:rPr>
        <w:t xml:space="preserve"> dobbiamo andare a modificare </w:t>
      </w:r>
      <w:r w:rsidR="00DC1044">
        <w:rPr>
          <w:szCs w:val="24"/>
        </w:rPr>
        <w:t>l’operazione 9</w:t>
      </w:r>
      <w:r w:rsidR="00AE58F6">
        <w:rPr>
          <w:szCs w:val="24"/>
        </w:rPr>
        <w:t>.</w:t>
      </w:r>
    </w:p>
    <w:p w14:paraId="001A0866" w14:textId="77777777" w:rsidR="00AE58F6" w:rsidRDefault="00AE58F6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0B4BE58D" w14:textId="14B09ED6" w:rsidR="00986432" w:rsidRDefault="00986432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56CA32C9" w14:textId="260B27F5" w:rsidR="00FC36FD" w:rsidRDefault="00FC36FD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15089ACD" w14:textId="0627782D" w:rsidR="00FC36FD" w:rsidRDefault="00FC36FD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333A17B0" w14:textId="56AB7D66" w:rsidR="00FC36FD" w:rsidRDefault="00FC36FD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0BF69051" w14:textId="0D0B3A3D" w:rsidR="00FC36FD" w:rsidRDefault="00FC36FD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02C5DC3A" w14:textId="7B9E5B08" w:rsidR="00FC36FD" w:rsidRDefault="00FC36FD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05174A6F" w14:textId="698F2690" w:rsidR="00FC36FD" w:rsidRDefault="00FC36FD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33C762E4" w14:textId="032992FB" w:rsidR="00FC36FD" w:rsidRDefault="00FC36FD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6CF86BF7" w14:textId="1152D933" w:rsidR="00FC36FD" w:rsidRDefault="00FC36FD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32632450" w14:textId="2074E00A" w:rsidR="00FC36FD" w:rsidRDefault="00FC36FD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3EC3A458" w14:textId="72848D19" w:rsidR="00FC36FD" w:rsidRDefault="00FC36FD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6225DCB5" w14:textId="619109DB" w:rsidR="00FC36FD" w:rsidRDefault="00FC36FD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14340B4D" w14:textId="2BA23C4D" w:rsidR="00FC36FD" w:rsidRDefault="00FC36FD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09F019B6" w14:textId="5B171662" w:rsidR="00FC36FD" w:rsidRDefault="00FC36FD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1FC2A171" w14:textId="08B83EDA" w:rsidR="00FC36FD" w:rsidRDefault="00FC36FD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1F4FD9A9" w14:textId="555DDF2B" w:rsidR="00FC36FD" w:rsidRDefault="00FC36FD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0D4745FF" w14:textId="02550528" w:rsidR="00FC36FD" w:rsidRDefault="00FC36FD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5042F9DC" w14:textId="77777777" w:rsidR="00FC36FD" w:rsidRDefault="00FC36FD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3E40CDD0" w14:textId="77777777" w:rsidR="00986432" w:rsidRDefault="00986432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01C0EA4E" w14:textId="77777777" w:rsidR="00AE58F6" w:rsidRDefault="00AE58F6" w:rsidP="00AE58F6">
      <w:pPr>
        <w:contextualSpacing/>
        <w:jc w:val="both"/>
        <w:rPr>
          <w:rFonts w:ascii="Constantia" w:eastAsia="HGMinchoE" w:hAnsi="Constantia" w:cs="Times New Roman"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Descrizione</w:t>
      </w:r>
      <w:r>
        <w:rPr>
          <w:rFonts w:ascii="Constantia" w:eastAsia="HGMinchoE" w:hAnsi="Constantia" w:cs="Times New Roman"/>
          <w:szCs w:val="24"/>
        </w:rPr>
        <w:t>: Rilascio di feedback sul tragitto.</w:t>
      </w:r>
    </w:p>
    <w:p w14:paraId="60E95D1F" w14:textId="77777777" w:rsidR="00AE58F6" w:rsidRDefault="00AE58F6" w:rsidP="00AE58F6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73A64B9C" w14:textId="77777777" w:rsidR="00AE58F6" w:rsidRDefault="00AE58F6" w:rsidP="00AE58F6">
      <w:pPr>
        <w:contextualSpacing/>
        <w:jc w:val="both"/>
        <w:rPr>
          <w:rFonts w:ascii="Constantia" w:eastAsia="HGMinchoE" w:hAnsi="Constantia" w:cs="Times New Roman"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Input</w:t>
      </w:r>
      <w:r>
        <w:rPr>
          <w:rFonts w:ascii="Constantia" w:eastAsia="HGMinchoE" w:hAnsi="Constantia" w:cs="Times New Roman"/>
          <w:szCs w:val="24"/>
        </w:rPr>
        <w:t xml:space="preserve">: </w:t>
      </w:r>
      <w:proofErr w:type="spellStart"/>
      <w:r>
        <w:rPr>
          <w:rFonts w:ascii="Constantia" w:eastAsia="HGMinchoE" w:hAnsi="Constantia" w:cs="Times New Roman"/>
          <w:szCs w:val="24"/>
        </w:rPr>
        <w:t>TestoValutazione</w:t>
      </w:r>
      <w:proofErr w:type="spellEnd"/>
      <w:r>
        <w:rPr>
          <w:rFonts w:ascii="Constantia" w:eastAsia="HGMinchoE" w:hAnsi="Constantia" w:cs="Times New Roman"/>
          <w:szCs w:val="24"/>
        </w:rPr>
        <w:t xml:space="preserve">, Codice, Valutante, Valutato, Serietà, Comportamento, </w:t>
      </w:r>
      <w:proofErr w:type="spellStart"/>
      <w:r>
        <w:rPr>
          <w:rFonts w:ascii="Constantia" w:eastAsia="HGMinchoE" w:hAnsi="Constantia" w:cs="Times New Roman"/>
          <w:szCs w:val="24"/>
        </w:rPr>
        <w:t>PiacereViaggio</w:t>
      </w:r>
      <w:proofErr w:type="spellEnd"/>
      <w:r>
        <w:rPr>
          <w:rFonts w:ascii="Constantia" w:eastAsia="HGMinchoE" w:hAnsi="Constantia" w:cs="Times New Roman"/>
          <w:szCs w:val="24"/>
        </w:rPr>
        <w:t xml:space="preserve">, </w:t>
      </w:r>
      <w:proofErr w:type="spellStart"/>
      <w:r>
        <w:rPr>
          <w:rFonts w:ascii="Constantia" w:eastAsia="HGMinchoE" w:hAnsi="Constantia" w:cs="Times New Roman"/>
          <w:szCs w:val="24"/>
        </w:rPr>
        <w:t>GiudizioPersona</w:t>
      </w:r>
      <w:proofErr w:type="spellEnd"/>
      <w:r>
        <w:rPr>
          <w:rFonts w:ascii="Constantia" w:eastAsia="HGMinchoE" w:hAnsi="Constantia" w:cs="Times New Roman"/>
          <w:szCs w:val="24"/>
        </w:rPr>
        <w:t>.</w:t>
      </w:r>
    </w:p>
    <w:p w14:paraId="4DAF8606" w14:textId="77777777" w:rsidR="00AE58F6" w:rsidRDefault="00AE58F6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61B572D0" w14:textId="21CF91A9" w:rsidR="00AE58F6" w:rsidRDefault="00AE58F6" w:rsidP="00AE58F6">
      <w:pPr>
        <w:contextualSpacing/>
        <w:jc w:val="both"/>
        <w:rPr>
          <w:rFonts w:ascii="Constantia" w:eastAsia="HGMinchoE" w:hAnsi="Constantia" w:cs="Times New Roman"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Output</w:t>
      </w:r>
      <w:r>
        <w:rPr>
          <w:rFonts w:ascii="Constantia" w:eastAsia="HGMinchoE" w:hAnsi="Constantia" w:cs="Times New Roman"/>
          <w:szCs w:val="24"/>
        </w:rPr>
        <w:t>: Inserimento di una recensione nel database</w:t>
      </w:r>
      <w:r w:rsidR="00043D5F">
        <w:rPr>
          <w:rFonts w:ascii="Constantia" w:eastAsia="HGMinchoE" w:hAnsi="Constantia" w:cs="Times New Roman"/>
          <w:szCs w:val="24"/>
        </w:rPr>
        <w:t xml:space="preserve"> e</w:t>
      </w:r>
      <w:r w:rsidR="00AD077D">
        <w:rPr>
          <w:rFonts w:ascii="Constantia" w:eastAsia="HGMinchoE" w:hAnsi="Constantia" w:cs="Times New Roman"/>
          <w:szCs w:val="24"/>
        </w:rPr>
        <w:t xml:space="preserve"> aggiornamento della valutazione media dell’utente valutato</w:t>
      </w:r>
      <w:r>
        <w:rPr>
          <w:rFonts w:ascii="Constantia" w:eastAsia="HGMinchoE" w:hAnsi="Constantia" w:cs="Times New Roman"/>
          <w:szCs w:val="24"/>
        </w:rPr>
        <w:t>.</w:t>
      </w:r>
    </w:p>
    <w:p w14:paraId="09027F37" w14:textId="77777777" w:rsidR="00AE58F6" w:rsidRDefault="00AE58F6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3FD718CD" w14:textId="50390E95" w:rsidR="00AE58F6" w:rsidRDefault="00AE58F6" w:rsidP="00AE58F6">
      <w:pPr>
        <w:contextualSpacing/>
        <w:jc w:val="both"/>
        <w:rPr>
          <w:rFonts w:ascii="Constantia" w:eastAsia="HGMinchoE" w:hAnsi="Constantia" w:cs="Times New Roman"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Frequenza giornaliera</w:t>
      </w:r>
      <w:r>
        <w:rPr>
          <w:rFonts w:ascii="Constantia" w:eastAsia="HGMinchoE" w:hAnsi="Constantia" w:cs="Times New Roman"/>
          <w:szCs w:val="24"/>
        </w:rPr>
        <w:t>: 900.</w:t>
      </w:r>
    </w:p>
    <w:p w14:paraId="39DF56AD" w14:textId="77777777" w:rsidR="00AE58F6" w:rsidRDefault="00AE58F6" w:rsidP="00AE58F6">
      <w:pPr>
        <w:ind w:left="720"/>
        <w:contextualSpacing/>
        <w:jc w:val="both"/>
        <w:rPr>
          <w:rFonts w:ascii="Constantia" w:eastAsia="HGMinchoE" w:hAnsi="Constantia" w:cs="Times New Roman"/>
          <w:szCs w:val="24"/>
        </w:rPr>
      </w:pPr>
    </w:p>
    <w:p w14:paraId="480CFB65" w14:textId="77777777" w:rsidR="00AE58F6" w:rsidRDefault="00AE58F6" w:rsidP="00AE58F6">
      <w:pPr>
        <w:contextualSpacing/>
        <w:jc w:val="both"/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Parte di diagramma interessata:</w:t>
      </w:r>
    </w:p>
    <w:p w14:paraId="351535A6" w14:textId="77777777" w:rsidR="00AE58F6" w:rsidRPr="00122455" w:rsidRDefault="00AE58F6" w:rsidP="00AE58F6">
      <w:pPr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09B7E09F" w14:textId="786A9CD5" w:rsidR="00AE58F6" w:rsidRDefault="00AE58F6" w:rsidP="00AE58F6">
      <w:pPr>
        <w:ind w:left="720"/>
        <w:contextualSpacing/>
        <w:jc w:val="both"/>
        <w:rPr>
          <w:rFonts w:ascii="Constantia" w:eastAsia="HGMinchoE" w:hAnsi="Constantia" w:cs="Times New Roman"/>
          <w:b/>
          <w:szCs w:val="24"/>
        </w:rPr>
      </w:pPr>
    </w:p>
    <w:p w14:paraId="6E30F9E4" w14:textId="4669EB35" w:rsidR="00AE58F6" w:rsidRDefault="00D96DA1" w:rsidP="00AE58F6">
      <w:pPr>
        <w:rPr>
          <w:rFonts w:ascii="Constantia" w:eastAsia="HGMinchoE" w:hAnsi="Constantia" w:cs="Times New Roman"/>
          <w:szCs w:val="24"/>
        </w:rPr>
      </w:pPr>
      <w:r>
        <w:rPr>
          <w:noProof/>
        </w:rPr>
        <w:drawing>
          <wp:inline distT="0" distB="0" distL="0" distR="0" wp14:anchorId="31ED2515" wp14:editId="69536A6F">
            <wp:extent cx="6120130" cy="3728085"/>
            <wp:effectExtent l="0" t="0" r="0" b="5715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A0A1" w14:textId="77777777" w:rsidR="00AE58F6" w:rsidRDefault="00AE58F6" w:rsidP="00AE58F6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dei volumi interessata:</w:t>
      </w:r>
    </w:p>
    <w:tbl>
      <w:tblPr>
        <w:tblStyle w:val="Tabellagriglia2-colore61"/>
        <w:tblW w:w="0" w:type="auto"/>
        <w:tblInd w:w="0" w:type="dxa"/>
        <w:tblLook w:val="04A0" w:firstRow="1" w:lastRow="0" w:firstColumn="1" w:lastColumn="0" w:noHBand="0" w:noVBand="1"/>
      </w:tblPr>
      <w:tblGrid>
        <w:gridCol w:w="2997"/>
        <w:gridCol w:w="2407"/>
        <w:gridCol w:w="2407"/>
        <w:gridCol w:w="38"/>
      </w:tblGrid>
      <w:tr w:rsidR="00AE58F6" w14:paraId="61B1F820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EF2239E" w14:textId="77777777" w:rsidR="00AE58F6" w:rsidRDefault="00AE58F6" w:rsidP="00E66B66">
            <w:pPr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Feedback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A4D4A26" w14:textId="77777777" w:rsidR="00AE58F6" w:rsidRPr="00A73264" w:rsidRDefault="00AE58F6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Relazione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6222876B" w14:textId="77777777" w:rsidR="00AE58F6" w:rsidRPr="00A73264" w:rsidRDefault="00AE58F6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162.000</w:t>
            </w:r>
          </w:p>
        </w:tc>
      </w:tr>
      <w:tr w:rsidR="006530DC" w14:paraId="6B3893D2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CD04F92" w14:textId="5475F95A" w:rsidR="006530DC" w:rsidRPr="00EA3887" w:rsidRDefault="006530DC" w:rsidP="00E66B66">
            <w:pPr>
              <w:rPr>
                <w:rFonts w:ascii="Constantia" w:hAnsi="Constantia" w:cs="Times New Roman"/>
                <w:szCs w:val="24"/>
              </w:rPr>
            </w:pPr>
            <w:proofErr w:type="spellStart"/>
            <w:r w:rsidRPr="00EA3887">
              <w:rPr>
                <w:rFonts w:ascii="Constantia" w:hAnsi="Constantia" w:cs="Times New Roman"/>
                <w:b w:val="0"/>
                <w:szCs w:val="24"/>
              </w:rPr>
              <w:t>InserimentoValutazione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E89433E" w14:textId="6EAFC9C0" w:rsidR="006530DC" w:rsidRDefault="006530DC" w:rsidP="00E66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Relazione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72E58BFE" w14:textId="2C3563A5" w:rsidR="006530DC" w:rsidRDefault="00197C79" w:rsidP="00E66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162.000</w:t>
            </w:r>
          </w:p>
        </w:tc>
      </w:tr>
      <w:tr w:rsidR="00AE58F6" w14:paraId="34508A93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388BED1" w14:textId="77777777" w:rsidR="00AE58F6" w:rsidRPr="00B9367E" w:rsidRDefault="00AE58F6" w:rsidP="00E66B66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Tragitto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00D0D93" w14:textId="77777777" w:rsidR="00AE58F6" w:rsidRDefault="00AE58F6" w:rsidP="00E6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7FCE9C56" w14:textId="77777777" w:rsidR="00AE58F6" w:rsidRDefault="00AE58F6" w:rsidP="00E6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171.000</w:t>
            </w:r>
          </w:p>
        </w:tc>
      </w:tr>
      <w:tr w:rsidR="007D6571" w14:paraId="1D457AEF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D10F39B" w14:textId="6769317B" w:rsidR="007D6571" w:rsidRPr="007D6571" w:rsidRDefault="007D6571" w:rsidP="00E66B66">
            <w:pPr>
              <w:rPr>
                <w:rFonts w:ascii="Constantia" w:hAnsi="Constantia" w:cs="Times New Roman"/>
                <w:szCs w:val="24"/>
              </w:rPr>
            </w:pPr>
            <w:r w:rsidRPr="007D6571">
              <w:rPr>
                <w:rFonts w:ascii="Constantia" w:hAnsi="Constantia" w:cs="Times New Roman"/>
                <w:b w:val="0"/>
                <w:szCs w:val="24"/>
              </w:rPr>
              <w:t>Utente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E5E6C3B" w14:textId="5AD29232" w:rsidR="007D6571" w:rsidRDefault="007D6571" w:rsidP="00E66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45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376AF4FE" w14:textId="20AC3F04" w:rsidR="007D6571" w:rsidRDefault="007D6571" w:rsidP="00E66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50.000</w:t>
            </w:r>
          </w:p>
        </w:tc>
      </w:tr>
      <w:tr w:rsidR="00AE58F6" w14:paraId="6ED23A30" w14:textId="77777777" w:rsidTr="73D0892A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0E102A5" w14:textId="77777777" w:rsidR="00AE58F6" w:rsidRPr="007F72E3" w:rsidRDefault="00AE58F6" w:rsidP="00E66B66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Valutazione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32F343B" w14:textId="77777777" w:rsidR="00AE58F6" w:rsidRDefault="00AE58F6" w:rsidP="00E6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64F38F6D" w14:textId="77777777" w:rsidR="00AE58F6" w:rsidRDefault="00AE58F6" w:rsidP="00E6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162.000</w:t>
            </w:r>
          </w:p>
        </w:tc>
      </w:tr>
    </w:tbl>
    <w:p w14:paraId="120F2B5E" w14:textId="77777777" w:rsidR="00AE58F6" w:rsidRDefault="00AE58F6" w:rsidP="00AE58F6">
      <w:pPr>
        <w:rPr>
          <w:rFonts w:ascii="Constantia" w:eastAsia="HGMinchoE" w:hAnsi="Constantia" w:cs="Times New Roman"/>
          <w:b/>
          <w:szCs w:val="24"/>
        </w:rPr>
      </w:pPr>
    </w:p>
    <w:p w14:paraId="04761DA0" w14:textId="77777777" w:rsidR="00D33C5C" w:rsidRDefault="00D33C5C" w:rsidP="00AE58F6">
      <w:pPr>
        <w:rPr>
          <w:rFonts w:ascii="Constantia" w:eastAsia="HGMinchoE" w:hAnsi="Constantia" w:cs="Times New Roman"/>
          <w:b/>
          <w:szCs w:val="24"/>
        </w:rPr>
      </w:pPr>
    </w:p>
    <w:p w14:paraId="6AFF6639" w14:textId="685448B4" w:rsidR="00AE58F6" w:rsidRDefault="00AE58F6" w:rsidP="00AE58F6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degli accessi interessata:</w:t>
      </w:r>
    </w:p>
    <w:tbl>
      <w:tblPr>
        <w:tblStyle w:val="Tabellagriglia2-colore61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335"/>
        <w:gridCol w:w="2065"/>
        <w:gridCol w:w="192"/>
        <w:gridCol w:w="2208"/>
        <w:gridCol w:w="49"/>
        <w:gridCol w:w="2351"/>
      </w:tblGrid>
      <w:tr w:rsidR="00AE58F6" w14:paraId="33359488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  <w:hideMark/>
          </w:tcPr>
          <w:p w14:paraId="630197EF" w14:textId="77777777" w:rsidR="00AE58F6" w:rsidRDefault="00AE58F6" w:rsidP="00E66B66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Nome Costrutto</w:t>
            </w:r>
          </w:p>
        </w:tc>
        <w:tc>
          <w:tcPr>
            <w:tcW w:w="2400" w:type="dxa"/>
            <w:gridSpan w:val="2"/>
            <w:hideMark/>
          </w:tcPr>
          <w:p w14:paraId="4F2E9626" w14:textId="77777777" w:rsidR="00AE58F6" w:rsidRDefault="00AE58F6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Numero Operazioni elementari</w:t>
            </w:r>
          </w:p>
        </w:tc>
        <w:tc>
          <w:tcPr>
            <w:tcW w:w="2400" w:type="dxa"/>
            <w:gridSpan w:val="2"/>
            <w:hideMark/>
          </w:tcPr>
          <w:p w14:paraId="4942FFFA" w14:textId="77777777" w:rsidR="00AE58F6" w:rsidRDefault="00AE58F6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Tipo Operazione</w:t>
            </w:r>
          </w:p>
        </w:tc>
        <w:tc>
          <w:tcPr>
            <w:tcW w:w="2400" w:type="dxa"/>
            <w:gridSpan w:val="2"/>
            <w:tcBorders>
              <w:right w:val="nil"/>
            </w:tcBorders>
            <w:hideMark/>
          </w:tcPr>
          <w:p w14:paraId="2A63014C" w14:textId="77777777" w:rsidR="00AE58F6" w:rsidRDefault="00AE58F6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Descrizione</w:t>
            </w:r>
          </w:p>
        </w:tc>
      </w:tr>
      <w:tr w:rsidR="006E2EF8" w14:paraId="139F40AF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0154535" w14:textId="183C034E" w:rsidR="006E2EF8" w:rsidRPr="00B9367E" w:rsidRDefault="006E2EF8" w:rsidP="006E2EF8">
            <w:pPr>
              <w:rPr>
                <w:rFonts w:ascii="Constantia" w:hAnsi="Constantia" w:cs="Times New Roman"/>
                <w:szCs w:val="24"/>
              </w:rPr>
            </w:pPr>
            <w:proofErr w:type="spellStart"/>
            <w:r w:rsidRPr="09562229">
              <w:rPr>
                <w:rFonts w:ascii="Constantia" w:hAnsi="Constantia" w:cs="Times New Roman"/>
                <w:b w:val="0"/>
              </w:rPr>
              <w:t>InserimentoValutazione</w:t>
            </w:r>
            <w:proofErr w:type="spellEnd"/>
          </w:p>
        </w:tc>
        <w:tc>
          <w:tcPr>
            <w:tcW w:w="2257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B0CFB7C" w14:textId="24D5A650" w:rsidR="006E2EF8" w:rsidRDefault="006E2EF8" w:rsidP="006E2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457E7D32">
              <w:rPr>
                <w:rFonts w:ascii="Constantia" w:hAnsi="Constantia" w:cs="Times New Roman"/>
              </w:rPr>
              <w:t>2</w:t>
            </w:r>
          </w:p>
        </w:tc>
        <w:tc>
          <w:tcPr>
            <w:tcW w:w="2257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C18C05A" w14:textId="21D6BFA8" w:rsidR="006E2EF8" w:rsidRDefault="006E2EF8" w:rsidP="006E2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457E7D32">
              <w:rPr>
                <w:rFonts w:ascii="Constantia" w:hAnsi="Constantia" w:cs="Times New Roman"/>
              </w:rPr>
              <w:t>S</w:t>
            </w:r>
          </w:p>
        </w:tc>
        <w:tc>
          <w:tcPr>
            <w:tcW w:w="2351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1C9823B9" w14:textId="3679701D" w:rsidR="006E2EF8" w:rsidRDefault="006E2EF8" w:rsidP="006E2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457E7D32">
              <w:rPr>
                <w:rFonts w:ascii="Constantia" w:hAnsi="Constantia" w:cs="Times New Roman"/>
              </w:rPr>
              <w:t>Creazione di un’occorrenza tra Valutazione e Utente</w:t>
            </w:r>
          </w:p>
        </w:tc>
      </w:tr>
      <w:tr w:rsidR="006E2EF8" w14:paraId="087086AF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F813032" w14:textId="783D0C29" w:rsidR="006E2EF8" w:rsidRPr="00B9367E" w:rsidRDefault="006E2EF8" w:rsidP="006E2EF8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Valutazione</w:t>
            </w:r>
          </w:p>
        </w:tc>
        <w:tc>
          <w:tcPr>
            <w:tcW w:w="2257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A22D7F6" w14:textId="33F1C8FD" w:rsidR="006E2EF8" w:rsidRDefault="006E2EF8" w:rsidP="006E2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257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5C3E47E" w14:textId="057AE867" w:rsidR="006E2EF8" w:rsidRDefault="006E2EF8" w:rsidP="006E2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351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67216D71" w14:textId="43C5CA2A" w:rsidR="006E2EF8" w:rsidRDefault="006E2EF8" w:rsidP="006E2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Inserimento della valutazione nel database</w:t>
            </w:r>
          </w:p>
        </w:tc>
      </w:tr>
      <w:tr w:rsidR="006E2EF8" w14:paraId="7E673816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FEB9A00" w14:textId="3D3261C3" w:rsidR="006E2EF8" w:rsidRDefault="006E2EF8" w:rsidP="006E2EF8">
            <w:p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Feedback</w:t>
            </w:r>
          </w:p>
        </w:tc>
        <w:tc>
          <w:tcPr>
            <w:tcW w:w="2257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C7FD534" w14:textId="51CE5FD8" w:rsidR="006E2EF8" w:rsidRDefault="006E2EF8" w:rsidP="006E2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257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F23189C" w14:textId="2A0CEB58" w:rsidR="006E2EF8" w:rsidRDefault="006E2EF8" w:rsidP="006E2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351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00740818" w14:textId="339A9EDF" w:rsidR="006E2EF8" w:rsidRDefault="006E2EF8" w:rsidP="006E2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  <w:szCs w:val="24"/>
              </w:rPr>
              <w:t>Creazione di un’occorrenza tra Valutazione e Tragitto</w:t>
            </w:r>
          </w:p>
        </w:tc>
      </w:tr>
      <w:tr w:rsidR="00E06EAB" w14:paraId="5B41F16E" w14:textId="77777777" w:rsidTr="73D08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455CA14" w14:textId="74DAA5B1" w:rsidR="00E06EAB" w:rsidRPr="09562229" w:rsidRDefault="00E06EAB" w:rsidP="00E66B66">
            <w:p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  <w:b w:val="0"/>
              </w:rPr>
              <w:t>Utente</w:t>
            </w:r>
          </w:p>
        </w:tc>
        <w:tc>
          <w:tcPr>
            <w:tcW w:w="2257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A362BAC" w14:textId="03136659" w:rsidR="00E06EAB" w:rsidRPr="457E7D32" w:rsidRDefault="00E06EAB" w:rsidP="00E6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2</w:t>
            </w:r>
          </w:p>
        </w:tc>
        <w:tc>
          <w:tcPr>
            <w:tcW w:w="2257" w:type="dxa"/>
            <w:gridSpan w:val="2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B36271E" w14:textId="1A4A1F4E" w:rsidR="00E06EAB" w:rsidRPr="457E7D32" w:rsidRDefault="00E06EAB" w:rsidP="00E6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S</w:t>
            </w:r>
          </w:p>
        </w:tc>
        <w:tc>
          <w:tcPr>
            <w:tcW w:w="2351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6787AE98" w14:textId="6144417B" w:rsidR="00E06EAB" w:rsidRPr="457E7D32" w:rsidRDefault="00E06EAB" w:rsidP="00E6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Aggiorno </w:t>
            </w:r>
            <w:r w:rsidR="006D2FF7">
              <w:rPr>
                <w:rFonts w:ascii="Constantia" w:hAnsi="Constantia" w:cs="Times New Roman"/>
              </w:rPr>
              <w:t xml:space="preserve">l’attributo </w:t>
            </w:r>
            <w:proofErr w:type="spellStart"/>
            <w:r w:rsidR="006D2FF7">
              <w:rPr>
                <w:rFonts w:ascii="Constantia" w:hAnsi="Constantia" w:cs="Times New Roman"/>
              </w:rPr>
              <w:t>ValutazioneMedia</w:t>
            </w:r>
            <w:proofErr w:type="spellEnd"/>
            <w:r w:rsidR="003A419B">
              <w:rPr>
                <w:rFonts w:ascii="Constantia" w:hAnsi="Constantia" w:cs="Times New Roman"/>
              </w:rPr>
              <w:t xml:space="preserve"> dell’utente valutato</w:t>
            </w:r>
          </w:p>
        </w:tc>
      </w:tr>
    </w:tbl>
    <w:p w14:paraId="21E43585" w14:textId="77777777" w:rsidR="00AE58F6" w:rsidRDefault="00AE58F6" w:rsidP="00AE58F6"/>
    <w:p w14:paraId="4AE5E8C9" w14:textId="77777777" w:rsidR="00AE58F6" w:rsidRDefault="00AE58F6" w:rsidP="00AE58F6">
      <w:pPr>
        <w:rPr>
          <w:rFonts w:ascii="Constantia" w:eastAsia="HGMinchoE" w:hAnsi="Constantia" w:cs="Times New Roman"/>
          <w:b/>
          <w:szCs w:val="24"/>
        </w:rPr>
      </w:pPr>
    </w:p>
    <w:p w14:paraId="71204D12" w14:textId="77777777" w:rsidR="00AE58F6" w:rsidRDefault="00AE58F6" w:rsidP="00AE58F6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Tavole delle operazioni:</w:t>
      </w:r>
    </w:p>
    <w:tbl>
      <w:tblPr>
        <w:tblStyle w:val="Tabellagriglia6acolori-colore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58F6" w:rsidRPr="00AD1D75" w14:paraId="1D6850E5" w14:textId="77777777" w:rsidTr="00E66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399483" w14:textId="77777777" w:rsidR="00AE58F6" w:rsidRPr="00AD1D75" w:rsidRDefault="00AE58F6" w:rsidP="00E66B66">
            <w:pPr>
              <w:rPr>
                <w:b w:val="0"/>
                <w:color w:val="auto"/>
                <w:szCs w:val="24"/>
              </w:rPr>
            </w:pPr>
            <w:r w:rsidRPr="00AD1D75">
              <w:rPr>
                <w:b w:val="0"/>
                <w:color w:val="auto"/>
                <w:szCs w:val="24"/>
              </w:rPr>
              <w:t>Totale operazioni elementari per singola operazione</w:t>
            </w:r>
          </w:p>
        </w:tc>
        <w:tc>
          <w:tcPr>
            <w:tcW w:w="4814" w:type="dxa"/>
          </w:tcPr>
          <w:p w14:paraId="5F0351DC" w14:textId="6C1EFA08" w:rsidR="00AE58F6" w:rsidRPr="00AD1D75" w:rsidRDefault="006D2FF7" w:rsidP="00E6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>2+2+2+2=8</w:t>
            </w:r>
          </w:p>
        </w:tc>
      </w:tr>
      <w:tr w:rsidR="00AE58F6" w:rsidRPr="00AD1D75" w14:paraId="571B9E7A" w14:textId="77777777" w:rsidTr="00E66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F43137" w14:textId="77777777" w:rsidR="00AE58F6" w:rsidRPr="00AD1D75" w:rsidRDefault="00AE58F6" w:rsidP="00E66B66">
            <w:pPr>
              <w:rPr>
                <w:b w:val="0"/>
                <w:color w:val="auto"/>
                <w:szCs w:val="24"/>
              </w:rPr>
            </w:pPr>
            <w:r w:rsidRPr="00AD1D75">
              <w:rPr>
                <w:b w:val="0"/>
                <w:color w:val="auto"/>
                <w:szCs w:val="24"/>
              </w:rPr>
              <w:t>Totale operazioni elementari al giorno</w:t>
            </w:r>
          </w:p>
        </w:tc>
        <w:tc>
          <w:tcPr>
            <w:tcW w:w="4814" w:type="dxa"/>
          </w:tcPr>
          <w:p w14:paraId="4410E485" w14:textId="5BF02BF2" w:rsidR="00AE58F6" w:rsidRPr="00507EAC" w:rsidRDefault="006D2FF7" w:rsidP="00CA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507EAC">
              <w:rPr>
                <w:color w:val="auto"/>
                <w:szCs w:val="24"/>
              </w:rPr>
              <w:t>8 × 900</w:t>
            </w:r>
            <w:r w:rsidR="00507EAC">
              <w:rPr>
                <w:color w:val="auto"/>
                <w:szCs w:val="24"/>
              </w:rPr>
              <w:t xml:space="preserve"> </w:t>
            </w:r>
            <w:r w:rsidRPr="00507EAC">
              <w:rPr>
                <w:color w:val="auto"/>
                <w:szCs w:val="24"/>
              </w:rPr>
              <w:t>=</w:t>
            </w:r>
            <w:r w:rsidR="00507EAC">
              <w:rPr>
                <w:color w:val="auto"/>
                <w:szCs w:val="24"/>
              </w:rPr>
              <w:t xml:space="preserve"> </w:t>
            </w:r>
            <w:r w:rsidR="00507EAC" w:rsidRPr="00507EAC">
              <w:rPr>
                <w:color w:val="auto"/>
                <w:szCs w:val="24"/>
              </w:rPr>
              <w:t>7.200</w:t>
            </w:r>
          </w:p>
        </w:tc>
      </w:tr>
    </w:tbl>
    <w:p w14:paraId="53EF8EB8" w14:textId="5E494083" w:rsidR="45BE1FCF" w:rsidRDefault="45BE1FCF"/>
    <w:p w14:paraId="599B9831" w14:textId="77777777" w:rsidR="00AE58F6" w:rsidRDefault="00AE58F6" w:rsidP="00AE58F6">
      <w:pPr>
        <w:rPr>
          <w:b/>
          <w:szCs w:val="24"/>
        </w:rPr>
      </w:pPr>
    </w:p>
    <w:p w14:paraId="57154EA6" w14:textId="1CA39A2E" w:rsidR="67ED8196" w:rsidRDefault="055C9645" w:rsidP="67ED8196">
      <w:pPr>
        <w:rPr>
          <w:lang w:val="en-US"/>
        </w:rPr>
      </w:pPr>
      <w:r w:rsidRPr="055C9645">
        <w:rPr>
          <w:rFonts w:ascii="Constantia" w:eastAsia="Constantia" w:hAnsi="Constantia" w:cs="Constantia"/>
          <w:lang w:val="en-US"/>
        </w:rPr>
        <w:t>f</w:t>
      </w:r>
      <w:r w:rsidRPr="055C9645">
        <w:rPr>
          <w:rFonts w:ascii="Constantia" w:eastAsia="Constantia" w:hAnsi="Constantia" w:cs="Constantia"/>
          <w:vertAlign w:val="superscript"/>
          <w:lang w:val="en-US"/>
        </w:rPr>
        <w:t>T</w:t>
      </w:r>
      <w:r w:rsidRPr="055C9645">
        <w:rPr>
          <w:rFonts w:ascii="Constantia" w:eastAsia="Constantia" w:hAnsi="Constantia" w:cs="Constantia"/>
          <w:lang w:val="en-US"/>
        </w:rPr>
        <w:t xml:space="preserve"> = 900</w:t>
      </w:r>
    </w:p>
    <w:p w14:paraId="29BA3E52" w14:textId="421B98EE" w:rsidR="67ED8196" w:rsidRDefault="554690AD" w:rsidP="67ED8196">
      <w:pPr>
        <w:rPr>
          <w:rFonts w:ascii="Constantia" w:eastAsia="Constantia" w:hAnsi="Constantia" w:cs="Constantia"/>
          <w:lang w:val="en-US"/>
        </w:rPr>
      </w:pPr>
      <w:r w:rsidRPr="554690AD">
        <w:rPr>
          <w:rFonts w:ascii="Constantia" w:eastAsia="Constantia" w:hAnsi="Constantia" w:cs="Constantia"/>
          <w:lang w:val="en-US"/>
        </w:rPr>
        <w:t>o</w:t>
      </w:r>
      <w:r w:rsidRPr="554690AD">
        <w:rPr>
          <w:rFonts w:ascii="Constantia" w:eastAsia="Constantia" w:hAnsi="Constantia" w:cs="Constantia"/>
          <w:vertAlign w:val="superscript"/>
          <w:lang w:val="en-US"/>
        </w:rPr>
        <w:t>T</w:t>
      </w:r>
      <w:r w:rsidR="67ED8196" w:rsidRPr="67ED8196">
        <w:rPr>
          <w:rFonts w:ascii="Constantia" w:eastAsia="Constantia" w:hAnsi="Constantia" w:cs="Constantia"/>
          <w:lang w:val="en-US"/>
        </w:rPr>
        <w:t xml:space="preserve"> = </w:t>
      </w:r>
      <w:r w:rsidR="556CFC8E" w:rsidRPr="556CFC8E">
        <w:rPr>
          <w:rFonts w:ascii="Constantia" w:eastAsia="Constantia" w:hAnsi="Constantia" w:cs="Constantia"/>
          <w:lang w:val="en-US"/>
        </w:rPr>
        <w:t>6</w:t>
      </w:r>
    </w:p>
    <w:p w14:paraId="53CF7844" w14:textId="261DA90C" w:rsidR="67ED8196" w:rsidRDefault="554690AD" w:rsidP="67ED8196">
      <w:pPr>
        <w:rPr>
          <w:lang w:val="en-US"/>
        </w:rPr>
      </w:pPr>
      <w:r w:rsidRPr="554690AD">
        <w:rPr>
          <w:rFonts w:ascii="Constantia" w:eastAsia="Constantia" w:hAnsi="Constantia" w:cs="Constantia"/>
          <w:lang w:val="en-US"/>
        </w:rPr>
        <w:t>n</w:t>
      </w:r>
      <w:r w:rsidRPr="554690AD">
        <w:rPr>
          <w:rFonts w:ascii="Constantia" w:eastAsia="Constantia" w:hAnsi="Constantia" w:cs="Constantia"/>
          <w:vertAlign w:val="superscript"/>
          <w:lang w:val="en-US"/>
        </w:rPr>
        <w:t>T</w:t>
      </w:r>
      <w:r w:rsidRPr="554690AD">
        <w:rPr>
          <w:rFonts w:ascii="Constantia" w:eastAsia="Constantia" w:hAnsi="Constantia" w:cs="Constantia"/>
          <w:lang w:val="en-US"/>
        </w:rPr>
        <w:t xml:space="preserve"> = f</w:t>
      </w:r>
      <w:r w:rsidRPr="554690AD">
        <w:rPr>
          <w:rFonts w:ascii="Constantia" w:eastAsia="Constantia" w:hAnsi="Constantia" w:cs="Constantia"/>
          <w:vertAlign w:val="superscript"/>
          <w:lang w:val="en-US"/>
        </w:rPr>
        <w:t>T</w:t>
      </w:r>
      <w:r w:rsidRPr="554690AD">
        <w:rPr>
          <w:rFonts w:ascii="Constantia" w:eastAsia="Constantia" w:hAnsi="Constantia" w:cs="Constantia"/>
          <w:lang w:val="en-US"/>
        </w:rPr>
        <w:t xml:space="preserve"> × o</w:t>
      </w:r>
      <w:r w:rsidRPr="554690AD">
        <w:rPr>
          <w:rFonts w:ascii="Constantia" w:eastAsia="Constantia" w:hAnsi="Constantia" w:cs="Constantia"/>
          <w:vertAlign w:val="superscript"/>
          <w:lang w:val="en-US"/>
        </w:rPr>
        <w:t>T</w:t>
      </w:r>
      <w:r w:rsidR="67ED8196" w:rsidRPr="67ED8196">
        <w:rPr>
          <w:rFonts w:ascii="Constantia" w:eastAsia="Constantia" w:hAnsi="Constantia" w:cs="Constantia"/>
          <w:lang w:val="en-US"/>
        </w:rPr>
        <w:t xml:space="preserve"> = </w:t>
      </w:r>
      <w:r w:rsidR="71323989" w:rsidRPr="71323989">
        <w:rPr>
          <w:rFonts w:ascii="Constantia" w:eastAsia="Constantia" w:hAnsi="Constantia" w:cs="Constantia"/>
          <w:lang w:val="en-US"/>
        </w:rPr>
        <w:t>5</w:t>
      </w:r>
      <w:r w:rsidR="67ED8196" w:rsidRPr="67ED8196">
        <w:rPr>
          <w:rFonts w:ascii="Constantia" w:eastAsia="Constantia" w:hAnsi="Constantia" w:cs="Constantia"/>
          <w:lang w:val="en-US"/>
        </w:rPr>
        <w:t>.400</w:t>
      </w:r>
    </w:p>
    <w:p w14:paraId="3169450B" w14:textId="5ACFD4B5" w:rsidR="67ED8196" w:rsidRDefault="554690AD" w:rsidP="67ED8196">
      <w:pPr>
        <w:rPr>
          <w:lang w:val="en-US"/>
        </w:rPr>
      </w:pPr>
      <w:r w:rsidRPr="554690AD">
        <w:rPr>
          <w:rFonts w:ascii="Constantia" w:eastAsia="Constantia" w:hAnsi="Constantia" w:cs="Constantia"/>
          <w:lang w:val="en-US"/>
        </w:rPr>
        <w:t>o</w:t>
      </w:r>
      <w:r w:rsidRPr="554690AD">
        <w:rPr>
          <w:rFonts w:ascii="Constantia" w:eastAsia="Constantia" w:hAnsi="Constantia" w:cs="Constantia"/>
          <w:vertAlign w:val="superscript"/>
          <w:lang w:val="en-US"/>
        </w:rPr>
        <w:t>T</w:t>
      </w:r>
      <w:r w:rsidRPr="554690AD">
        <w:rPr>
          <w:rFonts w:ascii="Constantia" w:eastAsia="Constantia" w:hAnsi="Constantia" w:cs="Constantia"/>
          <w:vertAlign w:val="subscript"/>
          <w:lang w:val="en-US"/>
        </w:rPr>
        <w:t>RID</w:t>
      </w:r>
      <w:r w:rsidR="67ED8196" w:rsidRPr="67ED8196">
        <w:rPr>
          <w:rFonts w:ascii="Constantia" w:eastAsia="Constantia" w:hAnsi="Constantia" w:cs="Constantia"/>
          <w:lang w:val="en-US"/>
        </w:rPr>
        <w:t xml:space="preserve"> = </w:t>
      </w:r>
      <w:r w:rsidR="055C9645" w:rsidRPr="055C9645">
        <w:rPr>
          <w:rFonts w:ascii="Constantia" w:eastAsia="Constantia" w:hAnsi="Constantia" w:cs="Constantia"/>
          <w:lang w:val="en-US"/>
        </w:rPr>
        <w:t>8</w:t>
      </w:r>
    </w:p>
    <w:p w14:paraId="1301C317" w14:textId="14A46AF8" w:rsidR="67ED8196" w:rsidRDefault="554690AD" w:rsidP="67ED8196">
      <w:pPr>
        <w:rPr>
          <w:lang w:val="en-US"/>
        </w:rPr>
      </w:pPr>
      <w:r w:rsidRPr="554690AD">
        <w:rPr>
          <w:rFonts w:ascii="Constantia" w:eastAsia="Constantia" w:hAnsi="Constantia" w:cs="Constantia"/>
          <w:lang w:val="en-US"/>
        </w:rPr>
        <w:t>n</w:t>
      </w:r>
      <w:r w:rsidRPr="554690AD">
        <w:rPr>
          <w:rFonts w:ascii="Constantia" w:eastAsia="Constantia" w:hAnsi="Constantia" w:cs="Constantia"/>
          <w:vertAlign w:val="superscript"/>
          <w:lang w:val="en-US"/>
        </w:rPr>
        <w:t>T</w:t>
      </w:r>
      <w:r w:rsidRPr="554690AD">
        <w:rPr>
          <w:rFonts w:ascii="Constantia" w:eastAsia="Constantia" w:hAnsi="Constantia" w:cs="Constantia"/>
          <w:vertAlign w:val="subscript"/>
          <w:lang w:val="en-US"/>
        </w:rPr>
        <w:t>RID</w:t>
      </w:r>
      <w:r w:rsidRPr="554690AD">
        <w:rPr>
          <w:rFonts w:ascii="Constantia" w:eastAsia="Constantia" w:hAnsi="Constantia" w:cs="Constantia"/>
          <w:lang w:val="en-US"/>
        </w:rPr>
        <w:t xml:space="preserve"> = f</w:t>
      </w:r>
      <w:r w:rsidRPr="554690AD">
        <w:rPr>
          <w:rFonts w:ascii="Constantia" w:eastAsia="Constantia" w:hAnsi="Constantia" w:cs="Constantia"/>
          <w:vertAlign w:val="superscript"/>
          <w:lang w:val="en-US"/>
        </w:rPr>
        <w:t>T</w:t>
      </w:r>
      <w:r w:rsidRPr="554690AD">
        <w:rPr>
          <w:rFonts w:ascii="Constantia" w:eastAsia="Constantia" w:hAnsi="Constantia" w:cs="Constantia"/>
          <w:lang w:val="en-US"/>
        </w:rPr>
        <w:t xml:space="preserve"> × o</w:t>
      </w:r>
      <w:r w:rsidRPr="554690AD">
        <w:rPr>
          <w:rFonts w:ascii="Constantia" w:eastAsia="Constantia" w:hAnsi="Constantia" w:cs="Constantia"/>
          <w:vertAlign w:val="superscript"/>
          <w:lang w:val="en-US"/>
        </w:rPr>
        <w:t>T</w:t>
      </w:r>
      <w:r w:rsidRPr="554690AD">
        <w:rPr>
          <w:rFonts w:ascii="Constantia" w:eastAsia="Constantia" w:hAnsi="Constantia" w:cs="Constantia"/>
          <w:vertAlign w:val="subscript"/>
          <w:lang w:val="en-US"/>
        </w:rPr>
        <w:t>RID</w:t>
      </w:r>
      <w:r w:rsidRPr="554690AD">
        <w:rPr>
          <w:rFonts w:ascii="Constantia" w:eastAsia="Constantia" w:hAnsi="Constantia" w:cs="Constantia"/>
          <w:lang w:val="en-US"/>
        </w:rPr>
        <w:t xml:space="preserve"> = </w:t>
      </w:r>
      <w:r w:rsidR="71323989" w:rsidRPr="71323989">
        <w:rPr>
          <w:rFonts w:ascii="Constantia" w:eastAsia="Constantia" w:hAnsi="Constantia" w:cs="Constantia"/>
          <w:lang w:val="en-US"/>
        </w:rPr>
        <w:t>7.200</w:t>
      </w:r>
      <w:r w:rsidRPr="554690AD">
        <w:rPr>
          <w:rFonts w:ascii="Constantia" w:eastAsia="Constantia" w:hAnsi="Constantia" w:cs="Constantia"/>
          <w:lang w:val="en-US"/>
        </w:rPr>
        <w:t xml:space="preserve">  </w:t>
      </w:r>
    </w:p>
    <w:p w14:paraId="5ACF913D" w14:textId="3A092DFB" w:rsidR="67ED8196" w:rsidRDefault="67ED8196" w:rsidP="67ED8196">
      <w:pPr>
        <w:rPr>
          <w:lang w:val="en-US"/>
        </w:rPr>
      </w:pPr>
      <w:r w:rsidRPr="67ED8196">
        <w:rPr>
          <w:rFonts w:ascii="Constantia" w:eastAsia="Constantia" w:hAnsi="Constantia" w:cs="Constantia"/>
          <w:lang w:val="en-US"/>
        </w:rPr>
        <w:t>∆</w:t>
      </w:r>
      <w:r w:rsidRPr="67ED8196">
        <w:rPr>
          <w:rFonts w:ascii="Constantia" w:eastAsia="Constantia" w:hAnsi="Constantia" w:cs="Constantia"/>
          <w:vertAlign w:val="subscript"/>
          <w:lang w:val="en-US"/>
        </w:rPr>
        <w:t xml:space="preserve">read </w:t>
      </w:r>
      <w:r w:rsidRPr="67ED8196">
        <w:rPr>
          <w:rFonts w:ascii="Constantia" w:eastAsia="Constantia" w:hAnsi="Constantia" w:cs="Constantia"/>
          <w:lang w:val="en-US"/>
        </w:rPr>
        <w:t xml:space="preserve">= </w:t>
      </w:r>
      <w:r w:rsidR="03A696D0" w:rsidRPr="03A696D0">
        <w:rPr>
          <w:rFonts w:ascii="Constantia" w:eastAsia="Constantia" w:hAnsi="Constantia" w:cs="Constantia"/>
          <w:lang w:val="en-US"/>
        </w:rPr>
        <w:t>n</w:t>
      </w:r>
      <w:r w:rsidR="03A696D0" w:rsidRPr="03A696D0">
        <w:rPr>
          <w:rFonts w:ascii="Constantia" w:eastAsia="Constantia" w:hAnsi="Constantia" w:cs="Constantia"/>
          <w:vertAlign w:val="superscript"/>
          <w:lang w:val="en-US"/>
        </w:rPr>
        <w:t>T</w:t>
      </w:r>
      <w:r w:rsidR="03A696D0" w:rsidRPr="03A696D0">
        <w:rPr>
          <w:rFonts w:ascii="Constantia" w:eastAsia="Constantia" w:hAnsi="Constantia" w:cs="Constantia"/>
          <w:lang w:val="en-US"/>
        </w:rPr>
        <w:t xml:space="preserve"> - </w:t>
      </w:r>
      <w:r w:rsidR="554690AD" w:rsidRPr="554690AD">
        <w:rPr>
          <w:rFonts w:ascii="Constantia" w:eastAsia="Constantia" w:hAnsi="Constantia" w:cs="Constantia"/>
          <w:lang w:val="en-US"/>
        </w:rPr>
        <w:t>n</w:t>
      </w:r>
      <w:r w:rsidR="554690AD" w:rsidRPr="554690AD">
        <w:rPr>
          <w:rFonts w:ascii="Constantia" w:eastAsia="Constantia" w:hAnsi="Constantia" w:cs="Constantia"/>
          <w:vertAlign w:val="superscript"/>
          <w:lang w:val="en-US"/>
        </w:rPr>
        <w:t>T</w:t>
      </w:r>
      <w:r w:rsidR="554690AD" w:rsidRPr="554690AD">
        <w:rPr>
          <w:rFonts w:ascii="Constantia" w:eastAsia="Constantia" w:hAnsi="Constantia" w:cs="Constantia"/>
          <w:lang w:val="en-US"/>
        </w:rPr>
        <w:t>RID</w:t>
      </w:r>
      <w:r w:rsidRPr="67ED8196">
        <w:rPr>
          <w:rFonts w:ascii="Constantia" w:eastAsia="Constantia" w:hAnsi="Constantia" w:cs="Constantia"/>
          <w:lang w:val="en-US"/>
        </w:rPr>
        <w:t xml:space="preserve"> = </w:t>
      </w:r>
      <w:r w:rsidR="71323989" w:rsidRPr="71323989">
        <w:rPr>
          <w:rFonts w:ascii="Constantia" w:eastAsia="Constantia" w:hAnsi="Constantia" w:cs="Constantia"/>
          <w:lang w:val="en-US"/>
        </w:rPr>
        <w:t>5</w:t>
      </w:r>
      <w:r w:rsidRPr="67ED8196">
        <w:rPr>
          <w:rFonts w:ascii="Constantia" w:eastAsia="Constantia" w:hAnsi="Constantia" w:cs="Constantia"/>
          <w:lang w:val="en-US"/>
        </w:rPr>
        <w:t xml:space="preserve">.400 – </w:t>
      </w:r>
      <w:r w:rsidR="71323989" w:rsidRPr="71323989">
        <w:rPr>
          <w:rFonts w:ascii="Constantia" w:eastAsia="Constantia" w:hAnsi="Constantia" w:cs="Constantia"/>
          <w:lang w:val="en-US"/>
        </w:rPr>
        <w:t>7.</w:t>
      </w:r>
      <w:r w:rsidR="3A746F7D" w:rsidRPr="3A746F7D">
        <w:rPr>
          <w:rFonts w:ascii="Constantia" w:eastAsia="Constantia" w:hAnsi="Constantia" w:cs="Constantia"/>
          <w:lang w:val="en-US"/>
        </w:rPr>
        <w:t>200 = -1.800</w:t>
      </w:r>
    </w:p>
    <w:p w14:paraId="03A7657B" w14:textId="7E6EF1E4" w:rsidR="00691A53" w:rsidRDefault="00691A53" w:rsidP="00691A53"/>
    <w:p w14:paraId="53EF3A47" w14:textId="77777777" w:rsidR="00770494" w:rsidRPr="00691A53" w:rsidRDefault="00770494" w:rsidP="00691A53"/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4800"/>
        <w:gridCol w:w="4838"/>
      </w:tblGrid>
      <w:tr w:rsidR="4120170B" w14:paraId="56D2C9AF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60582207" w14:textId="25041F04" w:rsidR="4120170B" w:rsidRDefault="4120170B">
            <w:r>
              <w:t>Senza Ridondanza 2</w:t>
            </w:r>
          </w:p>
        </w:tc>
        <w:tc>
          <w:tcPr>
            <w:tcW w:w="4838" w:type="dxa"/>
          </w:tcPr>
          <w:p w14:paraId="1C98406D" w14:textId="77777777" w:rsidR="4120170B" w:rsidRDefault="41201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120170B" w14:paraId="074E4DD5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47FFAC68" w14:textId="77777777" w:rsidR="4120170B" w:rsidRDefault="4120170B">
            <w:r>
              <w:t>Operazione</w:t>
            </w:r>
          </w:p>
        </w:tc>
        <w:tc>
          <w:tcPr>
            <w:tcW w:w="4838" w:type="dxa"/>
          </w:tcPr>
          <w:p w14:paraId="2059857E" w14:textId="77777777" w:rsidR="4120170B" w:rsidRDefault="4120170B" w:rsidP="41201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4120170B">
              <w:rPr>
                <w:b/>
                <w:bCs/>
              </w:rPr>
              <w:t>Numero operazioni elementari al giorno</w:t>
            </w:r>
          </w:p>
        </w:tc>
      </w:tr>
      <w:tr w:rsidR="4120170B" w14:paraId="389C9A50" w14:textId="77777777" w:rsidTr="73D08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11909C67" w14:textId="1C3A64B3" w:rsidR="4120170B" w:rsidRDefault="4120170B" w:rsidP="4120170B">
            <w:r>
              <w:rPr>
                <w:b w:val="0"/>
                <w:bCs w:val="0"/>
              </w:rPr>
              <w:t>Operazione 9</w:t>
            </w:r>
          </w:p>
        </w:tc>
        <w:tc>
          <w:tcPr>
            <w:tcW w:w="4838" w:type="dxa"/>
          </w:tcPr>
          <w:p w14:paraId="2C00ABD6" w14:textId="04524F5A" w:rsidR="4120170B" w:rsidRDefault="4120170B" w:rsidP="41201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5.400</w:t>
            </w:r>
          </w:p>
        </w:tc>
      </w:tr>
      <w:tr w:rsidR="4120170B" w14:paraId="28F2F9AC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68DE9D92" w14:textId="6E12CACE" w:rsidR="4120170B" w:rsidRDefault="4120170B">
            <w:r>
              <w:rPr>
                <w:b w:val="0"/>
                <w:bCs w:val="0"/>
              </w:rPr>
              <w:t>Operazione 10</w:t>
            </w:r>
          </w:p>
        </w:tc>
        <w:tc>
          <w:tcPr>
            <w:tcW w:w="4838" w:type="dxa"/>
          </w:tcPr>
          <w:p w14:paraId="6824BF39" w14:textId="397F6355" w:rsidR="4120170B" w:rsidRDefault="41201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10.500</w:t>
            </w:r>
          </w:p>
        </w:tc>
      </w:tr>
      <w:tr w:rsidR="5047B59F" w14:paraId="7E2764C3" w14:textId="77777777" w:rsidTr="73D08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46DB0518" w14:textId="4A11CE77" w:rsidR="5047B59F" w:rsidRDefault="024FE876" w:rsidP="5047B59F">
            <w:r w:rsidRPr="024FE876">
              <w:t>Totale</w:t>
            </w:r>
          </w:p>
        </w:tc>
        <w:tc>
          <w:tcPr>
            <w:tcW w:w="4838" w:type="dxa"/>
          </w:tcPr>
          <w:p w14:paraId="29B67602" w14:textId="35F2B9CB" w:rsidR="5047B59F" w:rsidRDefault="024FE876" w:rsidP="5047B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15.900</w:t>
            </w:r>
          </w:p>
        </w:tc>
      </w:tr>
    </w:tbl>
    <w:p w14:paraId="6D133397" w14:textId="1A052084" w:rsidR="4120170B" w:rsidRDefault="4120170B"/>
    <w:p w14:paraId="51BD33B4" w14:textId="77777777" w:rsidR="00F045F1" w:rsidRDefault="00F045F1"/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4800"/>
        <w:gridCol w:w="4838"/>
      </w:tblGrid>
      <w:tr w:rsidR="4120170B" w14:paraId="5D77C004" w14:textId="77777777" w:rsidTr="73D08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026D6060" w14:textId="2E5704A1" w:rsidR="4120170B" w:rsidRDefault="4120170B">
            <w:r>
              <w:t>Con Ridondanza 2</w:t>
            </w:r>
          </w:p>
        </w:tc>
        <w:tc>
          <w:tcPr>
            <w:tcW w:w="4838" w:type="dxa"/>
          </w:tcPr>
          <w:p w14:paraId="589C3B67" w14:textId="77777777" w:rsidR="4120170B" w:rsidRDefault="41201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120170B" w14:paraId="20D85E70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69503FD3" w14:textId="77777777" w:rsidR="4120170B" w:rsidRDefault="4120170B">
            <w:r>
              <w:t>Operazione</w:t>
            </w:r>
          </w:p>
        </w:tc>
        <w:tc>
          <w:tcPr>
            <w:tcW w:w="4838" w:type="dxa"/>
          </w:tcPr>
          <w:p w14:paraId="7B46AC21" w14:textId="77777777" w:rsidR="4120170B" w:rsidRDefault="4120170B" w:rsidP="41201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4120170B">
              <w:rPr>
                <w:b/>
                <w:bCs/>
              </w:rPr>
              <w:t>Numero operazioni elementari al giorno</w:t>
            </w:r>
          </w:p>
        </w:tc>
      </w:tr>
      <w:tr w:rsidR="6C4B669D" w14:paraId="4F22B42A" w14:textId="77777777" w:rsidTr="73D08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71FCD618" w14:textId="0AAD4666" w:rsidR="6C4B669D" w:rsidRDefault="6C4B669D" w:rsidP="6C4B669D">
            <w:r>
              <w:rPr>
                <w:b w:val="0"/>
                <w:bCs w:val="0"/>
              </w:rPr>
              <w:t>Operazione 9</w:t>
            </w:r>
          </w:p>
        </w:tc>
        <w:tc>
          <w:tcPr>
            <w:tcW w:w="4838" w:type="dxa"/>
          </w:tcPr>
          <w:p w14:paraId="3A4A0457" w14:textId="1FDC1B1B" w:rsidR="6C4B669D" w:rsidRDefault="6C4B669D" w:rsidP="6C4B6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7.200</w:t>
            </w:r>
          </w:p>
        </w:tc>
      </w:tr>
      <w:tr w:rsidR="4120170B" w14:paraId="76FD6F2D" w14:textId="77777777" w:rsidTr="73D08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5E055C9D" w14:textId="4A8297F5" w:rsidR="4120170B" w:rsidRDefault="4120170B">
            <w:r>
              <w:rPr>
                <w:b w:val="0"/>
                <w:bCs w:val="0"/>
              </w:rPr>
              <w:t>Operazione 10</w:t>
            </w:r>
          </w:p>
        </w:tc>
        <w:tc>
          <w:tcPr>
            <w:tcW w:w="4838" w:type="dxa"/>
          </w:tcPr>
          <w:p w14:paraId="093B594A" w14:textId="211F120D" w:rsidR="4120170B" w:rsidRDefault="41201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3.500</w:t>
            </w:r>
          </w:p>
        </w:tc>
      </w:tr>
      <w:tr w:rsidR="5047B59F" w14:paraId="6D152E11" w14:textId="77777777" w:rsidTr="73D08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7E6B6A52" w14:textId="51C1CF3D" w:rsidR="5047B59F" w:rsidRDefault="5047B59F" w:rsidP="5047B59F">
            <w:r w:rsidRPr="5047B59F">
              <w:t>Totale</w:t>
            </w:r>
          </w:p>
        </w:tc>
        <w:tc>
          <w:tcPr>
            <w:tcW w:w="4838" w:type="dxa"/>
          </w:tcPr>
          <w:p w14:paraId="5E8C5EEC" w14:textId="0626E633" w:rsidR="5047B59F" w:rsidRDefault="5047B59F" w:rsidP="5047B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10.700</w:t>
            </w:r>
          </w:p>
        </w:tc>
      </w:tr>
    </w:tbl>
    <w:p w14:paraId="07EE7B02" w14:textId="408F88F5" w:rsidR="19FC12C2" w:rsidRDefault="19FC12C2"/>
    <w:p w14:paraId="278DF4B7" w14:textId="6A06FB2E" w:rsidR="024FE876" w:rsidRDefault="024FE876" w:rsidP="024FE876"/>
    <w:p w14:paraId="62091C3A" w14:textId="6E7550A6" w:rsidR="00691A53" w:rsidRPr="00691A53" w:rsidRDefault="31836F26" w:rsidP="00691A53">
      <w:pPr>
        <w:rPr>
          <w:rFonts w:ascii="Constantia" w:eastAsia="Constantia" w:hAnsi="Constantia" w:cs="Constantia"/>
        </w:rPr>
      </w:pPr>
      <w:r w:rsidRPr="1DFA362B">
        <w:rPr>
          <w:rFonts w:ascii="Constantia" w:eastAsia="Constantia" w:hAnsi="Constantia" w:cs="Constantia"/>
        </w:rPr>
        <w:t xml:space="preserve">Notiamo che sebbene l’operazione 9 sia influenzata negativamente dalla ridondanza a causa dell’operazione di aggiornamento che è chiamata a svolgere, </w:t>
      </w:r>
      <w:r w:rsidR="3E539589" w:rsidRPr="1DFA362B">
        <w:rPr>
          <w:rFonts w:ascii="Constantia" w:eastAsia="Constantia" w:hAnsi="Constantia" w:cs="Constantia"/>
        </w:rPr>
        <w:t xml:space="preserve">gli accessi totali </w:t>
      </w:r>
      <w:r w:rsidR="7B024DB5" w:rsidRPr="1DFA362B">
        <w:rPr>
          <w:rFonts w:ascii="Constantia" w:eastAsia="Constantia" w:hAnsi="Constantia" w:cs="Constantia"/>
        </w:rPr>
        <w:t xml:space="preserve">diminuiscono </w:t>
      </w:r>
      <w:r w:rsidR="294A43FD" w:rsidRPr="1DFA362B">
        <w:rPr>
          <w:rFonts w:ascii="Constantia" w:eastAsia="Constantia" w:hAnsi="Constantia" w:cs="Constantia"/>
        </w:rPr>
        <w:t>complessivamente di 15.900 - 10.700 = 5.200 e ciò</w:t>
      </w:r>
      <w:r w:rsidR="7B024DB5" w:rsidRPr="1DFA362B">
        <w:rPr>
          <w:rFonts w:ascii="Constantia" w:eastAsia="Constantia" w:hAnsi="Constantia" w:cs="Constantia"/>
        </w:rPr>
        <w:t xml:space="preserve"> </w:t>
      </w:r>
      <w:r w:rsidR="5E781F17" w:rsidRPr="1DFA362B">
        <w:rPr>
          <w:rFonts w:ascii="Constantia" w:eastAsia="Constantia" w:hAnsi="Constantia" w:cs="Constantia"/>
        </w:rPr>
        <w:t>è più che sufficiente per stabilire che la ridondanza è stata introdotta efficacemente.</w:t>
      </w:r>
    </w:p>
    <w:p w14:paraId="457169D6" w14:textId="77777777" w:rsidR="00CE0E0B" w:rsidRDefault="00CE0E0B" w:rsidP="00691A53"/>
    <w:p w14:paraId="3DD2F596" w14:textId="08E37E59" w:rsidR="001F4DEC" w:rsidRDefault="001F4DEC" w:rsidP="00691A53">
      <w:pPr>
        <w:rPr>
          <w:i/>
          <w:sz w:val="28"/>
          <w:szCs w:val="28"/>
        </w:rPr>
      </w:pPr>
    </w:p>
    <w:p w14:paraId="1A72DA9A" w14:textId="4338F740" w:rsidR="00FC36FD" w:rsidRDefault="00FC36FD" w:rsidP="00691A53">
      <w:pPr>
        <w:rPr>
          <w:i/>
          <w:sz w:val="28"/>
          <w:szCs w:val="28"/>
        </w:rPr>
      </w:pPr>
    </w:p>
    <w:p w14:paraId="7B7219A7" w14:textId="634F1FD7" w:rsidR="00FC36FD" w:rsidRDefault="00FC36FD" w:rsidP="00691A53">
      <w:pPr>
        <w:rPr>
          <w:i/>
          <w:sz w:val="28"/>
          <w:szCs w:val="28"/>
        </w:rPr>
      </w:pPr>
    </w:p>
    <w:p w14:paraId="6D8564D4" w14:textId="3179FE2C" w:rsidR="00FC36FD" w:rsidRDefault="00FC36FD" w:rsidP="00691A53">
      <w:pPr>
        <w:rPr>
          <w:i/>
          <w:sz w:val="28"/>
          <w:szCs w:val="28"/>
        </w:rPr>
      </w:pPr>
    </w:p>
    <w:p w14:paraId="301899DA" w14:textId="3AD31F0E" w:rsidR="00FC36FD" w:rsidRDefault="00FC36FD" w:rsidP="00691A53">
      <w:pPr>
        <w:rPr>
          <w:i/>
          <w:sz w:val="28"/>
          <w:szCs w:val="28"/>
        </w:rPr>
      </w:pPr>
    </w:p>
    <w:p w14:paraId="505B3447" w14:textId="55F1599D" w:rsidR="00FC36FD" w:rsidRDefault="00FC36FD" w:rsidP="00691A53">
      <w:pPr>
        <w:rPr>
          <w:i/>
          <w:sz w:val="28"/>
          <w:szCs w:val="28"/>
        </w:rPr>
      </w:pPr>
    </w:p>
    <w:p w14:paraId="2707C35D" w14:textId="6FDE8CC4" w:rsidR="00FC36FD" w:rsidRDefault="00FC36FD" w:rsidP="00691A53">
      <w:pPr>
        <w:rPr>
          <w:i/>
          <w:sz w:val="28"/>
          <w:szCs w:val="28"/>
        </w:rPr>
      </w:pPr>
    </w:p>
    <w:p w14:paraId="6CE738DC" w14:textId="0C5B8642" w:rsidR="00FC36FD" w:rsidRDefault="00FC36FD" w:rsidP="00691A53">
      <w:pPr>
        <w:rPr>
          <w:i/>
          <w:sz w:val="28"/>
          <w:szCs w:val="28"/>
        </w:rPr>
      </w:pPr>
    </w:p>
    <w:p w14:paraId="2E3A4694" w14:textId="77777777" w:rsidR="00FC36FD" w:rsidRDefault="00FC36FD" w:rsidP="00691A53">
      <w:pPr>
        <w:rPr>
          <w:i/>
          <w:sz w:val="28"/>
          <w:szCs w:val="28"/>
        </w:rPr>
      </w:pPr>
    </w:p>
    <w:p w14:paraId="3B5A47A6" w14:textId="5A029CAF" w:rsidR="00CE0E0B" w:rsidRPr="00B35C5A" w:rsidRDefault="00CE0E0B" w:rsidP="00B35C5A">
      <w:pPr>
        <w:pStyle w:val="Titolo1"/>
        <w:rPr>
          <w:b/>
          <w:i/>
          <w:color w:val="auto"/>
          <w:sz w:val="32"/>
          <w:szCs w:val="32"/>
        </w:rPr>
      </w:pPr>
      <w:bookmarkStart w:id="22" w:name="_Toc5558639"/>
      <w:r w:rsidRPr="00B35C5A">
        <w:rPr>
          <w:b/>
          <w:i/>
          <w:color w:val="auto"/>
          <w:sz w:val="32"/>
          <w:szCs w:val="32"/>
        </w:rPr>
        <w:t>Modello relazionale</w:t>
      </w:r>
      <w:bookmarkEnd w:id="22"/>
    </w:p>
    <w:p w14:paraId="44643FA4" w14:textId="0AC638B1" w:rsidR="00CE0E0B" w:rsidRDefault="008B5196" w:rsidP="00691A53">
      <w:pPr>
        <w:rPr>
          <w:szCs w:val="24"/>
        </w:rPr>
      </w:pPr>
      <w:r>
        <w:rPr>
          <w:szCs w:val="24"/>
        </w:rPr>
        <w:t>Andiamo adesso a tradurre il nostro diagramma E-</w:t>
      </w:r>
      <w:r w:rsidR="00664FF2">
        <w:rPr>
          <w:szCs w:val="24"/>
        </w:rPr>
        <w:t>R in</w:t>
      </w:r>
      <w:r w:rsidR="00D4009E">
        <w:rPr>
          <w:szCs w:val="24"/>
        </w:rPr>
        <w:t xml:space="preserve"> uno schema relazionale, ovvero traduciamo </w:t>
      </w:r>
      <w:r w:rsidR="00AE12AB">
        <w:rPr>
          <w:szCs w:val="24"/>
        </w:rPr>
        <w:t>le entità e le relazioni in tabelle.</w:t>
      </w:r>
    </w:p>
    <w:p w14:paraId="5ED80A58" w14:textId="48C58697" w:rsidR="00AE12AB" w:rsidRDefault="00AE12AB" w:rsidP="00664FF2">
      <w:pPr>
        <w:ind w:left="360"/>
        <w:rPr>
          <w:szCs w:val="24"/>
        </w:rPr>
      </w:pPr>
    </w:p>
    <w:p w14:paraId="58BB0077" w14:textId="7DA8802D" w:rsidR="00E877E9" w:rsidRDefault="00341844" w:rsidP="00AE7259">
      <w:pPr>
        <w:pStyle w:val="Paragrafoelenco"/>
        <w:numPr>
          <w:ilvl w:val="0"/>
          <w:numId w:val="7"/>
        </w:numPr>
      </w:pPr>
      <w:r>
        <w:t>UTENTE (</w:t>
      </w:r>
      <w:proofErr w:type="spellStart"/>
      <w:r w:rsidR="001E1B30" w:rsidRPr="0851C959">
        <w:rPr>
          <w:u w:val="single"/>
        </w:rPr>
        <w:t>CodFiscale</w:t>
      </w:r>
      <w:proofErr w:type="spellEnd"/>
      <w:r w:rsidR="001E1B30" w:rsidRPr="0851C959">
        <w:rPr>
          <w:u w:val="single"/>
        </w:rPr>
        <w:t>,</w:t>
      </w:r>
      <w:r w:rsidR="009D2A10">
        <w:t xml:space="preserve"> </w:t>
      </w:r>
      <w:r>
        <w:t xml:space="preserve">Nome, Cognome, </w:t>
      </w:r>
      <w:proofErr w:type="spellStart"/>
      <w:r>
        <w:t>NumeroTelefono</w:t>
      </w:r>
      <w:proofErr w:type="spellEnd"/>
      <w:r>
        <w:t xml:space="preserve">, </w:t>
      </w:r>
      <w:proofErr w:type="spellStart"/>
      <w:r>
        <w:t>NumeroCivico</w:t>
      </w:r>
      <w:proofErr w:type="spellEnd"/>
      <w:r>
        <w:t xml:space="preserve">, Via, CAP, </w:t>
      </w:r>
      <w:proofErr w:type="spellStart"/>
      <w:r>
        <w:t>ValutazioneMedia</w:t>
      </w:r>
      <w:proofErr w:type="spellEnd"/>
      <w:r w:rsidR="0069436A">
        <w:t>)</w:t>
      </w:r>
    </w:p>
    <w:p w14:paraId="2EF7E31B" w14:textId="3566A91D" w:rsidR="00341844" w:rsidRDefault="00517F81" w:rsidP="00AE7259">
      <w:pPr>
        <w:pStyle w:val="Paragrafoelenco"/>
        <w:numPr>
          <w:ilvl w:val="0"/>
          <w:numId w:val="7"/>
        </w:numPr>
        <w:rPr>
          <w:szCs w:val="24"/>
        </w:rPr>
      </w:pPr>
      <w:r w:rsidRPr="00E877E9">
        <w:rPr>
          <w:szCs w:val="24"/>
        </w:rPr>
        <w:t>ACCOUNT</w:t>
      </w:r>
      <w:r w:rsidR="00341844" w:rsidRPr="00E877E9">
        <w:rPr>
          <w:szCs w:val="24"/>
        </w:rPr>
        <w:t xml:space="preserve"> </w:t>
      </w:r>
      <w:r w:rsidR="00E82ADA" w:rsidRPr="00E877E9">
        <w:rPr>
          <w:szCs w:val="24"/>
        </w:rPr>
        <w:t>(</w:t>
      </w:r>
      <w:proofErr w:type="spellStart"/>
      <w:r w:rsidR="009D2A10" w:rsidRPr="00E877E9">
        <w:rPr>
          <w:szCs w:val="24"/>
          <w:u w:val="single"/>
        </w:rPr>
        <w:t>NomeUtente</w:t>
      </w:r>
      <w:proofErr w:type="spellEnd"/>
      <w:r w:rsidR="009D2A10" w:rsidRPr="00E877E9">
        <w:rPr>
          <w:szCs w:val="24"/>
        </w:rPr>
        <w:t>, Data</w:t>
      </w:r>
      <w:r w:rsidR="00E82ADA" w:rsidRPr="00E877E9">
        <w:rPr>
          <w:szCs w:val="24"/>
        </w:rPr>
        <w:t xml:space="preserve">, </w:t>
      </w:r>
      <w:proofErr w:type="spellStart"/>
      <w:r w:rsidR="00E82ADA" w:rsidRPr="00E877E9">
        <w:rPr>
          <w:szCs w:val="24"/>
        </w:rPr>
        <w:t>CodFiscale</w:t>
      </w:r>
      <w:proofErr w:type="spellEnd"/>
      <w:r w:rsidR="00E82ADA" w:rsidRPr="00E877E9">
        <w:rPr>
          <w:szCs w:val="24"/>
        </w:rPr>
        <w:t>,</w:t>
      </w:r>
      <w:r w:rsidR="00E877E9">
        <w:rPr>
          <w:szCs w:val="24"/>
        </w:rPr>
        <w:t xml:space="preserve"> Password, </w:t>
      </w:r>
      <w:proofErr w:type="spellStart"/>
      <w:r w:rsidR="00E877E9">
        <w:rPr>
          <w:szCs w:val="24"/>
        </w:rPr>
        <w:t>DomandaRiserva</w:t>
      </w:r>
      <w:proofErr w:type="spellEnd"/>
      <w:r w:rsidR="00E877E9">
        <w:rPr>
          <w:szCs w:val="24"/>
        </w:rPr>
        <w:t xml:space="preserve">, </w:t>
      </w:r>
      <w:proofErr w:type="spellStart"/>
      <w:r w:rsidR="00E877E9">
        <w:rPr>
          <w:szCs w:val="24"/>
        </w:rPr>
        <w:t>RispostaRiserva</w:t>
      </w:r>
      <w:proofErr w:type="spellEnd"/>
      <w:r w:rsidR="00E877E9">
        <w:rPr>
          <w:szCs w:val="24"/>
        </w:rPr>
        <w:t>, Stato</w:t>
      </w:r>
      <w:r w:rsidR="009D2A10" w:rsidRPr="00E877E9">
        <w:rPr>
          <w:szCs w:val="24"/>
        </w:rPr>
        <w:t xml:space="preserve">) </w:t>
      </w:r>
    </w:p>
    <w:p w14:paraId="449107CF" w14:textId="61667935" w:rsidR="00204E7C" w:rsidRDefault="00204E7C" w:rsidP="00AE7259">
      <w:pPr>
        <w:pStyle w:val="Paragrafoelenco"/>
        <w:numPr>
          <w:ilvl w:val="0"/>
          <w:numId w:val="7"/>
        </w:numPr>
        <w:rPr>
          <w:szCs w:val="24"/>
        </w:rPr>
      </w:pPr>
      <w:r>
        <w:rPr>
          <w:szCs w:val="24"/>
        </w:rPr>
        <w:t>DOCUMENTO (</w:t>
      </w:r>
      <w:r w:rsidR="00F21C18">
        <w:rPr>
          <w:szCs w:val="24"/>
          <w:u w:val="single"/>
        </w:rPr>
        <w:t>Numero</w:t>
      </w:r>
      <w:r w:rsidR="007D1B6C">
        <w:rPr>
          <w:szCs w:val="24"/>
          <w:u w:val="single"/>
        </w:rPr>
        <w:t>,</w:t>
      </w:r>
      <w:r w:rsidR="00163F0A">
        <w:rPr>
          <w:szCs w:val="24"/>
        </w:rPr>
        <w:t xml:space="preserve"> </w:t>
      </w:r>
      <w:proofErr w:type="spellStart"/>
      <w:r w:rsidR="007D1B6C">
        <w:rPr>
          <w:szCs w:val="24"/>
        </w:rPr>
        <w:t>Co</w:t>
      </w:r>
      <w:r w:rsidR="00163F0A">
        <w:rPr>
          <w:szCs w:val="24"/>
        </w:rPr>
        <w:t>dFiscale</w:t>
      </w:r>
      <w:proofErr w:type="spellEnd"/>
      <w:r w:rsidR="00167EB7">
        <w:rPr>
          <w:szCs w:val="24"/>
        </w:rPr>
        <w:t xml:space="preserve">, </w:t>
      </w:r>
      <w:r w:rsidR="001233E8">
        <w:rPr>
          <w:szCs w:val="24"/>
        </w:rPr>
        <w:t xml:space="preserve">Tipologia, Scadenza, </w:t>
      </w:r>
      <w:proofErr w:type="spellStart"/>
      <w:r w:rsidR="001233E8">
        <w:rPr>
          <w:szCs w:val="24"/>
        </w:rPr>
        <w:t>EnteRilascio</w:t>
      </w:r>
      <w:proofErr w:type="spellEnd"/>
      <w:r w:rsidR="001233E8">
        <w:rPr>
          <w:szCs w:val="24"/>
        </w:rPr>
        <w:t>)</w:t>
      </w:r>
    </w:p>
    <w:p w14:paraId="71B4F16E" w14:textId="31B2CBD7" w:rsidR="001233E8" w:rsidRDefault="00655154" w:rsidP="00AE7259">
      <w:pPr>
        <w:pStyle w:val="Paragrafoelenco"/>
        <w:numPr>
          <w:ilvl w:val="0"/>
          <w:numId w:val="7"/>
        </w:numPr>
        <w:rPr>
          <w:szCs w:val="24"/>
        </w:rPr>
      </w:pPr>
      <w:r>
        <w:rPr>
          <w:szCs w:val="24"/>
        </w:rPr>
        <w:t>FRUITORE (</w:t>
      </w:r>
      <w:proofErr w:type="spellStart"/>
      <w:r w:rsidR="009C1CD0">
        <w:rPr>
          <w:szCs w:val="24"/>
          <w:u w:val="single"/>
        </w:rPr>
        <w:t>CodiceFruitore</w:t>
      </w:r>
      <w:proofErr w:type="spellEnd"/>
      <w:r w:rsidR="003759A0">
        <w:rPr>
          <w:szCs w:val="24"/>
        </w:rPr>
        <w:t xml:space="preserve">, </w:t>
      </w:r>
      <w:proofErr w:type="spellStart"/>
      <w:r w:rsidR="005B6B58">
        <w:rPr>
          <w:szCs w:val="24"/>
        </w:rPr>
        <w:t>CodFiscale</w:t>
      </w:r>
      <w:proofErr w:type="spellEnd"/>
      <w:r w:rsidR="005B6B58">
        <w:rPr>
          <w:szCs w:val="24"/>
        </w:rPr>
        <w:t>)</w:t>
      </w:r>
    </w:p>
    <w:p w14:paraId="56594D1E" w14:textId="31AB3132" w:rsidR="00697E97" w:rsidRDefault="00051D48" w:rsidP="00AE7259">
      <w:pPr>
        <w:pStyle w:val="Paragrafoelenco"/>
        <w:numPr>
          <w:ilvl w:val="0"/>
          <w:numId w:val="7"/>
        </w:numPr>
        <w:rPr>
          <w:szCs w:val="24"/>
        </w:rPr>
      </w:pPr>
      <w:r>
        <w:rPr>
          <w:szCs w:val="24"/>
        </w:rPr>
        <w:t>PROPONENTE</w:t>
      </w:r>
      <w:r w:rsidR="00697E97">
        <w:rPr>
          <w:szCs w:val="24"/>
        </w:rPr>
        <w:t xml:space="preserve"> (</w:t>
      </w:r>
      <w:proofErr w:type="spellStart"/>
      <w:r w:rsidR="00697E97">
        <w:rPr>
          <w:szCs w:val="24"/>
          <w:u w:val="single"/>
        </w:rPr>
        <w:t>Codice</w:t>
      </w:r>
      <w:r w:rsidR="003F2492">
        <w:rPr>
          <w:szCs w:val="24"/>
          <w:u w:val="single"/>
        </w:rPr>
        <w:t>Proponente</w:t>
      </w:r>
      <w:proofErr w:type="spellEnd"/>
      <w:r w:rsidR="00697E97">
        <w:rPr>
          <w:szCs w:val="24"/>
        </w:rPr>
        <w:t xml:space="preserve">, </w:t>
      </w:r>
      <w:proofErr w:type="spellStart"/>
      <w:r w:rsidR="00697E97">
        <w:rPr>
          <w:szCs w:val="24"/>
        </w:rPr>
        <w:t>CodFiscale</w:t>
      </w:r>
      <w:proofErr w:type="spellEnd"/>
      <w:r w:rsidR="00697E97">
        <w:rPr>
          <w:szCs w:val="24"/>
        </w:rPr>
        <w:t>)</w:t>
      </w:r>
    </w:p>
    <w:p w14:paraId="2AC92691" w14:textId="2465D488" w:rsidR="00051D48" w:rsidRDefault="00C032B4" w:rsidP="00AE7259">
      <w:pPr>
        <w:pStyle w:val="Paragrafoelenco"/>
        <w:numPr>
          <w:ilvl w:val="0"/>
          <w:numId w:val="7"/>
        </w:numPr>
        <w:rPr>
          <w:szCs w:val="24"/>
        </w:rPr>
      </w:pPr>
      <w:r>
        <w:rPr>
          <w:szCs w:val="24"/>
        </w:rPr>
        <w:t>VALUTAZIONE (</w:t>
      </w:r>
      <w:r w:rsidR="001C0264">
        <w:rPr>
          <w:szCs w:val="24"/>
          <w:u w:val="single"/>
        </w:rPr>
        <w:t>Codice</w:t>
      </w:r>
      <w:r w:rsidR="001C0264">
        <w:rPr>
          <w:szCs w:val="24"/>
        </w:rPr>
        <w:t>,</w:t>
      </w:r>
      <w:r w:rsidR="00EF2E2A">
        <w:rPr>
          <w:szCs w:val="24"/>
        </w:rPr>
        <w:t xml:space="preserve"> </w:t>
      </w:r>
      <w:proofErr w:type="spellStart"/>
      <w:r w:rsidR="00EF2E2A">
        <w:rPr>
          <w:szCs w:val="24"/>
        </w:rPr>
        <w:t>CodiceTragitto</w:t>
      </w:r>
      <w:proofErr w:type="spellEnd"/>
      <w:r w:rsidR="00EF2E2A">
        <w:rPr>
          <w:szCs w:val="24"/>
        </w:rPr>
        <w:t>,</w:t>
      </w:r>
      <w:r w:rsidR="001C0264">
        <w:rPr>
          <w:szCs w:val="24"/>
        </w:rPr>
        <w:t xml:space="preserve"> </w:t>
      </w:r>
      <w:proofErr w:type="spellStart"/>
      <w:r w:rsidR="009B232E">
        <w:rPr>
          <w:szCs w:val="24"/>
        </w:rPr>
        <w:t>CodFiscale</w:t>
      </w:r>
      <w:proofErr w:type="spellEnd"/>
      <w:r w:rsidR="009B232E">
        <w:rPr>
          <w:szCs w:val="24"/>
        </w:rPr>
        <w:t xml:space="preserve">, </w:t>
      </w:r>
      <w:proofErr w:type="spellStart"/>
      <w:r w:rsidR="00F70D0B">
        <w:rPr>
          <w:szCs w:val="24"/>
        </w:rPr>
        <w:t>Te</w:t>
      </w:r>
      <w:r w:rsidR="005865D9">
        <w:rPr>
          <w:szCs w:val="24"/>
        </w:rPr>
        <w:t>sto</w:t>
      </w:r>
      <w:r w:rsidR="00F70D0B">
        <w:rPr>
          <w:szCs w:val="24"/>
        </w:rPr>
        <w:t>Valutazione</w:t>
      </w:r>
      <w:proofErr w:type="spellEnd"/>
      <w:r w:rsidR="00F70D0B">
        <w:rPr>
          <w:szCs w:val="24"/>
        </w:rPr>
        <w:t xml:space="preserve">, Comportamento, </w:t>
      </w:r>
      <w:proofErr w:type="spellStart"/>
      <w:r w:rsidR="00F70D0B">
        <w:rPr>
          <w:szCs w:val="24"/>
        </w:rPr>
        <w:t>Serieta</w:t>
      </w:r>
      <w:proofErr w:type="spellEnd"/>
      <w:r w:rsidR="00F70D0B">
        <w:rPr>
          <w:szCs w:val="24"/>
        </w:rPr>
        <w:t xml:space="preserve">, </w:t>
      </w:r>
      <w:proofErr w:type="spellStart"/>
      <w:r w:rsidR="00F70D0B">
        <w:rPr>
          <w:szCs w:val="24"/>
        </w:rPr>
        <w:t>PiacereViaggio</w:t>
      </w:r>
      <w:proofErr w:type="spellEnd"/>
      <w:r w:rsidR="00F70D0B">
        <w:rPr>
          <w:szCs w:val="24"/>
        </w:rPr>
        <w:t xml:space="preserve">, </w:t>
      </w:r>
      <w:proofErr w:type="spellStart"/>
      <w:r w:rsidR="00F70D0B">
        <w:rPr>
          <w:szCs w:val="24"/>
        </w:rPr>
        <w:t>GiudizioPersona</w:t>
      </w:r>
      <w:proofErr w:type="spellEnd"/>
      <w:r w:rsidR="00F70D0B">
        <w:rPr>
          <w:szCs w:val="24"/>
        </w:rPr>
        <w:t>, Ruolo, Valutato)</w:t>
      </w:r>
    </w:p>
    <w:p w14:paraId="6BB7DA22" w14:textId="2EC59D57" w:rsidR="00A330DB" w:rsidRDefault="0067500E" w:rsidP="00AE7259">
      <w:pPr>
        <w:pStyle w:val="Paragrafoelenco"/>
        <w:numPr>
          <w:ilvl w:val="0"/>
          <w:numId w:val="7"/>
        </w:numPr>
        <w:rPr>
          <w:szCs w:val="24"/>
        </w:rPr>
      </w:pPr>
      <w:r w:rsidRPr="00F53C43">
        <w:rPr>
          <w:szCs w:val="24"/>
        </w:rPr>
        <w:t>AUTOVETTURA (</w:t>
      </w:r>
      <w:r w:rsidRPr="00F53C43">
        <w:rPr>
          <w:szCs w:val="24"/>
          <w:u w:val="single"/>
        </w:rPr>
        <w:t>Targa</w:t>
      </w:r>
      <w:r w:rsidRPr="00F53C43">
        <w:rPr>
          <w:szCs w:val="24"/>
        </w:rPr>
        <w:t xml:space="preserve">, </w:t>
      </w:r>
      <w:proofErr w:type="spellStart"/>
      <w:r w:rsidR="00F53C43" w:rsidRPr="00F53C43">
        <w:rPr>
          <w:szCs w:val="24"/>
        </w:rPr>
        <w:t>CodicePropo</w:t>
      </w:r>
      <w:r w:rsidR="00F53C43">
        <w:rPr>
          <w:szCs w:val="24"/>
        </w:rPr>
        <w:t>nente</w:t>
      </w:r>
      <w:proofErr w:type="spellEnd"/>
      <w:r w:rsidR="00F53C43">
        <w:rPr>
          <w:szCs w:val="24"/>
        </w:rPr>
        <w:t xml:space="preserve">, </w:t>
      </w:r>
      <w:proofErr w:type="spellStart"/>
      <w:r w:rsidR="005654CA">
        <w:rPr>
          <w:szCs w:val="24"/>
        </w:rPr>
        <w:t>AnnoImmatricolazione</w:t>
      </w:r>
      <w:proofErr w:type="spellEnd"/>
      <w:r w:rsidR="005654CA">
        <w:rPr>
          <w:szCs w:val="24"/>
        </w:rPr>
        <w:t xml:space="preserve">, </w:t>
      </w:r>
      <w:proofErr w:type="spellStart"/>
      <w:r w:rsidR="005654CA">
        <w:rPr>
          <w:szCs w:val="24"/>
        </w:rPr>
        <w:t>CostoOperativo</w:t>
      </w:r>
      <w:proofErr w:type="spellEnd"/>
      <w:r w:rsidR="005654CA">
        <w:rPr>
          <w:szCs w:val="24"/>
        </w:rPr>
        <w:t xml:space="preserve">, </w:t>
      </w:r>
      <w:proofErr w:type="spellStart"/>
      <w:r w:rsidR="00373CC6">
        <w:rPr>
          <w:szCs w:val="24"/>
        </w:rPr>
        <w:t>CostoUsura</w:t>
      </w:r>
      <w:proofErr w:type="spellEnd"/>
      <w:r w:rsidR="00373CC6">
        <w:rPr>
          <w:szCs w:val="24"/>
        </w:rPr>
        <w:t xml:space="preserve">, </w:t>
      </w:r>
      <w:proofErr w:type="spellStart"/>
      <w:r w:rsidR="00373CC6">
        <w:rPr>
          <w:szCs w:val="24"/>
        </w:rPr>
        <w:t>CostoExtra</w:t>
      </w:r>
      <w:proofErr w:type="spellEnd"/>
      <w:r w:rsidR="00373CC6">
        <w:rPr>
          <w:szCs w:val="24"/>
        </w:rPr>
        <w:t xml:space="preserve">, </w:t>
      </w:r>
      <w:proofErr w:type="spellStart"/>
      <w:r w:rsidR="00373CC6">
        <w:rPr>
          <w:szCs w:val="24"/>
        </w:rPr>
        <w:t>ChilometriPercorsi</w:t>
      </w:r>
      <w:proofErr w:type="spellEnd"/>
      <w:r w:rsidR="00373CC6">
        <w:rPr>
          <w:szCs w:val="24"/>
        </w:rPr>
        <w:t xml:space="preserve">, </w:t>
      </w:r>
      <w:proofErr w:type="spellStart"/>
      <w:r w:rsidR="00373CC6">
        <w:rPr>
          <w:szCs w:val="24"/>
        </w:rPr>
        <w:t>Disponibilita</w:t>
      </w:r>
      <w:proofErr w:type="spellEnd"/>
      <w:r w:rsidR="00373CC6">
        <w:rPr>
          <w:szCs w:val="24"/>
        </w:rPr>
        <w:t xml:space="preserve">, </w:t>
      </w:r>
      <w:proofErr w:type="spellStart"/>
      <w:r w:rsidR="00373CC6">
        <w:rPr>
          <w:szCs w:val="24"/>
        </w:rPr>
        <w:t>CarburanteDisponibile</w:t>
      </w:r>
      <w:proofErr w:type="spellEnd"/>
      <w:r w:rsidR="00097DAE">
        <w:rPr>
          <w:szCs w:val="24"/>
        </w:rPr>
        <w:t xml:space="preserve">, </w:t>
      </w:r>
      <w:proofErr w:type="spellStart"/>
      <w:r w:rsidR="00097DAE">
        <w:rPr>
          <w:szCs w:val="24"/>
        </w:rPr>
        <w:t>NomeModello</w:t>
      </w:r>
      <w:proofErr w:type="spellEnd"/>
      <w:r w:rsidR="00373CC6">
        <w:rPr>
          <w:szCs w:val="24"/>
        </w:rPr>
        <w:t>)</w:t>
      </w:r>
    </w:p>
    <w:p w14:paraId="5F9FE883" w14:textId="7FF7B606" w:rsidR="004820FA" w:rsidRDefault="00D65716" w:rsidP="00AE7259">
      <w:pPr>
        <w:pStyle w:val="Paragrafoelenco"/>
        <w:numPr>
          <w:ilvl w:val="0"/>
          <w:numId w:val="7"/>
        </w:numPr>
        <w:rPr>
          <w:szCs w:val="24"/>
        </w:rPr>
      </w:pPr>
      <w:r>
        <w:rPr>
          <w:szCs w:val="24"/>
        </w:rPr>
        <w:t>OPTIONAL</w:t>
      </w:r>
      <w:r w:rsidR="005B0E0B">
        <w:rPr>
          <w:szCs w:val="24"/>
        </w:rPr>
        <w:t xml:space="preserve"> (</w:t>
      </w:r>
      <w:r w:rsidR="00F7154C">
        <w:rPr>
          <w:szCs w:val="24"/>
          <w:u w:val="single"/>
        </w:rPr>
        <w:t>Targa</w:t>
      </w:r>
      <w:r w:rsidR="006F7CD8">
        <w:rPr>
          <w:szCs w:val="24"/>
        </w:rPr>
        <w:t xml:space="preserve">, </w:t>
      </w:r>
      <w:proofErr w:type="spellStart"/>
      <w:r w:rsidR="006F7CD8">
        <w:rPr>
          <w:szCs w:val="24"/>
        </w:rPr>
        <w:t>Connettivita</w:t>
      </w:r>
      <w:proofErr w:type="spellEnd"/>
      <w:r w:rsidR="006F7CD8">
        <w:rPr>
          <w:szCs w:val="24"/>
        </w:rPr>
        <w:t xml:space="preserve">, Tavolini, </w:t>
      </w:r>
      <w:proofErr w:type="spellStart"/>
      <w:r w:rsidR="006F7CD8">
        <w:rPr>
          <w:szCs w:val="24"/>
        </w:rPr>
        <w:t>TettoVetro</w:t>
      </w:r>
      <w:proofErr w:type="spellEnd"/>
      <w:r w:rsidR="006F7CD8">
        <w:rPr>
          <w:szCs w:val="24"/>
        </w:rPr>
        <w:t xml:space="preserve">, </w:t>
      </w:r>
      <w:proofErr w:type="spellStart"/>
      <w:r w:rsidR="006F7CD8">
        <w:rPr>
          <w:szCs w:val="24"/>
        </w:rPr>
        <w:t>DimensioneBagagliaio</w:t>
      </w:r>
      <w:proofErr w:type="spellEnd"/>
      <w:r w:rsidR="006F7CD8">
        <w:rPr>
          <w:szCs w:val="24"/>
        </w:rPr>
        <w:t xml:space="preserve">, </w:t>
      </w:r>
      <w:proofErr w:type="spellStart"/>
      <w:r w:rsidR="006F7CD8">
        <w:rPr>
          <w:szCs w:val="24"/>
        </w:rPr>
        <w:t>RumoreAbitacolo</w:t>
      </w:r>
      <w:proofErr w:type="spellEnd"/>
      <w:r w:rsidR="007418EB">
        <w:rPr>
          <w:szCs w:val="24"/>
        </w:rPr>
        <w:t>)</w:t>
      </w:r>
    </w:p>
    <w:p w14:paraId="6609A98D" w14:textId="02E10639" w:rsidR="007418EB" w:rsidRDefault="002275E6" w:rsidP="00AE7259">
      <w:pPr>
        <w:pStyle w:val="Paragrafoelenco"/>
        <w:numPr>
          <w:ilvl w:val="0"/>
          <w:numId w:val="7"/>
        </w:numPr>
        <w:rPr>
          <w:szCs w:val="24"/>
        </w:rPr>
      </w:pPr>
      <w:r>
        <w:rPr>
          <w:szCs w:val="24"/>
        </w:rPr>
        <w:t>CHIAMATASHARING (</w:t>
      </w:r>
      <w:r w:rsidRPr="002275E6">
        <w:rPr>
          <w:szCs w:val="24"/>
          <w:u w:val="single"/>
        </w:rPr>
        <w:t>Codice</w:t>
      </w:r>
      <w:r>
        <w:rPr>
          <w:szCs w:val="24"/>
        </w:rPr>
        <w:t xml:space="preserve">, </w:t>
      </w:r>
      <w:proofErr w:type="spellStart"/>
      <w:r w:rsidR="0013198A">
        <w:rPr>
          <w:szCs w:val="24"/>
        </w:rPr>
        <w:t>CodiceFruitore</w:t>
      </w:r>
      <w:proofErr w:type="spellEnd"/>
      <w:r w:rsidR="0013198A">
        <w:rPr>
          <w:szCs w:val="24"/>
        </w:rPr>
        <w:t xml:space="preserve">, </w:t>
      </w:r>
      <w:proofErr w:type="spellStart"/>
      <w:r w:rsidR="0013198A">
        <w:rPr>
          <w:szCs w:val="24"/>
        </w:rPr>
        <w:t>PosizioneFruitore</w:t>
      </w:r>
      <w:proofErr w:type="spellEnd"/>
      <w:r w:rsidR="0013198A">
        <w:rPr>
          <w:szCs w:val="24"/>
        </w:rPr>
        <w:t xml:space="preserve">, Destinazione, </w:t>
      </w:r>
      <w:proofErr w:type="spellStart"/>
      <w:r w:rsidR="0013198A">
        <w:rPr>
          <w:szCs w:val="24"/>
        </w:rPr>
        <w:t>TimestampChiamata</w:t>
      </w:r>
      <w:proofErr w:type="spellEnd"/>
      <w:r w:rsidR="0013198A">
        <w:rPr>
          <w:szCs w:val="24"/>
        </w:rPr>
        <w:t xml:space="preserve">, Stato, </w:t>
      </w:r>
      <w:proofErr w:type="spellStart"/>
      <w:r w:rsidR="0013198A">
        <w:rPr>
          <w:szCs w:val="24"/>
        </w:rPr>
        <w:t>TimestampRisposta</w:t>
      </w:r>
      <w:proofErr w:type="spellEnd"/>
      <w:r w:rsidR="0013198A">
        <w:rPr>
          <w:szCs w:val="24"/>
        </w:rPr>
        <w:t>)</w:t>
      </w:r>
    </w:p>
    <w:p w14:paraId="45AB17EB" w14:textId="7B3A8D23" w:rsidR="009315CF" w:rsidRPr="0061348F" w:rsidRDefault="009315CF" w:rsidP="00AE7259">
      <w:pPr>
        <w:pStyle w:val="Paragrafoelenco"/>
        <w:numPr>
          <w:ilvl w:val="0"/>
          <w:numId w:val="7"/>
        </w:numPr>
        <w:rPr>
          <w:szCs w:val="24"/>
        </w:rPr>
      </w:pPr>
      <w:r>
        <w:rPr>
          <w:szCs w:val="24"/>
        </w:rPr>
        <w:t>PRENOTAZIONE</w:t>
      </w:r>
      <w:r w:rsidR="009315FD">
        <w:rPr>
          <w:szCs w:val="24"/>
        </w:rPr>
        <w:t>N</w:t>
      </w:r>
      <w:r>
        <w:rPr>
          <w:szCs w:val="24"/>
        </w:rPr>
        <w:t xml:space="preserve"> (</w:t>
      </w:r>
      <w:proofErr w:type="spellStart"/>
      <w:r>
        <w:rPr>
          <w:szCs w:val="24"/>
          <w:u w:val="single"/>
        </w:rPr>
        <w:t>CodiceFruitore</w:t>
      </w:r>
      <w:proofErr w:type="spellEnd"/>
      <w:r>
        <w:rPr>
          <w:szCs w:val="24"/>
          <w:u w:val="single"/>
        </w:rPr>
        <w:t xml:space="preserve">, </w:t>
      </w:r>
      <w:proofErr w:type="spellStart"/>
      <w:r w:rsidR="0061348F">
        <w:rPr>
          <w:szCs w:val="24"/>
          <w:u w:val="single"/>
        </w:rPr>
        <w:t>IDNoleggio</w:t>
      </w:r>
      <w:proofErr w:type="spellEnd"/>
      <w:r w:rsidR="0061348F">
        <w:rPr>
          <w:szCs w:val="24"/>
        </w:rPr>
        <w:t>, Accettata)</w:t>
      </w:r>
      <w:r w:rsidRPr="0061348F">
        <w:rPr>
          <w:szCs w:val="24"/>
        </w:rPr>
        <w:t xml:space="preserve"> </w:t>
      </w:r>
    </w:p>
    <w:p w14:paraId="0EA24101" w14:textId="11063279" w:rsidR="00845F30" w:rsidRDefault="003E2F71" w:rsidP="00AE7259">
      <w:pPr>
        <w:pStyle w:val="Paragrafoelenco"/>
        <w:numPr>
          <w:ilvl w:val="0"/>
          <w:numId w:val="7"/>
        </w:numPr>
      </w:pPr>
      <w:r>
        <w:t>NOLEGGIO</w:t>
      </w:r>
      <w:r w:rsidR="0061348F">
        <w:t xml:space="preserve"> </w:t>
      </w:r>
      <w:r>
        <w:t>(</w:t>
      </w:r>
      <w:proofErr w:type="spellStart"/>
      <w:r w:rsidR="0004532C" w:rsidRPr="3DA09D78">
        <w:rPr>
          <w:u w:val="single"/>
        </w:rPr>
        <w:t>IDNoleggio</w:t>
      </w:r>
      <w:proofErr w:type="spellEnd"/>
      <w:r w:rsidR="0004532C">
        <w:t xml:space="preserve">, </w:t>
      </w:r>
      <w:proofErr w:type="spellStart"/>
      <w:r w:rsidR="0004532C">
        <w:t>CodiceFruitore</w:t>
      </w:r>
      <w:proofErr w:type="spellEnd"/>
      <w:r w:rsidR="0004532C">
        <w:t xml:space="preserve">, </w:t>
      </w:r>
      <w:r w:rsidR="00691652">
        <w:t>Targa,</w:t>
      </w:r>
      <w:r w:rsidR="00B56A6E">
        <w:t xml:space="preserve"> </w:t>
      </w:r>
      <w:proofErr w:type="spellStart"/>
      <w:r w:rsidR="00B56A6E">
        <w:t>DataInizio</w:t>
      </w:r>
      <w:proofErr w:type="spellEnd"/>
      <w:r w:rsidR="00B56A6E">
        <w:t>,</w:t>
      </w:r>
      <w:r w:rsidR="5BDBDD45">
        <w:t xml:space="preserve"> </w:t>
      </w:r>
      <w:proofErr w:type="spellStart"/>
      <w:r w:rsidR="00B56A6E">
        <w:t>CarburanteFineNoleggio</w:t>
      </w:r>
      <w:proofErr w:type="spellEnd"/>
      <w:r w:rsidR="00B56A6E">
        <w:t xml:space="preserve">, </w:t>
      </w:r>
      <w:proofErr w:type="spellStart"/>
      <w:r w:rsidR="00B56A6E">
        <w:t>DataFine</w:t>
      </w:r>
      <w:proofErr w:type="spellEnd"/>
      <w:r w:rsidR="0053271C">
        <w:t xml:space="preserve">, </w:t>
      </w:r>
      <w:proofErr w:type="spellStart"/>
      <w:r w:rsidR="0053271C">
        <w:t>CodiceTragitto</w:t>
      </w:r>
      <w:proofErr w:type="spellEnd"/>
      <w:r w:rsidR="0061348F">
        <w:t>)</w:t>
      </w:r>
    </w:p>
    <w:p w14:paraId="1BD3620A" w14:textId="42802C87" w:rsidR="003E2F71" w:rsidRDefault="00845F30" w:rsidP="00AE7259">
      <w:pPr>
        <w:pStyle w:val="Paragrafoelenco"/>
        <w:numPr>
          <w:ilvl w:val="0"/>
          <w:numId w:val="7"/>
        </w:numPr>
        <w:rPr>
          <w:szCs w:val="24"/>
        </w:rPr>
      </w:pPr>
      <w:r>
        <w:rPr>
          <w:szCs w:val="24"/>
        </w:rPr>
        <w:t>INCIDENTE</w:t>
      </w:r>
      <w:r w:rsidR="00760EB8">
        <w:rPr>
          <w:szCs w:val="24"/>
        </w:rPr>
        <w:t xml:space="preserve"> (</w:t>
      </w:r>
      <w:proofErr w:type="spellStart"/>
      <w:r w:rsidR="00760EB8">
        <w:rPr>
          <w:szCs w:val="24"/>
          <w:u w:val="single"/>
        </w:rPr>
        <w:t>IDNoleggio</w:t>
      </w:r>
      <w:proofErr w:type="spellEnd"/>
      <w:r w:rsidR="00760EB8">
        <w:rPr>
          <w:szCs w:val="24"/>
          <w:u w:val="single"/>
        </w:rPr>
        <w:t xml:space="preserve">, </w:t>
      </w:r>
      <w:proofErr w:type="spellStart"/>
      <w:r w:rsidR="00760EB8">
        <w:rPr>
          <w:szCs w:val="24"/>
          <w:u w:val="single"/>
        </w:rPr>
        <w:t>Time</w:t>
      </w:r>
      <w:r w:rsidR="005D788B">
        <w:rPr>
          <w:szCs w:val="24"/>
          <w:u w:val="single"/>
        </w:rPr>
        <w:t>s</w:t>
      </w:r>
      <w:r w:rsidR="00760EB8">
        <w:rPr>
          <w:szCs w:val="24"/>
          <w:u w:val="single"/>
        </w:rPr>
        <w:t>tamp</w:t>
      </w:r>
      <w:proofErr w:type="spellEnd"/>
      <w:r w:rsidR="00760EB8">
        <w:rPr>
          <w:szCs w:val="24"/>
          <w:u w:val="single"/>
        </w:rPr>
        <w:t>,</w:t>
      </w:r>
      <w:r w:rsidR="00760EB8">
        <w:rPr>
          <w:szCs w:val="24"/>
        </w:rPr>
        <w:t xml:space="preserve"> Dinamica, </w:t>
      </w:r>
      <w:proofErr w:type="spellStart"/>
      <w:r w:rsidR="00760EB8">
        <w:rPr>
          <w:szCs w:val="24"/>
        </w:rPr>
        <w:t>CasaAutomobilistica</w:t>
      </w:r>
      <w:proofErr w:type="spellEnd"/>
      <w:r w:rsidR="00760EB8">
        <w:rPr>
          <w:szCs w:val="24"/>
        </w:rPr>
        <w:t>, Modello, Latitudine, Longitudine)</w:t>
      </w:r>
    </w:p>
    <w:p w14:paraId="11D8AD0E" w14:textId="6755F61E" w:rsidR="0062541F" w:rsidRDefault="0062541F" w:rsidP="00AE7259">
      <w:pPr>
        <w:pStyle w:val="Paragrafoelenco"/>
        <w:numPr>
          <w:ilvl w:val="0"/>
          <w:numId w:val="7"/>
        </w:numPr>
        <w:rPr>
          <w:szCs w:val="24"/>
        </w:rPr>
      </w:pPr>
      <w:r>
        <w:rPr>
          <w:szCs w:val="24"/>
        </w:rPr>
        <w:t>AUTOCOINVOLTA (</w:t>
      </w:r>
      <w:proofErr w:type="spellStart"/>
      <w:proofErr w:type="gramStart"/>
      <w:r w:rsidR="00C77B80">
        <w:rPr>
          <w:szCs w:val="24"/>
          <w:u w:val="single"/>
        </w:rPr>
        <w:t>Targa,ID</w:t>
      </w:r>
      <w:r w:rsidR="00A45CE9">
        <w:rPr>
          <w:szCs w:val="24"/>
          <w:u w:val="single"/>
        </w:rPr>
        <w:t>Noleggio</w:t>
      </w:r>
      <w:proofErr w:type="gramEnd"/>
      <w:r w:rsidR="00A45CE9">
        <w:rPr>
          <w:szCs w:val="24"/>
          <w:u w:val="single"/>
        </w:rPr>
        <w:t>,</w:t>
      </w:r>
      <w:r w:rsidR="00072212">
        <w:rPr>
          <w:szCs w:val="24"/>
          <w:u w:val="single"/>
        </w:rPr>
        <w:t>Timestamp</w:t>
      </w:r>
      <w:proofErr w:type="spellEnd"/>
      <w:r w:rsidR="00072212">
        <w:rPr>
          <w:szCs w:val="24"/>
        </w:rPr>
        <w:t xml:space="preserve">, </w:t>
      </w:r>
      <w:proofErr w:type="spellStart"/>
      <w:r w:rsidR="00082803">
        <w:rPr>
          <w:szCs w:val="24"/>
        </w:rPr>
        <w:t>Casa</w:t>
      </w:r>
      <w:r w:rsidR="006A0F3E">
        <w:rPr>
          <w:szCs w:val="24"/>
        </w:rPr>
        <w:t>Automobilistica</w:t>
      </w:r>
      <w:proofErr w:type="spellEnd"/>
      <w:r w:rsidR="006A0F3E">
        <w:rPr>
          <w:szCs w:val="24"/>
        </w:rPr>
        <w:t>, Modello</w:t>
      </w:r>
      <w:r w:rsidR="00C07FC4">
        <w:rPr>
          <w:szCs w:val="24"/>
        </w:rPr>
        <w:t>)</w:t>
      </w:r>
    </w:p>
    <w:p w14:paraId="190DE3DC" w14:textId="08F38CE9" w:rsidR="004E5CB6" w:rsidRDefault="00B072E1" w:rsidP="004E5CB6">
      <w:pPr>
        <w:pStyle w:val="Paragrafoelenco"/>
        <w:numPr>
          <w:ilvl w:val="0"/>
          <w:numId w:val="7"/>
        </w:numPr>
      </w:pPr>
      <w:r>
        <w:t>RIDESHARING</w:t>
      </w:r>
      <w:r w:rsidR="00771F91">
        <w:t xml:space="preserve"> (</w:t>
      </w:r>
      <w:proofErr w:type="spellStart"/>
      <w:r w:rsidR="004608EB" w:rsidRPr="2F9ED569">
        <w:rPr>
          <w:u w:val="single"/>
        </w:rPr>
        <w:t>IDSharing</w:t>
      </w:r>
      <w:proofErr w:type="spellEnd"/>
      <w:r w:rsidR="004608EB" w:rsidRPr="2F9ED569">
        <w:rPr>
          <w:u w:val="single"/>
        </w:rPr>
        <w:t>,</w:t>
      </w:r>
      <w:r w:rsidR="00B66749">
        <w:t xml:space="preserve"> </w:t>
      </w:r>
      <w:proofErr w:type="spellStart"/>
      <w:r w:rsidR="001A1D6E">
        <w:t>CodiceTragitto</w:t>
      </w:r>
      <w:proofErr w:type="spellEnd"/>
      <w:r w:rsidR="000F7F09">
        <w:t>, Targa</w:t>
      </w:r>
      <w:r w:rsidR="00B96B54">
        <w:t xml:space="preserve">, </w:t>
      </w:r>
      <w:proofErr w:type="spellStart"/>
      <w:r w:rsidR="00B96B54">
        <w:t>OrarioArrivo</w:t>
      </w:r>
      <w:proofErr w:type="spellEnd"/>
      <w:r w:rsidR="00B96B54">
        <w:t xml:space="preserve">, </w:t>
      </w:r>
      <w:proofErr w:type="spellStart"/>
      <w:r w:rsidR="00B96B54">
        <w:t>OrarioPartenza</w:t>
      </w:r>
      <w:proofErr w:type="spellEnd"/>
      <w:r w:rsidR="0069742C">
        <w:t>,</w:t>
      </w:r>
      <w:r w:rsidR="00BA3C91">
        <w:t xml:space="preserve"> </w:t>
      </w:r>
      <w:proofErr w:type="spellStart"/>
      <w:r w:rsidR="00BA3C91">
        <w:t>PartenzaEffettiva</w:t>
      </w:r>
      <w:proofErr w:type="spellEnd"/>
      <w:r w:rsidR="00B96B54">
        <w:t>)</w:t>
      </w:r>
    </w:p>
    <w:p w14:paraId="536E0216" w14:textId="09A62EDB" w:rsidR="2F9ED569" w:rsidRDefault="00BD1EAF" w:rsidP="2F9ED569">
      <w:pPr>
        <w:pStyle w:val="Paragrafoelenco"/>
        <w:numPr>
          <w:ilvl w:val="0"/>
          <w:numId w:val="7"/>
        </w:numPr>
      </w:pPr>
      <w:r>
        <w:t>CORSASHARING</w:t>
      </w:r>
      <w:r w:rsidRPr="00BD1EAF">
        <w:t xml:space="preserve"> (</w:t>
      </w:r>
      <w:proofErr w:type="spellStart"/>
      <w:r w:rsidR="5C969EC6" w:rsidRPr="5C969EC6">
        <w:rPr>
          <w:u w:val="single"/>
        </w:rPr>
        <w:t>IDSharing</w:t>
      </w:r>
      <w:proofErr w:type="spellEnd"/>
      <w:r w:rsidR="5C969EC6">
        <w:t xml:space="preserve">, </w:t>
      </w:r>
      <w:r w:rsidR="5C969EC6" w:rsidRPr="5C969EC6">
        <w:rPr>
          <w:u w:val="single"/>
        </w:rPr>
        <w:t>Codice</w:t>
      </w:r>
      <w:r w:rsidR="5C969EC6">
        <w:t>)</w:t>
      </w:r>
    </w:p>
    <w:p w14:paraId="60AB08CB" w14:textId="71C6ABD0" w:rsidR="004608EB" w:rsidRDefault="009315FD" w:rsidP="00AE7259">
      <w:pPr>
        <w:pStyle w:val="Paragrafoelenco"/>
        <w:numPr>
          <w:ilvl w:val="0"/>
          <w:numId w:val="7"/>
        </w:numPr>
        <w:rPr>
          <w:szCs w:val="24"/>
        </w:rPr>
      </w:pPr>
      <w:r>
        <w:rPr>
          <w:szCs w:val="24"/>
        </w:rPr>
        <w:t>PRENOTAZIONEP</w:t>
      </w:r>
      <w:r w:rsidR="00833129">
        <w:rPr>
          <w:szCs w:val="24"/>
        </w:rPr>
        <w:t xml:space="preserve"> (</w:t>
      </w:r>
      <w:proofErr w:type="spellStart"/>
      <w:r w:rsidR="009235E5">
        <w:rPr>
          <w:szCs w:val="24"/>
          <w:u w:val="single"/>
        </w:rPr>
        <w:t>CodiceFruitore</w:t>
      </w:r>
      <w:proofErr w:type="spellEnd"/>
      <w:r w:rsidR="00B840E6">
        <w:rPr>
          <w:szCs w:val="24"/>
          <w:u w:val="single"/>
        </w:rPr>
        <w:t xml:space="preserve">, </w:t>
      </w:r>
      <w:proofErr w:type="spellStart"/>
      <w:r w:rsidR="00B840E6">
        <w:rPr>
          <w:szCs w:val="24"/>
          <w:u w:val="single"/>
        </w:rPr>
        <w:t>IDPool</w:t>
      </w:r>
      <w:proofErr w:type="spellEnd"/>
      <w:r w:rsidR="00B840E6">
        <w:rPr>
          <w:szCs w:val="24"/>
          <w:u w:val="single"/>
        </w:rPr>
        <w:t>,</w:t>
      </w:r>
      <w:r w:rsidR="00B840E6">
        <w:rPr>
          <w:szCs w:val="24"/>
        </w:rPr>
        <w:t xml:space="preserve"> </w:t>
      </w:r>
      <w:proofErr w:type="spellStart"/>
      <w:r w:rsidR="00DD7076" w:rsidRPr="009315FD">
        <w:rPr>
          <w:szCs w:val="24"/>
          <w:u w:val="single"/>
        </w:rPr>
        <w:t>CodicePrenota</w:t>
      </w:r>
      <w:r w:rsidR="008819AE" w:rsidRPr="009315FD">
        <w:rPr>
          <w:szCs w:val="24"/>
          <w:u w:val="single"/>
        </w:rPr>
        <w:t>zione</w:t>
      </w:r>
      <w:proofErr w:type="spellEnd"/>
      <w:r w:rsidR="002F6219">
        <w:rPr>
          <w:szCs w:val="24"/>
        </w:rPr>
        <w:t>)</w:t>
      </w:r>
    </w:p>
    <w:p w14:paraId="0EFA0843" w14:textId="4DB2757C" w:rsidR="00255484" w:rsidRDefault="00255484" w:rsidP="00AE7259">
      <w:pPr>
        <w:pStyle w:val="Paragrafoelenco"/>
        <w:numPr>
          <w:ilvl w:val="0"/>
          <w:numId w:val="7"/>
        </w:numPr>
        <w:rPr>
          <w:szCs w:val="24"/>
        </w:rPr>
      </w:pPr>
      <w:r>
        <w:rPr>
          <w:szCs w:val="24"/>
        </w:rPr>
        <w:t>MODELLO (</w:t>
      </w:r>
      <w:proofErr w:type="spellStart"/>
      <w:r>
        <w:rPr>
          <w:szCs w:val="24"/>
          <w:u w:val="single"/>
        </w:rPr>
        <w:t>NomeModello</w:t>
      </w:r>
      <w:proofErr w:type="spellEnd"/>
      <w:r>
        <w:rPr>
          <w:szCs w:val="24"/>
          <w:u w:val="single"/>
        </w:rPr>
        <w:t>,</w:t>
      </w:r>
      <w:r w:rsidR="00B825B0">
        <w:rPr>
          <w:szCs w:val="24"/>
        </w:rPr>
        <w:t xml:space="preserve"> </w:t>
      </w:r>
      <w:proofErr w:type="spellStart"/>
      <w:r w:rsidR="00B825B0">
        <w:rPr>
          <w:szCs w:val="24"/>
        </w:rPr>
        <w:t>ConsumoMisto</w:t>
      </w:r>
      <w:proofErr w:type="spellEnd"/>
      <w:r w:rsidR="00B825B0">
        <w:rPr>
          <w:szCs w:val="24"/>
        </w:rPr>
        <w:t xml:space="preserve">, </w:t>
      </w:r>
      <w:proofErr w:type="spellStart"/>
      <w:r w:rsidR="00B825B0">
        <w:rPr>
          <w:szCs w:val="24"/>
        </w:rPr>
        <w:t>ConsumoUrbano</w:t>
      </w:r>
      <w:proofErr w:type="spellEnd"/>
      <w:r w:rsidR="00B825B0">
        <w:rPr>
          <w:szCs w:val="24"/>
        </w:rPr>
        <w:t xml:space="preserve">, </w:t>
      </w:r>
      <w:proofErr w:type="spellStart"/>
      <w:r w:rsidR="00B825B0">
        <w:rPr>
          <w:szCs w:val="24"/>
        </w:rPr>
        <w:t>ConsumoExtraurbano</w:t>
      </w:r>
      <w:proofErr w:type="spellEnd"/>
      <w:r w:rsidR="00E57F1C">
        <w:rPr>
          <w:szCs w:val="24"/>
        </w:rPr>
        <w:t xml:space="preserve">, </w:t>
      </w:r>
      <w:proofErr w:type="spellStart"/>
      <w:r w:rsidR="00E57F1C">
        <w:rPr>
          <w:szCs w:val="24"/>
        </w:rPr>
        <w:t>CasaProdruttrice</w:t>
      </w:r>
      <w:proofErr w:type="spellEnd"/>
      <w:r w:rsidR="00E57F1C">
        <w:rPr>
          <w:szCs w:val="24"/>
        </w:rPr>
        <w:t xml:space="preserve">, </w:t>
      </w:r>
      <w:proofErr w:type="spellStart"/>
      <w:r w:rsidR="00E57F1C">
        <w:rPr>
          <w:szCs w:val="24"/>
        </w:rPr>
        <w:t>NPosti</w:t>
      </w:r>
      <w:proofErr w:type="spellEnd"/>
      <w:r w:rsidR="00E57F1C">
        <w:rPr>
          <w:szCs w:val="24"/>
        </w:rPr>
        <w:t>, Alimentazione, Com</w:t>
      </w:r>
      <w:r w:rsidR="007361D7">
        <w:rPr>
          <w:szCs w:val="24"/>
        </w:rPr>
        <w:t xml:space="preserve">fort, Serbatoio, </w:t>
      </w:r>
      <w:proofErr w:type="spellStart"/>
      <w:proofErr w:type="gramStart"/>
      <w:r w:rsidR="007361D7">
        <w:rPr>
          <w:szCs w:val="24"/>
        </w:rPr>
        <w:t>Cilindrata</w:t>
      </w:r>
      <w:r w:rsidR="00981796">
        <w:rPr>
          <w:szCs w:val="24"/>
        </w:rPr>
        <w:t>,V</w:t>
      </w:r>
      <w:r w:rsidR="009629B0">
        <w:rPr>
          <w:szCs w:val="24"/>
        </w:rPr>
        <w:t>elocitaMax</w:t>
      </w:r>
      <w:proofErr w:type="spellEnd"/>
      <w:proofErr w:type="gramEnd"/>
      <w:r w:rsidR="007361D7">
        <w:rPr>
          <w:szCs w:val="24"/>
        </w:rPr>
        <w:t>)</w:t>
      </w:r>
    </w:p>
    <w:p w14:paraId="4495E3B1" w14:textId="70BF964D" w:rsidR="009D2A10" w:rsidRDefault="00DD6472" w:rsidP="00AE7259">
      <w:pPr>
        <w:pStyle w:val="Paragrafoelenco"/>
        <w:numPr>
          <w:ilvl w:val="0"/>
          <w:numId w:val="7"/>
        </w:numPr>
        <w:rPr>
          <w:szCs w:val="24"/>
        </w:rPr>
      </w:pPr>
      <w:r>
        <w:rPr>
          <w:szCs w:val="24"/>
        </w:rPr>
        <w:t>FASCIAORARIA</w:t>
      </w:r>
      <w:r w:rsidR="00B01BDC">
        <w:rPr>
          <w:szCs w:val="24"/>
        </w:rPr>
        <w:t xml:space="preserve"> (</w:t>
      </w:r>
      <w:r w:rsidR="00242343">
        <w:rPr>
          <w:szCs w:val="24"/>
          <w:u w:val="single"/>
        </w:rPr>
        <w:t>Targa,</w:t>
      </w:r>
      <w:r w:rsidR="00242343">
        <w:rPr>
          <w:szCs w:val="24"/>
        </w:rPr>
        <w:t xml:space="preserve"> </w:t>
      </w:r>
      <w:proofErr w:type="spellStart"/>
      <w:r w:rsidR="00D96F28" w:rsidRPr="00576CD1">
        <w:rPr>
          <w:szCs w:val="24"/>
          <w:u w:val="single"/>
        </w:rPr>
        <w:t>OraInizio</w:t>
      </w:r>
      <w:proofErr w:type="spellEnd"/>
      <w:r w:rsidR="00D96F28">
        <w:rPr>
          <w:szCs w:val="24"/>
        </w:rPr>
        <w:t xml:space="preserve">, </w:t>
      </w:r>
      <w:proofErr w:type="spellStart"/>
      <w:r w:rsidR="00D96F28" w:rsidRPr="00576CD1">
        <w:rPr>
          <w:szCs w:val="24"/>
          <w:u w:val="single"/>
        </w:rPr>
        <w:t>OraFine</w:t>
      </w:r>
      <w:proofErr w:type="spellEnd"/>
      <w:r w:rsidR="00242343">
        <w:rPr>
          <w:szCs w:val="24"/>
        </w:rPr>
        <w:t xml:space="preserve">, </w:t>
      </w:r>
      <w:r w:rsidR="00242343" w:rsidRPr="00576CD1">
        <w:rPr>
          <w:szCs w:val="24"/>
          <w:u w:val="single"/>
        </w:rPr>
        <w:t>Giorno</w:t>
      </w:r>
      <w:r w:rsidR="00242343">
        <w:rPr>
          <w:szCs w:val="24"/>
        </w:rPr>
        <w:t>)</w:t>
      </w:r>
    </w:p>
    <w:p w14:paraId="22E220C6" w14:textId="050C5C81" w:rsidR="007621BC" w:rsidRDefault="007621BC" w:rsidP="00AE7259">
      <w:pPr>
        <w:pStyle w:val="Paragrafoelenco"/>
        <w:numPr>
          <w:ilvl w:val="0"/>
          <w:numId w:val="7"/>
        </w:numPr>
        <w:rPr>
          <w:szCs w:val="24"/>
        </w:rPr>
      </w:pPr>
      <w:r>
        <w:rPr>
          <w:szCs w:val="24"/>
        </w:rPr>
        <w:t>POOL (</w:t>
      </w:r>
      <w:proofErr w:type="spellStart"/>
      <w:r w:rsidR="00AB02E8">
        <w:rPr>
          <w:szCs w:val="24"/>
          <w:u w:val="single"/>
        </w:rPr>
        <w:t>IDPool</w:t>
      </w:r>
      <w:proofErr w:type="spellEnd"/>
      <w:r w:rsidR="00104F3D">
        <w:rPr>
          <w:szCs w:val="24"/>
          <w:u w:val="single"/>
        </w:rPr>
        <w:t>,</w:t>
      </w:r>
      <w:r w:rsidR="00104F3D">
        <w:rPr>
          <w:szCs w:val="24"/>
        </w:rPr>
        <w:t xml:space="preserve"> </w:t>
      </w:r>
      <w:proofErr w:type="spellStart"/>
      <w:r w:rsidR="00F43886">
        <w:rPr>
          <w:szCs w:val="24"/>
        </w:rPr>
        <w:t>CodiceTragitto</w:t>
      </w:r>
      <w:proofErr w:type="spellEnd"/>
      <w:r w:rsidR="00F43886">
        <w:rPr>
          <w:szCs w:val="24"/>
        </w:rPr>
        <w:t xml:space="preserve">, </w:t>
      </w:r>
      <w:proofErr w:type="spellStart"/>
      <w:r w:rsidR="00191CAA">
        <w:rPr>
          <w:szCs w:val="24"/>
        </w:rPr>
        <w:t>CodiceProponente</w:t>
      </w:r>
      <w:proofErr w:type="spellEnd"/>
      <w:r w:rsidR="00191CAA">
        <w:rPr>
          <w:szCs w:val="24"/>
        </w:rPr>
        <w:t>, Targa</w:t>
      </w:r>
      <w:r w:rsidR="005E67DD">
        <w:rPr>
          <w:szCs w:val="24"/>
        </w:rPr>
        <w:t xml:space="preserve">, </w:t>
      </w:r>
      <w:proofErr w:type="spellStart"/>
      <w:r w:rsidR="005E67DD">
        <w:rPr>
          <w:szCs w:val="24"/>
        </w:rPr>
        <w:t>Flessibilita</w:t>
      </w:r>
      <w:proofErr w:type="spellEnd"/>
      <w:r w:rsidR="005E67DD">
        <w:rPr>
          <w:szCs w:val="24"/>
        </w:rPr>
        <w:t xml:space="preserve">, </w:t>
      </w:r>
      <w:proofErr w:type="spellStart"/>
      <w:r w:rsidR="005E67DD">
        <w:rPr>
          <w:szCs w:val="24"/>
        </w:rPr>
        <w:t>NumeroPosti</w:t>
      </w:r>
      <w:proofErr w:type="spellEnd"/>
      <w:r w:rsidR="005E67DD">
        <w:rPr>
          <w:szCs w:val="24"/>
        </w:rPr>
        <w:t xml:space="preserve">, </w:t>
      </w:r>
      <w:proofErr w:type="spellStart"/>
      <w:r w:rsidR="005E67DD">
        <w:rPr>
          <w:szCs w:val="24"/>
        </w:rPr>
        <w:t>OreChiusura</w:t>
      </w:r>
      <w:proofErr w:type="spellEnd"/>
      <w:r w:rsidR="005E67DD">
        <w:rPr>
          <w:szCs w:val="24"/>
        </w:rPr>
        <w:t xml:space="preserve">, Spesa, Partenza, </w:t>
      </w:r>
      <w:proofErr w:type="spellStart"/>
      <w:r w:rsidR="005E67DD">
        <w:rPr>
          <w:szCs w:val="24"/>
        </w:rPr>
        <w:t>GiornoArrivo</w:t>
      </w:r>
      <w:proofErr w:type="spellEnd"/>
      <w:r w:rsidR="005E67DD">
        <w:rPr>
          <w:szCs w:val="24"/>
        </w:rPr>
        <w:t xml:space="preserve">, Stato, </w:t>
      </w:r>
      <w:proofErr w:type="spellStart"/>
      <w:r w:rsidR="005E67DD">
        <w:rPr>
          <w:szCs w:val="24"/>
        </w:rPr>
        <w:t>CostoVariazione</w:t>
      </w:r>
      <w:proofErr w:type="spellEnd"/>
      <w:r w:rsidR="00BA3C91">
        <w:rPr>
          <w:szCs w:val="24"/>
        </w:rPr>
        <w:t>,</w:t>
      </w:r>
      <w:r w:rsidR="00BA3C91" w:rsidRPr="00BA3C91">
        <w:t xml:space="preserve"> </w:t>
      </w:r>
      <w:proofErr w:type="spellStart"/>
      <w:r w:rsidR="00BA3C91">
        <w:t>PartenzaEffettiva</w:t>
      </w:r>
      <w:proofErr w:type="spellEnd"/>
      <w:r w:rsidR="005E67DD">
        <w:rPr>
          <w:szCs w:val="24"/>
        </w:rPr>
        <w:t>)</w:t>
      </w:r>
    </w:p>
    <w:p w14:paraId="4F186060" w14:textId="270DAF5A" w:rsidR="00102FDD" w:rsidRDefault="000322B9" w:rsidP="00AE7259">
      <w:pPr>
        <w:pStyle w:val="Paragrafoelenco"/>
        <w:numPr>
          <w:ilvl w:val="0"/>
          <w:numId w:val="7"/>
        </w:numPr>
        <w:rPr>
          <w:szCs w:val="24"/>
        </w:rPr>
      </w:pPr>
      <w:r>
        <w:rPr>
          <w:szCs w:val="24"/>
        </w:rPr>
        <w:lastRenderedPageBreak/>
        <w:t>VARIAZIONE (</w:t>
      </w:r>
      <w:proofErr w:type="spellStart"/>
      <w:r w:rsidR="00DD0F38" w:rsidRPr="00174970">
        <w:rPr>
          <w:szCs w:val="24"/>
          <w:u w:val="single"/>
        </w:rPr>
        <w:t>IDPool</w:t>
      </w:r>
      <w:proofErr w:type="spellEnd"/>
      <w:r w:rsidR="00DD0F38" w:rsidRPr="00174970">
        <w:rPr>
          <w:szCs w:val="24"/>
          <w:u w:val="single"/>
        </w:rPr>
        <w:t xml:space="preserve">, </w:t>
      </w:r>
      <w:proofErr w:type="spellStart"/>
      <w:r w:rsidR="00174970" w:rsidRPr="00174970">
        <w:rPr>
          <w:szCs w:val="24"/>
          <w:u w:val="single"/>
        </w:rPr>
        <w:t>IDFruitore</w:t>
      </w:r>
      <w:proofErr w:type="spellEnd"/>
      <w:r w:rsidR="00174970">
        <w:rPr>
          <w:szCs w:val="24"/>
          <w:u w:val="single"/>
        </w:rPr>
        <w:t>,</w:t>
      </w:r>
      <w:r w:rsidR="00174970">
        <w:rPr>
          <w:szCs w:val="24"/>
        </w:rPr>
        <w:t xml:space="preserve"> </w:t>
      </w:r>
      <w:r w:rsidR="007451F4">
        <w:rPr>
          <w:szCs w:val="24"/>
        </w:rPr>
        <w:t>Accettata</w:t>
      </w:r>
      <w:r w:rsidR="00E51BFF">
        <w:rPr>
          <w:szCs w:val="24"/>
        </w:rPr>
        <w:t xml:space="preserve">, </w:t>
      </w:r>
      <w:proofErr w:type="spellStart"/>
      <w:r w:rsidR="00E51BFF">
        <w:rPr>
          <w:szCs w:val="24"/>
        </w:rPr>
        <w:t>Entita</w:t>
      </w:r>
      <w:proofErr w:type="spellEnd"/>
      <w:r w:rsidR="00E51BFF">
        <w:rPr>
          <w:szCs w:val="24"/>
        </w:rPr>
        <w:t xml:space="preserve">, </w:t>
      </w:r>
      <w:proofErr w:type="spellStart"/>
      <w:r w:rsidR="00667872">
        <w:rPr>
          <w:szCs w:val="24"/>
        </w:rPr>
        <w:t>CodiceTragitto</w:t>
      </w:r>
      <w:proofErr w:type="spellEnd"/>
      <w:r w:rsidR="004C37FA">
        <w:rPr>
          <w:szCs w:val="24"/>
        </w:rPr>
        <w:t>)</w:t>
      </w:r>
    </w:p>
    <w:p w14:paraId="70756B8A" w14:textId="346082FA" w:rsidR="00A74F65" w:rsidRDefault="00A74F65" w:rsidP="00AE7259">
      <w:pPr>
        <w:pStyle w:val="Paragrafoelenco"/>
        <w:numPr>
          <w:ilvl w:val="0"/>
          <w:numId w:val="7"/>
        </w:numPr>
        <w:rPr>
          <w:szCs w:val="24"/>
        </w:rPr>
      </w:pPr>
      <w:r>
        <w:rPr>
          <w:szCs w:val="24"/>
        </w:rPr>
        <w:t>TRAGITTO (</w:t>
      </w:r>
      <w:proofErr w:type="spellStart"/>
      <w:r w:rsidRPr="00A74F65">
        <w:rPr>
          <w:szCs w:val="24"/>
          <w:u w:val="single"/>
        </w:rPr>
        <w:t>CodiceTragitto</w:t>
      </w:r>
      <w:proofErr w:type="spellEnd"/>
      <w:r>
        <w:rPr>
          <w:szCs w:val="24"/>
          <w:u w:val="single"/>
        </w:rPr>
        <w:t>,</w:t>
      </w:r>
      <w:r w:rsidR="00B05D84">
        <w:rPr>
          <w:szCs w:val="24"/>
        </w:rPr>
        <w:t xml:space="preserve"> </w:t>
      </w:r>
      <w:proofErr w:type="spellStart"/>
      <w:r w:rsidR="00B05D84">
        <w:rPr>
          <w:szCs w:val="24"/>
        </w:rPr>
        <w:t>LunghezzaTragitto</w:t>
      </w:r>
      <w:proofErr w:type="spellEnd"/>
      <w:r w:rsidR="00B05D84">
        <w:rPr>
          <w:szCs w:val="24"/>
        </w:rPr>
        <w:t xml:space="preserve">, </w:t>
      </w:r>
      <w:proofErr w:type="spellStart"/>
      <w:r w:rsidR="00B05D84">
        <w:rPr>
          <w:szCs w:val="24"/>
        </w:rPr>
        <w:t>PosizioneArrivo</w:t>
      </w:r>
      <w:proofErr w:type="spellEnd"/>
      <w:r w:rsidR="00B05D84">
        <w:rPr>
          <w:szCs w:val="24"/>
        </w:rPr>
        <w:t xml:space="preserve">, </w:t>
      </w:r>
      <w:proofErr w:type="spellStart"/>
      <w:r w:rsidR="00CE659D">
        <w:rPr>
          <w:szCs w:val="24"/>
        </w:rPr>
        <w:t>PosizionePartenza</w:t>
      </w:r>
      <w:proofErr w:type="spellEnd"/>
      <w:r w:rsidR="00CE659D">
        <w:rPr>
          <w:szCs w:val="24"/>
        </w:rPr>
        <w:t>)</w:t>
      </w:r>
    </w:p>
    <w:p w14:paraId="5D57C595" w14:textId="6D92DC7C" w:rsidR="005B511F" w:rsidRDefault="005B511F" w:rsidP="00AE7259">
      <w:pPr>
        <w:pStyle w:val="Paragrafoelenco"/>
        <w:numPr>
          <w:ilvl w:val="0"/>
          <w:numId w:val="7"/>
        </w:numPr>
      </w:pPr>
      <w:r>
        <w:t>POSIZIONE</w:t>
      </w:r>
      <w:r w:rsidR="0049027E">
        <w:t xml:space="preserve"> (</w:t>
      </w:r>
      <w:proofErr w:type="spellStart"/>
      <w:r w:rsidR="0049027E" w:rsidRPr="2D1CF656">
        <w:rPr>
          <w:u w:val="single"/>
        </w:rPr>
        <w:t>IDPosizione</w:t>
      </w:r>
      <w:proofErr w:type="spellEnd"/>
      <w:r w:rsidR="002A1330">
        <w:t xml:space="preserve">, Strada, Latitudine, </w:t>
      </w:r>
      <w:r w:rsidR="5B8A9D46">
        <w:t xml:space="preserve">Longitudine, </w:t>
      </w:r>
      <w:proofErr w:type="spellStart"/>
      <w:r w:rsidR="5B8A9D46">
        <w:t>Timestamp</w:t>
      </w:r>
      <w:proofErr w:type="spellEnd"/>
      <w:r w:rsidR="002A1330">
        <w:t xml:space="preserve">, Numero, </w:t>
      </w:r>
      <w:proofErr w:type="spellStart"/>
      <w:r w:rsidR="002A1330">
        <w:t>CodiceTragitto</w:t>
      </w:r>
      <w:proofErr w:type="spellEnd"/>
      <w:r w:rsidR="00120627">
        <w:t>)</w:t>
      </w:r>
    </w:p>
    <w:p w14:paraId="7CF077F9" w14:textId="7D34D801" w:rsidR="00650D75" w:rsidRDefault="005D07A0" w:rsidP="00AE7259">
      <w:pPr>
        <w:pStyle w:val="Paragrafoelenco"/>
        <w:numPr>
          <w:ilvl w:val="0"/>
          <w:numId w:val="7"/>
        </w:numPr>
        <w:rPr>
          <w:szCs w:val="24"/>
        </w:rPr>
      </w:pPr>
      <w:r>
        <w:rPr>
          <w:szCs w:val="24"/>
        </w:rPr>
        <w:t>RELATIVA (</w:t>
      </w:r>
      <w:proofErr w:type="spellStart"/>
      <w:r w:rsidR="00BF50F4">
        <w:rPr>
          <w:szCs w:val="24"/>
          <w:u w:val="single"/>
        </w:rPr>
        <w:t>IDP</w:t>
      </w:r>
      <w:r w:rsidR="00B238CB">
        <w:rPr>
          <w:szCs w:val="24"/>
          <w:u w:val="single"/>
        </w:rPr>
        <w:t>osizione</w:t>
      </w:r>
      <w:proofErr w:type="spellEnd"/>
      <w:r w:rsidR="006D13CE">
        <w:rPr>
          <w:szCs w:val="24"/>
          <w:u w:val="single"/>
        </w:rPr>
        <w:t xml:space="preserve">, Numero, </w:t>
      </w:r>
      <w:proofErr w:type="spellStart"/>
      <w:r w:rsidR="00953C08">
        <w:rPr>
          <w:szCs w:val="24"/>
          <w:u w:val="single"/>
        </w:rPr>
        <w:t>IDStrada</w:t>
      </w:r>
      <w:proofErr w:type="spellEnd"/>
      <w:r w:rsidR="000343ED">
        <w:rPr>
          <w:szCs w:val="24"/>
        </w:rPr>
        <w:t>)</w:t>
      </w:r>
    </w:p>
    <w:p w14:paraId="1CA8395A" w14:textId="1CA6344F" w:rsidR="00C30063" w:rsidRDefault="0004309D" w:rsidP="00AE7259">
      <w:pPr>
        <w:pStyle w:val="Paragrafoelenco"/>
        <w:numPr>
          <w:ilvl w:val="0"/>
          <w:numId w:val="7"/>
        </w:numPr>
        <w:rPr>
          <w:szCs w:val="24"/>
        </w:rPr>
      </w:pPr>
      <w:r>
        <w:rPr>
          <w:szCs w:val="24"/>
        </w:rPr>
        <w:t>CHILOMETRO (</w:t>
      </w:r>
      <w:proofErr w:type="spellStart"/>
      <w:r>
        <w:rPr>
          <w:szCs w:val="24"/>
          <w:u w:val="single"/>
        </w:rPr>
        <w:t>IDStrada</w:t>
      </w:r>
      <w:proofErr w:type="spellEnd"/>
      <w:r>
        <w:rPr>
          <w:szCs w:val="24"/>
          <w:u w:val="single"/>
        </w:rPr>
        <w:t>,</w:t>
      </w:r>
      <w:r w:rsidR="007325D8">
        <w:rPr>
          <w:szCs w:val="24"/>
          <w:u w:val="single"/>
        </w:rPr>
        <w:t xml:space="preserve"> Numero,</w:t>
      </w:r>
      <w:r w:rsidR="007325D8">
        <w:rPr>
          <w:szCs w:val="24"/>
        </w:rPr>
        <w:t xml:space="preserve"> </w:t>
      </w:r>
      <w:r w:rsidR="00BE117E">
        <w:rPr>
          <w:szCs w:val="24"/>
        </w:rPr>
        <w:t xml:space="preserve">Latitudine, Longitudine, </w:t>
      </w:r>
      <w:proofErr w:type="spellStart"/>
      <w:r w:rsidR="00BE117E">
        <w:rPr>
          <w:szCs w:val="24"/>
        </w:rPr>
        <w:t>LimiteVelocit</w:t>
      </w:r>
      <w:r w:rsidR="00E02D92">
        <w:rPr>
          <w:szCs w:val="24"/>
        </w:rPr>
        <w:t>a</w:t>
      </w:r>
      <w:proofErr w:type="spellEnd"/>
      <w:r w:rsidR="00E02D92">
        <w:rPr>
          <w:szCs w:val="24"/>
        </w:rPr>
        <w:t>,</w:t>
      </w:r>
      <w:r w:rsidR="00E23DDF">
        <w:rPr>
          <w:szCs w:val="24"/>
        </w:rPr>
        <w:t xml:space="preserve"> Pedaggio, </w:t>
      </w:r>
      <w:proofErr w:type="spellStart"/>
      <w:r w:rsidR="0040619C">
        <w:rPr>
          <w:szCs w:val="24"/>
        </w:rPr>
        <w:t>TempoMedio</w:t>
      </w:r>
      <w:proofErr w:type="spellEnd"/>
      <w:r w:rsidR="008305A3">
        <w:rPr>
          <w:szCs w:val="24"/>
        </w:rPr>
        <w:t>)</w:t>
      </w:r>
      <w:r w:rsidR="00E02D92">
        <w:rPr>
          <w:szCs w:val="24"/>
        </w:rPr>
        <w:t xml:space="preserve"> </w:t>
      </w:r>
    </w:p>
    <w:p w14:paraId="5E68B184" w14:textId="5EB4AF25" w:rsidR="002A5E80" w:rsidRDefault="002A5E80" w:rsidP="00AE7259">
      <w:pPr>
        <w:pStyle w:val="Paragrafoelenco"/>
        <w:numPr>
          <w:ilvl w:val="0"/>
          <w:numId w:val="7"/>
        </w:numPr>
        <w:rPr>
          <w:szCs w:val="24"/>
        </w:rPr>
      </w:pPr>
      <w:r>
        <w:rPr>
          <w:szCs w:val="24"/>
        </w:rPr>
        <w:t>INTERSEZIONE (</w:t>
      </w:r>
      <w:r w:rsidR="009B3FEE">
        <w:rPr>
          <w:szCs w:val="24"/>
          <w:u w:val="single"/>
        </w:rPr>
        <w:t>Numero</w:t>
      </w:r>
      <w:r w:rsidR="007057D5">
        <w:rPr>
          <w:szCs w:val="24"/>
          <w:u w:val="single"/>
        </w:rPr>
        <w:t>1</w:t>
      </w:r>
      <w:r w:rsidR="009B3FEE">
        <w:rPr>
          <w:szCs w:val="24"/>
          <w:u w:val="single"/>
        </w:rPr>
        <w:t>, IDStrada</w:t>
      </w:r>
      <w:r w:rsidR="007057D5">
        <w:rPr>
          <w:szCs w:val="24"/>
          <w:u w:val="single"/>
        </w:rPr>
        <w:t>1</w:t>
      </w:r>
      <w:r w:rsidR="009B3FEE">
        <w:rPr>
          <w:szCs w:val="24"/>
          <w:u w:val="single"/>
        </w:rPr>
        <w:t>,</w:t>
      </w:r>
      <w:r w:rsidR="009B3FEE">
        <w:rPr>
          <w:szCs w:val="24"/>
        </w:rPr>
        <w:t xml:space="preserve"> </w:t>
      </w:r>
      <w:r w:rsidR="007057D5">
        <w:rPr>
          <w:szCs w:val="24"/>
          <w:u w:val="single"/>
        </w:rPr>
        <w:t>Numero2, IDStrada2</w:t>
      </w:r>
      <w:r w:rsidR="007057D5">
        <w:rPr>
          <w:szCs w:val="24"/>
        </w:rPr>
        <w:t>)</w:t>
      </w:r>
    </w:p>
    <w:p w14:paraId="753360CC" w14:textId="48837A8C" w:rsidR="00A661E8" w:rsidRPr="007621BC" w:rsidRDefault="7DC4FE22" w:rsidP="7DC4FE22">
      <w:pPr>
        <w:pStyle w:val="Paragrafoelenco"/>
        <w:numPr>
          <w:ilvl w:val="0"/>
          <w:numId w:val="7"/>
        </w:numPr>
      </w:pPr>
      <w:r>
        <w:t>STRADA (</w:t>
      </w:r>
      <w:proofErr w:type="spellStart"/>
      <w:r w:rsidRPr="7DC4FE22">
        <w:rPr>
          <w:u w:val="single"/>
        </w:rPr>
        <w:t>IDStrada</w:t>
      </w:r>
      <w:proofErr w:type="spellEnd"/>
      <w:r>
        <w:t xml:space="preserve">, Tipologia, Nome, </w:t>
      </w:r>
      <w:proofErr w:type="spellStart"/>
      <w:r>
        <w:t>TipoStrada</w:t>
      </w:r>
      <w:proofErr w:type="spellEnd"/>
      <w:r>
        <w:t xml:space="preserve">, Lunghezza, </w:t>
      </w:r>
      <w:proofErr w:type="spellStart"/>
      <w:r>
        <w:t>NCarreggiate</w:t>
      </w:r>
      <w:proofErr w:type="spellEnd"/>
      <w:r>
        <w:t xml:space="preserve">, </w:t>
      </w:r>
      <w:proofErr w:type="spellStart"/>
      <w:r>
        <w:t>CorsieCarreggiata</w:t>
      </w:r>
      <w:proofErr w:type="spellEnd"/>
      <w:r>
        <w:t xml:space="preserve">, </w:t>
      </w:r>
      <w:proofErr w:type="spellStart"/>
      <w:r>
        <w:t>NSensiMarcia</w:t>
      </w:r>
      <w:proofErr w:type="spellEnd"/>
      <w:r>
        <w:t xml:space="preserve">, </w:t>
      </w:r>
      <w:proofErr w:type="spellStart"/>
      <w:r>
        <w:t>CaratterizzazioniAggiuntive</w:t>
      </w:r>
      <w:proofErr w:type="spellEnd"/>
      <w:r>
        <w:t>)</w:t>
      </w:r>
    </w:p>
    <w:p w14:paraId="21815A3B" w14:textId="77777777" w:rsidR="003E2F71" w:rsidRPr="00B96B54" w:rsidRDefault="003E2F71" w:rsidP="008D316F">
      <w:pPr>
        <w:pStyle w:val="Paragrafoelenco"/>
        <w:ind w:left="1080"/>
        <w:rPr>
          <w:szCs w:val="24"/>
        </w:rPr>
      </w:pPr>
    </w:p>
    <w:p w14:paraId="5D6980F0" w14:textId="2C6BB455" w:rsidR="1DFA362B" w:rsidRPr="00B96B54" w:rsidRDefault="1DFA362B" w:rsidP="1DFA362B"/>
    <w:p w14:paraId="79CFA12E" w14:textId="7D9FC30C" w:rsidR="00CE0E0B" w:rsidRDefault="00CE0E0B" w:rsidP="00CE0E0B"/>
    <w:p w14:paraId="4AE83EEA" w14:textId="77777777" w:rsidR="000375D6" w:rsidRDefault="000375D6" w:rsidP="00CE0E0B"/>
    <w:p w14:paraId="22643001" w14:textId="77777777" w:rsidR="000375D6" w:rsidRDefault="000375D6" w:rsidP="00CE0E0B"/>
    <w:p w14:paraId="20DC7B1F" w14:textId="77777777" w:rsidR="000375D6" w:rsidRDefault="000375D6" w:rsidP="00CE0E0B"/>
    <w:p w14:paraId="6043035C" w14:textId="77777777" w:rsidR="000375D6" w:rsidRDefault="000375D6" w:rsidP="00CE0E0B"/>
    <w:p w14:paraId="35768F3C" w14:textId="77777777" w:rsidR="000375D6" w:rsidRDefault="000375D6" w:rsidP="00CE0E0B"/>
    <w:p w14:paraId="5F54C72A" w14:textId="77777777" w:rsidR="000375D6" w:rsidRDefault="000375D6" w:rsidP="00CE0E0B"/>
    <w:p w14:paraId="3681CCC4" w14:textId="77777777" w:rsidR="000375D6" w:rsidRDefault="000375D6" w:rsidP="00CE0E0B"/>
    <w:p w14:paraId="1040E59B" w14:textId="1B9FC03B" w:rsidR="000375D6" w:rsidRDefault="000375D6" w:rsidP="00CE0E0B"/>
    <w:p w14:paraId="5A9E4969" w14:textId="057320E8" w:rsidR="00052D11" w:rsidRDefault="00052D11" w:rsidP="00CE0E0B"/>
    <w:p w14:paraId="2CC21D01" w14:textId="2DDF7619" w:rsidR="00052D11" w:rsidRDefault="00052D11" w:rsidP="00CE0E0B"/>
    <w:p w14:paraId="70C2628A" w14:textId="6C4B3095" w:rsidR="00052D11" w:rsidRDefault="00052D11" w:rsidP="00CE0E0B"/>
    <w:p w14:paraId="1B93A610" w14:textId="0A5676E0" w:rsidR="00052D11" w:rsidRDefault="00052D11" w:rsidP="00CE0E0B"/>
    <w:p w14:paraId="321B38A8" w14:textId="5959513B" w:rsidR="00052D11" w:rsidRDefault="00052D11" w:rsidP="00CE0E0B"/>
    <w:p w14:paraId="528E3A38" w14:textId="355C64DD" w:rsidR="00052D11" w:rsidRDefault="00052D11" w:rsidP="00CE0E0B"/>
    <w:p w14:paraId="3496490E" w14:textId="047D5E9A" w:rsidR="00052D11" w:rsidRDefault="00052D11" w:rsidP="00CE0E0B"/>
    <w:p w14:paraId="58A2FC7B" w14:textId="7FBCDFE8" w:rsidR="00052D11" w:rsidRDefault="00052D11" w:rsidP="00CE0E0B"/>
    <w:p w14:paraId="0BE6D6B3" w14:textId="31C7379E" w:rsidR="00052D11" w:rsidRDefault="00052D11" w:rsidP="00CE0E0B"/>
    <w:p w14:paraId="42AD70C8" w14:textId="12CC6DF8" w:rsidR="00052D11" w:rsidRDefault="00052D11" w:rsidP="00CE0E0B"/>
    <w:p w14:paraId="68646C49" w14:textId="77777777" w:rsidR="00052D11" w:rsidRPr="00B96B54" w:rsidRDefault="00052D11" w:rsidP="00CE0E0B"/>
    <w:p w14:paraId="52CBFA1F" w14:textId="25FE104E" w:rsidR="00E107C0" w:rsidRPr="00052D11" w:rsidRDefault="009D2BFE" w:rsidP="00052D11">
      <w:pPr>
        <w:pStyle w:val="Titolo1"/>
        <w:rPr>
          <w:b/>
          <w:i/>
          <w:color w:val="auto"/>
          <w:sz w:val="32"/>
          <w:szCs w:val="32"/>
        </w:rPr>
      </w:pPr>
      <w:bookmarkStart w:id="23" w:name="_Toc5558640"/>
      <w:r w:rsidRPr="00052D11">
        <w:rPr>
          <w:b/>
          <w:i/>
          <w:color w:val="auto"/>
          <w:sz w:val="32"/>
          <w:szCs w:val="32"/>
        </w:rPr>
        <w:t>Vincoli di integrità</w:t>
      </w:r>
      <w:bookmarkEnd w:id="23"/>
    </w:p>
    <w:p w14:paraId="6A7FC7A7" w14:textId="2ADD8BCB" w:rsidR="009D2BFE" w:rsidRDefault="0062034C" w:rsidP="00CE0E0B">
      <w:pPr>
        <w:rPr>
          <w:szCs w:val="24"/>
        </w:rPr>
      </w:pPr>
      <w:r>
        <w:rPr>
          <w:szCs w:val="24"/>
        </w:rPr>
        <w:t>Vengono elencati qui di seguito i vincoli di integrità</w:t>
      </w:r>
      <w:r w:rsidR="00C813F2">
        <w:rPr>
          <w:szCs w:val="24"/>
        </w:rPr>
        <w:t xml:space="preserve"> referenziali</w:t>
      </w:r>
      <w:r w:rsidR="00631EF1">
        <w:rPr>
          <w:szCs w:val="24"/>
        </w:rPr>
        <w:t>.</w:t>
      </w:r>
    </w:p>
    <w:p w14:paraId="4F2F6841" w14:textId="73C9E4C0" w:rsidR="00631EF1" w:rsidRDefault="00C740F6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</w:t>
      </w:r>
      <w:r w:rsidR="00AA0832">
        <w:t xml:space="preserve">tra </w:t>
      </w:r>
      <w:r>
        <w:t xml:space="preserve">l’attributo </w:t>
      </w:r>
      <w:proofErr w:type="spellStart"/>
      <w:r>
        <w:t>CodFiscale</w:t>
      </w:r>
      <w:proofErr w:type="spellEnd"/>
      <w:r>
        <w:t xml:space="preserve"> </w:t>
      </w:r>
      <w:r w:rsidR="00AA0832">
        <w:t>della tabella</w:t>
      </w:r>
      <w:r>
        <w:t xml:space="preserve"> </w:t>
      </w:r>
      <w:r w:rsidR="00AA0832">
        <w:t>UTENTE e l’attributo omonimo della tabella ACCOUNT</w:t>
      </w:r>
    </w:p>
    <w:p w14:paraId="0A53958D" w14:textId="5146BCE5" w:rsidR="00CC48AD" w:rsidRDefault="00CC48AD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>
        <w:t>CodFiscale</w:t>
      </w:r>
      <w:proofErr w:type="spellEnd"/>
      <w:r>
        <w:t xml:space="preserve"> della tabella </w:t>
      </w:r>
      <w:r w:rsidR="412D306D">
        <w:t>DOCUMENTO e</w:t>
      </w:r>
      <w:r>
        <w:t xml:space="preserve"> l’attributo omonimo della tabella </w:t>
      </w:r>
      <w:r w:rsidR="412D306D">
        <w:t>UTENTE</w:t>
      </w:r>
    </w:p>
    <w:p w14:paraId="02506C6E" w14:textId="5F29FF46" w:rsidR="00051D48" w:rsidRDefault="00051D48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>
        <w:t>CodFiscale</w:t>
      </w:r>
      <w:proofErr w:type="spellEnd"/>
      <w:r>
        <w:t xml:space="preserve"> della tabella </w:t>
      </w:r>
      <w:r w:rsidR="647D9438">
        <w:t>FRUITORE e</w:t>
      </w:r>
      <w:r>
        <w:t xml:space="preserve"> l’attributo omonimo della tabella </w:t>
      </w:r>
      <w:r w:rsidR="0C1B12A8">
        <w:t>UTENTE</w:t>
      </w:r>
    </w:p>
    <w:p w14:paraId="26FCACAB" w14:textId="7B7BE71E" w:rsidR="0C1B12A8" w:rsidRDefault="0C1B12A8" w:rsidP="0C1B12A8">
      <w:pPr>
        <w:pStyle w:val="Paragrafoelenco"/>
        <w:numPr>
          <w:ilvl w:val="0"/>
          <w:numId w:val="8"/>
        </w:numPr>
        <w:spacing w:before="0" w:after="0"/>
      </w:pPr>
      <w:r>
        <w:t xml:space="preserve">Esiste un vincolo di integrità referenziale tra l’attributo </w:t>
      </w:r>
      <w:proofErr w:type="spellStart"/>
      <w:r>
        <w:t>CodFiscale</w:t>
      </w:r>
      <w:proofErr w:type="spellEnd"/>
      <w:r>
        <w:t xml:space="preserve"> della tabella PROPONENTE e l’attributo omonimo della tabella UTENTE</w:t>
      </w:r>
    </w:p>
    <w:p w14:paraId="1BE16306" w14:textId="742127AD" w:rsidR="00266AC9" w:rsidRDefault="00266AC9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>
        <w:t>CodFiscale</w:t>
      </w:r>
      <w:proofErr w:type="spellEnd"/>
      <w:r>
        <w:t xml:space="preserve"> della tabella </w:t>
      </w:r>
      <w:r w:rsidR="75AE53F7">
        <w:t>VALUTAZIONE</w:t>
      </w:r>
      <w:r>
        <w:t xml:space="preserve"> e l’attributo omonimo della tabella </w:t>
      </w:r>
      <w:r w:rsidR="3047F5E7">
        <w:t>UTENTE</w:t>
      </w:r>
    </w:p>
    <w:p w14:paraId="156DB552" w14:textId="65CE985D" w:rsidR="008C4116" w:rsidRPr="008C4116" w:rsidRDefault="008C4116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>
        <w:t>CodiceTragitto</w:t>
      </w:r>
      <w:proofErr w:type="spellEnd"/>
      <w:r>
        <w:t xml:space="preserve"> della tabella VALUTAZIONE e l’attributo omonimo della tabella TRAGITTO</w:t>
      </w:r>
    </w:p>
    <w:p w14:paraId="0A687A99" w14:textId="0124C418" w:rsidR="144AE3F8" w:rsidRDefault="144AE3F8" w:rsidP="144AE3F8">
      <w:pPr>
        <w:pStyle w:val="Paragrafoelenco"/>
        <w:numPr>
          <w:ilvl w:val="0"/>
          <w:numId w:val="8"/>
        </w:numPr>
        <w:spacing w:before="0" w:after="0"/>
      </w:pPr>
      <w:r>
        <w:t xml:space="preserve">Esiste un vincolo di integrità referenziale tra l’attributo </w:t>
      </w:r>
      <w:proofErr w:type="spellStart"/>
      <w:r>
        <w:t>CodiceProponente</w:t>
      </w:r>
      <w:proofErr w:type="spellEnd"/>
      <w:r>
        <w:t xml:space="preserve"> della tabella AUTOVETTURA e l’attributo omonimo della tabella PROPONENTE</w:t>
      </w:r>
    </w:p>
    <w:p w14:paraId="266058C3" w14:textId="6F367356" w:rsidR="007418EB" w:rsidRDefault="007418EB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Targa della tabella </w:t>
      </w:r>
      <w:r w:rsidR="144AE3F8">
        <w:t>OPTIONAL</w:t>
      </w:r>
      <w:r>
        <w:t xml:space="preserve"> e l’attributo omonimo della tabella </w:t>
      </w:r>
      <w:r w:rsidR="578D368B">
        <w:t>AUTOVETTURA</w:t>
      </w:r>
    </w:p>
    <w:p w14:paraId="7B6F1371" w14:textId="3DC85CC5" w:rsidR="0013198A" w:rsidRDefault="0013198A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 w:rsidR="00884D9E">
        <w:t>CodiceFruitore</w:t>
      </w:r>
      <w:proofErr w:type="spellEnd"/>
      <w:r>
        <w:t xml:space="preserve"> della tabella </w:t>
      </w:r>
      <w:r w:rsidR="00884D9E">
        <w:t>CHIAMATASHARING</w:t>
      </w:r>
      <w:r>
        <w:t xml:space="preserve"> e l’attributo omonimo della tabella </w:t>
      </w:r>
      <w:r w:rsidR="00884D9E">
        <w:t>FRUITORE</w:t>
      </w:r>
    </w:p>
    <w:p w14:paraId="5399F4F8" w14:textId="173475D5" w:rsidR="00B34636" w:rsidRDefault="00B34636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>
        <w:t>Cod</w:t>
      </w:r>
      <w:r w:rsidR="001973C7">
        <w:t>ice</w:t>
      </w:r>
      <w:r>
        <w:t>Fruitore</w:t>
      </w:r>
      <w:proofErr w:type="spellEnd"/>
      <w:r>
        <w:t xml:space="preserve"> della tabella </w:t>
      </w:r>
      <w:r w:rsidR="00E0470A">
        <w:t>PRENOTAZIONE</w:t>
      </w:r>
      <w:r w:rsidR="009967B0">
        <w:t>N</w:t>
      </w:r>
      <w:r>
        <w:t xml:space="preserve"> e l’attributo omonimo della tabella </w:t>
      </w:r>
      <w:r w:rsidR="00E0470A">
        <w:t>FRUITORE</w:t>
      </w:r>
    </w:p>
    <w:p w14:paraId="4B72A4E0" w14:textId="589BA19A" w:rsidR="00C34BE6" w:rsidRDefault="00C34BE6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 w:rsidR="00593653">
        <w:t>IDNoleggio</w:t>
      </w:r>
      <w:proofErr w:type="spellEnd"/>
      <w:r>
        <w:t xml:space="preserve"> della tabella </w:t>
      </w:r>
      <w:r w:rsidR="00F172D5">
        <w:t>PRENOTAZIONEN</w:t>
      </w:r>
      <w:r w:rsidR="66757762">
        <w:t xml:space="preserve"> e</w:t>
      </w:r>
      <w:r>
        <w:t xml:space="preserve"> l’attributo omonimo della tabella </w:t>
      </w:r>
      <w:r w:rsidR="00F172D5">
        <w:t>NOLEGGIO</w:t>
      </w:r>
    </w:p>
    <w:p w14:paraId="50B89E98" w14:textId="513CB5E7" w:rsidR="003B312D" w:rsidRPr="009B6386" w:rsidRDefault="003B312D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Targa della tabella </w:t>
      </w:r>
      <w:r w:rsidR="008B0F51">
        <w:t>NOLEGGIO</w:t>
      </w:r>
      <w:r>
        <w:t xml:space="preserve"> e l’attributo omonimo della tabella </w:t>
      </w:r>
      <w:r w:rsidR="005E0E0B">
        <w:t>AUTOVETTURA</w:t>
      </w:r>
    </w:p>
    <w:p w14:paraId="083C404F" w14:textId="6200E3C5" w:rsidR="00367E6E" w:rsidRDefault="009B6386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>
        <w:t>IDNoleggio</w:t>
      </w:r>
      <w:proofErr w:type="spellEnd"/>
      <w:r>
        <w:t xml:space="preserve"> della tabella INCIDENTE e l’attributo omonimo della tabella NOLEGGIO</w:t>
      </w:r>
    </w:p>
    <w:p w14:paraId="32CD17DA" w14:textId="2F7FDDC4" w:rsidR="004331B9" w:rsidRPr="004331B9" w:rsidRDefault="405198D9" w:rsidP="004331B9">
      <w:pPr>
        <w:pStyle w:val="Paragrafoelenco"/>
        <w:numPr>
          <w:ilvl w:val="0"/>
          <w:numId w:val="8"/>
        </w:numPr>
      </w:pPr>
      <w:r>
        <w:t>Esiste un vincolo di integrità referenziale tra l’attributo Codice della tabella CORSASHARING e l’attributo</w:t>
      </w:r>
      <w:r w:rsidR="0FED4A2D">
        <w:t xml:space="preserve"> omonimo della tabella CHIAMATASHARING</w:t>
      </w:r>
    </w:p>
    <w:p w14:paraId="58D0BD5A" w14:textId="15B5F787" w:rsidR="0FED4A2D" w:rsidRDefault="0FED4A2D" w:rsidP="0FED4A2D">
      <w:pPr>
        <w:pStyle w:val="Paragrafoelenco"/>
        <w:numPr>
          <w:ilvl w:val="0"/>
          <w:numId w:val="8"/>
        </w:numPr>
        <w:rPr>
          <w:szCs w:val="24"/>
        </w:rPr>
      </w:pPr>
      <w:r>
        <w:t xml:space="preserve">Esiste un vincolo di integrità referenziale tra l’attributo </w:t>
      </w:r>
      <w:proofErr w:type="spellStart"/>
      <w:r w:rsidR="32C262A2">
        <w:t>IDSharing</w:t>
      </w:r>
      <w:proofErr w:type="spellEnd"/>
      <w:r>
        <w:t xml:space="preserve"> della tabella CORSASHARING e l’attributo omonimo della tabella </w:t>
      </w:r>
      <w:r w:rsidR="32C262A2">
        <w:t>RIDESHARING</w:t>
      </w:r>
    </w:p>
    <w:p w14:paraId="3D4DC38C" w14:textId="2FA4C178" w:rsidR="00E2215E" w:rsidRDefault="00E2215E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 w:rsidR="009E7E76">
        <w:t>CodiceTragitto</w:t>
      </w:r>
      <w:proofErr w:type="spellEnd"/>
      <w:r>
        <w:t xml:space="preserve"> della tabella </w:t>
      </w:r>
      <w:r w:rsidR="0013179C">
        <w:t>RIDESHARING</w:t>
      </w:r>
      <w:r>
        <w:t xml:space="preserve"> e l’attributo omonimo della tabella </w:t>
      </w:r>
      <w:r w:rsidR="0013179C">
        <w:t>TRAGITTO</w:t>
      </w:r>
    </w:p>
    <w:p w14:paraId="0DF2475F" w14:textId="246620DE" w:rsidR="00C44538" w:rsidRDefault="00C44538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r w:rsidR="00C80CE1">
        <w:t>Targa</w:t>
      </w:r>
      <w:r>
        <w:t xml:space="preserve"> della tabella </w:t>
      </w:r>
      <w:r w:rsidR="00F933DC">
        <w:t>RIDESHARING</w:t>
      </w:r>
      <w:r>
        <w:t xml:space="preserve"> e l’attributo omonimo della tabella </w:t>
      </w:r>
      <w:r w:rsidR="00F933DC">
        <w:t>AUTOVETTURA</w:t>
      </w:r>
    </w:p>
    <w:p w14:paraId="584C7B92" w14:textId="38B8AC95" w:rsidR="00245AD1" w:rsidRDefault="00245AD1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>
        <w:t>CodiceFruitore</w:t>
      </w:r>
      <w:proofErr w:type="spellEnd"/>
      <w:r>
        <w:t xml:space="preserve"> della tabella </w:t>
      </w:r>
      <w:r w:rsidR="380AD19E">
        <w:t>PRENOTAZIONEP</w:t>
      </w:r>
      <w:r>
        <w:t xml:space="preserve"> e l’attributo omonimo della tabella FRUITORE</w:t>
      </w:r>
    </w:p>
    <w:p w14:paraId="7A2D7D13" w14:textId="4E629726" w:rsidR="00151C8D" w:rsidRDefault="00151C8D" w:rsidP="00AE7259">
      <w:pPr>
        <w:pStyle w:val="Paragrafoelenco"/>
        <w:numPr>
          <w:ilvl w:val="0"/>
          <w:numId w:val="8"/>
        </w:numPr>
      </w:pPr>
      <w:r>
        <w:lastRenderedPageBreak/>
        <w:t xml:space="preserve">Esiste un vincolo di integrità referenziale tra l’attributo </w:t>
      </w:r>
      <w:proofErr w:type="spellStart"/>
      <w:r>
        <w:t>IDPool</w:t>
      </w:r>
      <w:proofErr w:type="spellEnd"/>
      <w:r>
        <w:t xml:space="preserve"> della tabella </w:t>
      </w:r>
      <w:r w:rsidR="4AEE0CF7">
        <w:t>PRENOTAZIONEP</w:t>
      </w:r>
      <w:r>
        <w:t xml:space="preserve"> e l’attributo omonimo della tabella POOL</w:t>
      </w:r>
    </w:p>
    <w:p w14:paraId="65B04D91" w14:textId="3241F823" w:rsidR="0009474C" w:rsidRDefault="0009474C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>
        <w:t>NomeModello</w:t>
      </w:r>
      <w:proofErr w:type="spellEnd"/>
      <w:r>
        <w:t xml:space="preserve"> della tabella AUTOVETTURA e l’attributo omonimo della tabella MODELLO</w:t>
      </w:r>
    </w:p>
    <w:p w14:paraId="7723D31A" w14:textId="48E4391A" w:rsidR="00C830AE" w:rsidRDefault="00C830AE" w:rsidP="00AE7259">
      <w:pPr>
        <w:pStyle w:val="Paragrafoelenco"/>
        <w:numPr>
          <w:ilvl w:val="0"/>
          <w:numId w:val="8"/>
        </w:numPr>
      </w:pPr>
      <w:r>
        <w:t>Esiste un vincolo di integrità referenziale tra l’attributo Targa della tabella GIORNO e l’attributo omonimo della tabella AUTOVETTURA</w:t>
      </w:r>
    </w:p>
    <w:p w14:paraId="031660E4" w14:textId="4F895862" w:rsidR="000821D7" w:rsidRPr="000821D7" w:rsidRDefault="00B36BBA" w:rsidP="00AE7259">
      <w:pPr>
        <w:pStyle w:val="Paragrafoelenco"/>
        <w:numPr>
          <w:ilvl w:val="0"/>
          <w:numId w:val="8"/>
        </w:numPr>
      </w:pPr>
      <w:r>
        <w:t>Esiste un vincolo di integrità referenziale tra l’attributo Targa della tabella POOL e l’attributo omonimo della tabella AUTOVETTURA</w:t>
      </w:r>
    </w:p>
    <w:p w14:paraId="63108004" w14:textId="54A8A844" w:rsidR="00B36BBA" w:rsidRDefault="00B36BBA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 w:rsidR="00DD1924">
        <w:t>CodiceTragitto</w:t>
      </w:r>
      <w:proofErr w:type="spellEnd"/>
      <w:r>
        <w:t xml:space="preserve"> della tabella </w:t>
      </w:r>
      <w:r w:rsidR="00DD1924">
        <w:t>POOL</w:t>
      </w:r>
      <w:r>
        <w:t xml:space="preserve"> e l’attributo omonimo della tabella </w:t>
      </w:r>
      <w:r w:rsidR="00DD1924">
        <w:t>TRAGITTO</w:t>
      </w:r>
    </w:p>
    <w:p w14:paraId="654C20ED" w14:textId="3F7FE6B7" w:rsidR="00DD1924" w:rsidRDefault="00DD1924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 w:rsidR="00854645">
        <w:t>CodiceProponente</w:t>
      </w:r>
      <w:proofErr w:type="spellEnd"/>
      <w:r>
        <w:t xml:space="preserve"> della tabella </w:t>
      </w:r>
      <w:r w:rsidR="00854645">
        <w:t>POOL</w:t>
      </w:r>
      <w:r>
        <w:t xml:space="preserve"> e l’attributo omonimo della tabella </w:t>
      </w:r>
      <w:r w:rsidR="0049294D">
        <w:t>PROPONENTE</w:t>
      </w:r>
    </w:p>
    <w:p w14:paraId="3CD035C5" w14:textId="681F8C33" w:rsidR="004C37FA" w:rsidRDefault="004C37FA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 w:rsidR="000D60B4">
        <w:t>IDPool</w:t>
      </w:r>
      <w:proofErr w:type="spellEnd"/>
      <w:r>
        <w:t xml:space="preserve"> della tabella </w:t>
      </w:r>
      <w:r w:rsidR="000D60B4">
        <w:t>VARIAZIONE</w:t>
      </w:r>
      <w:r>
        <w:t xml:space="preserve"> e l’attributo omonimo della tabella </w:t>
      </w:r>
      <w:r w:rsidR="000D60B4">
        <w:t>POOL</w:t>
      </w:r>
    </w:p>
    <w:p w14:paraId="4FF97EFE" w14:textId="059EC89E" w:rsidR="00CE659D" w:rsidRDefault="000D60B4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 w:rsidR="00BF7342">
        <w:t>CodiceTragitto</w:t>
      </w:r>
      <w:proofErr w:type="spellEnd"/>
      <w:r>
        <w:t xml:space="preserve"> della tabella </w:t>
      </w:r>
      <w:r w:rsidR="00F1365A">
        <w:t>VARIAZIONE</w:t>
      </w:r>
      <w:r>
        <w:t xml:space="preserve"> e l’attributo omonimo della tabella </w:t>
      </w:r>
      <w:r w:rsidR="00F1365A">
        <w:t>TRAGITTO</w:t>
      </w:r>
    </w:p>
    <w:p w14:paraId="718E7891" w14:textId="48A9DC35" w:rsidR="0053271C" w:rsidRDefault="0053271C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 w:rsidR="00385DAB">
        <w:t>CodiceTragitto</w:t>
      </w:r>
      <w:proofErr w:type="spellEnd"/>
      <w:r>
        <w:t xml:space="preserve"> della tabella </w:t>
      </w:r>
      <w:r w:rsidR="00385DAB">
        <w:t>NOLEGGIO</w:t>
      </w:r>
      <w:r>
        <w:t xml:space="preserve"> e l’attributo omonimo della tabella </w:t>
      </w:r>
      <w:r w:rsidR="00385DAB">
        <w:t>TRAGITTO</w:t>
      </w:r>
    </w:p>
    <w:p w14:paraId="1AFB0286" w14:textId="1BAEE0CF" w:rsidR="001A7E8D" w:rsidRPr="001A7E8D" w:rsidRDefault="00120627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>
        <w:t>CodiceTragitto</w:t>
      </w:r>
      <w:proofErr w:type="spellEnd"/>
      <w:r>
        <w:t xml:space="preserve"> della tabella POSIZIONE e l’attributo omonimo della tabella </w:t>
      </w:r>
      <w:r w:rsidR="001A7E8D">
        <w:t>TRAGITTO</w:t>
      </w:r>
    </w:p>
    <w:p w14:paraId="6F4F92B9" w14:textId="5E690CF1" w:rsidR="000343ED" w:rsidRDefault="000343ED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>
        <w:t>IDPosizione</w:t>
      </w:r>
      <w:proofErr w:type="spellEnd"/>
      <w:r>
        <w:t xml:space="preserve"> della tabella RELATIVA e l’attributo omonimo della tabella POSIZIONE</w:t>
      </w:r>
    </w:p>
    <w:p w14:paraId="485C228F" w14:textId="118550CC" w:rsidR="00D823FD" w:rsidRDefault="00D823FD" w:rsidP="00AE7259">
      <w:pPr>
        <w:pStyle w:val="Paragrafoelenco"/>
        <w:numPr>
          <w:ilvl w:val="0"/>
          <w:numId w:val="8"/>
        </w:numPr>
        <w:rPr>
          <w:szCs w:val="24"/>
        </w:rPr>
      </w:pPr>
      <w:r>
        <w:t xml:space="preserve">Esiste un vincolo di integrità referenziale tra </w:t>
      </w:r>
      <w:r w:rsidR="5C9B0B0F">
        <w:t>la coppia di attributi</w:t>
      </w:r>
      <w:r>
        <w:t xml:space="preserve"> </w:t>
      </w:r>
      <w:r w:rsidR="00B038F5">
        <w:t>Numero</w:t>
      </w:r>
      <w:r>
        <w:t xml:space="preserve"> </w:t>
      </w:r>
      <w:r w:rsidR="5C9B0B0F">
        <w:t xml:space="preserve">e </w:t>
      </w:r>
      <w:proofErr w:type="spellStart"/>
      <w:r w:rsidR="5C9B0B0F">
        <w:t>IDStrada</w:t>
      </w:r>
      <w:proofErr w:type="spellEnd"/>
      <w:r w:rsidR="5C9B0B0F">
        <w:t xml:space="preserve"> </w:t>
      </w:r>
      <w:r>
        <w:t xml:space="preserve">della tabella </w:t>
      </w:r>
      <w:r w:rsidR="00CB6C27">
        <w:t>RELATIVA</w:t>
      </w:r>
      <w:r>
        <w:t xml:space="preserve"> e </w:t>
      </w:r>
      <w:r w:rsidR="5C9B0B0F">
        <w:t xml:space="preserve">i due attributi </w:t>
      </w:r>
      <w:r w:rsidR="11F7E156">
        <w:t>omonimi</w:t>
      </w:r>
      <w:r>
        <w:t xml:space="preserve"> della tabella </w:t>
      </w:r>
      <w:r w:rsidR="00CB6C27">
        <w:t>CHILOMETRO</w:t>
      </w:r>
    </w:p>
    <w:p w14:paraId="2F316BDB" w14:textId="0197BEF0" w:rsidR="008305A3" w:rsidRDefault="008305A3" w:rsidP="00AE7259">
      <w:pPr>
        <w:pStyle w:val="Paragrafoelenco"/>
        <w:numPr>
          <w:ilvl w:val="0"/>
          <w:numId w:val="8"/>
        </w:numPr>
      </w:pPr>
      <w:r>
        <w:t xml:space="preserve">Esiste un vincolo di integrità referenziale tra l’attributo </w:t>
      </w:r>
      <w:proofErr w:type="spellStart"/>
      <w:r w:rsidR="008D5AFB">
        <w:t>IDStrada</w:t>
      </w:r>
      <w:proofErr w:type="spellEnd"/>
      <w:r>
        <w:t xml:space="preserve"> della tabella </w:t>
      </w:r>
      <w:r w:rsidR="008D5AFB">
        <w:t>CHILOMETRO</w:t>
      </w:r>
      <w:r>
        <w:t xml:space="preserve"> e l’attributo omonimo della tabella </w:t>
      </w:r>
      <w:r w:rsidR="008D5AFB">
        <w:t>STRADA</w:t>
      </w:r>
    </w:p>
    <w:p w14:paraId="0D05068A" w14:textId="757BFE8D" w:rsidR="009B7BF8" w:rsidRDefault="009B7BF8" w:rsidP="00AE7259">
      <w:pPr>
        <w:pStyle w:val="Paragrafoelenco"/>
        <w:numPr>
          <w:ilvl w:val="0"/>
          <w:numId w:val="8"/>
        </w:numPr>
        <w:rPr>
          <w:szCs w:val="24"/>
        </w:rPr>
      </w:pPr>
      <w:r>
        <w:t xml:space="preserve">Esiste un vincolo di integrità referenziale tra </w:t>
      </w:r>
      <w:r w:rsidR="36DD10EA">
        <w:t xml:space="preserve">la </w:t>
      </w:r>
      <w:r w:rsidR="2B554691">
        <w:t>coppia di attributi</w:t>
      </w:r>
      <w:r>
        <w:t xml:space="preserve"> Numero1 </w:t>
      </w:r>
      <w:r w:rsidR="5D546966">
        <w:t xml:space="preserve">e IDStrada1 </w:t>
      </w:r>
      <w:r>
        <w:t xml:space="preserve">della tabella </w:t>
      </w:r>
      <w:r w:rsidR="00F128F9">
        <w:t>INTERSEZIONE</w:t>
      </w:r>
      <w:r>
        <w:t xml:space="preserve"> e </w:t>
      </w:r>
      <w:r w:rsidR="5D546966">
        <w:t xml:space="preserve">la coppia </w:t>
      </w:r>
      <w:r w:rsidR="531693DF">
        <w:t>di attributi</w:t>
      </w:r>
      <w:r>
        <w:t xml:space="preserve"> </w:t>
      </w:r>
      <w:r w:rsidR="00F128F9">
        <w:t xml:space="preserve">Numero </w:t>
      </w:r>
      <w:r w:rsidR="531693DF">
        <w:t xml:space="preserve">e </w:t>
      </w:r>
      <w:proofErr w:type="spellStart"/>
      <w:r w:rsidR="531693DF">
        <w:t>IDStrada</w:t>
      </w:r>
      <w:proofErr w:type="spellEnd"/>
      <w:r w:rsidR="531693DF">
        <w:t xml:space="preserve"> </w:t>
      </w:r>
      <w:r>
        <w:t xml:space="preserve">della tabella </w:t>
      </w:r>
      <w:r w:rsidR="00F128F9">
        <w:t>CHILOMETRO</w:t>
      </w:r>
    </w:p>
    <w:p w14:paraId="2DDC1380" w14:textId="3EF5E492" w:rsidR="00A661E8" w:rsidRDefault="00A661E8" w:rsidP="00AE7259">
      <w:pPr>
        <w:pStyle w:val="Paragrafoelenco"/>
        <w:numPr>
          <w:ilvl w:val="0"/>
          <w:numId w:val="8"/>
        </w:numPr>
        <w:rPr>
          <w:szCs w:val="24"/>
        </w:rPr>
      </w:pPr>
      <w:r>
        <w:t xml:space="preserve">Esiste un vincolo di integrità referenziale tra </w:t>
      </w:r>
      <w:r w:rsidR="07C84022">
        <w:t>la coppia di attributi</w:t>
      </w:r>
      <w:r>
        <w:t xml:space="preserve"> Numero2 </w:t>
      </w:r>
      <w:r w:rsidR="531693DF">
        <w:t xml:space="preserve">e </w:t>
      </w:r>
      <w:r w:rsidR="07C84022">
        <w:t>IDStrada2</w:t>
      </w:r>
      <w:r w:rsidR="531693DF">
        <w:t xml:space="preserve"> </w:t>
      </w:r>
      <w:r>
        <w:t xml:space="preserve">della tabella INTERSEZIONE e </w:t>
      </w:r>
      <w:r w:rsidR="07C84022">
        <w:t>la coppia di attributi</w:t>
      </w:r>
      <w:r>
        <w:t xml:space="preserve"> Numero </w:t>
      </w:r>
      <w:r w:rsidR="07C84022">
        <w:t xml:space="preserve">e </w:t>
      </w:r>
      <w:proofErr w:type="spellStart"/>
      <w:r w:rsidR="07C84022">
        <w:t>IDStrada</w:t>
      </w:r>
      <w:proofErr w:type="spellEnd"/>
      <w:r w:rsidR="07C84022">
        <w:t xml:space="preserve"> </w:t>
      </w:r>
      <w:r>
        <w:t>della tabella CHILOMETRO</w:t>
      </w:r>
    </w:p>
    <w:p w14:paraId="3A0181D0" w14:textId="3882C731" w:rsidR="00550417" w:rsidRDefault="6FB0EE5B" w:rsidP="365C8366">
      <w:pPr>
        <w:pStyle w:val="Paragrafoelenco"/>
        <w:numPr>
          <w:ilvl w:val="0"/>
          <w:numId w:val="8"/>
        </w:numPr>
      </w:pPr>
      <w:r>
        <w:t xml:space="preserve">Esiste un vincolo di integrità referenziale tra </w:t>
      </w:r>
      <w:r w:rsidR="01D8F188">
        <w:t>la coppia di attributi</w:t>
      </w:r>
      <w:r>
        <w:t xml:space="preserve"> </w:t>
      </w:r>
      <w:proofErr w:type="spellStart"/>
      <w:r w:rsidR="42C8E46B">
        <w:t>IDNoleggio</w:t>
      </w:r>
      <w:proofErr w:type="spellEnd"/>
      <w:r w:rsidR="42C8E46B">
        <w:t xml:space="preserve"> </w:t>
      </w:r>
      <w:r w:rsidR="01D8F188">
        <w:t xml:space="preserve">e </w:t>
      </w:r>
      <w:proofErr w:type="spellStart"/>
      <w:r w:rsidR="01D8F188">
        <w:t>Timestamp</w:t>
      </w:r>
      <w:proofErr w:type="spellEnd"/>
      <w:r w:rsidR="01D8F188">
        <w:t xml:space="preserve"> </w:t>
      </w:r>
      <w:r>
        <w:t xml:space="preserve">della tabella </w:t>
      </w:r>
      <w:r w:rsidR="04FE09C2">
        <w:t>AUTOCOINVOLTA</w:t>
      </w:r>
      <w:r w:rsidR="42C8E46B">
        <w:t xml:space="preserve"> e </w:t>
      </w:r>
      <w:r w:rsidR="01D8F188">
        <w:t xml:space="preserve">i due attributi </w:t>
      </w:r>
      <w:r w:rsidR="365C8366">
        <w:t>omonimi</w:t>
      </w:r>
      <w:r w:rsidR="42C8E46B">
        <w:t xml:space="preserve"> della tabella </w:t>
      </w:r>
      <w:r w:rsidR="6A14CDBD">
        <w:t>INCIDENTE</w:t>
      </w:r>
    </w:p>
    <w:p w14:paraId="0C2073E0" w14:textId="77777777" w:rsidR="00052D11" w:rsidRDefault="00052D11" w:rsidP="00052D11">
      <w:pPr>
        <w:pStyle w:val="Paragrafoelenco"/>
      </w:pPr>
    </w:p>
    <w:p w14:paraId="66D956E5" w14:textId="3ED6B58C" w:rsidR="00550417" w:rsidRPr="000D54DA" w:rsidRDefault="00630101" w:rsidP="00052D11">
      <w:pPr>
        <w:pStyle w:val="Titolo2"/>
        <w:rPr>
          <w:i/>
          <w:color w:val="auto"/>
          <w:sz w:val="28"/>
          <w:szCs w:val="28"/>
        </w:rPr>
      </w:pPr>
      <w:bookmarkStart w:id="24" w:name="_Toc5558641"/>
      <w:r w:rsidRPr="000D54DA">
        <w:rPr>
          <w:i/>
          <w:color w:val="auto"/>
          <w:sz w:val="28"/>
          <w:szCs w:val="28"/>
        </w:rPr>
        <w:t>Vincoli generici</w:t>
      </w:r>
      <w:bookmarkEnd w:id="24"/>
    </w:p>
    <w:p w14:paraId="72C688C0" w14:textId="72CD7D18" w:rsidR="00490C7C" w:rsidRDefault="000E420D" w:rsidP="00AE7259">
      <w:pPr>
        <w:pStyle w:val="Paragrafoelenco"/>
        <w:numPr>
          <w:ilvl w:val="0"/>
          <w:numId w:val="12"/>
        </w:numPr>
        <w:rPr>
          <w:szCs w:val="24"/>
        </w:rPr>
      </w:pPr>
      <w:r>
        <w:rPr>
          <w:szCs w:val="24"/>
        </w:rPr>
        <w:t>L</w:t>
      </w:r>
      <w:r w:rsidR="00D943B8">
        <w:rPr>
          <w:szCs w:val="24"/>
        </w:rPr>
        <w:t xml:space="preserve">’entità della variazione </w:t>
      </w:r>
      <w:r w:rsidR="007965DF">
        <w:rPr>
          <w:szCs w:val="24"/>
        </w:rPr>
        <w:t>relativa a</w:t>
      </w:r>
      <w:r w:rsidR="00A30494">
        <w:rPr>
          <w:szCs w:val="24"/>
        </w:rPr>
        <w:t>d</w:t>
      </w:r>
      <w:r w:rsidR="007965DF">
        <w:rPr>
          <w:szCs w:val="24"/>
        </w:rPr>
        <w:t xml:space="preserve"> un pool</w:t>
      </w:r>
      <w:r w:rsidR="00A30494">
        <w:rPr>
          <w:szCs w:val="24"/>
        </w:rPr>
        <w:t xml:space="preserve"> deve essere minore o uguale </w:t>
      </w:r>
      <w:r w:rsidR="008645EA">
        <w:rPr>
          <w:szCs w:val="24"/>
        </w:rPr>
        <w:t xml:space="preserve">alla flessibilità </w:t>
      </w:r>
      <w:r w:rsidR="00E92FB7">
        <w:rPr>
          <w:szCs w:val="24"/>
        </w:rPr>
        <w:t xml:space="preserve">espressa dal </w:t>
      </w:r>
      <w:r w:rsidR="001528A8">
        <w:rPr>
          <w:szCs w:val="24"/>
        </w:rPr>
        <w:t>proponent</w:t>
      </w:r>
      <w:r w:rsidR="00164C03">
        <w:rPr>
          <w:szCs w:val="24"/>
        </w:rPr>
        <w:t>e</w:t>
      </w:r>
      <w:r w:rsidR="00E92FB7">
        <w:rPr>
          <w:szCs w:val="24"/>
        </w:rPr>
        <w:t>.</w:t>
      </w:r>
    </w:p>
    <w:p w14:paraId="5247F9C9" w14:textId="15C41586" w:rsidR="00C61756" w:rsidRPr="008B7959" w:rsidRDefault="003E1FD5" w:rsidP="00AE7259">
      <w:pPr>
        <w:pStyle w:val="Paragrafoelenco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Un fruitore non può prenotare </w:t>
      </w:r>
      <w:r w:rsidR="00B24962">
        <w:rPr>
          <w:szCs w:val="24"/>
        </w:rPr>
        <w:t xml:space="preserve">un pool o richiedere </w:t>
      </w:r>
      <w:r w:rsidR="00CB470E">
        <w:rPr>
          <w:szCs w:val="24"/>
        </w:rPr>
        <w:t xml:space="preserve">variazioni </w:t>
      </w:r>
      <w:r w:rsidR="00E11AF2">
        <w:rPr>
          <w:szCs w:val="24"/>
        </w:rPr>
        <w:t>di un pool se</w:t>
      </w:r>
      <w:r w:rsidR="0019467C">
        <w:rPr>
          <w:szCs w:val="24"/>
        </w:rPr>
        <w:t xml:space="preserve"> </w:t>
      </w:r>
      <w:r w:rsidR="00060652">
        <w:rPr>
          <w:szCs w:val="24"/>
        </w:rPr>
        <w:t xml:space="preserve">è nello stato </w:t>
      </w:r>
      <w:r w:rsidR="00060652" w:rsidRPr="00060652">
        <w:rPr>
          <w:i/>
          <w:szCs w:val="24"/>
        </w:rPr>
        <w:t>chiuso</w:t>
      </w:r>
      <w:r w:rsidR="000D70F7">
        <w:rPr>
          <w:i/>
          <w:szCs w:val="24"/>
        </w:rPr>
        <w:t>.</w:t>
      </w:r>
    </w:p>
    <w:p w14:paraId="6FE0A638" w14:textId="250AE4AB" w:rsidR="002A138E" w:rsidRDefault="008B7959" w:rsidP="002A138E">
      <w:pPr>
        <w:pStyle w:val="Paragrafoelenco"/>
        <w:numPr>
          <w:ilvl w:val="0"/>
          <w:numId w:val="12"/>
        </w:numPr>
      </w:pPr>
      <w:r>
        <w:t>Il documento inserito in fase di registrazione non deve essere scaduto.</w:t>
      </w:r>
    </w:p>
    <w:p w14:paraId="288CC89F" w14:textId="2D79F3E1" w:rsidR="00452068" w:rsidRPr="00452068" w:rsidRDefault="35C9C062" w:rsidP="00452068">
      <w:pPr>
        <w:pStyle w:val="Paragrafoelenco"/>
        <w:numPr>
          <w:ilvl w:val="0"/>
          <w:numId w:val="12"/>
        </w:numPr>
      </w:pPr>
      <w:r>
        <w:lastRenderedPageBreak/>
        <w:t xml:space="preserve">Una variazione deve avere il punto di arrivo coincidente </w:t>
      </w:r>
      <w:r w:rsidR="3C3520EB">
        <w:t>con il punto di partenza.</w:t>
      </w:r>
    </w:p>
    <w:p w14:paraId="1DCC69B0" w14:textId="2E37999A" w:rsidR="003B6DC9" w:rsidRPr="005E2E2C" w:rsidRDefault="40DCD032" w:rsidP="00550417">
      <w:pPr>
        <w:pStyle w:val="Paragrafoelenco"/>
        <w:numPr>
          <w:ilvl w:val="0"/>
          <w:numId w:val="12"/>
        </w:numPr>
      </w:pPr>
      <w:r>
        <w:t xml:space="preserve">Un’auto non può essere restituita al termine del servizio di </w:t>
      </w:r>
      <w:r w:rsidR="09E6A21B">
        <w:t xml:space="preserve">Car Sharing finché il carburante </w:t>
      </w:r>
      <w:r w:rsidR="4B7994E7">
        <w:t xml:space="preserve">finale </w:t>
      </w:r>
      <w:r w:rsidR="5C104635">
        <w:t xml:space="preserve">non è almeno il </w:t>
      </w:r>
      <w:r w:rsidR="74DB1251">
        <w:t>95% del carburante iniziale.</w:t>
      </w:r>
      <w:r w:rsidR="09E6A21B">
        <w:t xml:space="preserve"> </w:t>
      </w:r>
    </w:p>
    <w:p w14:paraId="01B456EE" w14:textId="46A44A71" w:rsidR="0053271C" w:rsidRPr="005E2E2C" w:rsidRDefault="00550417" w:rsidP="005E2E2C">
      <w:pPr>
        <w:pStyle w:val="Titolo1"/>
        <w:rPr>
          <w:b/>
          <w:i/>
          <w:color w:val="auto"/>
          <w:sz w:val="32"/>
          <w:szCs w:val="32"/>
        </w:rPr>
      </w:pPr>
      <w:bookmarkStart w:id="25" w:name="_Toc5558642"/>
      <w:r w:rsidRPr="005E2E2C">
        <w:rPr>
          <w:b/>
          <w:i/>
          <w:color w:val="auto"/>
          <w:sz w:val="32"/>
          <w:szCs w:val="32"/>
        </w:rPr>
        <w:t>Normalizzazione</w:t>
      </w:r>
      <w:bookmarkEnd w:id="25"/>
    </w:p>
    <w:p w14:paraId="42E0FC8F" w14:textId="687D1A1F" w:rsidR="00F10846" w:rsidRPr="00F10846" w:rsidRDefault="00F10846" w:rsidP="00550417">
      <w:pPr>
        <w:rPr>
          <w:szCs w:val="24"/>
        </w:rPr>
      </w:pPr>
      <w:r>
        <w:rPr>
          <w:szCs w:val="24"/>
        </w:rPr>
        <w:t xml:space="preserve">Vengono </w:t>
      </w:r>
      <w:r w:rsidR="009D7A88">
        <w:rPr>
          <w:szCs w:val="24"/>
        </w:rPr>
        <w:t>q</w:t>
      </w:r>
      <w:r>
        <w:rPr>
          <w:szCs w:val="24"/>
        </w:rPr>
        <w:t>ui riportate le dipendenze funzionali sopra identificate</w:t>
      </w:r>
      <w:r w:rsidR="00C87ECC">
        <w:rPr>
          <w:szCs w:val="24"/>
        </w:rPr>
        <w:t xml:space="preserve"> con il relativo studio della </w:t>
      </w:r>
      <w:r w:rsidR="001C3EAF">
        <w:rPr>
          <w:szCs w:val="24"/>
        </w:rPr>
        <w:t>forma normale</w:t>
      </w:r>
      <w:r w:rsidR="001A2F5B">
        <w:rPr>
          <w:szCs w:val="24"/>
        </w:rPr>
        <w:t>.</w:t>
      </w:r>
    </w:p>
    <w:p w14:paraId="25222FDD" w14:textId="77777777" w:rsidR="005B00B4" w:rsidRDefault="005B00B4" w:rsidP="005B00B4">
      <w:pPr>
        <w:rPr>
          <w:szCs w:val="24"/>
        </w:rPr>
      </w:pPr>
    </w:p>
    <w:p w14:paraId="4F40FC7C" w14:textId="2A9EB212" w:rsidR="00A62010" w:rsidRPr="00DE1884" w:rsidRDefault="00AB0D85" w:rsidP="005B00B4">
      <w:pPr>
        <w:rPr>
          <w:b/>
        </w:rPr>
      </w:pPr>
      <w:r w:rsidRPr="00DE1884">
        <w:rPr>
          <w:b/>
        </w:rPr>
        <w:t xml:space="preserve">Tabella </w:t>
      </w:r>
      <w:r w:rsidR="00B41678" w:rsidRPr="00DE1884">
        <w:rPr>
          <w:b/>
        </w:rPr>
        <w:t>UTENTE</w:t>
      </w:r>
      <w:r w:rsidR="00A62010" w:rsidRPr="7DDD3D5C">
        <w:rPr>
          <w:b/>
        </w:rPr>
        <w:t>:</w:t>
      </w:r>
    </w:p>
    <w:p w14:paraId="7E799CC9" w14:textId="26A15730" w:rsidR="00B41678" w:rsidRPr="00B41678" w:rsidRDefault="00A62010" w:rsidP="00FF50E2">
      <w:pPr>
        <w:rPr>
          <w:szCs w:val="24"/>
        </w:rPr>
      </w:pPr>
      <w:r>
        <w:t>UTENTE</w:t>
      </w:r>
      <w:r w:rsidR="00B41678" w:rsidRPr="00B41678">
        <w:t xml:space="preserve"> (</w:t>
      </w:r>
      <w:proofErr w:type="spellStart"/>
      <w:r w:rsidR="00B41678" w:rsidRPr="00B41678">
        <w:rPr>
          <w:u w:val="single"/>
        </w:rPr>
        <w:t>CodFiscale</w:t>
      </w:r>
      <w:proofErr w:type="spellEnd"/>
      <w:r w:rsidR="00B41678" w:rsidRPr="00B41678">
        <w:rPr>
          <w:u w:val="single"/>
        </w:rPr>
        <w:t>,</w:t>
      </w:r>
      <w:r w:rsidR="00B41678" w:rsidRPr="00B41678">
        <w:t xml:space="preserve"> Nome, Cognome, </w:t>
      </w:r>
      <w:proofErr w:type="spellStart"/>
      <w:r w:rsidR="00B41678" w:rsidRPr="00B41678">
        <w:t>NumeroTelefono</w:t>
      </w:r>
      <w:proofErr w:type="spellEnd"/>
      <w:r w:rsidR="00B41678" w:rsidRPr="00B41678">
        <w:t xml:space="preserve">, </w:t>
      </w:r>
      <w:proofErr w:type="spellStart"/>
      <w:r w:rsidR="00B41678" w:rsidRPr="00B41678">
        <w:t>NumeroCivico</w:t>
      </w:r>
      <w:proofErr w:type="spellEnd"/>
      <w:r w:rsidR="00B41678" w:rsidRPr="00B41678">
        <w:t>, Via</w:t>
      </w:r>
      <w:r w:rsidR="00B41678">
        <w:t xml:space="preserve">, </w:t>
      </w:r>
      <w:r w:rsidR="00B41678" w:rsidRPr="00B41678">
        <w:t>CAP,</w:t>
      </w:r>
      <w:r>
        <w:t xml:space="preserve"> </w:t>
      </w:r>
      <w:proofErr w:type="spellStart"/>
      <w:r w:rsidR="00B41678" w:rsidRPr="00B41678">
        <w:t>ValutazioneMedia</w:t>
      </w:r>
      <w:proofErr w:type="spellEnd"/>
      <w:r w:rsidR="00B41678" w:rsidRPr="00B41678">
        <w:t>)</w:t>
      </w:r>
    </w:p>
    <w:p w14:paraId="42C207CE" w14:textId="53C31CC2" w:rsidR="00A62010" w:rsidRDefault="004F2E4D" w:rsidP="00AE7259">
      <w:pPr>
        <w:pStyle w:val="Paragrafoelenco"/>
        <w:numPr>
          <w:ilvl w:val="0"/>
          <w:numId w:val="9"/>
        </w:numPr>
        <w:rPr>
          <w:szCs w:val="24"/>
        </w:rPr>
      </w:pPr>
      <w:proofErr w:type="spellStart"/>
      <w:r>
        <w:rPr>
          <w:szCs w:val="24"/>
        </w:rPr>
        <w:t>CodFiscale</w:t>
      </w:r>
      <w:proofErr w:type="spellEnd"/>
      <w:r w:rsidR="009C50CE" w:rsidRPr="009C50CE">
        <w:rPr>
          <w:rFonts w:hint="eastAsia"/>
        </w:rPr>
        <w:t xml:space="preserve"> </w:t>
      </w:r>
      <w:r w:rsidR="009C50CE" w:rsidRPr="009C50CE">
        <w:rPr>
          <w:rFonts w:hint="eastAsia"/>
          <w:szCs w:val="24"/>
        </w:rPr>
        <w:t>→</w:t>
      </w:r>
      <w:r w:rsidR="00361226" w:rsidRPr="00B41678">
        <w:rPr>
          <w:szCs w:val="24"/>
        </w:rPr>
        <w:t xml:space="preserve">Nome, Cognome, </w:t>
      </w:r>
      <w:proofErr w:type="spellStart"/>
      <w:r w:rsidR="00361226" w:rsidRPr="00B41678">
        <w:rPr>
          <w:szCs w:val="24"/>
        </w:rPr>
        <w:t>NumeroTelefono</w:t>
      </w:r>
      <w:proofErr w:type="spellEnd"/>
      <w:r w:rsidR="00361226" w:rsidRPr="00B41678">
        <w:rPr>
          <w:szCs w:val="24"/>
        </w:rPr>
        <w:t xml:space="preserve">, </w:t>
      </w:r>
      <w:proofErr w:type="spellStart"/>
      <w:r w:rsidR="00361226" w:rsidRPr="00B41678">
        <w:rPr>
          <w:szCs w:val="24"/>
        </w:rPr>
        <w:t>NumeroCivico</w:t>
      </w:r>
      <w:proofErr w:type="spellEnd"/>
      <w:r w:rsidR="00361226" w:rsidRPr="00B41678">
        <w:rPr>
          <w:szCs w:val="24"/>
        </w:rPr>
        <w:t>, Via</w:t>
      </w:r>
      <w:r w:rsidR="00361226">
        <w:rPr>
          <w:szCs w:val="24"/>
        </w:rPr>
        <w:t xml:space="preserve">, </w:t>
      </w:r>
      <w:r w:rsidR="00361226" w:rsidRPr="00B41678">
        <w:rPr>
          <w:szCs w:val="24"/>
        </w:rPr>
        <w:t>CAP,</w:t>
      </w:r>
      <w:r w:rsidR="00361226">
        <w:rPr>
          <w:szCs w:val="24"/>
        </w:rPr>
        <w:t xml:space="preserve"> </w:t>
      </w:r>
      <w:proofErr w:type="spellStart"/>
      <w:r w:rsidR="00361226" w:rsidRPr="00B41678">
        <w:rPr>
          <w:szCs w:val="24"/>
        </w:rPr>
        <w:t>ValutazioneMedia</w:t>
      </w:r>
      <w:proofErr w:type="spellEnd"/>
    </w:p>
    <w:p w14:paraId="638CF7F7" w14:textId="24FE5C12" w:rsidR="009315FD" w:rsidRPr="00361226" w:rsidRDefault="00F7148F" w:rsidP="009315FD">
      <w:pPr>
        <w:rPr>
          <w:szCs w:val="24"/>
        </w:rPr>
      </w:pPr>
      <w:r>
        <w:t xml:space="preserve">Poiché la parte sinistra è </w:t>
      </w:r>
      <w:proofErr w:type="spellStart"/>
      <w:r>
        <w:t>superchiave</w:t>
      </w:r>
      <w:proofErr w:type="spellEnd"/>
      <w:r w:rsidR="0088600D">
        <w:t>, UTENTE è in BCNF.</w:t>
      </w:r>
    </w:p>
    <w:p w14:paraId="6E41783D" w14:textId="5A5AA7C2" w:rsidR="005C3899" w:rsidRPr="005C3899" w:rsidRDefault="005C3899" w:rsidP="005C3899"/>
    <w:p w14:paraId="07AFE011" w14:textId="7F2C1CA7" w:rsidR="7D6271F3" w:rsidRDefault="7D6271F3" w:rsidP="7D6271F3">
      <w:pPr>
        <w:rPr>
          <w:b/>
          <w:bCs/>
        </w:rPr>
      </w:pPr>
      <w:r w:rsidRPr="7D6271F3">
        <w:rPr>
          <w:b/>
          <w:bCs/>
        </w:rPr>
        <w:t>Tabella ACCOUNT:</w:t>
      </w:r>
    </w:p>
    <w:p w14:paraId="1A80C5C1" w14:textId="77777777" w:rsidR="00B41678" w:rsidRDefault="00B41678" w:rsidP="00FF50E2">
      <w:pPr>
        <w:rPr>
          <w:szCs w:val="24"/>
        </w:rPr>
      </w:pPr>
      <w:r w:rsidRPr="00B41678">
        <w:t>ACCOUNT (</w:t>
      </w:r>
      <w:proofErr w:type="spellStart"/>
      <w:r w:rsidRPr="00B41678">
        <w:rPr>
          <w:u w:val="single"/>
        </w:rPr>
        <w:t>NomeUtente</w:t>
      </w:r>
      <w:proofErr w:type="spellEnd"/>
      <w:r w:rsidRPr="00B41678">
        <w:t xml:space="preserve">, Data, </w:t>
      </w:r>
      <w:proofErr w:type="spellStart"/>
      <w:r w:rsidRPr="00B41678">
        <w:t>CodFiscale</w:t>
      </w:r>
      <w:proofErr w:type="spellEnd"/>
      <w:r w:rsidRPr="00B41678">
        <w:t xml:space="preserve">, Password, </w:t>
      </w:r>
      <w:proofErr w:type="spellStart"/>
      <w:r w:rsidRPr="00B41678">
        <w:t>DomandaRiserva</w:t>
      </w:r>
      <w:proofErr w:type="spellEnd"/>
      <w:r w:rsidRPr="00B41678">
        <w:t xml:space="preserve">, </w:t>
      </w:r>
      <w:proofErr w:type="spellStart"/>
      <w:r w:rsidRPr="00B41678">
        <w:t>RispostaRiserva</w:t>
      </w:r>
      <w:proofErr w:type="spellEnd"/>
      <w:r w:rsidRPr="00B41678">
        <w:t xml:space="preserve">, Stato) </w:t>
      </w:r>
    </w:p>
    <w:p w14:paraId="39E3F5EF" w14:textId="24F85EA6" w:rsidR="006637FA" w:rsidRDefault="006637FA" w:rsidP="00AE7259">
      <w:pPr>
        <w:pStyle w:val="Paragrafoelenco"/>
        <w:numPr>
          <w:ilvl w:val="0"/>
          <w:numId w:val="9"/>
        </w:numPr>
      </w:pPr>
      <w:proofErr w:type="spellStart"/>
      <w:r w:rsidRPr="00B41678">
        <w:t>NomeUtente</w:t>
      </w:r>
      <w:proofErr w:type="spellEnd"/>
      <w:r w:rsidRPr="006637FA">
        <w:rPr>
          <w:rFonts w:hint="eastAsia"/>
        </w:rPr>
        <w:t xml:space="preserve"> </w:t>
      </w:r>
      <w:r>
        <w:rPr>
          <w:rFonts w:hint="eastAsia"/>
        </w:rPr>
        <w:t>→</w:t>
      </w:r>
      <w:r w:rsidRPr="00B41678">
        <w:t xml:space="preserve"> Data, </w:t>
      </w:r>
      <w:proofErr w:type="spellStart"/>
      <w:r w:rsidRPr="00B41678">
        <w:t>CodFiscale</w:t>
      </w:r>
      <w:proofErr w:type="spellEnd"/>
      <w:r w:rsidRPr="00B41678">
        <w:t xml:space="preserve">, Password, </w:t>
      </w:r>
      <w:proofErr w:type="spellStart"/>
      <w:r w:rsidRPr="00B41678">
        <w:t>DomandaRiserva</w:t>
      </w:r>
      <w:proofErr w:type="spellEnd"/>
      <w:r w:rsidRPr="00B41678">
        <w:t xml:space="preserve">, </w:t>
      </w:r>
      <w:proofErr w:type="spellStart"/>
      <w:r w:rsidRPr="00B41678">
        <w:t>RispostaRiserva</w:t>
      </w:r>
      <w:proofErr w:type="spellEnd"/>
      <w:r w:rsidRPr="00B41678">
        <w:t>, Stato</w:t>
      </w:r>
    </w:p>
    <w:p w14:paraId="188D37B8" w14:textId="61BF4B9F" w:rsidR="00A77064" w:rsidRDefault="00A77064" w:rsidP="00AE7259">
      <w:pPr>
        <w:pStyle w:val="Paragrafoelenco"/>
        <w:numPr>
          <w:ilvl w:val="0"/>
          <w:numId w:val="9"/>
        </w:numPr>
      </w:pPr>
      <w:proofErr w:type="spellStart"/>
      <w:r w:rsidRPr="00B41678">
        <w:t>CodFiscale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</w:t>
      </w:r>
      <w:proofErr w:type="spellStart"/>
      <w:r w:rsidRPr="00A77064">
        <w:t>NomeUtente</w:t>
      </w:r>
      <w:proofErr w:type="spellEnd"/>
      <w:r w:rsidRPr="00B41678">
        <w:t>, Data</w:t>
      </w:r>
      <w:r>
        <w:t>,</w:t>
      </w:r>
      <w:r w:rsidRPr="00B41678">
        <w:t xml:space="preserve"> Password, </w:t>
      </w:r>
      <w:proofErr w:type="spellStart"/>
      <w:r w:rsidRPr="00B41678">
        <w:t>DomandaRiserva</w:t>
      </w:r>
      <w:proofErr w:type="spellEnd"/>
      <w:r w:rsidRPr="00B41678">
        <w:t xml:space="preserve">, </w:t>
      </w:r>
      <w:proofErr w:type="spellStart"/>
      <w:r w:rsidRPr="00B41678">
        <w:t>RispostaRiserva</w:t>
      </w:r>
      <w:proofErr w:type="spellEnd"/>
      <w:r w:rsidRPr="00B41678">
        <w:t>, Stato</w:t>
      </w:r>
    </w:p>
    <w:p w14:paraId="6C21BC27" w14:textId="4453325F" w:rsidR="009967B0" w:rsidRPr="006637FA" w:rsidRDefault="006637FA" w:rsidP="00813343">
      <w:pPr>
        <w:jc w:val="both"/>
        <w:rPr>
          <w:szCs w:val="24"/>
        </w:rPr>
      </w:pPr>
      <w:r>
        <w:t xml:space="preserve">Poiché </w:t>
      </w:r>
      <w:r w:rsidR="00D55AD0">
        <w:t xml:space="preserve">la </w:t>
      </w:r>
      <w:r w:rsidR="00213E3E">
        <w:t xml:space="preserve">parte sinistra è </w:t>
      </w:r>
      <w:proofErr w:type="spellStart"/>
      <w:r w:rsidR="00213E3E">
        <w:t>superchiave</w:t>
      </w:r>
      <w:proofErr w:type="spellEnd"/>
      <w:r w:rsidR="00213E3E">
        <w:t>, ACCOUNT è in BCNF.</w:t>
      </w:r>
    </w:p>
    <w:p w14:paraId="530E6FEF" w14:textId="11B40DBF" w:rsidR="005C3899" w:rsidRPr="005C3899" w:rsidRDefault="005C3899" w:rsidP="005C3899"/>
    <w:p w14:paraId="163BB305" w14:textId="02FDBCA0" w:rsidR="7D6271F3" w:rsidRDefault="7D6271F3" w:rsidP="7D6271F3">
      <w:pPr>
        <w:rPr>
          <w:b/>
          <w:bCs/>
        </w:rPr>
      </w:pPr>
      <w:r w:rsidRPr="7D6271F3">
        <w:rPr>
          <w:b/>
          <w:bCs/>
        </w:rPr>
        <w:t>Tabella DOCUMENTO:</w:t>
      </w:r>
    </w:p>
    <w:p w14:paraId="592F44F8" w14:textId="77777777" w:rsidR="00B41678" w:rsidRDefault="00B41678" w:rsidP="00FF50E2">
      <w:pPr>
        <w:rPr>
          <w:szCs w:val="24"/>
        </w:rPr>
      </w:pPr>
      <w:r w:rsidRPr="00B41678">
        <w:t>DOCUMENTO (</w:t>
      </w:r>
      <w:r w:rsidRPr="00B41678">
        <w:rPr>
          <w:u w:val="single"/>
        </w:rPr>
        <w:t>Numero,</w:t>
      </w:r>
      <w:r w:rsidRPr="00B41678">
        <w:t xml:space="preserve"> </w:t>
      </w:r>
      <w:proofErr w:type="spellStart"/>
      <w:r w:rsidRPr="00B41678">
        <w:t>CodFiscale</w:t>
      </w:r>
      <w:proofErr w:type="spellEnd"/>
      <w:r w:rsidRPr="00B41678">
        <w:t xml:space="preserve">, Tipologia, Scadenza, </w:t>
      </w:r>
      <w:proofErr w:type="spellStart"/>
      <w:r w:rsidRPr="00B41678">
        <w:t>EnteRilascio</w:t>
      </w:r>
      <w:proofErr w:type="spellEnd"/>
      <w:r w:rsidRPr="00B41678">
        <w:t>)</w:t>
      </w:r>
    </w:p>
    <w:p w14:paraId="2EF6ED09" w14:textId="1BD63A63" w:rsidR="00ED6338" w:rsidRDefault="00ED6338" w:rsidP="00AE7259">
      <w:pPr>
        <w:pStyle w:val="Paragrafoelenco"/>
        <w:numPr>
          <w:ilvl w:val="0"/>
          <w:numId w:val="9"/>
        </w:numPr>
      </w:pPr>
      <w:r w:rsidRPr="00B41678">
        <w:t>Numero</w:t>
      </w:r>
      <w:r w:rsidR="006E40F2" w:rsidRPr="006E40F2">
        <w:rPr>
          <w:rFonts w:hint="eastAsia"/>
        </w:rPr>
        <w:t xml:space="preserve"> </w:t>
      </w:r>
      <w:r w:rsidR="006E40F2">
        <w:rPr>
          <w:rFonts w:hint="eastAsia"/>
        </w:rPr>
        <w:t>→</w:t>
      </w:r>
      <w:r w:rsidR="006E40F2" w:rsidRPr="1AD65319">
        <w:rPr>
          <w:u w:val="single"/>
        </w:rPr>
        <w:t xml:space="preserve"> </w:t>
      </w:r>
      <w:proofErr w:type="spellStart"/>
      <w:r w:rsidRPr="00B41678">
        <w:t>CodFiscale</w:t>
      </w:r>
      <w:proofErr w:type="spellEnd"/>
      <w:r w:rsidRPr="00B41678">
        <w:t xml:space="preserve">, Tipologia, Scadenza, </w:t>
      </w:r>
      <w:proofErr w:type="spellStart"/>
      <w:r w:rsidRPr="00B41678">
        <w:t>EnteRilascio</w:t>
      </w:r>
      <w:proofErr w:type="spellEnd"/>
    </w:p>
    <w:p w14:paraId="57D868EC" w14:textId="4DBCC28A" w:rsidR="009967B0" w:rsidRPr="009967B0" w:rsidRDefault="00BA6779" w:rsidP="009967B0">
      <w:pPr>
        <w:rPr>
          <w:szCs w:val="24"/>
        </w:rPr>
      </w:pPr>
      <w:r w:rsidRPr="00847870">
        <w:t xml:space="preserve">Poiché la parte sinistra è </w:t>
      </w:r>
      <w:proofErr w:type="spellStart"/>
      <w:r w:rsidRPr="00847870">
        <w:t>superchiave</w:t>
      </w:r>
      <w:proofErr w:type="spellEnd"/>
      <w:r w:rsidRPr="00847870">
        <w:t>, DOCUMENTO è in BCNF.</w:t>
      </w:r>
    </w:p>
    <w:p w14:paraId="1294749F" w14:textId="48E138C6" w:rsidR="005C3899" w:rsidRPr="005C3899" w:rsidRDefault="005C3899" w:rsidP="005C3899"/>
    <w:p w14:paraId="6980A9AB" w14:textId="55FD72E8" w:rsidR="7D6271F3" w:rsidRDefault="7D6271F3" w:rsidP="7D6271F3">
      <w:pPr>
        <w:rPr>
          <w:b/>
          <w:bCs/>
        </w:rPr>
      </w:pPr>
      <w:r w:rsidRPr="7D6271F3">
        <w:rPr>
          <w:b/>
          <w:bCs/>
        </w:rPr>
        <w:t>Tabella FRUITORE:</w:t>
      </w:r>
    </w:p>
    <w:p w14:paraId="0575BF5B" w14:textId="77777777" w:rsidR="00B41678" w:rsidRDefault="00B41678" w:rsidP="7DDD3D5C">
      <w:pPr>
        <w:rPr>
          <w:szCs w:val="24"/>
        </w:rPr>
      </w:pPr>
      <w:r w:rsidRPr="00B41678">
        <w:lastRenderedPageBreak/>
        <w:t>FRUITORE (</w:t>
      </w:r>
      <w:proofErr w:type="spellStart"/>
      <w:r w:rsidRPr="00B41678">
        <w:rPr>
          <w:u w:val="single"/>
        </w:rPr>
        <w:t>CodiceFruitore</w:t>
      </w:r>
      <w:proofErr w:type="spellEnd"/>
      <w:r w:rsidRPr="00B41678">
        <w:t xml:space="preserve">, </w:t>
      </w:r>
      <w:proofErr w:type="spellStart"/>
      <w:r w:rsidRPr="00B41678">
        <w:t>CodFiscale</w:t>
      </w:r>
      <w:proofErr w:type="spellEnd"/>
      <w:r w:rsidRPr="00B41678">
        <w:t>)</w:t>
      </w:r>
    </w:p>
    <w:p w14:paraId="14610CEC" w14:textId="66DE8DB1" w:rsidR="00E62D2F" w:rsidRDefault="00E62D2F" w:rsidP="00AE7259">
      <w:pPr>
        <w:pStyle w:val="Paragrafoelenco"/>
        <w:numPr>
          <w:ilvl w:val="0"/>
          <w:numId w:val="9"/>
        </w:numPr>
      </w:pPr>
      <w:proofErr w:type="spellStart"/>
      <w:r w:rsidRPr="00B41678">
        <w:t>CodiceFruitore</w:t>
      </w:r>
      <w:proofErr w:type="spellEnd"/>
      <w:r w:rsidR="000B3320">
        <w:t xml:space="preserve"> </w:t>
      </w:r>
      <w:r w:rsidR="000B3320">
        <w:rPr>
          <w:rFonts w:hint="eastAsia"/>
        </w:rPr>
        <w:t>→</w:t>
      </w:r>
      <w:r w:rsidR="000B3320">
        <w:t xml:space="preserve"> </w:t>
      </w:r>
      <w:proofErr w:type="spellStart"/>
      <w:r w:rsidRPr="00B41678">
        <w:t>CodFiscale</w:t>
      </w:r>
      <w:proofErr w:type="spellEnd"/>
    </w:p>
    <w:p w14:paraId="1A4CBD6F" w14:textId="7F81B29A" w:rsidR="00440A98" w:rsidRPr="005A6F44" w:rsidRDefault="00440A98" w:rsidP="00AE7259">
      <w:pPr>
        <w:pStyle w:val="Paragrafoelenco"/>
        <w:numPr>
          <w:ilvl w:val="0"/>
          <w:numId w:val="9"/>
        </w:numPr>
        <w:rPr>
          <w:u w:val="single"/>
        </w:rPr>
      </w:pPr>
      <w:proofErr w:type="spellStart"/>
      <w:r>
        <w:rPr>
          <w:rFonts w:hint="eastAsia"/>
        </w:rPr>
        <w:t>C</w:t>
      </w:r>
      <w:r w:rsidR="00D844DD">
        <w:t>odFiscale</w:t>
      </w:r>
      <w:proofErr w:type="spellEnd"/>
      <w:r w:rsidR="00D844DD" w:rsidRPr="00D844DD">
        <w:rPr>
          <w:rFonts w:hint="eastAsia"/>
        </w:rPr>
        <w:t xml:space="preserve"> </w:t>
      </w:r>
      <w:r w:rsidR="00D844DD">
        <w:rPr>
          <w:rFonts w:hint="eastAsia"/>
        </w:rPr>
        <w:t>→</w:t>
      </w:r>
      <w:r w:rsidR="00D844DD">
        <w:rPr>
          <w:rFonts w:hint="eastAsia"/>
        </w:rPr>
        <w:t xml:space="preserve"> </w:t>
      </w:r>
      <w:proofErr w:type="spellStart"/>
      <w:r w:rsidR="00D844DD">
        <w:t>CodiceFruitore</w:t>
      </w:r>
      <w:proofErr w:type="spellEnd"/>
    </w:p>
    <w:p w14:paraId="3DD434F3" w14:textId="21A2B4CD" w:rsidR="005A6F44" w:rsidRPr="005A6F44" w:rsidRDefault="005A6F44" w:rsidP="7DDD3D5C">
      <w:pPr>
        <w:rPr>
          <w:u w:val="single"/>
        </w:rPr>
      </w:pPr>
      <w:r w:rsidRPr="005A6F44">
        <w:t xml:space="preserve">Poiché la parte sinistra è </w:t>
      </w:r>
      <w:proofErr w:type="spellStart"/>
      <w:r w:rsidRPr="005A6F44">
        <w:t>superchiave</w:t>
      </w:r>
      <w:proofErr w:type="spellEnd"/>
      <w:r w:rsidRPr="005A6F44">
        <w:t xml:space="preserve">, </w:t>
      </w:r>
      <w:r>
        <w:t>FRUI</w:t>
      </w:r>
      <w:r w:rsidR="00BC279A">
        <w:t>TORE</w:t>
      </w:r>
      <w:r w:rsidRPr="005A6F44">
        <w:t xml:space="preserve"> è in BCNF.</w:t>
      </w:r>
    </w:p>
    <w:p w14:paraId="266B48FB" w14:textId="4DED6DD3" w:rsidR="005C3899" w:rsidRPr="005C3899" w:rsidRDefault="005C3899" w:rsidP="005C3899"/>
    <w:p w14:paraId="01B2AC6C" w14:textId="17E08CC3" w:rsidR="7D6271F3" w:rsidRDefault="7D6271F3" w:rsidP="7D6271F3">
      <w:pPr>
        <w:rPr>
          <w:b/>
          <w:bCs/>
        </w:rPr>
      </w:pPr>
      <w:r w:rsidRPr="7D6271F3">
        <w:rPr>
          <w:b/>
          <w:bCs/>
        </w:rPr>
        <w:t>Tabella PROPONENTE:</w:t>
      </w:r>
    </w:p>
    <w:p w14:paraId="113AB0B2" w14:textId="77777777" w:rsidR="00B41678" w:rsidRDefault="00B41678" w:rsidP="7DDD3D5C">
      <w:pPr>
        <w:rPr>
          <w:szCs w:val="24"/>
        </w:rPr>
      </w:pPr>
      <w:r w:rsidRPr="00B41678">
        <w:t>PROPONENTE (</w:t>
      </w:r>
      <w:proofErr w:type="spellStart"/>
      <w:r w:rsidRPr="00B41678">
        <w:rPr>
          <w:u w:val="single"/>
        </w:rPr>
        <w:t>CodiceProponente</w:t>
      </w:r>
      <w:proofErr w:type="spellEnd"/>
      <w:r w:rsidRPr="00B41678">
        <w:t xml:space="preserve">, </w:t>
      </w:r>
      <w:proofErr w:type="spellStart"/>
      <w:r w:rsidRPr="00B41678">
        <w:t>CodFiscale</w:t>
      </w:r>
      <w:proofErr w:type="spellEnd"/>
      <w:r w:rsidRPr="00B41678">
        <w:t>)</w:t>
      </w:r>
    </w:p>
    <w:p w14:paraId="5C78DBDD" w14:textId="0DEF3224" w:rsidR="00BC279A" w:rsidRDefault="00BC279A" w:rsidP="00AE7259">
      <w:pPr>
        <w:pStyle w:val="Paragrafoelenco"/>
        <w:numPr>
          <w:ilvl w:val="0"/>
          <w:numId w:val="10"/>
        </w:numPr>
      </w:pPr>
      <w:proofErr w:type="spellStart"/>
      <w:r w:rsidRPr="00B41678">
        <w:t>CodiceProponente</w:t>
      </w:r>
      <w:proofErr w:type="spellEnd"/>
      <w:r w:rsidR="004263C6" w:rsidRPr="004263C6">
        <w:rPr>
          <w:rFonts w:hint="eastAsia"/>
        </w:rPr>
        <w:t xml:space="preserve"> </w:t>
      </w:r>
      <w:r w:rsidR="004263C6">
        <w:rPr>
          <w:rFonts w:hint="eastAsia"/>
        </w:rPr>
        <w:t>→</w:t>
      </w:r>
      <w:r w:rsidRPr="00B41678">
        <w:t xml:space="preserve"> </w:t>
      </w:r>
      <w:proofErr w:type="spellStart"/>
      <w:r w:rsidRPr="00B41678">
        <w:t>CodFiscale</w:t>
      </w:r>
      <w:proofErr w:type="spellEnd"/>
    </w:p>
    <w:p w14:paraId="2D50B6C5" w14:textId="718686F0" w:rsidR="006277C8" w:rsidRDefault="004A2182" w:rsidP="00AE7259">
      <w:pPr>
        <w:pStyle w:val="Paragrafoelenco"/>
        <w:numPr>
          <w:ilvl w:val="0"/>
          <w:numId w:val="10"/>
        </w:numPr>
      </w:pPr>
      <w:proofErr w:type="spellStart"/>
      <w:r>
        <w:t>CodFiscale</w:t>
      </w:r>
      <w:proofErr w:type="spellEnd"/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CodiceProponente</w:t>
      </w:r>
      <w:proofErr w:type="spellEnd"/>
    </w:p>
    <w:p w14:paraId="598E252D" w14:textId="160CF78E" w:rsidR="003D1878" w:rsidRPr="004A2182" w:rsidRDefault="008C4AC2" w:rsidP="003D1878">
      <w:pPr>
        <w:rPr>
          <w:szCs w:val="24"/>
        </w:rPr>
      </w:pPr>
      <w:r w:rsidRPr="003B507E">
        <w:t xml:space="preserve">Poiché la parte sinistra è </w:t>
      </w:r>
      <w:proofErr w:type="spellStart"/>
      <w:r w:rsidRPr="003B507E">
        <w:t>superchiave</w:t>
      </w:r>
      <w:proofErr w:type="spellEnd"/>
      <w:r w:rsidRPr="003B507E">
        <w:t>, PROPONENTE è in BCNF.</w:t>
      </w:r>
    </w:p>
    <w:p w14:paraId="35C8706A" w14:textId="025850A9" w:rsidR="00BC0F2E" w:rsidRPr="00BC0F2E" w:rsidRDefault="00BC0F2E" w:rsidP="00BC0F2E"/>
    <w:p w14:paraId="7562C85B" w14:textId="61819F67" w:rsidR="7D6271F3" w:rsidRDefault="7D6271F3" w:rsidP="7D6271F3">
      <w:pPr>
        <w:rPr>
          <w:b/>
          <w:bCs/>
        </w:rPr>
      </w:pPr>
      <w:r w:rsidRPr="7D6271F3">
        <w:rPr>
          <w:b/>
          <w:bCs/>
        </w:rPr>
        <w:t xml:space="preserve">Tabella </w:t>
      </w:r>
      <w:r w:rsidR="560D41CB" w:rsidRPr="560D41CB">
        <w:rPr>
          <w:b/>
          <w:bCs/>
        </w:rPr>
        <w:t>VALUTAZIONE</w:t>
      </w:r>
      <w:r w:rsidRPr="7D6271F3">
        <w:rPr>
          <w:b/>
          <w:bCs/>
        </w:rPr>
        <w:t>:</w:t>
      </w:r>
    </w:p>
    <w:p w14:paraId="13995DB4" w14:textId="77777777" w:rsidR="00B41678" w:rsidRDefault="00B41678" w:rsidP="7DDD3D5C">
      <w:pPr>
        <w:rPr>
          <w:szCs w:val="24"/>
        </w:rPr>
      </w:pPr>
      <w:r w:rsidRPr="00B41678">
        <w:t>VALUTAZIONE (</w:t>
      </w:r>
      <w:r w:rsidRPr="00B41678">
        <w:rPr>
          <w:u w:val="single"/>
        </w:rPr>
        <w:t>Codice</w:t>
      </w:r>
      <w:r w:rsidRPr="00B41678">
        <w:t xml:space="preserve">, </w:t>
      </w:r>
      <w:proofErr w:type="spellStart"/>
      <w:r w:rsidRPr="00B41678">
        <w:t>CodiceTragitto</w:t>
      </w:r>
      <w:proofErr w:type="spellEnd"/>
      <w:r w:rsidRPr="00B41678">
        <w:t xml:space="preserve">, </w:t>
      </w:r>
      <w:proofErr w:type="spellStart"/>
      <w:r w:rsidRPr="00B41678">
        <w:t>CodFiscale</w:t>
      </w:r>
      <w:proofErr w:type="spellEnd"/>
      <w:r w:rsidRPr="00B41678">
        <w:t xml:space="preserve">, </w:t>
      </w:r>
      <w:proofErr w:type="spellStart"/>
      <w:r w:rsidRPr="00B41678">
        <w:t>TestoValutazione</w:t>
      </w:r>
      <w:proofErr w:type="spellEnd"/>
      <w:r w:rsidRPr="00B41678">
        <w:t xml:space="preserve">, Comportamento, </w:t>
      </w:r>
      <w:proofErr w:type="spellStart"/>
      <w:r w:rsidRPr="00B41678">
        <w:t>Serieta</w:t>
      </w:r>
      <w:proofErr w:type="spellEnd"/>
      <w:r w:rsidRPr="00B41678">
        <w:t xml:space="preserve">, </w:t>
      </w:r>
      <w:proofErr w:type="spellStart"/>
      <w:r w:rsidRPr="00B41678">
        <w:t>PiacereViaggio</w:t>
      </w:r>
      <w:proofErr w:type="spellEnd"/>
      <w:r w:rsidRPr="00B41678">
        <w:t xml:space="preserve">, </w:t>
      </w:r>
      <w:proofErr w:type="spellStart"/>
      <w:r w:rsidRPr="00B41678">
        <w:t>GiudizioPersona</w:t>
      </w:r>
      <w:proofErr w:type="spellEnd"/>
      <w:r w:rsidRPr="00B41678">
        <w:t>, Ruolo, Valutato)</w:t>
      </w:r>
    </w:p>
    <w:p w14:paraId="72865899" w14:textId="428CEFE7" w:rsidR="003B507E" w:rsidRDefault="003B507E" w:rsidP="00AE7259">
      <w:pPr>
        <w:pStyle w:val="Paragrafoelenco"/>
        <w:numPr>
          <w:ilvl w:val="0"/>
          <w:numId w:val="11"/>
        </w:numPr>
      </w:pPr>
      <w:r w:rsidRPr="00B41678">
        <w:t xml:space="preserve">Codice </w:t>
      </w:r>
      <w:r>
        <w:rPr>
          <w:rFonts w:hint="eastAsia"/>
        </w:rPr>
        <w:t>→</w:t>
      </w:r>
      <w:r>
        <w:t xml:space="preserve"> </w:t>
      </w:r>
      <w:proofErr w:type="spellStart"/>
      <w:r w:rsidRPr="00B41678">
        <w:t>CodiceTragitto</w:t>
      </w:r>
      <w:proofErr w:type="spellEnd"/>
      <w:r w:rsidRPr="00B41678">
        <w:t xml:space="preserve">, </w:t>
      </w:r>
      <w:proofErr w:type="spellStart"/>
      <w:r w:rsidRPr="00B41678">
        <w:t>CodFiscale</w:t>
      </w:r>
      <w:proofErr w:type="spellEnd"/>
      <w:r w:rsidRPr="00B41678">
        <w:t xml:space="preserve">, </w:t>
      </w:r>
      <w:proofErr w:type="spellStart"/>
      <w:r w:rsidRPr="00B41678">
        <w:t>TestoValutazione</w:t>
      </w:r>
      <w:proofErr w:type="spellEnd"/>
      <w:r w:rsidRPr="00B41678">
        <w:t xml:space="preserve">, Comportamento, </w:t>
      </w:r>
      <w:proofErr w:type="spellStart"/>
      <w:r w:rsidRPr="00B41678">
        <w:t>Serieta</w:t>
      </w:r>
      <w:proofErr w:type="spellEnd"/>
      <w:r w:rsidRPr="00B41678">
        <w:t xml:space="preserve">, </w:t>
      </w:r>
      <w:proofErr w:type="spellStart"/>
      <w:r w:rsidRPr="00B41678">
        <w:t>PiacereViaggio</w:t>
      </w:r>
      <w:proofErr w:type="spellEnd"/>
      <w:r w:rsidRPr="00B41678">
        <w:t xml:space="preserve">, </w:t>
      </w:r>
      <w:proofErr w:type="spellStart"/>
      <w:r w:rsidRPr="00B41678">
        <w:t>GiudizioPersona</w:t>
      </w:r>
      <w:proofErr w:type="spellEnd"/>
      <w:r w:rsidRPr="00B41678">
        <w:t>, Ruolo, Valutato</w:t>
      </w:r>
    </w:p>
    <w:p w14:paraId="23E514E5" w14:textId="61819F67" w:rsidR="003B507E" w:rsidRPr="003B507E" w:rsidRDefault="003B507E" w:rsidP="7DDD3D5C">
      <w:pPr>
        <w:rPr>
          <w:szCs w:val="24"/>
        </w:rPr>
      </w:pPr>
      <w:r w:rsidRPr="003B507E">
        <w:t xml:space="preserve">Poiché la parte sinistra è </w:t>
      </w:r>
      <w:proofErr w:type="spellStart"/>
      <w:r w:rsidRPr="003B507E">
        <w:t>superchiave</w:t>
      </w:r>
      <w:proofErr w:type="spellEnd"/>
      <w:r w:rsidRPr="003B507E">
        <w:t xml:space="preserve">, </w:t>
      </w:r>
      <w:r>
        <w:t>VALUTAZIONE</w:t>
      </w:r>
      <w:r w:rsidRPr="003B507E">
        <w:t xml:space="preserve"> è in BCNF.</w:t>
      </w:r>
    </w:p>
    <w:p w14:paraId="0F60D640" w14:textId="65A33EA3" w:rsidR="560D41CB" w:rsidRDefault="560D41CB" w:rsidP="560D41CB">
      <w:pPr>
        <w:rPr>
          <w:b/>
          <w:bCs/>
        </w:rPr>
      </w:pPr>
    </w:p>
    <w:p w14:paraId="2D65E1A8" w14:textId="537F5030" w:rsidR="560D41CB" w:rsidRDefault="560D41CB" w:rsidP="560D41CB">
      <w:pPr>
        <w:rPr>
          <w:b/>
          <w:bCs/>
        </w:rPr>
      </w:pPr>
      <w:r w:rsidRPr="560D41CB">
        <w:rPr>
          <w:b/>
          <w:bCs/>
        </w:rPr>
        <w:t>Tabella AUTOVETTURA:</w:t>
      </w:r>
    </w:p>
    <w:p w14:paraId="7DAC8F57" w14:textId="0D579701" w:rsidR="00B41678" w:rsidRDefault="00B41678" w:rsidP="7DDD3D5C">
      <w:pPr>
        <w:rPr>
          <w:szCs w:val="24"/>
        </w:rPr>
      </w:pPr>
      <w:r w:rsidRPr="00B41678">
        <w:t>AUTOVETTURA (</w:t>
      </w:r>
      <w:r w:rsidRPr="00B41678">
        <w:rPr>
          <w:u w:val="single"/>
        </w:rPr>
        <w:t>Targa</w:t>
      </w:r>
      <w:r w:rsidRPr="00B41678">
        <w:t xml:space="preserve">, </w:t>
      </w:r>
      <w:proofErr w:type="spellStart"/>
      <w:r w:rsidRPr="00B41678">
        <w:t>CodiceProponente</w:t>
      </w:r>
      <w:proofErr w:type="spellEnd"/>
      <w:r w:rsidRPr="00B41678">
        <w:t xml:space="preserve">, </w:t>
      </w:r>
      <w:proofErr w:type="spellStart"/>
      <w:r w:rsidRPr="00B41678">
        <w:t>AnnoImmatricolazione</w:t>
      </w:r>
      <w:proofErr w:type="spellEnd"/>
      <w:r w:rsidRPr="00B41678">
        <w:t xml:space="preserve">, </w:t>
      </w:r>
      <w:proofErr w:type="spellStart"/>
      <w:r w:rsidRPr="00B41678">
        <w:t>CostoOperativo</w:t>
      </w:r>
      <w:proofErr w:type="spellEnd"/>
      <w:r w:rsidRPr="00B41678">
        <w:t xml:space="preserve">, </w:t>
      </w:r>
      <w:proofErr w:type="spellStart"/>
      <w:r w:rsidRPr="00B41678">
        <w:t>CostoUsura</w:t>
      </w:r>
      <w:proofErr w:type="spellEnd"/>
      <w:r w:rsidRPr="00B41678">
        <w:t xml:space="preserve">, </w:t>
      </w:r>
      <w:proofErr w:type="spellStart"/>
      <w:r w:rsidRPr="00B41678">
        <w:t>CostoExtra</w:t>
      </w:r>
      <w:proofErr w:type="spellEnd"/>
      <w:r w:rsidRPr="00B41678">
        <w:t xml:space="preserve">, </w:t>
      </w:r>
      <w:proofErr w:type="spellStart"/>
      <w:r w:rsidRPr="00B41678">
        <w:t>ChilometriPercorsi</w:t>
      </w:r>
      <w:proofErr w:type="spellEnd"/>
      <w:r w:rsidRPr="00B41678">
        <w:t xml:space="preserve">, </w:t>
      </w:r>
      <w:proofErr w:type="spellStart"/>
      <w:r w:rsidRPr="00B41678">
        <w:t>Disponibilita</w:t>
      </w:r>
      <w:proofErr w:type="spellEnd"/>
      <w:r w:rsidRPr="00B41678">
        <w:t xml:space="preserve">, </w:t>
      </w:r>
      <w:proofErr w:type="spellStart"/>
      <w:r w:rsidRPr="00B41678">
        <w:t>CarburanteDisponibile</w:t>
      </w:r>
      <w:proofErr w:type="spellEnd"/>
      <w:r w:rsidRPr="00B41678">
        <w:t xml:space="preserve">, </w:t>
      </w:r>
      <w:proofErr w:type="spellStart"/>
      <w:r w:rsidRPr="00B41678">
        <w:t>NomeModello</w:t>
      </w:r>
      <w:proofErr w:type="spellEnd"/>
      <w:r w:rsidRPr="00B41678">
        <w:t>)</w:t>
      </w:r>
    </w:p>
    <w:p w14:paraId="62EA339E" w14:textId="0D579701" w:rsidR="008D1EAF" w:rsidRDefault="008D1EAF" w:rsidP="00AE7259">
      <w:pPr>
        <w:pStyle w:val="Paragrafoelenco"/>
        <w:numPr>
          <w:ilvl w:val="0"/>
          <w:numId w:val="11"/>
        </w:numPr>
      </w:pPr>
      <w:r w:rsidRPr="00B41678">
        <w:t>Targa</w:t>
      </w:r>
      <w:r w:rsidRPr="008D1EAF">
        <w:rPr>
          <w:rFonts w:hint="eastAsia"/>
        </w:rPr>
        <w:t xml:space="preserve"> </w:t>
      </w:r>
      <w:r>
        <w:rPr>
          <w:rFonts w:hint="eastAsia"/>
        </w:rPr>
        <w:t>→</w:t>
      </w:r>
      <w:r w:rsidRPr="00B41678">
        <w:t xml:space="preserve"> </w:t>
      </w:r>
      <w:proofErr w:type="spellStart"/>
      <w:r w:rsidRPr="00B41678">
        <w:t>CodiceProponente</w:t>
      </w:r>
      <w:proofErr w:type="spellEnd"/>
      <w:r w:rsidRPr="00B41678">
        <w:t xml:space="preserve">, </w:t>
      </w:r>
      <w:proofErr w:type="spellStart"/>
      <w:r w:rsidRPr="00B41678">
        <w:t>AnnoImmatricolazione</w:t>
      </w:r>
      <w:proofErr w:type="spellEnd"/>
      <w:r w:rsidRPr="00B41678">
        <w:t xml:space="preserve">, </w:t>
      </w:r>
      <w:proofErr w:type="spellStart"/>
      <w:r w:rsidRPr="00B41678">
        <w:t>CostoOperativo</w:t>
      </w:r>
      <w:proofErr w:type="spellEnd"/>
      <w:r w:rsidRPr="00B41678">
        <w:t xml:space="preserve">, </w:t>
      </w:r>
      <w:proofErr w:type="spellStart"/>
      <w:r w:rsidRPr="00B41678">
        <w:t>CostoUsura</w:t>
      </w:r>
      <w:proofErr w:type="spellEnd"/>
      <w:r w:rsidRPr="00B41678">
        <w:t xml:space="preserve">, </w:t>
      </w:r>
      <w:proofErr w:type="spellStart"/>
      <w:r w:rsidRPr="00B41678">
        <w:t>CostoExtra</w:t>
      </w:r>
      <w:proofErr w:type="spellEnd"/>
      <w:r w:rsidRPr="00B41678">
        <w:t xml:space="preserve">, </w:t>
      </w:r>
      <w:proofErr w:type="spellStart"/>
      <w:r w:rsidRPr="00B41678">
        <w:t>ChilometriPercorsi</w:t>
      </w:r>
      <w:proofErr w:type="spellEnd"/>
      <w:r w:rsidRPr="00B41678">
        <w:t xml:space="preserve">, </w:t>
      </w:r>
      <w:proofErr w:type="spellStart"/>
      <w:r w:rsidRPr="00B41678">
        <w:t>Disponibilita</w:t>
      </w:r>
      <w:proofErr w:type="spellEnd"/>
      <w:r w:rsidRPr="00B41678">
        <w:t xml:space="preserve">, </w:t>
      </w:r>
      <w:proofErr w:type="spellStart"/>
      <w:r w:rsidRPr="00B41678">
        <w:t>CarburanteDisponibile</w:t>
      </w:r>
      <w:proofErr w:type="spellEnd"/>
      <w:r w:rsidRPr="00B41678">
        <w:t xml:space="preserve">, </w:t>
      </w:r>
      <w:proofErr w:type="spellStart"/>
      <w:r w:rsidRPr="00B41678">
        <w:t>NomeModello</w:t>
      </w:r>
      <w:proofErr w:type="spellEnd"/>
    </w:p>
    <w:p w14:paraId="1AA89887" w14:textId="160CF78E" w:rsidR="005C3899" w:rsidRPr="008D1EAF" w:rsidRDefault="008D1EAF" w:rsidP="005C3899">
      <w:pPr>
        <w:rPr>
          <w:szCs w:val="24"/>
        </w:rPr>
      </w:pPr>
      <w:r w:rsidRPr="008D1EAF">
        <w:t xml:space="preserve">Poiché la parte sinistra è </w:t>
      </w:r>
      <w:proofErr w:type="spellStart"/>
      <w:r w:rsidRPr="008D1EAF">
        <w:t>superchiave</w:t>
      </w:r>
      <w:proofErr w:type="spellEnd"/>
      <w:r w:rsidRPr="008D1EAF">
        <w:t>, AUTOVETTURA è in BCNF.</w:t>
      </w:r>
    </w:p>
    <w:p w14:paraId="13ED54C1" w14:textId="7704CFA5" w:rsidR="00BC0F2E" w:rsidRPr="00BC0F2E" w:rsidRDefault="00BC0F2E" w:rsidP="00BC0F2E"/>
    <w:p w14:paraId="445C4DF7" w14:textId="7E02CAAB" w:rsidR="560D41CB" w:rsidRDefault="560D41CB" w:rsidP="560D41CB">
      <w:pPr>
        <w:rPr>
          <w:b/>
          <w:bCs/>
        </w:rPr>
      </w:pPr>
      <w:r w:rsidRPr="560D41CB">
        <w:rPr>
          <w:b/>
          <w:bCs/>
        </w:rPr>
        <w:t>Tabella OPTIONAL:</w:t>
      </w:r>
    </w:p>
    <w:p w14:paraId="6003EB59" w14:textId="77777777" w:rsidR="00B41678" w:rsidRDefault="00B41678" w:rsidP="7DDD3D5C">
      <w:pPr>
        <w:rPr>
          <w:szCs w:val="24"/>
        </w:rPr>
      </w:pPr>
      <w:r w:rsidRPr="00B41678">
        <w:t>OPTIONAL (</w:t>
      </w:r>
      <w:r w:rsidRPr="00B41678">
        <w:rPr>
          <w:u w:val="single"/>
        </w:rPr>
        <w:t>Targa</w:t>
      </w:r>
      <w:r w:rsidRPr="00B41678">
        <w:t xml:space="preserve">, </w:t>
      </w:r>
      <w:proofErr w:type="spellStart"/>
      <w:r w:rsidRPr="00B41678">
        <w:t>Connettivita</w:t>
      </w:r>
      <w:proofErr w:type="spellEnd"/>
      <w:r w:rsidRPr="00B41678">
        <w:t xml:space="preserve">, Tavolini, </w:t>
      </w:r>
      <w:proofErr w:type="spellStart"/>
      <w:r w:rsidRPr="00B41678">
        <w:t>TettoVetro</w:t>
      </w:r>
      <w:proofErr w:type="spellEnd"/>
      <w:r w:rsidRPr="00B41678">
        <w:t xml:space="preserve">, </w:t>
      </w:r>
      <w:proofErr w:type="spellStart"/>
      <w:r w:rsidRPr="00B41678">
        <w:t>DimensioneBagagliaio</w:t>
      </w:r>
      <w:proofErr w:type="spellEnd"/>
      <w:r w:rsidRPr="00B41678">
        <w:t xml:space="preserve">, </w:t>
      </w:r>
      <w:proofErr w:type="spellStart"/>
      <w:r w:rsidRPr="00B41678">
        <w:t>RumoreAbitacolo</w:t>
      </w:r>
      <w:proofErr w:type="spellEnd"/>
      <w:r w:rsidRPr="00B41678">
        <w:t>)</w:t>
      </w:r>
    </w:p>
    <w:p w14:paraId="1621E4BA" w14:textId="1D64EE62" w:rsidR="001E6843" w:rsidRDefault="001E6843" w:rsidP="00AE7259">
      <w:pPr>
        <w:pStyle w:val="Paragrafoelenco"/>
        <w:numPr>
          <w:ilvl w:val="0"/>
          <w:numId w:val="11"/>
        </w:numPr>
      </w:pPr>
      <w:r w:rsidRPr="001E6843">
        <w:lastRenderedPageBreak/>
        <w:t>Targa</w:t>
      </w:r>
      <w:r w:rsidR="004C2434" w:rsidRPr="004C2434">
        <w:rPr>
          <w:rFonts w:hint="eastAsia"/>
        </w:rPr>
        <w:t xml:space="preserve"> </w:t>
      </w:r>
      <w:r w:rsidR="004C2434">
        <w:rPr>
          <w:rFonts w:hint="eastAsia"/>
        </w:rPr>
        <w:t>→</w:t>
      </w:r>
      <w:r w:rsidRPr="001E6843">
        <w:t xml:space="preserve"> </w:t>
      </w:r>
      <w:proofErr w:type="spellStart"/>
      <w:r w:rsidRPr="001E6843">
        <w:t>Connettivita</w:t>
      </w:r>
      <w:proofErr w:type="spellEnd"/>
      <w:r w:rsidRPr="001E6843">
        <w:t xml:space="preserve">, Tavolini, </w:t>
      </w:r>
      <w:proofErr w:type="spellStart"/>
      <w:r w:rsidRPr="001E6843">
        <w:t>TettoVetro</w:t>
      </w:r>
      <w:proofErr w:type="spellEnd"/>
      <w:r w:rsidRPr="001E6843">
        <w:t xml:space="preserve">, </w:t>
      </w:r>
      <w:proofErr w:type="spellStart"/>
      <w:r w:rsidRPr="001E6843">
        <w:t>DimensioneBagagliaio</w:t>
      </w:r>
      <w:proofErr w:type="spellEnd"/>
      <w:r w:rsidRPr="001E6843">
        <w:t xml:space="preserve">, </w:t>
      </w:r>
      <w:proofErr w:type="spellStart"/>
      <w:r w:rsidRPr="001E6843">
        <w:t>RumoreAbitacolo</w:t>
      </w:r>
      <w:proofErr w:type="spellEnd"/>
    </w:p>
    <w:p w14:paraId="305E9248" w14:textId="160CF78E" w:rsidR="00BC0F2E" w:rsidRPr="004C2434" w:rsidRDefault="00C63A06" w:rsidP="00BC0F2E">
      <w:pPr>
        <w:rPr>
          <w:szCs w:val="24"/>
        </w:rPr>
      </w:pPr>
      <w:r w:rsidRPr="00C35922">
        <w:t xml:space="preserve">Poiché la parte sinistra è </w:t>
      </w:r>
      <w:proofErr w:type="spellStart"/>
      <w:r w:rsidRPr="00C35922">
        <w:t>superchiave</w:t>
      </w:r>
      <w:proofErr w:type="spellEnd"/>
      <w:r w:rsidRPr="00C35922">
        <w:t>, OPTIONAL è in BCNF.</w:t>
      </w:r>
    </w:p>
    <w:p w14:paraId="507907D5" w14:textId="280571E5" w:rsidR="00EA68DD" w:rsidRPr="00EA68DD" w:rsidRDefault="00EA68DD" w:rsidP="00EA68DD"/>
    <w:p w14:paraId="1EBD3D61" w14:textId="04D31DF7" w:rsidR="794A789D" w:rsidRDefault="33B3978A" w:rsidP="33B3978A">
      <w:pPr>
        <w:rPr>
          <w:b/>
          <w:bCs/>
        </w:rPr>
      </w:pPr>
      <w:r w:rsidRPr="33B3978A">
        <w:rPr>
          <w:b/>
          <w:bCs/>
        </w:rPr>
        <w:t>Tabella CHIAMATASHARING:</w:t>
      </w:r>
    </w:p>
    <w:p w14:paraId="1168A128" w14:textId="746E5435" w:rsidR="00B41678" w:rsidRDefault="00B41678" w:rsidP="7DDD3D5C">
      <w:pPr>
        <w:rPr>
          <w:szCs w:val="24"/>
        </w:rPr>
      </w:pPr>
      <w:r w:rsidRPr="00B41678">
        <w:t>CHIAMATASHARING (</w:t>
      </w:r>
      <w:r w:rsidRPr="00B41678">
        <w:rPr>
          <w:u w:val="single"/>
        </w:rPr>
        <w:t>Codice</w:t>
      </w:r>
      <w:r w:rsidRPr="00B41678">
        <w:t xml:space="preserve">, </w:t>
      </w:r>
      <w:proofErr w:type="spellStart"/>
      <w:r w:rsidRPr="00B41678">
        <w:t>CodiceFruitore</w:t>
      </w:r>
      <w:proofErr w:type="spellEnd"/>
      <w:r w:rsidRPr="00B41678">
        <w:t xml:space="preserve">, </w:t>
      </w:r>
      <w:proofErr w:type="spellStart"/>
      <w:r w:rsidRPr="00B41678">
        <w:t>PosizioneFruitore</w:t>
      </w:r>
      <w:proofErr w:type="spellEnd"/>
      <w:r w:rsidRPr="00B41678">
        <w:t xml:space="preserve">, Destinazione, </w:t>
      </w:r>
      <w:proofErr w:type="spellStart"/>
      <w:r w:rsidRPr="00B41678">
        <w:t>TimestampChiamata</w:t>
      </w:r>
      <w:proofErr w:type="spellEnd"/>
      <w:r w:rsidRPr="00B41678">
        <w:t xml:space="preserve">, Stato, </w:t>
      </w:r>
      <w:proofErr w:type="spellStart"/>
      <w:r w:rsidRPr="00B41678">
        <w:t>TimestampRisposta</w:t>
      </w:r>
      <w:proofErr w:type="spellEnd"/>
      <w:r w:rsidRPr="00B41678">
        <w:t>)</w:t>
      </w:r>
    </w:p>
    <w:p w14:paraId="318BCE1B" w14:textId="05E5D1A0" w:rsidR="00E71493" w:rsidRPr="00E71493" w:rsidRDefault="00E71493" w:rsidP="00AE7259">
      <w:pPr>
        <w:pStyle w:val="Paragrafoelenco"/>
        <w:numPr>
          <w:ilvl w:val="0"/>
          <w:numId w:val="11"/>
        </w:numPr>
      </w:pPr>
      <w:r w:rsidRPr="00E71493">
        <w:t>Codice</w:t>
      </w:r>
      <w:r w:rsidRPr="00E71493">
        <w:rPr>
          <w:rFonts w:hint="eastAsia"/>
        </w:rPr>
        <w:t xml:space="preserve"> </w:t>
      </w:r>
      <w:r>
        <w:rPr>
          <w:rFonts w:hint="eastAsia"/>
        </w:rPr>
        <w:t>→</w:t>
      </w:r>
      <w:r w:rsidRPr="00E71493">
        <w:t xml:space="preserve"> </w:t>
      </w:r>
      <w:proofErr w:type="spellStart"/>
      <w:r w:rsidRPr="00E71493">
        <w:t>CodiceFruitore</w:t>
      </w:r>
      <w:proofErr w:type="spellEnd"/>
      <w:r w:rsidRPr="00E71493">
        <w:t xml:space="preserve">, </w:t>
      </w:r>
      <w:proofErr w:type="spellStart"/>
      <w:r w:rsidRPr="00E71493">
        <w:t>PosizioneFruitore</w:t>
      </w:r>
      <w:proofErr w:type="spellEnd"/>
      <w:r w:rsidRPr="00E71493">
        <w:t xml:space="preserve">, Destinazione, </w:t>
      </w:r>
      <w:proofErr w:type="spellStart"/>
      <w:r w:rsidRPr="00E71493">
        <w:t>TimestampChiamata</w:t>
      </w:r>
      <w:proofErr w:type="spellEnd"/>
      <w:r w:rsidRPr="00E71493">
        <w:t xml:space="preserve">, Stato, </w:t>
      </w:r>
      <w:proofErr w:type="spellStart"/>
      <w:r w:rsidRPr="00E71493">
        <w:t>TimestampRisposta</w:t>
      </w:r>
      <w:proofErr w:type="spellEnd"/>
    </w:p>
    <w:p w14:paraId="7783FFAD" w14:textId="04D31DF7" w:rsidR="00BC0F2E" w:rsidRPr="00DE1884" w:rsidRDefault="00DE1884" w:rsidP="00BC0F2E">
      <w:pPr>
        <w:rPr>
          <w:szCs w:val="24"/>
        </w:rPr>
      </w:pPr>
      <w:r w:rsidRPr="00101BF0">
        <w:t xml:space="preserve">Poiché la parte sinistra è </w:t>
      </w:r>
      <w:proofErr w:type="spellStart"/>
      <w:r w:rsidRPr="00101BF0">
        <w:t>superchiave</w:t>
      </w:r>
      <w:proofErr w:type="spellEnd"/>
      <w:r w:rsidRPr="00101BF0">
        <w:t>, CHIAMATASHARING è in BCNF.</w:t>
      </w:r>
    </w:p>
    <w:p w14:paraId="4B229EF2" w14:textId="04D31DF7" w:rsidR="00EA68DD" w:rsidRPr="00EA68DD" w:rsidRDefault="00EA68DD" w:rsidP="00EA68DD"/>
    <w:p w14:paraId="2E54E5A8" w14:textId="37504DBB" w:rsidR="33B3978A" w:rsidRDefault="33B3978A" w:rsidP="33B3978A">
      <w:pPr>
        <w:rPr>
          <w:b/>
          <w:bCs/>
        </w:rPr>
      </w:pPr>
      <w:r w:rsidRPr="33B3978A">
        <w:rPr>
          <w:b/>
          <w:bCs/>
        </w:rPr>
        <w:t>Tabella PRENOTAZIONE</w:t>
      </w:r>
      <w:r w:rsidR="00335E87">
        <w:rPr>
          <w:b/>
          <w:bCs/>
        </w:rPr>
        <w:t>N</w:t>
      </w:r>
      <w:r w:rsidRPr="33B3978A">
        <w:rPr>
          <w:b/>
          <w:bCs/>
        </w:rPr>
        <w:t>:</w:t>
      </w:r>
    </w:p>
    <w:p w14:paraId="75FB3D9D" w14:textId="0129AFF7" w:rsidR="00B41678" w:rsidRDefault="00B41678" w:rsidP="7DDD3D5C">
      <w:pPr>
        <w:rPr>
          <w:szCs w:val="24"/>
        </w:rPr>
      </w:pPr>
      <w:r w:rsidRPr="00B41678">
        <w:t>PRENOTAZIONE</w:t>
      </w:r>
      <w:r w:rsidR="00335E87">
        <w:t>N</w:t>
      </w:r>
      <w:r w:rsidRPr="00B41678">
        <w:t xml:space="preserve"> (</w:t>
      </w:r>
      <w:proofErr w:type="spellStart"/>
      <w:r w:rsidRPr="00B41678">
        <w:rPr>
          <w:u w:val="single"/>
        </w:rPr>
        <w:t>CodiceFruitore</w:t>
      </w:r>
      <w:proofErr w:type="spellEnd"/>
      <w:r w:rsidRPr="00B41678">
        <w:rPr>
          <w:u w:val="single"/>
        </w:rPr>
        <w:t xml:space="preserve">, </w:t>
      </w:r>
      <w:proofErr w:type="spellStart"/>
      <w:r w:rsidRPr="00B41678">
        <w:rPr>
          <w:u w:val="single"/>
        </w:rPr>
        <w:t>IDNoleggio</w:t>
      </w:r>
      <w:proofErr w:type="spellEnd"/>
      <w:r w:rsidRPr="00B41678">
        <w:t xml:space="preserve">, Accettata) </w:t>
      </w:r>
    </w:p>
    <w:p w14:paraId="354B053B" w14:textId="7ED12655" w:rsidR="000256A4" w:rsidRDefault="000256A4" w:rsidP="00AE7259">
      <w:pPr>
        <w:pStyle w:val="Paragrafoelenco"/>
        <w:numPr>
          <w:ilvl w:val="0"/>
          <w:numId w:val="11"/>
        </w:numPr>
      </w:pPr>
      <w:proofErr w:type="spellStart"/>
      <w:r w:rsidRPr="00EB2067">
        <w:t>CodiceFruitore</w:t>
      </w:r>
      <w:proofErr w:type="spellEnd"/>
      <w:r w:rsidRPr="00EB2067">
        <w:t xml:space="preserve">, </w:t>
      </w:r>
      <w:proofErr w:type="spellStart"/>
      <w:r w:rsidRPr="00EB2067">
        <w:t>IDNoleggio</w:t>
      </w:r>
      <w:proofErr w:type="spellEnd"/>
      <w:r w:rsidRPr="00B41678">
        <w:t xml:space="preserve"> </w:t>
      </w:r>
      <w:r>
        <w:rPr>
          <w:rFonts w:hint="eastAsia"/>
        </w:rPr>
        <w:t>→</w:t>
      </w:r>
      <w:r>
        <w:t xml:space="preserve"> </w:t>
      </w:r>
      <w:r w:rsidRPr="00B41678">
        <w:t>Accettata</w:t>
      </w:r>
    </w:p>
    <w:p w14:paraId="17D9B7B1" w14:textId="2830051D" w:rsidR="000256A4" w:rsidRPr="000256A4" w:rsidRDefault="00B71FBF" w:rsidP="7DDD3D5C">
      <w:pPr>
        <w:rPr>
          <w:szCs w:val="24"/>
        </w:rPr>
      </w:pPr>
      <w:r w:rsidRPr="00B71FBF">
        <w:t xml:space="preserve">Poiché la parte sinistra è </w:t>
      </w:r>
      <w:proofErr w:type="spellStart"/>
      <w:r w:rsidRPr="00B71FBF">
        <w:t>superchiave</w:t>
      </w:r>
      <w:proofErr w:type="spellEnd"/>
      <w:r w:rsidRPr="00B71FBF">
        <w:t xml:space="preserve">, </w:t>
      </w:r>
      <w:r>
        <w:t>PRENOTAZIONE</w:t>
      </w:r>
      <w:r w:rsidR="00C530AD">
        <w:t>N</w:t>
      </w:r>
      <w:r w:rsidRPr="00B71FBF">
        <w:t xml:space="preserve"> è in BCNF.</w:t>
      </w:r>
    </w:p>
    <w:p w14:paraId="30483658" w14:textId="378B1619" w:rsidR="00EA68DD" w:rsidRPr="00EA68DD" w:rsidRDefault="00EA68DD" w:rsidP="00EA68DD"/>
    <w:p w14:paraId="5D772C87" w14:textId="46503AB0" w:rsidR="33B3978A" w:rsidRDefault="33B3978A" w:rsidP="33B3978A">
      <w:pPr>
        <w:rPr>
          <w:b/>
          <w:bCs/>
        </w:rPr>
      </w:pPr>
      <w:r w:rsidRPr="33B3978A">
        <w:rPr>
          <w:b/>
          <w:bCs/>
        </w:rPr>
        <w:t>Tabella NOLEGGIO:</w:t>
      </w:r>
    </w:p>
    <w:p w14:paraId="4277B82E" w14:textId="22ACD4D9" w:rsidR="00B41678" w:rsidRDefault="00B41678" w:rsidP="7DDD3D5C">
      <w:pPr>
        <w:rPr>
          <w:szCs w:val="24"/>
        </w:rPr>
      </w:pPr>
      <w:r w:rsidRPr="00B41678">
        <w:t>NOLEGGIO (</w:t>
      </w:r>
      <w:proofErr w:type="spellStart"/>
      <w:r w:rsidRPr="00B41678">
        <w:rPr>
          <w:u w:val="single"/>
        </w:rPr>
        <w:t>IDNoleggio</w:t>
      </w:r>
      <w:proofErr w:type="spellEnd"/>
      <w:r w:rsidRPr="00B41678">
        <w:t xml:space="preserve">, </w:t>
      </w:r>
      <w:proofErr w:type="spellStart"/>
      <w:r w:rsidRPr="00B41678">
        <w:t>CodiceFruitore</w:t>
      </w:r>
      <w:proofErr w:type="spellEnd"/>
      <w:r w:rsidRPr="00B41678">
        <w:t xml:space="preserve">, Targa, </w:t>
      </w:r>
      <w:proofErr w:type="spellStart"/>
      <w:r w:rsidRPr="00B41678">
        <w:t>DataInizio</w:t>
      </w:r>
      <w:proofErr w:type="spellEnd"/>
      <w:r w:rsidRPr="00B41678">
        <w:t xml:space="preserve">, </w:t>
      </w:r>
      <w:proofErr w:type="spellStart"/>
      <w:r w:rsidRPr="00B41678">
        <w:t>CarburanteFineNoleggio</w:t>
      </w:r>
      <w:proofErr w:type="spellEnd"/>
      <w:r w:rsidRPr="00B41678">
        <w:t xml:space="preserve">, </w:t>
      </w:r>
      <w:proofErr w:type="spellStart"/>
      <w:r w:rsidRPr="00B41678">
        <w:t>DataFine</w:t>
      </w:r>
      <w:proofErr w:type="spellEnd"/>
      <w:r w:rsidRPr="00B41678">
        <w:t xml:space="preserve">, </w:t>
      </w:r>
      <w:proofErr w:type="spellStart"/>
      <w:r w:rsidRPr="00B41678">
        <w:t>CodiceTragitto</w:t>
      </w:r>
      <w:proofErr w:type="spellEnd"/>
      <w:r w:rsidRPr="00B41678">
        <w:t>)</w:t>
      </w:r>
    </w:p>
    <w:p w14:paraId="4374A23B" w14:textId="1F7DB3C6" w:rsidR="00B71FBF" w:rsidRDefault="00B71FBF" w:rsidP="00AE7259">
      <w:pPr>
        <w:pStyle w:val="Paragrafoelenco"/>
        <w:numPr>
          <w:ilvl w:val="0"/>
          <w:numId w:val="11"/>
        </w:numPr>
      </w:pPr>
      <w:proofErr w:type="spellStart"/>
      <w:r w:rsidRPr="00B41678">
        <w:t>IDNoleggio</w:t>
      </w:r>
      <w:proofErr w:type="spellEnd"/>
      <w:r w:rsidRPr="00B41678">
        <w:t xml:space="preserve"> </w:t>
      </w:r>
      <w:r>
        <w:rPr>
          <w:rFonts w:hint="eastAsia"/>
        </w:rPr>
        <w:t>→</w:t>
      </w:r>
      <w:r>
        <w:t xml:space="preserve"> </w:t>
      </w:r>
      <w:proofErr w:type="spellStart"/>
      <w:r w:rsidRPr="00B41678">
        <w:t>CodiceFruitore</w:t>
      </w:r>
      <w:proofErr w:type="spellEnd"/>
      <w:r w:rsidRPr="00B41678">
        <w:t xml:space="preserve">, Targa, </w:t>
      </w:r>
      <w:proofErr w:type="spellStart"/>
      <w:r w:rsidRPr="00B41678">
        <w:t>DataInizio</w:t>
      </w:r>
      <w:proofErr w:type="spellEnd"/>
      <w:r w:rsidRPr="00B41678">
        <w:t xml:space="preserve">, </w:t>
      </w:r>
      <w:proofErr w:type="spellStart"/>
      <w:r w:rsidRPr="00B41678">
        <w:t>CarburanteFineNoleggio</w:t>
      </w:r>
      <w:proofErr w:type="spellEnd"/>
      <w:r w:rsidRPr="00B41678">
        <w:t xml:space="preserve">, </w:t>
      </w:r>
      <w:proofErr w:type="spellStart"/>
      <w:r w:rsidRPr="00B41678">
        <w:t>DataFine</w:t>
      </w:r>
      <w:proofErr w:type="spellEnd"/>
      <w:r w:rsidRPr="00B41678">
        <w:t xml:space="preserve">, </w:t>
      </w:r>
      <w:proofErr w:type="spellStart"/>
      <w:r w:rsidRPr="00B41678">
        <w:t>CodiceTragitto</w:t>
      </w:r>
      <w:proofErr w:type="spellEnd"/>
    </w:p>
    <w:p w14:paraId="5C757BC6" w14:textId="02B7CEE3" w:rsidR="00BC0F2E" w:rsidRPr="00B71FBF" w:rsidRDefault="00B71FBF" w:rsidP="00BC0F2E">
      <w:pPr>
        <w:rPr>
          <w:szCs w:val="24"/>
        </w:rPr>
      </w:pPr>
      <w:r w:rsidRPr="00B71FBF">
        <w:t xml:space="preserve">Poiché la parte sinistra è </w:t>
      </w:r>
      <w:proofErr w:type="spellStart"/>
      <w:r w:rsidRPr="00B71FBF">
        <w:t>superchiave</w:t>
      </w:r>
      <w:proofErr w:type="spellEnd"/>
      <w:r w:rsidRPr="00B71FBF">
        <w:t xml:space="preserve">, </w:t>
      </w:r>
      <w:r w:rsidR="0066339D">
        <w:t>NOLEGGIO</w:t>
      </w:r>
      <w:r w:rsidRPr="00B71FBF">
        <w:t xml:space="preserve"> è in BCNF.</w:t>
      </w:r>
    </w:p>
    <w:p w14:paraId="736E8943" w14:textId="71F55952" w:rsidR="00EA68DD" w:rsidRPr="00EA68DD" w:rsidRDefault="00EA68DD" w:rsidP="00EA68DD"/>
    <w:p w14:paraId="0CDE6CA6" w14:textId="58127667" w:rsidR="33B3978A" w:rsidRDefault="33B3978A" w:rsidP="33B3978A">
      <w:pPr>
        <w:rPr>
          <w:b/>
          <w:bCs/>
        </w:rPr>
      </w:pPr>
      <w:r w:rsidRPr="33B3978A">
        <w:rPr>
          <w:b/>
          <w:bCs/>
        </w:rPr>
        <w:t>Tabella INCIDENTE:</w:t>
      </w:r>
    </w:p>
    <w:p w14:paraId="05E19834" w14:textId="403593E4" w:rsidR="00B41678" w:rsidRDefault="00B41678" w:rsidP="7DDD3D5C">
      <w:pPr>
        <w:rPr>
          <w:szCs w:val="24"/>
        </w:rPr>
      </w:pPr>
      <w:r w:rsidRPr="00B41678">
        <w:t>INCIDENTE (</w:t>
      </w:r>
      <w:proofErr w:type="spellStart"/>
      <w:r w:rsidRPr="00B41678">
        <w:rPr>
          <w:u w:val="single"/>
        </w:rPr>
        <w:t>IDNoleggio</w:t>
      </w:r>
      <w:proofErr w:type="spellEnd"/>
      <w:r w:rsidRPr="00B41678">
        <w:rPr>
          <w:u w:val="single"/>
        </w:rPr>
        <w:t xml:space="preserve">, </w:t>
      </w:r>
      <w:proofErr w:type="spellStart"/>
      <w:r w:rsidRPr="00B41678">
        <w:rPr>
          <w:u w:val="single"/>
        </w:rPr>
        <w:t>Time</w:t>
      </w:r>
      <w:r w:rsidR="00A5018B">
        <w:rPr>
          <w:u w:val="single"/>
        </w:rPr>
        <w:t>s</w:t>
      </w:r>
      <w:r w:rsidRPr="00B41678">
        <w:rPr>
          <w:u w:val="single"/>
        </w:rPr>
        <w:t>tamp</w:t>
      </w:r>
      <w:proofErr w:type="spellEnd"/>
      <w:r w:rsidRPr="00B41678">
        <w:rPr>
          <w:u w:val="single"/>
        </w:rPr>
        <w:t>,</w:t>
      </w:r>
      <w:r w:rsidRPr="00B41678">
        <w:t xml:space="preserve"> Dinamica</w:t>
      </w:r>
      <w:r w:rsidR="009573A8">
        <w:t xml:space="preserve">, </w:t>
      </w:r>
      <w:r w:rsidRPr="00B41678">
        <w:t>Latitudine, Longitudine)</w:t>
      </w:r>
    </w:p>
    <w:p w14:paraId="238BD467" w14:textId="19B538F1" w:rsidR="0066339D" w:rsidRDefault="0066339D" w:rsidP="00AE7259">
      <w:pPr>
        <w:pStyle w:val="Paragrafoelenco"/>
        <w:numPr>
          <w:ilvl w:val="0"/>
          <w:numId w:val="11"/>
        </w:numPr>
      </w:pPr>
      <w:proofErr w:type="spellStart"/>
      <w:r w:rsidRPr="00B41678">
        <w:t>IDNoleggio</w:t>
      </w:r>
      <w:proofErr w:type="spellEnd"/>
      <w:r w:rsidRPr="00B41678">
        <w:t xml:space="preserve">, </w:t>
      </w:r>
      <w:proofErr w:type="spellStart"/>
      <w:r w:rsidRPr="00B41678">
        <w:t>Time</w:t>
      </w:r>
      <w:r w:rsidR="00D1550F">
        <w:t>s</w:t>
      </w:r>
      <w:r w:rsidRPr="00B41678">
        <w:t>tamp</w:t>
      </w:r>
      <w:proofErr w:type="spellEnd"/>
      <w:r w:rsidRPr="00B41678">
        <w:t xml:space="preserve"> </w:t>
      </w:r>
      <w:r>
        <w:rPr>
          <w:rFonts w:hint="eastAsia"/>
        </w:rPr>
        <w:t>→</w:t>
      </w:r>
      <w:r>
        <w:t xml:space="preserve"> </w:t>
      </w:r>
      <w:r w:rsidRPr="00B41678">
        <w:t>Dinamica</w:t>
      </w:r>
      <w:r w:rsidR="009573A8">
        <w:t>,</w:t>
      </w:r>
      <w:r w:rsidRPr="00B41678">
        <w:t xml:space="preserve"> Latitudine, Longitudine</w:t>
      </w:r>
    </w:p>
    <w:p w14:paraId="4FDFEEF5" w14:textId="1CB5FD87" w:rsidR="00BC0F2E" w:rsidRPr="0066339D" w:rsidRDefault="002D64A0" w:rsidP="00AB0B09">
      <w:pPr>
        <w:rPr>
          <w:szCs w:val="24"/>
        </w:rPr>
      </w:pPr>
      <w:r w:rsidRPr="00B71FBF">
        <w:t xml:space="preserve">Poiché la parte sinistra è </w:t>
      </w:r>
      <w:proofErr w:type="spellStart"/>
      <w:r w:rsidRPr="00B71FBF">
        <w:t>superchiave</w:t>
      </w:r>
      <w:proofErr w:type="spellEnd"/>
      <w:r w:rsidRPr="00B71FBF">
        <w:t xml:space="preserve">, </w:t>
      </w:r>
      <w:r>
        <w:t>INCIDENTE</w:t>
      </w:r>
      <w:r w:rsidRPr="00B71FBF">
        <w:t xml:space="preserve"> è in BCNF</w:t>
      </w:r>
      <w:r>
        <w:t>.</w:t>
      </w:r>
    </w:p>
    <w:p w14:paraId="67DA9BAC" w14:textId="67D17DAA" w:rsidR="00EA68DD" w:rsidRPr="00EA68DD" w:rsidRDefault="00EA68DD" w:rsidP="00EA68DD">
      <w:pPr>
        <w:ind w:firstLine="720"/>
      </w:pPr>
    </w:p>
    <w:p w14:paraId="7B20726C" w14:textId="3F45A5B4" w:rsidR="33B3978A" w:rsidRDefault="33B3978A" w:rsidP="33B3978A">
      <w:pPr>
        <w:rPr>
          <w:b/>
          <w:bCs/>
        </w:rPr>
      </w:pPr>
      <w:r w:rsidRPr="33B3978A">
        <w:rPr>
          <w:b/>
          <w:bCs/>
        </w:rPr>
        <w:t xml:space="preserve">Tabella </w:t>
      </w:r>
      <w:r w:rsidR="7AE8B834" w:rsidRPr="7AE8B834">
        <w:rPr>
          <w:b/>
          <w:bCs/>
        </w:rPr>
        <w:t>AUTOCOINVOLTA</w:t>
      </w:r>
      <w:r w:rsidRPr="33B3978A">
        <w:rPr>
          <w:b/>
          <w:bCs/>
        </w:rPr>
        <w:t>:</w:t>
      </w:r>
    </w:p>
    <w:p w14:paraId="3A98AE0D" w14:textId="77777777" w:rsidR="00B41678" w:rsidRDefault="00B41678" w:rsidP="7DDD3D5C">
      <w:pPr>
        <w:rPr>
          <w:szCs w:val="24"/>
        </w:rPr>
      </w:pPr>
      <w:r w:rsidRPr="00B41678">
        <w:lastRenderedPageBreak/>
        <w:t>AUTOCOINVOLTA (</w:t>
      </w:r>
      <w:proofErr w:type="spellStart"/>
      <w:proofErr w:type="gramStart"/>
      <w:r w:rsidRPr="00B41678">
        <w:rPr>
          <w:u w:val="single"/>
        </w:rPr>
        <w:t>Targa,IDNoleggio</w:t>
      </w:r>
      <w:proofErr w:type="gramEnd"/>
      <w:r w:rsidRPr="00B41678">
        <w:rPr>
          <w:u w:val="single"/>
        </w:rPr>
        <w:t>,Timestamp</w:t>
      </w:r>
      <w:proofErr w:type="spellEnd"/>
      <w:r w:rsidRPr="00B41678">
        <w:t xml:space="preserve">, </w:t>
      </w:r>
      <w:proofErr w:type="spellStart"/>
      <w:r w:rsidRPr="00B41678">
        <w:t>CasaAutomobilistica</w:t>
      </w:r>
      <w:proofErr w:type="spellEnd"/>
      <w:r w:rsidRPr="00B41678">
        <w:t>, Modello)</w:t>
      </w:r>
    </w:p>
    <w:p w14:paraId="2312E70B" w14:textId="0BD323DC" w:rsidR="002D64A0" w:rsidRDefault="002D64A0" w:rsidP="00AE7259">
      <w:pPr>
        <w:pStyle w:val="Paragrafoelenco"/>
        <w:numPr>
          <w:ilvl w:val="0"/>
          <w:numId w:val="11"/>
        </w:numPr>
      </w:pPr>
      <w:proofErr w:type="spellStart"/>
      <w:proofErr w:type="gramStart"/>
      <w:r w:rsidRPr="00B41678">
        <w:t>Targa,IDNoleggio</w:t>
      </w:r>
      <w:proofErr w:type="gramEnd"/>
      <w:r w:rsidRPr="00B41678">
        <w:t>,Timestamp</w:t>
      </w:r>
      <w:proofErr w:type="spellEnd"/>
      <w:r w:rsidRPr="00B41678">
        <w:t xml:space="preserve"> </w:t>
      </w:r>
      <w:r>
        <w:rPr>
          <w:rFonts w:hint="eastAsia"/>
        </w:rPr>
        <w:t>→</w:t>
      </w:r>
      <w:r>
        <w:t xml:space="preserve"> </w:t>
      </w:r>
      <w:proofErr w:type="spellStart"/>
      <w:r w:rsidRPr="00B41678">
        <w:t>CasaAutomobilistica</w:t>
      </w:r>
      <w:proofErr w:type="spellEnd"/>
      <w:r w:rsidRPr="00B41678">
        <w:t>, Modello</w:t>
      </w:r>
    </w:p>
    <w:p w14:paraId="06BBAB5D" w14:textId="4ED6D27E" w:rsidR="00EA68DD" w:rsidRPr="002D64A0" w:rsidRDefault="002D64A0" w:rsidP="00EA68DD">
      <w:pPr>
        <w:rPr>
          <w:szCs w:val="24"/>
        </w:rPr>
      </w:pPr>
      <w:r>
        <w:t xml:space="preserve">Poiché la parte sinistra è </w:t>
      </w:r>
      <w:proofErr w:type="spellStart"/>
      <w:r>
        <w:t>superchiave</w:t>
      </w:r>
      <w:proofErr w:type="spellEnd"/>
      <w:r>
        <w:t>, AUTOCOINVOLT</w:t>
      </w:r>
      <w:r w:rsidR="007178A0">
        <w:t>A</w:t>
      </w:r>
      <w:r>
        <w:t xml:space="preserve"> è in BCNF</w:t>
      </w:r>
      <w:r w:rsidR="1A45C605">
        <w:t>.</w:t>
      </w:r>
    </w:p>
    <w:p w14:paraId="70716B9B" w14:textId="036E63AD" w:rsidR="00CB00B0" w:rsidRPr="00CB00B0" w:rsidRDefault="00CB00B0" w:rsidP="00CB00B0"/>
    <w:p w14:paraId="64D30693" w14:textId="0FB464B6" w:rsidR="1A45C605" w:rsidRDefault="1A45C605" w:rsidP="1A45C605">
      <w:pPr>
        <w:rPr>
          <w:b/>
          <w:bCs/>
        </w:rPr>
      </w:pPr>
      <w:r w:rsidRPr="1A45C605">
        <w:rPr>
          <w:b/>
          <w:bCs/>
        </w:rPr>
        <w:t>Tabella RIDESHARING:</w:t>
      </w:r>
    </w:p>
    <w:p w14:paraId="0E59F42E" w14:textId="77777777" w:rsidR="00B41678" w:rsidRDefault="00B41678" w:rsidP="7DDD3D5C">
      <w:pPr>
        <w:rPr>
          <w:szCs w:val="24"/>
        </w:rPr>
      </w:pPr>
      <w:r w:rsidRPr="00B41678">
        <w:t>RIDESHARING (</w:t>
      </w:r>
      <w:proofErr w:type="spellStart"/>
      <w:r w:rsidRPr="00B41678">
        <w:rPr>
          <w:u w:val="single"/>
        </w:rPr>
        <w:t>IDSharing</w:t>
      </w:r>
      <w:proofErr w:type="spellEnd"/>
      <w:r w:rsidRPr="00B41678">
        <w:rPr>
          <w:u w:val="single"/>
        </w:rPr>
        <w:t>,</w:t>
      </w:r>
      <w:r w:rsidRPr="00B41678">
        <w:t xml:space="preserve"> </w:t>
      </w:r>
      <w:proofErr w:type="spellStart"/>
      <w:r w:rsidRPr="00B41678">
        <w:t>CodiceTragitto</w:t>
      </w:r>
      <w:proofErr w:type="spellEnd"/>
      <w:r w:rsidRPr="00B41678">
        <w:t xml:space="preserve">, Targa, </w:t>
      </w:r>
      <w:proofErr w:type="spellStart"/>
      <w:r w:rsidRPr="00B41678">
        <w:t>OrarioArrivo</w:t>
      </w:r>
      <w:proofErr w:type="spellEnd"/>
      <w:r w:rsidRPr="00B41678">
        <w:t xml:space="preserve">, </w:t>
      </w:r>
      <w:proofErr w:type="spellStart"/>
      <w:r w:rsidRPr="00B41678">
        <w:t>OrarioPartenza</w:t>
      </w:r>
      <w:proofErr w:type="spellEnd"/>
      <w:r w:rsidRPr="00B41678">
        <w:t>)</w:t>
      </w:r>
    </w:p>
    <w:p w14:paraId="76291125" w14:textId="2415520D" w:rsidR="00EA68DD" w:rsidRPr="00EA68DD" w:rsidRDefault="00733990" w:rsidP="00AE7259">
      <w:pPr>
        <w:pStyle w:val="Paragrafoelenco"/>
        <w:numPr>
          <w:ilvl w:val="0"/>
          <w:numId w:val="11"/>
        </w:numPr>
      </w:pPr>
      <w:proofErr w:type="spellStart"/>
      <w:r w:rsidRPr="00B41678">
        <w:t>IDSharing</w:t>
      </w:r>
      <w:proofErr w:type="spellEnd"/>
      <w:r w:rsidRPr="00B41678">
        <w:t xml:space="preserve"> </w:t>
      </w:r>
      <w:r>
        <w:rPr>
          <w:rFonts w:hint="eastAsia"/>
        </w:rPr>
        <w:t>→</w:t>
      </w:r>
      <w:r>
        <w:t xml:space="preserve"> </w:t>
      </w:r>
      <w:proofErr w:type="spellStart"/>
      <w:r w:rsidRPr="00B41678">
        <w:t>CodiceTragitto</w:t>
      </w:r>
      <w:proofErr w:type="spellEnd"/>
      <w:r w:rsidRPr="00B41678">
        <w:t xml:space="preserve">, Targa, </w:t>
      </w:r>
      <w:proofErr w:type="spellStart"/>
      <w:r w:rsidRPr="00B41678">
        <w:t>OrarioArrivo</w:t>
      </w:r>
      <w:proofErr w:type="spellEnd"/>
      <w:r w:rsidRPr="00B41678">
        <w:t xml:space="preserve">, </w:t>
      </w:r>
      <w:proofErr w:type="spellStart"/>
      <w:proofErr w:type="gramStart"/>
      <w:r w:rsidRPr="00B41678">
        <w:t>OrarioPartenza</w:t>
      </w:r>
      <w:proofErr w:type="spellEnd"/>
      <w:r w:rsidR="00BA3C91">
        <w:t>,</w:t>
      </w:r>
      <w:r w:rsidR="00E60ABA">
        <w:t xml:space="preserve"> </w:t>
      </w:r>
      <w:r w:rsidR="00BA3C91" w:rsidRPr="00BA3C91">
        <w:t xml:space="preserve"> </w:t>
      </w:r>
      <w:proofErr w:type="spellStart"/>
      <w:r w:rsidR="00BA3C91">
        <w:t>PartenzaEffettiva</w:t>
      </w:r>
      <w:proofErr w:type="spellEnd"/>
      <w:proofErr w:type="gramEnd"/>
    </w:p>
    <w:p w14:paraId="209911E2" w14:textId="7EBF6BCF" w:rsidR="00EA68DD" w:rsidRPr="00CB292B" w:rsidRDefault="00CB292B" w:rsidP="52B87248">
      <w:pPr>
        <w:rPr>
          <w:szCs w:val="24"/>
        </w:rPr>
      </w:pPr>
      <w:r>
        <w:t xml:space="preserve">Poiché la parte sinistra è </w:t>
      </w:r>
      <w:proofErr w:type="spellStart"/>
      <w:r>
        <w:t>superchiave</w:t>
      </w:r>
      <w:proofErr w:type="spellEnd"/>
      <w:r>
        <w:t>, RIDESHARING è in BCNF</w:t>
      </w:r>
      <w:r w:rsidR="1A45C605">
        <w:t>.</w:t>
      </w:r>
    </w:p>
    <w:p w14:paraId="03BD747B" w14:textId="77914D02" w:rsidR="00CB00B0" w:rsidRDefault="00CB00B0" w:rsidP="00CB00B0"/>
    <w:p w14:paraId="313FCBD2" w14:textId="1B29D907" w:rsidR="00626EFD" w:rsidRDefault="00626EFD" w:rsidP="00626EFD">
      <w:pPr>
        <w:rPr>
          <w:b/>
          <w:bCs/>
        </w:rPr>
      </w:pPr>
      <w:r w:rsidRPr="1A45C605">
        <w:rPr>
          <w:b/>
          <w:bCs/>
        </w:rPr>
        <w:t xml:space="preserve">Tabella </w:t>
      </w:r>
      <w:r w:rsidR="00BD1EAF">
        <w:rPr>
          <w:b/>
          <w:bCs/>
        </w:rPr>
        <w:t>CORSASHARING</w:t>
      </w:r>
      <w:r w:rsidRPr="1A45C605">
        <w:rPr>
          <w:b/>
          <w:bCs/>
        </w:rPr>
        <w:t>:</w:t>
      </w:r>
    </w:p>
    <w:p w14:paraId="41B411F8" w14:textId="77777777" w:rsidR="00011C0B" w:rsidRDefault="00BD1EAF" w:rsidP="00011C0B">
      <w:r>
        <w:t>CORSASHARING</w:t>
      </w:r>
      <w:r w:rsidR="00626EFD" w:rsidRPr="00B41678">
        <w:t xml:space="preserve"> </w:t>
      </w:r>
      <w:r w:rsidR="00011C0B" w:rsidRPr="00BD1EAF">
        <w:t>(</w:t>
      </w:r>
      <w:proofErr w:type="spellStart"/>
      <w:r w:rsidR="00011C0B" w:rsidRPr="5C969EC6">
        <w:rPr>
          <w:u w:val="single"/>
        </w:rPr>
        <w:t>IDSharing</w:t>
      </w:r>
      <w:proofErr w:type="spellEnd"/>
      <w:r w:rsidR="00011C0B">
        <w:t xml:space="preserve">, </w:t>
      </w:r>
      <w:r w:rsidR="00011C0B" w:rsidRPr="5C969EC6">
        <w:rPr>
          <w:u w:val="single"/>
        </w:rPr>
        <w:t>Codice</w:t>
      </w:r>
      <w:r w:rsidR="00011C0B">
        <w:t>)</w:t>
      </w:r>
    </w:p>
    <w:p w14:paraId="5EA15974" w14:textId="368244B2" w:rsidR="00626EFD" w:rsidRPr="00CB292B" w:rsidRDefault="000D45D3" w:rsidP="00626EFD">
      <w:pPr>
        <w:rPr>
          <w:szCs w:val="24"/>
        </w:rPr>
      </w:pPr>
      <w:r>
        <w:rPr>
          <w:szCs w:val="24"/>
        </w:rPr>
        <w:t xml:space="preserve">Poiché non esistono dipendenze </w:t>
      </w:r>
      <w:r w:rsidR="003B6DC9">
        <w:rPr>
          <w:szCs w:val="24"/>
        </w:rPr>
        <w:t>funzionali,</w:t>
      </w:r>
      <w:r w:rsidR="00626EFD">
        <w:t xml:space="preserve"> </w:t>
      </w:r>
      <w:r>
        <w:t>CORSASHARING</w:t>
      </w:r>
      <w:r w:rsidR="00626EFD">
        <w:t xml:space="preserve"> è in BCNF.</w:t>
      </w:r>
    </w:p>
    <w:p w14:paraId="4448A070" w14:textId="77777777" w:rsidR="00626EFD" w:rsidRPr="00CB00B0" w:rsidRDefault="00626EFD" w:rsidP="00CB00B0"/>
    <w:p w14:paraId="5A532F0E" w14:textId="2F23460B" w:rsidR="1A45C605" w:rsidRDefault="1A45C605" w:rsidP="1A45C605">
      <w:pPr>
        <w:rPr>
          <w:b/>
          <w:bCs/>
        </w:rPr>
      </w:pPr>
      <w:r w:rsidRPr="1A45C605">
        <w:rPr>
          <w:b/>
          <w:bCs/>
        </w:rPr>
        <w:t xml:space="preserve">Tabella </w:t>
      </w:r>
      <w:r w:rsidR="00E1774C">
        <w:rPr>
          <w:b/>
          <w:bCs/>
        </w:rPr>
        <w:t>PRENOTAZIONEP</w:t>
      </w:r>
      <w:r w:rsidRPr="1A45C605">
        <w:rPr>
          <w:b/>
          <w:bCs/>
        </w:rPr>
        <w:t>:</w:t>
      </w:r>
    </w:p>
    <w:p w14:paraId="2BF938D1" w14:textId="4991924E" w:rsidR="00E64D1A" w:rsidRDefault="00E1774C" w:rsidP="7DDD3D5C">
      <w:r>
        <w:t>PRENOTAZIONEP</w:t>
      </w:r>
      <w:r w:rsidR="00B41678" w:rsidRPr="00B41678">
        <w:t xml:space="preserve"> (</w:t>
      </w:r>
      <w:proofErr w:type="spellStart"/>
      <w:r w:rsidR="00B41678" w:rsidRPr="00B41678">
        <w:rPr>
          <w:u w:val="single"/>
        </w:rPr>
        <w:t>CodiceFruitore</w:t>
      </w:r>
      <w:proofErr w:type="spellEnd"/>
      <w:r w:rsidR="00B41678" w:rsidRPr="00B41678">
        <w:rPr>
          <w:u w:val="single"/>
        </w:rPr>
        <w:t xml:space="preserve">, </w:t>
      </w:r>
      <w:proofErr w:type="spellStart"/>
      <w:r w:rsidR="00B41678" w:rsidRPr="00B41678">
        <w:rPr>
          <w:u w:val="single"/>
        </w:rPr>
        <w:t>IDPool</w:t>
      </w:r>
      <w:proofErr w:type="spellEnd"/>
      <w:r w:rsidR="00B41678" w:rsidRPr="00B41678">
        <w:rPr>
          <w:u w:val="single"/>
        </w:rPr>
        <w:t>,</w:t>
      </w:r>
      <w:r w:rsidR="00B41678" w:rsidRPr="00B41678">
        <w:t xml:space="preserve"> </w:t>
      </w:r>
      <w:proofErr w:type="spellStart"/>
      <w:r w:rsidR="00B41678" w:rsidRPr="00B41678">
        <w:rPr>
          <w:u w:val="single"/>
        </w:rPr>
        <w:t>CodicePrenotazione</w:t>
      </w:r>
      <w:proofErr w:type="spellEnd"/>
      <w:r w:rsidR="00B41678" w:rsidRPr="00B41678">
        <w:t>)</w:t>
      </w:r>
    </w:p>
    <w:p w14:paraId="49201F42" w14:textId="7EEBC820" w:rsidR="007A32E3" w:rsidRPr="00716F32" w:rsidRDefault="00716F32" w:rsidP="00716F32">
      <w:pPr>
        <w:rPr>
          <w:szCs w:val="24"/>
        </w:rPr>
      </w:pPr>
      <w:r>
        <w:rPr>
          <w:szCs w:val="24"/>
        </w:rPr>
        <w:t>Poiché non esistono dipendenze funzionali, PRENOTAZIONE</w:t>
      </w:r>
      <w:r w:rsidR="00AB0B09">
        <w:rPr>
          <w:szCs w:val="24"/>
        </w:rPr>
        <w:t>P è in forma BCNF.</w:t>
      </w:r>
    </w:p>
    <w:p w14:paraId="37DD4065" w14:textId="536425A8" w:rsidR="00335E87" w:rsidRPr="00335E87" w:rsidRDefault="00335E87" w:rsidP="00335E87"/>
    <w:p w14:paraId="52C8AA3C" w14:textId="55521236" w:rsidR="313E7ECB" w:rsidRDefault="313E7ECB" w:rsidP="313E7ECB">
      <w:pPr>
        <w:rPr>
          <w:b/>
          <w:bCs/>
        </w:rPr>
      </w:pPr>
      <w:r w:rsidRPr="313E7ECB">
        <w:rPr>
          <w:b/>
          <w:bCs/>
        </w:rPr>
        <w:t>Tabella MODELLO:</w:t>
      </w:r>
    </w:p>
    <w:p w14:paraId="130574EF" w14:textId="228AA767" w:rsidR="00B41678" w:rsidRPr="00B41678" w:rsidRDefault="00B41678" w:rsidP="7DDD3D5C">
      <w:pPr>
        <w:rPr>
          <w:szCs w:val="24"/>
        </w:rPr>
      </w:pPr>
      <w:r w:rsidRPr="00B41678">
        <w:t>MODELLO (</w:t>
      </w:r>
      <w:proofErr w:type="spellStart"/>
      <w:r w:rsidRPr="00B41678">
        <w:rPr>
          <w:u w:val="single"/>
        </w:rPr>
        <w:t>NomeModello</w:t>
      </w:r>
      <w:proofErr w:type="spellEnd"/>
      <w:r w:rsidRPr="00B41678">
        <w:rPr>
          <w:u w:val="single"/>
        </w:rPr>
        <w:t>,</w:t>
      </w:r>
      <w:r w:rsidRPr="00B41678">
        <w:t xml:space="preserve"> </w:t>
      </w:r>
      <w:proofErr w:type="spellStart"/>
      <w:r w:rsidRPr="00B41678">
        <w:t>ConsumoMisto</w:t>
      </w:r>
      <w:proofErr w:type="spellEnd"/>
      <w:r w:rsidRPr="00B41678">
        <w:t xml:space="preserve">, </w:t>
      </w:r>
      <w:proofErr w:type="spellStart"/>
      <w:r w:rsidRPr="00B41678">
        <w:t>ConsumoUrbano</w:t>
      </w:r>
      <w:proofErr w:type="spellEnd"/>
      <w:r w:rsidRPr="00B41678">
        <w:t xml:space="preserve">, </w:t>
      </w:r>
      <w:proofErr w:type="spellStart"/>
      <w:r w:rsidRPr="00B41678">
        <w:t>ConsumoExtraurbano</w:t>
      </w:r>
      <w:proofErr w:type="spellEnd"/>
      <w:r w:rsidRPr="00B41678">
        <w:t xml:space="preserve">, </w:t>
      </w:r>
      <w:proofErr w:type="spellStart"/>
      <w:r w:rsidRPr="00B41678">
        <w:t>CasaProdruttrice</w:t>
      </w:r>
      <w:proofErr w:type="spellEnd"/>
      <w:r w:rsidRPr="00B41678">
        <w:t xml:space="preserve">, </w:t>
      </w:r>
      <w:proofErr w:type="spellStart"/>
      <w:r w:rsidRPr="00B41678">
        <w:t>NPosti</w:t>
      </w:r>
      <w:proofErr w:type="spellEnd"/>
      <w:r w:rsidRPr="00B41678">
        <w:t>, Alimentazione, Comfort, Serbatoio, Cilindrata</w:t>
      </w:r>
      <w:r w:rsidR="009629B0">
        <w:t xml:space="preserve">, </w:t>
      </w:r>
      <w:proofErr w:type="spellStart"/>
      <w:r w:rsidR="009629B0">
        <w:t>VelocitaMax</w:t>
      </w:r>
      <w:proofErr w:type="spellEnd"/>
      <w:r w:rsidRPr="00B41678">
        <w:t>)</w:t>
      </w:r>
    </w:p>
    <w:p w14:paraId="19F5F385" w14:textId="02DD1833" w:rsidR="4EEF512C" w:rsidRDefault="4EEF512C" w:rsidP="00AE7259">
      <w:pPr>
        <w:pStyle w:val="Paragrafoelenco"/>
        <w:numPr>
          <w:ilvl w:val="0"/>
          <w:numId w:val="11"/>
        </w:numPr>
      </w:pPr>
      <w:proofErr w:type="spellStart"/>
      <w:r w:rsidRPr="14890C2E">
        <w:rPr>
          <w:rFonts w:ascii="Constantia" w:eastAsia="Constantia" w:hAnsi="Constantia" w:cs="Constantia"/>
        </w:rPr>
        <w:t>NomeModello</w:t>
      </w:r>
      <w:proofErr w:type="spellEnd"/>
      <w:r w:rsidRPr="0A384003">
        <w:rPr>
          <w:rFonts w:ascii="Constantia" w:eastAsia="Constantia" w:hAnsi="Constantia" w:cs="Constantia"/>
        </w:rPr>
        <w:t xml:space="preserve"> → </w:t>
      </w:r>
      <w:proofErr w:type="spellStart"/>
      <w:r w:rsidRPr="26D1FF46">
        <w:rPr>
          <w:rFonts w:ascii="Constantia" w:eastAsia="Constantia" w:hAnsi="Constantia" w:cs="Constantia"/>
        </w:rPr>
        <w:t>ConsumoMisto</w:t>
      </w:r>
      <w:proofErr w:type="spellEnd"/>
      <w:r w:rsidRPr="26D1FF46">
        <w:rPr>
          <w:rFonts w:ascii="Constantia" w:eastAsia="Constantia" w:hAnsi="Constantia" w:cs="Constantia"/>
        </w:rPr>
        <w:t xml:space="preserve">, </w:t>
      </w:r>
      <w:proofErr w:type="spellStart"/>
      <w:r w:rsidRPr="26D1FF46">
        <w:rPr>
          <w:rFonts w:ascii="Constantia" w:eastAsia="Constantia" w:hAnsi="Constantia" w:cs="Constantia"/>
        </w:rPr>
        <w:t>ConsumoUrbano</w:t>
      </w:r>
      <w:proofErr w:type="spellEnd"/>
      <w:r w:rsidRPr="26D1FF46">
        <w:rPr>
          <w:rFonts w:ascii="Constantia" w:eastAsia="Constantia" w:hAnsi="Constantia" w:cs="Constantia"/>
        </w:rPr>
        <w:t xml:space="preserve">, </w:t>
      </w:r>
      <w:proofErr w:type="spellStart"/>
      <w:r w:rsidRPr="26D1FF46">
        <w:rPr>
          <w:rFonts w:ascii="Constantia" w:eastAsia="Constantia" w:hAnsi="Constantia" w:cs="Constantia"/>
        </w:rPr>
        <w:t>ConsumoExtraurbano</w:t>
      </w:r>
      <w:proofErr w:type="spellEnd"/>
      <w:r w:rsidRPr="26D1FF46">
        <w:rPr>
          <w:rFonts w:ascii="Constantia" w:eastAsia="Constantia" w:hAnsi="Constantia" w:cs="Constantia"/>
        </w:rPr>
        <w:t xml:space="preserve">, </w:t>
      </w:r>
      <w:proofErr w:type="spellStart"/>
      <w:r w:rsidRPr="26D1FF46">
        <w:rPr>
          <w:rFonts w:ascii="Constantia" w:eastAsia="Constantia" w:hAnsi="Constantia" w:cs="Constantia"/>
        </w:rPr>
        <w:t>CasaProdruttrice</w:t>
      </w:r>
      <w:proofErr w:type="spellEnd"/>
      <w:r w:rsidRPr="26D1FF46">
        <w:rPr>
          <w:rFonts w:ascii="Constantia" w:eastAsia="Constantia" w:hAnsi="Constantia" w:cs="Constantia"/>
        </w:rPr>
        <w:t xml:space="preserve">, </w:t>
      </w:r>
      <w:proofErr w:type="spellStart"/>
      <w:r w:rsidRPr="26D1FF46">
        <w:rPr>
          <w:rFonts w:ascii="Constantia" w:eastAsia="Constantia" w:hAnsi="Constantia" w:cs="Constantia"/>
        </w:rPr>
        <w:t>NPosti</w:t>
      </w:r>
      <w:proofErr w:type="spellEnd"/>
      <w:r w:rsidRPr="26D1FF46">
        <w:rPr>
          <w:rFonts w:ascii="Constantia" w:eastAsia="Constantia" w:hAnsi="Constantia" w:cs="Constantia"/>
        </w:rPr>
        <w:t xml:space="preserve">, Alimentazione, Comfort, Serbatoio, </w:t>
      </w:r>
      <w:proofErr w:type="spellStart"/>
      <w:proofErr w:type="gramStart"/>
      <w:r w:rsidRPr="26D1FF46">
        <w:rPr>
          <w:rFonts w:ascii="Constantia" w:eastAsia="Constantia" w:hAnsi="Constantia" w:cs="Constantia"/>
        </w:rPr>
        <w:t>Cilindrata</w:t>
      </w:r>
      <w:r w:rsidR="009629B0">
        <w:rPr>
          <w:rFonts w:ascii="Constantia" w:eastAsia="Constantia" w:hAnsi="Constantia" w:cs="Constantia"/>
        </w:rPr>
        <w:t>,VelocitaMax</w:t>
      </w:r>
      <w:proofErr w:type="spellEnd"/>
      <w:proofErr w:type="gramEnd"/>
    </w:p>
    <w:p w14:paraId="69A332DA" w14:textId="3DC2F9E3" w:rsidR="00CB00B0" w:rsidRPr="00CB00B0" w:rsidRDefault="26D1FF46" w:rsidP="00CB00B0">
      <w:pPr>
        <w:rPr>
          <w:rFonts w:ascii="Constantia" w:eastAsia="Constantia" w:hAnsi="Constantia" w:cs="Constantia"/>
        </w:rPr>
      </w:pPr>
      <w:r w:rsidRPr="0A384003">
        <w:rPr>
          <w:rFonts w:ascii="Constantia" w:eastAsia="Constantia" w:hAnsi="Constantia" w:cs="Constantia"/>
        </w:rPr>
        <w:t xml:space="preserve">Poiché la parte sinistra è </w:t>
      </w:r>
      <w:proofErr w:type="spellStart"/>
      <w:r w:rsidRPr="0A384003">
        <w:rPr>
          <w:rFonts w:ascii="Constantia" w:eastAsia="Constantia" w:hAnsi="Constantia" w:cs="Constantia"/>
        </w:rPr>
        <w:t>superchiave</w:t>
      </w:r>
      <w:proofErr w:type="spellEnd"/>
      <w:r w:rsidRPr="0A384003">
        <w:rPr>
          <w:rFonts w:ascii="Constantia" w:eastAsia="Constantia" w:hAnsi="Constantia" w:cs="Constantia"/>
        </w:rPr>
        <w:t>, MODELLO è in BCNF</w:t>
      </w:r>
      <w:r w:rsidR="313E7ECB" w:rsidRPr="313E7ECB">
        <w:rPr>
          <w:rFonts w:ascii="Constantia" w:eastAsia="Constantia" w:hAnsi="Constantia" w:cs="Constantia"/>
        </w:rPr>
        <w:t>.</w:t>
      </w:r>
    </w:p>
    <w:p w14:paraId="3B0689D3" w14:textId="601A47AB" w:rsidR="00335E87" w:rsidRPr="00335E87" w:rsidRDefault="00335E87" w:rsidP="00335E87">
      <w:pPr>
        <w:rPr>
          <w:rFonts w:ascii="Constantia" w:eastAsia="Constantia" w:hAnsi="Constantia" w:cs="Constantia"/>
        </w:rPr>
      </w:pPr>
    </w:p>
    <w:p w14:paraId="4DA4021F" w14:textId="0D6B0087" w:rsidR="313E7ECB" w:rsidRDefault="313E7ECB" w:rsidP="313E7ECB">
      <w:pPr>
        <w:rPr>
          <w:b/>
          <w:bCs/>
        </w:rPr>
      </w:pPr>
      <w:r w:rsidRPr="313E7ECB">
        <w:rPr>
          <w:b/>
          <w:bCs/>
        </w:rPr>
        <w:t xml:space="preserve">Tabella </w:t>
      </w:r>
      <w:r w:rsidR="00850884">
        <w:rPr>
          <w:b/>
          <w:bCs/>
        </w:rPr>
        <w:t>FASCIAORARIA</w:t>
      </w:r>
      <w:r w:rsidRPr="313E7ECB">
        <w:rPr>
          <w:b/>
          <w:bCs/>
        </w:rPr>
        <w:t>:</w:t>
      </w:r>
    </w:p>
    <w:p w14:paraId="2F910698" w14:textId="0C87BA0F" w:rsidR="00CB00B0" w:rsidRDefault="004938D1" w:rsidP="00CB00B0">
      <w:r>
        <w:t>FASCIAORARIA</w:t>
      </w:r>
      <w:r w:rsidR="00B41678" w:rsidRPr="00B41678">
        <w:t xml:space="preserve"> (</w:t>
      </w:r>
      <w:r w:rsidR="00B41678" w:rsidRPr="00B41678">
        <w:rPr>
          <w:u w:val="single"/>
        </w:rPr>
        <w:t>Targa,</w:t>
      </w:r>
      <w:r w:rsidR="00D96F28" w:rsidRPr="00D96F28">
        <w:rPr>
          <w:szCs w:val="24"/>
        </w:rPr>
        <w:t xml:space="preserve"> </w:t>
      </w:r>
      <w:proofErr w:type="spellStart"/>
      <w:r w:rsidR="00D96F28" w:rsidRPr="00162C52">
        <w:rPr>
          <w:szCs w:val="24"/>
          <w:u w:val="single"/>
        </w:rPr>
        <w:t>OraInizio</w:t>
      </w:r>
      <w:proofErr w:type="spellEnd"/>
      <w:r w:rsidR="00D96F28">
        <w:rPr>
          <w:szCs w:val="24"/>
        </w:rPr>
        <w:t xml:space="preserve">, </w:t>
      </w:r>
      <w:proofErr w:type="spellStart"/>
      <w:r w:rsidR="00D96F28" w:rsidRPr="00162C52">
        <w:rPr>
          <w:szCs w:val="24"/>
          <w:u w:val="single"/>
        </w:rPr>
        <w:t>OraFine</w:t>
      </w:r>
      <w:proofErr w:type="spellEnd"/>
      <w:r w:rsidR="00D96F28">
        <w:rPr>
          <w:szCs w:val="24"/>
        </w:rPr>
        <w:t>,</w:t>
      </w:r>
      <w:r w:rsidR="00B41678" w:rsidRPr="00B41678">
        <w:t xml:space="preserve"> </w:t>
      </w:r>
      <w:r w:rsidR="00B41678" w:rsidRPr="00162C52">
        <w:rPr>
          <w:u w:val="single"/>
        </w:rPr>
        <w:t>Giorno</w:t>
      </w:r>
      <w:r w:rsidR="00B41678" w:rsidRPr="00B41678">
        <w:t>)</w:t>
      </w:r>
    </w:p>
    <w:p w14:paraId="6451151E" w14:textId="4412F5E5" w:rsidR="00335E87" w:rsidRDefault="00162C52" w:rsidP="00335E87">
      <w:pPr>
        <w:rPr>
          <w:rFonts w:ascii="Constantia" w:eastAsia="Constantia" w:hAnsi="Constantia" w:cs="Constantia"/>
        </w:rPr>
      </w:pPr>
      <w:r w:rsidRPr="7159F1DD">
        <w:rPr>
          <w:rFonts w:ascii="Constantia" w:eastAsia="Constantia" w:hAnsi="Constantia" w:cs="Constantia"/>
        </w:rPr>
        <w:lastRenderedPageBreak/>
        <w:t xml:space="preserve">Poiché </w:t>
      </w:r>
      <w:r>
        <w:rPr>
          <w:rFonts w:ascii="Constantia" w:eastAsia="Constantia" w:hAnsi="Constantia" w:cs="Constantia"/>
        </w:rPr>
        <w:t>non esistono dipendenze funzionali</w:t>
      </w:r>
      <w:r w:rsidRPr="7159F1DD"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</w:rPr>
        <w:t>FASCIAORARIA</w:t>
      </w:r>
      <w:r w:rsidRPr="7159F1DD">
        <w:rPr>
          <w:rFonts w:ascii="Constantia" w:eastAsia="Constantia" w:hAnsi="Constantia" w:cs="Constantia"/>
        </w:rPr>
        <w:t xml:space="preserve"> è in BCNF</w:t>
      </w:r>
      <w:r>
        <w:rPr>
          <w:rFonts w:ascii="Constantia" w:eastAsia="Constantia" w:hAnsi="Constantia" w:cs="Constantia"/>
        </w:rPr>
        <w:t>.</w:t>
      </w:r>
    </w:p>
    <w:p w14:paraId="26702729" w14:textId="379B28FC" w:rsidR="005E2E2C" w:rsidRDefault="005E2E2C" w:rsidP="00335E87">
      <w:pPr>
        <w:rPr>
          <w:rFonts w:ascii="Constantia" w:eastAsia="Constantia" w:hAnsi="Constantia" w:cs="Constantia"/>
        </w:rPr>
      </w:pPr>
    </w:p>
    <w:p w14:paraId="56802443" w14:textId="77777777" w:rsidR="005E2E2C" w:rsidRPr="00335E87" w:rsidRDefault="005E2E2C" w:rsidP="00335E87">
      <w:pPr>
        <w:rPr>
          <w:rFonts w:ascii="Constantia" w:eastAsia="Constantia" w:hAnsi="Constantia" w:cs="Constantia"/>
        </w:rPr>
      </w:pPr>
    </w:p>
    <w:p w14:paraId="5C7DC027" w14:textId="0EBFDD2C" w:rsidR="1ABF6B57" w:rsidRDefault="1ABF6B57" w:rsidP="1ABF6B57">
      <w:pPr>
        <w:rPr>
          <w:b/>
          <w:bCs/>
        </w:rPr>
      </w:pPr>
      <w:r w:rsidRPr="1ABF6B57">
        <w:rPr>
          <w:b/>
          <w:bCs/>
        </w:rPr>
        <w:t>Tabella POOL:</w:t>
      </w:r>
    </w:p>
    <w:p w14:paraId="3036CF6A" w14:textId="09EB930F" w:rsidR="000F6005" w:rsidRPr="000F6005" w:rsidRDefault="00B41678" w:rsidP="7DDD3D5C">
      <w:r w:rsidRPr="00B41678">
        <w:t>POOL (</w:t>
      </w:r>
      <w:proofErr w:type="spellStart"/>
      <w:r w:rsidRPr="00B41678">
        <w:rPr>
          <w:u w:val="single"/>
        </w:rPr>
        <w:t>IDPool</w:t>
      </w:r>
      <w:proofErr w:type="spellEnd"/>
      <w:r w:rsidRPr="00B41678">
        <w:rPr>
          <w:u w:val="single"/>
        </w:rPr>
        <w:t>,</w:t>
      </w:r>
      <w:r w:rsidRPr="00B41678">
        <w:t xml:space="preserve"> </w:t>
      </w:r>
      <w:proofErr w:type="spellStart"/>
      <w:r w:rsidRPr="00B41678">
        <w:t>CodiceTragitto</w:t>
      </w:r>
      <w:proofErr w:type="spellEnd"/>
      <w:r w:rsidRPr="00B41678">
        <w:t xml:space="preserve">, </w:t>
      </w:r>
      <w:proofErr w:type="spellStart"/>
      <w:r w:rsidRPr="00B41678">
        <w:t>CodiceProponente</w:t>
      </w:r>
      <w:proofErr w:type="spellEnd"/>
      <w:r w:rsidRPr="00B41678">
        <w:t xml:space="preserve">, Targa, </w:t>
      </w:r>
      <w:proofErr w:type="spellStart"/>
      <w:r w:rsidRPr="00B41678">
        <w:t>Flessibilita</w:t>
      </w:r>
      <w:proofErr w:type="spellEnd"/>
      <w:r w:rsidRPr="00B41678">
        <w:t xml:space="preserve">, </w:t>
      </w:r>
      <w:proofErr w:type="spellStart"/>
      <w:r w:rsidRPr="00B41678">
        <w:t>NumeroPosti</w:t>
      </w:r>
      <w:proofErr w:type="spellEnd"/>
      <w:r w:rsidRPr="00B41678">
        <w:t xml:space="preserve">, </w:t>
      </w:r>
      <w:proofErr w:type="spellStart"/>
      <w:r w:rsidRPr="00B41678">
        <w:t>OreChiusura</w:t>
      </w:r>
      <w:proofErr w:type="spellEnd"/>
      <w:r w:rsidRPr="00B41678">
        <w:t xml:space="preserve">, Spesa, Partenza, </w:t>
      </w:r>
      <w:proofErr w:type="spellStart"/>
      <w:r w:rsidRPr="00B41678">
        <w:t>GiornoArrivo</w:t>
      </w:r>
      <w:proofErr w:type="spellEnd"/>
      <w:r w:rsidRPr="00B41678">
        <w:t xml:space="preserve">, Stato, </w:t>
      </w:r>
      <w:proofErr w:type="spellStart"/>
      <w:r w:rsidRPr="00B41678">
        <w:t>CostoVariazione</w:t>
      </w:r>
      <w:proofErr w:type="spellEnd"/>
      <w:r w:rsidRPr="00B41678">
        <w:t>)</w:t>
      </w:r>
    </w:p>
    <w:p w14:paraId="4449F752" w14:textId="443B2446" w:rsidR="000821D7" w:rsidRPr="000821D7" w:rsidRDefault="000821D7" w:rsidP="00AE7259">
      <w:pPr>
        <w:pStyle w:val="Paragrafoelenco"/>
        <w:numPr>
          <w:ilvl w:val="0"/>
          <w:numId w:val="11"/>
        </w:numPr>
        <w:rPr>
          <w:rFonts w:ascii="Constantia" w:eastAsia="Constantia" w:hAnsi="Constantia" w:cs="Constantia"/>
        </w:rPr>
      </w:pPr>
      <w:proofErr w:type="spellStart"/>
      <w:r w:rsidRPr="006D20E3">
        <w:t>IDPool</w:t>
      </w:r>
      <w:proofErr w:type="spellEnd"/>
      <w:r w:rsidRPr="000821D7">
        <w:rPr>
          <w:rFonts w:hint="eastAsia"/>
        </w:rPr>
        <w:t xml:space="preserve"> </w:t>
      </w:r>
      <w:r w:rsidRPr="000821D7">
        <w:rPr>
          <w:rFonts w:hint="eastAsia"/>
        </w:rPr>
        <w:t>→</w:t>
      </w:r>
      <w:r w:rsidRPr="00B41678">
        <w:t xml:space="preserve"> </w:t>
      </w:r>
      <w:proofErr w:type="spellStart"/>
      <w:r w:rsidRPr="00B41678">
        <w:t>CodiceTragitto</w:t>
      </w:r>
      <w:proofErr w:type="spellEnd"/>
      <w:r w:rsidRPr="00B41678">
        <w:t xml:space="preserve">, </w:t>
      </w:r>
      <w:proofErr w:type="spellStart"/>
      <w:r w:rsidRPr="00B41678">
        <w:t>CodiceProponente</w:t>
      </w:r>
      <w:proofErr w:type="spellEnd"/>
      <w:r w:rsidRPr="00B41678">
        <w:t xml:space="preserve">, Targa, </w:t>
      </w:r>
      <w:proofErr w:type="spellStart"/>
      <w:r w:rsidRPr="00B41678">
        <w:t>Flessibilita</w:t>
      </w:r>
      <w:proofErr w:type="spellEnd"/>
      <w:r w:rsidRPr="00B41678">
        <w:t xml:space="preserve">, </w:t>
      </w:r>
      <w:proofErr w:type="spellStart"/>
      <w:r w:rsidRPr="00B41678">
        <w:t>NumeroPosti</w:t>
      </w:r>
      <w:proofErr w:type="spellEnd"/>
      <w:r w:rsidRPr="00B41678">
        <w:t xml:space="preserve">, </w:t>
      </w:r>
      <w:proofErr w:type="spellStart"/>
      <w:r w:rsidRPr="00B41678">
        <w:t>OreChiusura</w:t>
      </w:r>
      <w:proofErr w:type="spellEnd"/>
      <w:r w:rsidRPr="00B41678">
        <w:t xml:space="preserve">, Spesa, Partenza, </w:t>
      </w:r>
      <w:proofErr w:type="spellStart"/>
      <w:r w:rsidRPr="00B41678">
        <w:t>GiornoArrivo</w:t>
      </w:r>
      <w:proofErr w:type="spellEnd"/>
      <w:r w:rsidRPr="00B41678">
        <w:t xml:space="preserve">, Stato, </w:t>
      </w:r>
      <w:proofErr w:type="spellStart"/>
      <w:r w:rsidRPr="00B41678">
        <w:t>CostoVariazione</w:t>
      </w:r>
      <w:proofErr w:type="spellEnd"/>
      <w:r w:rsidR="00E60ABA">
        <w:t>,</w:t>
      </w:r>
      <w:r w:rsidR="00E60ABA" w:rsidRPr="00E60ABA">
        <w:t xml:space="preserve"> </w:t>
      </w:r>
      <w:proofErr w:type="spellStart"/>
      <w:r w:rsidR="00E60ABA">
        <w:t>PartenzaEffettiva</w:t>
      </w:r>
      <w:proofErr w:type="spellEnd"/>
    </w:p>
    <w:p w14:paraId="493CC289" w14:textId="7878906F" w:rsidR="00335E87" w:rsidRPr="00335E87" w:rsidRDefault="597A1C54" w:rsidP="00335E87">
      <w:pPr>
        <w:rPr>
          <w:rFonts w:ascii="Constantia" w:eastAsia="Constantia" w:hAnsi="Constantia" w:cs="Constantia"/>
        </w:rPr>
      </w:pPr>
      <w:r w:rsidRPr="597A1C54">
        <w:rPr>
          <w:rFonts w:ascii="Constantia" w:eastAsia="Constantia" w:hAnsi="Constantia" w:cs="Constantia"/>
        </w:rPr>
        <w:t xml:space="preserve">Poiché la parte sinistra è </w:t>
      </w:r>
      <w:proofErr w:type="spellStart"/>
      <w:r w:rsidRPr="597A1C54">
        <w:rPr>
          <w:rFonts w:ascii="Constantia" w:eastAsia="Constantia" w:hAnsi="Constantia" w:cs="Constantia"/>
        </w:rPr>
        <w:t>superchiave</w:t>
      </w:r>
      <w:proofErr w:type="spellEnd"/>
      <w:r w:rsidRPr="597A1C54">
        <w:rPr>
          <w:rFonts w:ascii="Constantia" w:eastAsia="Constantia" w:hAnsi="Constantia" w:cs="Constantia"/>
        </w:rPr>
        <w:t xml:space="preserve">, </w:t>
      </w:r>
      <w:r w:rsidR="00E1774C">
        <w:rPr>
          <w:rFonts w:ascii="Constantia" w:eastAsia="Constantia" w:hAnsi="Constantia" w:cs="Constantia"/>
        </w:rPr>
        <w:t>POOL</w:t>
      </w:r>
      <w:r w:rsidRPr="597A1C54">
        <w:rPr>
          <w:rFonts w:ascii="Constantia" w:eastAsia="Constantia" w:hAnsi="Constantia" w:cs="Constantia"/>
        </w:rPr>
        <w:t xml:space="preserve"> è in BCNF</w:t>
      </w:r>
      <w:r w:rsidR="15185724" w:rsidRPr="15185724">
        <w:rPr>
          <w:rFonts w:ascii="Constantia" w:eastAsia="Constantia" w:hAnsi="Constantia" w:cs="Constantia"/>
        </w:rPr>
        <w:t>.</w:t>
      </w:r>
    </w:p>
    <w:p w14:paraId="520EA0EE" w14:textId="0383AA4F" w:rsidR="00C530AD" w:rsidRPr="00C530AD" w:rsidRDefault="00C530AD" w:rsidP="00C530AD">
      <w:pPr>
        <w:rPr>
          <w:rFonts w:ascii="Constantia" w:eastAsia="Constantia" w:hAnsi="Constantia" w:cs="Constantia"/>
        </w:rPr>
      </w:pPr>
    </w:p>
    <w:p w14:paraId="3474904E" w14:textId="26A5B73B" w:rsidR="15185724" w:rsidRDefault="15185724" w:rsidP="15185724">
      <w:pPr>
        <w:rPr>
          <w:b/>
          <w:bCs/>
        </w:rPr>
      </w:pPr>
      <w:r w:rsidRPr="15185724">
        <w:rPr>
          <w:b/>
          <w:bCs/>
        </w:rPr>
        <w:t>Tabella VARIAZIONE:</w:t>
      </w:r>
    </w:p>
    <w:p w14:paraId="41BFE648" w14:textId="3EF072D2" w:rsidR="000F6005" w:rsidRPr="000F6005" w:rsidRDefault="00B41678" w:rsidP="7DDD3D5C">
      <w:r w:rsidRPr="00B41678">
        <w:t>VARIAZIONE (</w:t>
      </w:r>
      <w:proofErr w:type="spellStart"/>
      <w:r w:rsidRPr="00B41678">
        <w:rPr>
          <w:u w:val="single"/>
        </w:rPr>
        <w:t>IDPool</w:t>
      </w:r>
      <w:proofErr w:type="spellEnd"/>
      <w:r w:rsidRPr="00B41678">
        <w:rPr>
          <w:u w:val="single"/>
        </w:rPr>
        <w:t xml:space="preserve">, </w:t>
      </w:r>
      <w:proofErr w:type="spellStart"/>
      <w:r w:rsidRPr="00B41678">
        <w:rPr>
          <w:u w:val="single"/>
        </w:rPr>
        <w:t>IDFruitore</w:t>
      </w:r>
      <w:proofErr w:type="spellEnd"/>
      <w:r w:rsidRPr="00B41678">
        <w:rPr>
          <w:u w:val="single"/>
        </w:rPr>
        <w:t>,</w:t>
      </w:r>
      <w:r w:rsidRPr="00B41678">
        <w:t xml:space="preserve"> Accettata, </w:t>
      </w:r>
      <w:proofErr w:type="spellStart"/>
      <w:r w:rsidRPr="00B41678">
        <w:t>Entita</w:t>
      </w:r>
      <w:proofErr w:type="spellEnd"/>
      <w:r w:rsidRPr="00B41678">
        <w:t xml:space="preserve">, </w:t>
      </w:r>
      <w:proofErr w:type="spellStart"/>
      <w:r w:rsidRPr="00B41678">
        <w:t>CodiceTragitto</w:t>
      </w:r>
      <w:proofErr w:type="spellEnd"/>
      <w:r w:rsidRPr="00B41678">
        <w:t>)</w:t>
      </w:r>
    </w:p>
    <w:p w14:paraId="219FB262" w14:textId="6C0EB219" w:rsidR="000821D7" w:rsidRPr="000821D7" w:rsidRDefault="000821D7" w:rsidP="00AE7259">
      <w:pPr>
        <w:pStyle w:val="Paragrafoelenco"/>
        <w:numPr>
          <w:ilvl w:val="0"/>
          <w:numId w:val="11"/>
        </w:numPr>
        <w:rPr>
          <w:rFonts w:ascii="Constantia" w:eastAsia="Constantia" w:hAnsi="Constantia" w:cs="Constantia"/>
        </w:rPr>
      </w:pPr>
      <w:proofErr w:type="spellStart"/>
      <w:r w:rsidRPr="006D20E3">
        <w:t>IDPool</w:t>
      </w:r>
      <w:proofErr w:type="spellEnd"/>
      <w:r w:rsidRPr="006D20E3">
        <w:t xml:space="preserve">, </w:t>
      </w:r>
      <w:proofErr w:type="spellStart"/>
      <w:r w:rsidRPr="006D20E3">
        <w:t>IDFruitore</w:t>
      </w:r>
      <w:proofErr w:type="spellEnd"/>
      <w:r w:rsidRPr="000821D7">
        <w:rPr>
          <w:rFonts w:hint="eastAsia"/>
        </w:rPr>
        <w:t xml:space="preserve"> </w:t>
      </w:r>
      <w:r w:rsidRPr="000821D7">
        <w:rPr>
          <w:rFonts w:hint="eastAsia"/>
        </w:rPr>
        <w:t>→</w:t>
      </w:r>
      <w:r w:rsidRPr="00B41678">
        <w:t xml:space="preserve"> Accettata, </w:t>
      </w:r>
      <w:proofErr w:type="spellStart"/>
      <w:r w:rsidRPr="00B41678">
        <w:t>Entita</w:t>
      </w:r>
      <w:proofErr w:type="spellEnd"/>
      <w:r w:rsidRPr="00B41678">
        <w:t xml:space="preserve">, </w:t>
      </w:r>
      <w:proofErr w:type="spellStart"/>
      <w:r w:rsidRPr="00B41678">
        <w:t>CodiceTragitto</w:t>
      </w:r>
      <w:proofErr w:type="spellEnd"/>
      <w:r w:rsidRPr="000821D7">
        <w:rPr>
          <w:rFonts w:ascii="Constantia" w:eastAsia="Constantia" w:hAnsi="Constantia" w:cs="Constantia"/>
        </w:rPr>
        <w:t xml:space="preserve"> </w:t>
      </w:r>
    </w:p>
    <w:p w14:paraId="254BCBCC" w14:textId="67AB307D" w:rsidR="00335E87" w:rsidRPr="00335E87" w:rsidRDefault="597A1C54" w:rsidP="00335E87">
      <w:pPr>
        <w:rPr>
          <w:rFonts w:ascii="Constantia" w:eastAsia="Constantia" w:hAnsi="Constantia" w:cs="Constantia"/>
        </w:rPr>
      </w:pPr>
      <w:r w:rsidRPr="597A1C54">
        <w:rPr>
          <w:rFonts w:ascii="Constantia" w:eastAsia="Constantia" w:hAnsi="Constantia" w:cs="Constantia"/>
        </w:rPr>
        <w:t xml:space="preserve">Poiché la parte sinistra è </w:t>
      </w:r>
      <w:proofErr w:type="spellStart"/>
      <w:r w:rsidRPr="597A1C54">
        <w:rPr>
          <w:rFonts w:ascii="Constantia" w:eastAsia="Constantia" w:hAnsi="Constantia" w:cs="Constantia"/>
        </w:rPr>
        <w:t>superchiave</w:t>
      </w:r>
      <w:proofErr w:type="spellEnd"/>
      <w:r w:rsidRPr="597A1C54">
        <w:rPr>
          <w:rFonts w:ascii="Constantia" w:eastAsia="Constantia" w:hAnsi="Constantia" w:cs="Constantia"/>
        </w:rPr>
        <w:t xml:space="preserve">, </w:t>
      </w:r>
      <w:r w:rsidR="00E1774C">
        <w:rPr>
          <w:rFonts w:ascii="Constantia" w:eastAsia="Constantia" w:hAnsi="Constantia" w:cs="Constantia"/>
        </w:rPr>
        <w:t>VARIAZIONE</w:t>
      </w:r>
      <w:r w:rsidRPr="597A1C54">
        <w:rPr>
          <w:rFonts w:ascii="Constantia" w:eastAsia="Constantia" w:hAnsi="Constantia" w:cs="Constantia"/>
        </w:rPr>
        <w:t xml:space="preserve"> è in BCNF</w:t>
      </w:r>
      <w:r w:rsidR="15185724" w:rsidRPr="15185724">
        <w:rPr>
          <w:rFonts w:ascii="Constantia" w:eastAsia="Constantia" w:hAnsi="Constantia" w:cs="Constantia"/>
        </w:rPr>
        <w:t>.</w:t>
      </w:r>
    </w:p>
    <w:p w14:paraId="0887EDE2" w14:textId="67F741A5" w:rsidR="00C530AD" w:rsidRPr="00C530AD" w:rsidRDefault="00C530AD" w:rsidP="00C530AD">
      <w:pPr>
        <w:rPr>
          <w:rFonts w:ascii="Constantia" w:eastAsia="Constantia" w:hAnsi="Constantia" w:cs="Constantia"/>
        </w:rPr>
      </w:pPr>
    </w:p>
    <w:p w14:paraId="39BC4F0D" w14:textId="60ACC6C1" w:rsidR="15185724" w:rsidRDefault="15185724" w:rsidP="15185724">
      <w:pPr>
        <w:rPr>
          <w:b/>
          <w:bCs/>
        </w:rPr>
      </w:pPr>
      <w:r w:rsidRPr="15185724">
        <w:rPr>
          <w:b/>
          <w:bCs/>
        </w:rPr>
        <w:t>Tabella AUTOVETTURA:</w:t>
      </w:r>
    </w:p>
    <w:p w14:paraId="79F22AA6" w14:textId="77777777" w:rsidR="000F6005" w:rsidRPr="000F6005" w:rsidRDefault="00B41678" w:rsidP="7DDD3D5C">
      <w:r w:rsidRPr="00B41678">
        <w:t>TRAGITTO (</w:t>
      </w:r>
      <w:proofErr w:type="spellStart"/>
      <w:r w:rsidRPr="00B41678">
        <w:rPr>
          <w:u w:val="single"/>
        </w:rPr>
        <w:t>CodiceTragitto</w:t>
      </w:r>
      <w:proofErr w:type="spellEnd"/>
      <w:r w:rsidRPr="00B41678">
        <w:rPr>
          <w:u w:val="single"/>
        </w:rPr>
        <w:t>,</w:t>
      </w:r>
      <w:r w:rsidRPr="00B41678">
        <w:t xml:space="preserve"> </w:t>
      </w:r>
      <w:proofErr w:type="spellStart"/>
      <w:r w:rsidRPr="00B41678">
        <w:t>LunghezzaTragitto</w:t>
      </w:r>
      <w:proofErr w:type="spellEnd"/>
      <w:r w:rsidRPr="00B41678">
        <w:t xml:space="preserve">, </w:t>
      </w:r>
      <w:proofErr w:type="spellStart"/>
      <w:r w:rsidRPr="00B41678">
        <w:t>PosizioneArrivo</w:t>
      </w:r>
      <w:proofErr w:type="spellEnd"/>
      <w:r w:rsidRPr="00B41678">
        <w:t xml:space="preserve">, </w:t>
      </w:r>
      <w:proofErr w:type="spellStart"/>
      <w:r w:rsidRPr="00B41678">
        <w:t>PosizionePartenza</w:t>
      </w:r>
      <w:proofErr w:type="spellEnd"/>
      <w:r w:rsidRPr="00B41678">
        <w:t>)</w:t>
      </w:r>
    </w:p>
    <w:p w14:paraId="4EEF14DB" w14:textId="153F3F20" w:rsidR="00373633" w:rsidRPr="00373633" w:rsidRDefault="00373633" w:rsidP="00AE7259">
      <w:pPr>
        <w:pStyle w:val="Paragrafoelenco"/>
        <w:numPr>
          <w:ilvl w:val="0"/>
          <w:numId w:val="11"/>
        </w:numPr>
        <w:rPr>
          <w:rFonts w:ascii="Constantia" w:eastAsia="Constantia" w:hAnsi="Constantia" w:cs="Constantia"/>
        </w:rPr>
      </w:pPr>
      <w:proofErr w:type="spellStart"/>
      <w:r w:rsidRPr="006D20E3">
        <w:t>CodiceTragitto</w:t>
      </w:r>
      <w:proofErr w:type="spellEnd"/>
      <w:r w:rsidRPr="00B41678">
        <w:t xml:space="preserve"> </w:t>
      </w:r>
      <w:r w:rsidRPr="000821D7">
        <w:rPr>
          <w:rFonts w:hint="eastAsia"/>
        </w:rPr>
        <w:t>→</w:t>
      </w:r>
      <w:r w:rsidRPr="00B41678">
        <w:t xml:space="preserve"> </w:t>
      </w:r>
      <w:proofErr w:type="spellStart"/>
      <w:r w:rsidRPr="00B41678">
        <w:t>LunghezzaTragitto</w:t>
      </w:r>
      <w:proofErr w:type="spellEnd"/>
      <w:r w:rsidRPr="00B41678">
        <w:t xml:space="preserve">, </w:t>
      </w:r>
      <w:proofErr w:type="spellStart"/>
      <w:r w:rsidRPr="00B41678">
        <w:t>PosizioneArrivo</w:t>
      </w:r>
      <w:proofErr w:type="spellEnd"/>
      <w:r w:rsidRPr="00B41678">
        <w:t xml:space="preserve">, </w:t>
      </w:r>
      <w:proofErr w:type="spellStart"/>
      <w:r w:rsidRPr="00B41678">
        <w:t>PosizionePartenza</w:t>
      </w:r>
      <w:proofErr w:type="spellEnd"/>
    </w:p>
    <w:p w14:paraId="679067C4" w14:textId="5EA9A714" w:rsidR="597A1C54" w:rsidRDefault="597A1C54" w:rsidP="7DDD3D5C">
      <w:pPr>
        <w:rPr>
          <w:rFonts w:ascii="Constantia" w:eastAsia="Constantia" w:hAnsi="Constantia" w:cs="Constantia"/>
        </w:rPr>
      </w:pPr>
      <w:r w:rsidRPr="597A1C54">
        <w:rPr>
          <w:rFonts w:ascii="Constantia" w:eastAsia="Constantia" w:hAnsi="Constantia" w:cs="Constantia"/>
        </w:rPr>
        <w:t xml:space="preserve">Poiché la parte sinistra è </w:t>
      </w:r>
      <w:proofErr w:type="spellStart"/>
      <w:r w:rsidRPr="597A1C54">
        <w:rPr>
          <w:rFonts w:ascii="Constantia" w:eastAsia="Constantia" w:hAnsi="Constantia" w:cs="Constantia"/>
        </w:rPr>
        <w:t>superchiave</w:t>
      </w:r>
      <w:proofErr w:type="spellEnd"/>
      <w:r w:rsidRPr="597A1C54">
        <w:rPr>
          <w:rFonts w:ascii="Constantia" w:eastAsia="Constantia" w:hAnsi="Constantia" w:cs="Constantia"/>
        </w:rPr>
        <w:t xml:space="preserve">, </w:t>
      </w:r>
      <w:r w:rsidR="00BE66CD">
        <w:rPr>
          <w:rFonts w:ascii="Constantia" w:eastAsia="Constantia" w:hAnsi="Constantia" w:cs="Constantia"/>
        </w:rPr>
        <w:t>AUTOVETTURA</w:t>
      </w:r>
      <w:r w:rsidRPr="597A1C54">
        <w:rPr>
          <w:rFonts w:ascii="Constantia" w:eastAsia="Constantia" w:hAnsi="Constantia" w:cs="Constantia"/>
        </w:rPr>
        <w:t xml:space="preserve"> è in BCNF</w:t>
      </w:r>
      <w:r w:rsidR="002B1DD4">
        <w:rPr>
          <w:rFonts w:ascii="Constantia" w:eastAsia="Constantia" w:hAnsi="Constantia" w:cs="Constantia"/>
        </w:rPr>
        <w:t>.</w:t>
      </w:r>
    </w:p>
    <w:p w14:paraId="02F2A8D1" w14:textId="77777777" w:rsidR="00BD1EAF" w:rsidRDefault="00BD1EAF" w:rsidP="7DDD3D5C">
      <w:pPr>
        <w:rPr>
          <w:rFonts w:ascii="Constantia" w:eastAsia="Constantia" w:hAnsi="Constantia" w:cs="Constantia"/>
        </w:rPr>
      </w:pPr>
    </w:p>
    <w:p w14:paraId="60ABBF20" w14:textId="094C14AE" w:rsidR="00BE66CD" w:rsidRPr="00BE66CD" w:rsidRDefault="00BE66CD" w:rsidP="7DDD3D5C">
      <w:pPr>
        <w:rPr>
          <w:b/>
        </w:rPr>
      </w:pPr>
      <w:r>
        <w:rPr>
          <w:b/>
        </w:rPr>
        <w:t>Tabella POSIZIONE:</w:t>
      </w:r>
    </w:p>
    <w:p w14:paraId="5A5B21FB" w14:textId="77777777" w:rsidR="000F6005" w:rsidRPr="000F6005" w:rsidRDefault="00B41678" w:rsidP="7DDD3D5C">
      <w:pPr>
        <w:rPr>
          <w:szCs w:val="24"/>
        </w:rPr>
      </w:pPr>
      <w:r w:rsidRPr="00B41678">
        <w:t>POSIZIONE (</w:t>
      </w:r>
      <w:proofErr w:type="spellStart"/>
      <w:r w:rsidRPr="00B41678">
        <w:rPr>
          <w:u w:val="single"/>
        </w:rPr>
        <w:t>IDPosizione</w:t>
      </w:r>
      <w:proofErr w:type="spellEnd"/>
      <w:r w:rsidRPr="00B41678">
        <w:t xml:space="preserve">, Strada, Longitudine, Latitudine, </w:t>
      </w:r>
      <w:proofErr w:type="spellStart"/>
      <w:r w:rsidRPr="00B41678">
        <w:t>Timestamp</w:t>
      </w:r>
      <w:proofErr w:type="spellEnd"/>
      <w:r w:rsidRPr="00B41678">
        <w:t xml:space="preserve">, Numero, </w:t>
      </w:r>
      <w:proofErr w:type="spellStart"/>
      <w:r w:rsidRPr="00B41678">
        <w:t>CodiceTragitto</w:t>
      </w:r>
      <w:proofErr w:type="spellEnd"/>
      <w:r w:rsidRPr="00B41678">
        <w:t>)</w:t>
      </w:r>
    </w:p>
    <w:p w14:paraId="66305794" w14:textId="6FD0BE31" w:rsidR="00BE66CD" w:rsidRPr="00BE66CD" w:rsidRDefault="00BE66CD" w:rsidP="00AE7259">
      <w:pPr>
        <w:pStyle w:val="Paragrafoelenco"/>
        <w:numPr>
          <w:ilvl w:val="0"/>
          <w:numId w:val="11"/>
        </w:numPr>
        <w:rPr>
          <w:rFonts w:ascii="Constantia" w:eastAsia="Constantia" w:hAnsi="Constantia" w:cs="Constantia"/>
        </w:rPr>
      </w:pPr>
      <w:proofErr w:type="spellStart"/>
      <w:r w:rsidRPr="006D20E3">
        <w:t>IDPosizione</w:t>
      </w:r>
      <w:proofErr w:type="spellEnd"/>
      <w:r w:rsidRPr="00B41678">
        <w:t xml:space="preserve"> </w:t>
      </w:r>
      <w:r>
        <w:rPr>
          <w:rFonts w:hint="eastAsia"/>
        </w:rPr>
        <w:t>→</w:t>
      </w:r>
      <w:r>
        <w:t xml:space="preserve"> </w:t>
      </w:r>
      <w:r w:rsidRPr="00B41678">
        <w:t xml:space="preserve">Strada, Longitudine, Latitudine, </w:t>
      </w:r>
      <w:proofErr w:type="spellStart"/>
      <w:r w:rsidRPr="00B41678">
        <w:t>Timestamp</w:t>
      </w:r>
      <w:proofErr w:type="spellEnd"/>
      <w:r w:rsidRPr="00B41678">
        <w:t xml:space="preserve">, Numero, </w:t>
      </w:r>
      <w:proofErr w:type="spellStart"/>
      <w:r w:rsidRPr="00B41678">
        <w:t>CodiceTragitto</w:t>
      </w:r>
      <w:proofErr w:type="spellEnd"/>
    </w:p>
    <w:p w14:paraId="2FD1FE12" w14:textId="442BC822" w:rsidR="7159F1DD" w:rsidRDefault="7159F1DD" w:rsidP="7DDD3D5C">
      <w:pPr>
        <w:rPr>
          <w:rFonts w:ascii="Constantia" w:eastAsia="Constantia" w:hAnsi="Constantia" w:cs="Constantia"/>
        </w:rPr>
      </w:pPr>
      <w:r w:rsidRPr="7159F1DD">
        <w:rPr>
          <w:rFonts w:ascii="Constantia" w:eastAsia="Constantia" w:hAnsi="Constantia" w:cs="Constantia"/>
        </w:rPr>
        <w:t xml:space="preserve">Poiché la parte sinistra è </w:t>
      </w:r>
      <w:proofErr w:type="spellStart"/>
      <w:r w:rsidRPr="7159F1DD">
        <w:rPr>
          <w:rFonts w:ascii="Constantia" w:eastAsia="Constantia" w:hAnsi="Constantia" w:cs="Constantia"/>
        </w:rPr>
        <w:t>superchiave</w:t>
      </w:r>
      <w:proofErr w:type="spellEnd"/>
      <w:r w:rsidRPr="7159F1DD">
        <w:rPr>
          <w:rFonts w:ascii="Constantia" w:eastAsia="Constantia" w:hAnsi="Constantia" w:cs="Constantia"/>
        </w:rPr>
        <w:t xml:space="preserve">, </w:t>
      </w:r>
      <w:r w:rsidR="00816917">
        <w:rPr>
          <w:rFonts w:ascii="Constantia" w:eastAsia="Constantia" w:hAnsi="Constantia" w:cs="Constantia"/>
        </w:rPr>
        <w:t>POSIZIONE</w:t>
      </w:r>
      <w:r w:rsidRPr="7159F1DD">
        <w:rPr>
          <w:rFonts w:ascii="Constantia" w:eastAsia="Constantia" w:hAnsi="Constantia" w:cs="Constantia"/>
        </w:rPr>
        <w:t xml:space="preserve"> è in BCNF</w:t>
      </w:r>
      <w:r w:rsidR="002B1DD4">
        <w:rPr>
          <w:rFonts w:ascii="Constantia" w:eastAsia="Constantia" w:hAnsi="Constantia" w:cs="Constantia"/>
        </w:rPr>
        <w:t>.</w:t>
      </w:r>
    </w:p>
    <w:p w14:paraId="2B792491" w14:textId="77777777" w:rsidR="00BD1EAF" w:rsidRDefault="00BD1EAF" w:rsidP="7DDD3D5C">
      <w:pPr>
        <w:rPr>
          <w:rFonts w:ascii="Constantia" w:eastAsia="Constantia" w:hAnsi="Constantia" w:cs="Constantia"/>
        </w:rPr>
      </w:pPr>
    </w:p>
    <w:p w14:paraId="03CFFD52" w14:textId="222B1072" w:rsidR="00AB0B09" w:rsidRPr="00E345FC" w:rsidRDefault="00E345FC" w:rsidP="7DDD3D5C">
      <w:pPr>
        <w:rPr>
          <w:b/>
        </w:rPr>
      </w:pPr>
      <w:r w:rsidRPr="00E345FC">
        <w:rPr>
          <w:b/>
        </w:rPr>
        <w:t>Tabella</w:t>
      </w:r>
      <w:r>
        <w:rPr>
          <w:b/>
        </w:rPr>
        <w:t xml:space="preserve"> RELATIVA:</w:t>
      </w:r>
    </w:p>
    <w:p w14:paraId="7E99C47E" w14:textId="77777777" w:rsidR="00E345FC" w:rsidRDefault="00B41678" w:rsidP="7DDD3D5C">
      <w:pPr>
        <w:rPr>
          <w:szCs w:val="24"/>
        </w:rPr>
      </w:pPr>
      <w:r w:rsidRPr="00B41678">
        <w:lastRenderedPageBreak/>
        <w:t>RELATIVA (</w:t>
      </w:r>
      <w:proofErr w:type="spellStart"/>
      <w:r w:rsidRPr="00B41678">
        <w:rPr>
          <w:u w:val="single"/>
        </w:rPr>
        <w:t>IDPosizione</w:t>
      </w:r>
      <w:proofErr w:type="spellEnd"/>
      <w:r w:rsidRPr="00B41678">
        <w:rPr>
          <w:u w:val="single"/>
        </w:rPr>
        <w:t xml:space="preserve">, Numero, </w:t>
      </w:r>
      <w:proofErr w:type="spellStart"/>
      <w:r w:rsidRPr="00B41678">
        <w:rPr>
          <w:u w:val="single"/>
        </w:rPr>
        <w:t>IDStrada</w:t>
      </w:r>
      <w:proofErr w:type="spellEnd"/>
      <w:r w:rsidRPr="00B41678">
        <w:t>)</w:t>
      </w:r>
    </w:p>
    <w:p w14:paraId="61F38C55" w14:textId="68454317" w:rsidR="7159F1DD" w:rsidRDefault="7159F1DD" w:rsidP="7DDD3D5C">
      <w:pPr>
        <w:rPr>
          <w:rFonts w:ascii="Constantia" w:eastAsia="Constantia" w:hAnsi="Constantia" w:cs="Constantia"/>
        </w:rPr>
      </w:pPr>
      <w:r w:rsidRPr="7159F1DD">
        <w:rPr>
          <w:rFonts w:ascii="Constantia" w:eastAsia="Constantia" w:hAnsi="Constantia" w:cs="Constantia"/>
        </w:rPr>
        <w:t xml:space="preserve">Poiché </w:t>
      </w:r>
      <w:r w:rsidR="00E345FC">
        <w:rPr>
          <w:rFonts w:ascii="Constantia" w:eastAsia="Constantia" w:hAnsi="Constantia" w:cs="Constantia"/>
        </w:rPr>
        <w:t xml:space="preserve">non </w:t>
      </w:r>
      <w:r w:rsidR="0082328E">
        <w:rPr>
          <w:rFonts w:ascii="Constantia" w:eastAsia="Constantia" w:hAnsi="Constantia" w:cs="Constantia"/>
        </w:rPr>
        <w:t>esistono</w:t>
      </w:r>
      <w:r w:rsidR="00E345FC">
        <w:rPr>
          <w:rFonts w:ascii="Constantia" w:eastAsia="Constantia" w:hAnsi="Constantia" w:cs="Constantia"/>
        </w:rPr>
        <w:t xml:space="preserve"> dipendenze funzionali</w:t>
      </w:r>
      <w:r w:rsidRPr="7159F1DD">
        <w:rPr>
          <w:rFonts w:ascii="Constantia" w:eastAsia="Constantia" w:hAnsi="Constantia" w:cs="Constantia"/>
        </w:rPr>
        <w:t xml:space="preserve">, </w:t>
      </w:r>
      <w:r w:rsidR="00E345FC">
        <w:rPr>
          <w:rFonts w:ascii="Constantia" w:eastAsia="Constantia" w:hAnsi="Constantia" w:cs="Constantia"/>
        </w:rPr>
        <w:t>RELATIVA</w:t>
      </w:r>
      <w:r w:rsidRPr="7159F1DD">
        <w:rPr>
          <w:rFonts w:ascii="Constantia" w:eastAsia="Constantia" w:hAnsi="Constantia" w:cs="Constantia"/>
        </w:rPr>
        <w:t xml:space="preserve"> è in BCNF</w:t>
      </w:r>
      <w:r w:rsidR="002B1DD4">
        <w:rPr>
          <w:rFonts w:ascii="Constantia" w:eastAsia="Constantia" w:hAnsi="Constantia" w:cs="Constantia"/>
        </w:rPr>
        <w:t>.</w:t>
      </w:r>
    </w:p>
    <w:p w14:paraId="261669C8" w14:textId="77777777" w:rsidR="00BD1EAF" w:rsidRDefault="00BD1EAF" w:rsidP="7DDD3D5C">
      <w:pPr>
        <w:rPr>
          <w:rFonts w:ascii="Constantia" w:eastAsia="Constantia" w:hAnsi="Constantia" w:cs="Constantia"/>
        </w:rPr>
      </w:pPr>
    </w:p>
    <w:p w14:paraId="5BACD997" w14:textId="5257C319" w:rsidR="0082328E" w:rsidRPr="0082328E" w:rsidRDefault="0082328E" w:rsidP="7DDD3D5C">
      <w:pPr>
        <w:rPr>
          <w:b/>
          <w:szCs w:val="24"/>
        </w:rPr>
      </w:pPr>
      <w:r>
        <w:rPr>
          <w:rFonts w:ascii="Constantia" w:eastAsia="Constantia" w:hAnsi="Constantia" w:cs="Constantia"/>
          <w:b/>
        </w:rPr>
        <w:t>Tabella CHILOMETRO:</w:t>
      </w:r>
    </w:p>
    <w:p w14:paraId="54EDB9B5" w14:textId="59D83B06" w:rsidR="000F6005" w:rsidRDefault="00B41678" w:rsidP="7DDD3D5C">
      <w:r w:rsidRPr="00B41678">
        <w:t>CHILOMETRO (</w:t>
      </w:r>
      <w:proofErr w:type="spellStart"/>
      <w:r w:rsidRPr="00B41678">
        <w:rPr>
          <w:u w:val="single"/>
        </w:rPr>
        <w:t>IDStrada</w:t>
      </w:r>
      <w:proofErr w:type="spellEnd"/>
      <w:r w:rsidRPr="00B41678">
        <w:rPr>
          <w:u w:val="single"/>
        </w:rPr>
        <w:t>, Numero,</w:t>
      </w:r>
      <w:r w:rsidRPr="00B41678">
        <w:t xml:space="preserve"> Latitudine, Longitudine, </w:t>
      </w:r>
      <w:proofErr w:type="spellStart"/>
      <w:r w:rsidRPr="00B41678">
        <w:t>LimiteVelocita</w:t>
      </w:r>
      <w:proofErr w:type="spellEnd"/>
      <w:r w:rsidRPr="00B41678">
        <w:t xml:space="preserve">, Pedaggio, </w:t>
      </w:r>
      <w:proofErr w:type="spellStart"/>
      <w:r w:rsidRPr="00B41678">
        <w:t>TempoMedio</w:t>
      </w:r>
      <w:proofErr w:type="spellEnd"/>
      <w:r w:rsidRPr="00B41678">
        <w:t xml:space="preserve">) </w:t>
      </w:r>
    </w:p>
    <w:p w14:paraId="575D4126" w14:textId="7E3C2006" w:rsidR="0082328E" w:rsidRPr="000F6005" w:rsidRDefault="0082328E" w:rsidP="00AE7259">
      <w:pPr>
        <w:pStyle w:val="Paragrafoelenco"/>
        <w:numPr>
          <w:ilvl w:val="0"/>
          <w:numId w:val="11"/>
        </w:numPr>
      </w:pPr>
      <w:proofErr w:type="spellStart"/>
      <w:r w:rsidRPr="006D20E3">
        <w:t>IDStrada</w:t>
      </w:r>
      <w:proofErr w:type="spellEnd"/>
      <w:r w:rsidRPr="006D20E3">
        <w:t>, Numero</w:t>
      </w:r>
      <w:r w:rsidRPr="0082328E">
        <w:rPr>
          <w:rFonts w:hint="eastAsia"/>
        </w:rPr>
        <w:t xml:space="preserve"> </w:t>
      </w:r>
      <w:r>
        <w:rPr>
          <w:rFonts w:hint="eastAsia"/>
        </w:rPr>
        <w:t>→</w:t>
      </w:r>
      <w:r w:rsidRPr="00B41678">
        <w:t xml:space="preserve"> Latitudine, Longitudine, </w:t>
      </w:r>
      <w:proofErr w:type="spellStart"/>
      <w:r w:rsidRPr="00B41678">
        <w:t>LimiteVelocita</w:t>
      </w:r>
      <w:proofErr w:type="spellEnd"/>
      <w:r w:rsidRPr="00B41678">
        <w:t xml:space="preserve">, Pedaggio, </w:t>
      </w:r>
      <w:proofErr w:type="spellStart"/>
      <w:r w:rsidRPr="00B41678">
        <w:t>TempoMedio</w:t>
      </w:r>
      <w:proofErr w:type="spellEnd"/>
    </w:p>
    <w:p w14:paraId="07D5D915" w14:textId="2D7B853B" w:rsidR="38A02340" w:rsidRDefault="38A02340" w:rsidP="7DDD3D5C">
      <w:pPr>
        <w:rPr>
          <w:rFonts w:ascii="Constantia" w:eastAsia="Constantia" w:hAnsi="Constantia" w:cs="Constantia"/>
        </w:rPr>
      </w:pPr>
      <w:r w:rsidRPr="38A02340">
        <w:rPr>
          <w:rFonts w:ascii="Constantia" w:eastAsia="Constantia" w:hAnsi="Constantia" w:cs="Constantia"/>
        </w:rPr>
        <w:t xml:space="preserve">Poiché la parte sinistra è </w:t>
      </w:r>
      <w:proofErr w:type="spellStart"/>
      <w:r w:rsidRPr="38A02340">
        <w:rPr>
          <w:rFonts w:ascii="Constantia" w:eastAsia="Constantia" w:hAnsi="Constantia" w:cs="Constantia"/>
        </w:rPr>
        <w:t>superchiave</w:t>
      </w:r>
      <w:proofErr w:type="spellEnd"/>
      <w:r w:rsidRPr="38A02340">
        <w:rPr>
          <w:rFonts w:ascii="Constantia" w:eastAsia="Constantia" w:hAnsi="Constantia" w:cs="Constantia"/>
        </w:rPr>
        <w:t xml:space="preserve">, </w:t>
      </w:r>
      <w:r w:rsidR="0082328E">
        <w:rPr>
          <w:rFonts w:ascii="Constantia" w:eastAsia="Constantia" w:hAnsi="Constantia" w:cs="Constantia"/>
        </w:rPr>
        <w:t>CHILOMETRO</w:t>
      </w:r>
      <w:r w:rsidRPr="38A02340">
        <w:rPr>
          <w:rFonts w:ascii="Constantia" w:eastAsia="Constantia" w:hAnsi="Constantia" w:cs="Constantia"/>
        </w:rPr>
        <w:t xml:space="preserve"> è in BCNF</w:t>
      </w:r>
      <w:r w:rsidR="002B1DD4">
        <w:rPr>
          <w:rFonts w:ascii="Constantia" w:eastAsia="Constantia" w:hAnsi="Constantia" w:cs="Constantia"/>
        </w:rPr>
        <w:t>.</w:t>
      </w:r>
    </w:p>
    <w:p w14:paraId="1C0F164E" w14:textId="77777777" w:rsidR="00BD1EAF" w:rsidRDefault="00BD1EAF" w:rsidP="7DDD3D5C">
      <w:pPr>
        <w:rPr>
          <w:rFonts w:ascii="Constantia" w:eastAsia="Constantia" w:hAnsi="Constantia" w:cs="Constantia"/>
        </w:rPr>
      </w:pPr>
    </w:p>
    <w:p w14:paraId="76B2EF8A" w14:textId="3206E506" w:rsidR="002B1DD4" w:rsidRPr="002B1DD4" w:rsidRDefault="00E853B1" w:rsidP="7DDD3D5C">
      <w:pPr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  <w:b/>
        </w:rPr>
        <w:t>Tabella INTERSEZIONE:</w:t>
      </w:r>
    </w:p>
    <w:p w14:paraId="2AFE4A3F" w14:textId="77777777" w:rsidR="00B84E0D" w:rsidRDefault="00B41678" w:rsidP="7DDD3D5C">
      <w:r w:rsidRPr="00B41678">
        <w:t>INTERSEZIONE (</w:t>
      </w:r>
      <w:r w:rsidRPr="00B41678">
        <w:rPr>
          <w:u w:val="single"/>
        </w:rPr>
        <w:t>Numero1, IDStrada1,</w:t>
      </w:r>
      <w:r w:rsidRPr="00B41678">
        <w:t xml:space="preserve"> </w:t>
      </w:r>
      <w:r w:rsidRPr="00B41678">
        <w:rPr>
          <w:u w:val="single"/>
        </w:rPr>
        <w:t>Numero2, IDStrada2</w:t>
      </w:r>
      <w:r w:rsidRPr="00B41678">
        <w:t>)</w:t>
      </w:r>
    </w:p>
    <w:p w14:paraId="73331B30" w14:textId="77777777" w:rsidR="00B84E0D" w:rsidRDefault="00B84E0D" w:rsidP="00B84E0D">
      <w:pPr>
        <w:rPr>
          <w:rFonts w:ascii="Constantia" w:eastAsia="Constantia" w:hAnsi="Constantia" w:cs="Constantia"/>
        </w:rPr>
      </w:pPr>
      <w:r w:rsidRPr="7159F1DD">
        <w:rPr>
          <w:rFonts w:ascii="Constantia" w:eastAsia="Constantia" w:hAnsi="Constantia" w:cs="Constantia"/>
        </w:rPr>
        <w:t xml:space="preserve">Poiché </w:t>
      </w:r>
      <w:r>
        <w:rPr>
          <w:rFonts w:ascii="Constantia" w:eastAsia="Constantia" w:hAnsi="Constantia" w:cs="Constantia"/>
        </w:rPr>
        <w:t>non esistono dipendenze funzionali</w:t>
      </w:r>
      <w:r w:rsidRPr="7159F1DD"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</w:rPr>
        <w:t>RELATIVA</w:t>
      </w:r>
      <w:r w:rsidRPr="7159F1DD">
        <w:rPr>
          <w:rFonts w:ascii="Constantia" w:eastAsia="Constantia" w:hAnsi="Constantia" w:cs="Constantia"/>
        </w:rPr>
        <w:t xml:space="preserve"> è in BCNF</w:t>
      </w:r>
      <w:r>
        <w:rPr>
          <w:rFonts w:ascii="Constantia" w:eastAsia="Constantia" w:hAnsi="Constantia" w:cs="Constantia"/>
        </w:rPr>
        <w:t>.</w:t>
      </w:r>
    </w:p>
    <w:p w14:paraId="0848F628" w14:textId="77777777" w:rsidR="003B6DC9" w:rsidRDefault="003B6DC9" w:rsidP="00B84E0D">
      <w:pPr>
        <w:rPr>
          <w:rFonts w:ascii="Constantia" w:eastAsia="Constantia" w:hAnsi="Constantia" w:cs="Constantia"/>
        </w:rPr>
      </w:pPr>
    </w:p>
    <w:p w14:paraId="74797965" w14:textId="179CB70F" w:rsidR="00B84E0D" w:rsidRPr="00B84E0D" w:rsidRDefault="00B84E0D" w:rsidP="7DDD3D5C">
      <w:pPr>
        <w:rPr>
          <w:b/>
        </w:rPr>
      </w:pPr>
      <w:r>
        <w:rPr>
          <w:b/>
        </w:rPr>
        <w:t>Tabella STRADA:</w:t>
      </w:r>
    </w:p>
    <w:p w14:paraId="302E8326" w14:textId="787325AE" w:rsidR="000F6005" w:rsidRPr="000F6005" w:rsidRDefault="00B41678" w:rsidP="7DDD3D5C">
      <w:r w:rsidRPr="00B41678">
        <w:t>STRADA (</w:t>
      </w:r>
      <w:proofErr w:type="spellStart"/>
      <w:r w:rsidRPr="00B41678">
        <w:rPr>
          <w:u w:val="single"/>
        </w:rPr>
        <w:t>IDStrada</w:t>
      </w:r>
      <w:proofErr w:type="spellEnd"/>
      <w:r w:rsidRPr="00B41678">
        <w:t xml:space="preserve">, Tipologia, Nome, </w:t>
      </w:r>
      <w:proofErr w:type="spellStart"/>
      <w:r w:rsidRPr="00B41678">
        <w:t>TipoStrada</w:t>
      </w:r>
      <w:proofErr w:type="spellEnd"/>
      <w:r w:rsidRPr="00B41678">
        <w:t xml:space="preserve">, Lunghezza, </w:t>
      </w:r>
      <w:proofErr w:type="spellStart"/>
      <w:r w:rsidRPr="00B41678">
        <w:t>NCarreggiata</w:t>
      </w:r>
      <w:proofErr w:type="spellEnd"/>
      <w:r w:rsidRPr="00B41678">
        <w:t xml:space="preserve">, </w:t>
      </w:r>
      <w:proofErr w:type="spellStart"/>
      <w:r w:rsidRPr="00B41678">
        <w:t>CorsieCarreggiata</w:t>
      </w:r>
      <w:proofErr w:type="spellEnd"/>
      <w:r w:rsidRPr="00B41678">
        <w:t xml:space="preserve">, </w:t>
      </w:r>
      <w:proofErr w:type="spellStart"/>
      <w:r w:rsidRPr="00B41678">
        <w:t>NSensiMarcia</w:t>
      </w:r>
      <w:proofErr w:type="spellEnd"/>
      <w:r w:rsidRPr="00B41678">
        <w:t xml:space="preserve">, </w:t>
      </w:r>
      <w:proofErr w:type="spellStart"/>
      <w:r w:rsidRPr="00B41678">
        <w:t>CaratterizzazioniAggiuntive</w:t>
      </w:r>
      <w:proofErr w:type="spellEnd"/>
      <w:r w:rsidRPr="00B41678">
        <w:t>)</w:t>
      </w:r>
    </w:p>
    <w:p w14:paraId="3E00FFB7" w14:textId="7698298A" w:rsidR="00B84E0D" w:rsidRPr="00B84E0D" w:rsidRDefault="00B84E0D" w:rsidP="00AE7259">
      <w:pPr>
        <w:pStyle w:val="Paragrafoelenco"/>
        <w:numPr>
          <w:ilvl w:val="0"/>
          <w:numId w:val="11"/>
        </w:numPr>
        <w:rPr>
          <w:rFonts w:ascii="Constantia" w:eastAsia="Constantia" w:hAnsi="Constantia" w:cs="Constantia"/>
        </w:rPr>
      </w:pPr>
      <w:proofErr w:type="spellStart"/>
      <w:r w:rsidRPr="006D20E3">
        <w:t>IDStrada</w:t>
      </w:r>
      <w:proofErr w:type="spellEnd"/>
      <w:r w:rsidRPr="00B84E0D">
        <w:rPr>
          <w:rFonts w:hint="eastAsia"/>
        </w:rPr>
        <w:t xml:space="preserve"> </w:t>
      </w:r>
      <w:r>
        <w:rPr>
          <w:rFonts w:hint="eastAsia"/>
        </w:rPr>
        <w:t>→</w:t>
      </w:r>
      <w:r w:rsidRPr="00B41678">
        <w:t xml:space="preserve"> Tipologia, Nome, </w:t>
      </w:r>
      <w:proofErr w:type="spellStart"/>
      <w:r w:rsidRPr="00B41678">
        <w:t>TipoStrada</w:t>
      </w:r>
      <w:proofErr w:type="spellEnd"/>
      <w:r w:rsidRPr="00B41678">
        <w:t xml:space="preserve">, Lunghezza, </w:t>
      </w:r>
      <w:proofErr w:type="spellStart"/>
      <w:r w:rsidRPr="00B41678">
        <w:t>NCarreggiata</w:t>
      </w:r>
      <w:proofErr w:type="spellEnd"/>
      <w:r w:rsidRPr="00B41678">
        <w:t xml:space="preserve">, </w:t>
      </w:r>
      <w:proofErr w:type="spellStart"/>
      <w:r w:rsidRPr="00B41678">
        <w:t>CorsieCarreggiata</w:t>
      </w:r>
      <w:proofErr w:type="spellEnd"/>
      <w:r w:rsidRPr="00B41678">
        <w:t xml:space="preserve">, </w:t>
      </w:r>
      <w:proofErr w:type="spellStart"/>
      <w:r w:rsidRPr="00B41678">
        <w:t>NSensiMarcia</w:t>
      </w:r>
      <w:proofErr w:type="spellEnd"/>
      <w:r w:rsidRPr="00B41678">
        <w:t xml:space="preserve">, </w:t>
      </w:r>
      <w:proofErr w:type="spellStart"/>
      <w:r w:rsidRPr="00B41678">
        <w:t>CaratterizzazioniAggiuntive</w:t>
      </w:r>
      <w:proofErr w:type="spellEnd"/>
    </w:p>
    <w:p w14:paraId="36B04169" w14:textId="0C925021" w:rsidR="38A02340" w:rsidRDefault="38A02340" w:rsidP="7DDD3D5C">
      <w:pPr>
        <w:rPr>
          <w:rFonts w:ascii="Constantia" w:eastAsia="Constantia" w:hAnsi="Constantia" w:cs="Constantia"/>
        </w:rPr>
      </w:pPr>
      <w:r w:rsidRPr="38A02340">
        <w:rPr>
          <w:rFonts w:ascii="Constantia" w:eastAsia="Constantia" w:hAnsi="Constantia" w:cs="Constantia"/>
        </w:rPr>
        <w:t xml:space="preserve">Poiché la parte sinistra è </w:t>
      </w:r>
      <w:proofErr w:type="spellStart"/>
      <w:r w:rsidRPr="38A02340">
        <w:rPr>
          <w:rFonts w:ascii="Constantia" w:eastAsia="Constantia" w:hAnsi="Constantia" w:cs="Constantia"/>
        </w:rPr>
        <w:t>superchiave</w:t>
      </w:r>
      <w:proofErr w:type="spellEnd"/>
      <w:r w:rsidRPr="38A02340">
        <w:rPr>
          <w:rFonts w:ascii="Constantia" w:eastAsia="Constantia" w:hAnsi="Constantia" w:cs="Constantia"/>
        </w:rPr>
        <w:t xml:space="preserve">, </w:t>
      </w:r>
      <w:r w:rsidR="00B84E0D">
        <w:rPr>
          <w:rFonts w:ascii="Constantia" w:eastAsia="Constantia" w:hAnsi="Constantia" w:cs="Constantia"/>
        </w:rPr>
        <w:t>STRADA</w:t>
      </w:r>
      <w:r w:rsidRPr="38A02340">
        <w:rPr>
          <w:rFonts w:ascii="Constantia" w:eastAsia="Constantia" w:hAnsi="Constantia" w:cs="Constantia"/>
        </w:rPr>
        <w:t xml:space="preserve"> è in BCNF</w:t>
      </w:r>
      <w:r w:rsidR="00B84E0D">
        <w:rPr>
          <w:rFonts w:ascii="Constantia" w:eastAsia="Constantia" w:hAnsi="Constantia" w:cs="Constantia"/>
        </w:rPr>
        <w:t>.</w:t>
      </w:r>
    </w:p>
    <w:p w14:paraId="3723C021" w14:textId="77777777" w:rsidR="0053271C" w:rsidRPr="0053271C" w:rsidRDefault="0053271C" w:rsidP="00FF50E2">
      <w:pPr>
        <w:pStyle w:val="Paragrafoelenco"/>
        <w:rPr>
          <w:szCs w:val="24"/>
        </w:rPr>
      </w:pPr>
    </w:p>
    <w:p w14:paraId="7EB47389" w14:textId="77777777" w:rsidR="000D60B4" w:rsidRPr="00631EF1" w:rsidRDefault="000D60B4" w:rsidP="00FF50E2">
      <w:pPr>
        <w:pStyle w:val="Paragrafoelenco"/>
        <w:rPr>
          <w:szCs w:val="24"/>
        </w:rPr>
      </w:pPr>
    </w:p>
    <w:p w14:paraId="1AAB904C" w14:textId="77777777" w:rsidR="004C37FA" w:rsidRPr="00631EF1" w:rsidRDefault="004C37FA" w:rsidP="000D60B4">
      <w:pPr>
        <w:pStyle w:val="Paragrafoelenco"/>
        <w:rPr>
          <w:szCs w:val="24"/>
        </w:rPr>
      </w:pPr>
    </w:p>
    <w:p w14:paraId="5D23ADD2" w14:textId="77777777" w:rsidR="004C37FA" w:rsidRDefault="004C37FA" w:rsidP="004C37FA">
      <w:pPr>
        <w:pStyle w:val="Paragrafoelenco"/>
        <w:rPr>
          <w:szCs w:val="24"/>
        </w:rPr>
      </w:pPr>
    </w:p>
    <w:p w14:paraId="34981757" w14:textId="77777777" w:rsidR="00DD1924" w:rsidRPr="00631EF1" w:rsidRDefault="00DD1924" w:rsidP="0049294D">
      <w:pPr>
        <w:pStyle w:val="Paragrafoelenco"/>
        <w:rPr>
          <w:szCs w:val="24"/>
        </w:rPr>
      </w:pPr>
    </w:p>
    <w:p w14:paraId="0B0C002F" w14:textId="77777777" w:rsidR="00B36BBA" w:rsidRPr="00631EF1" w:rsidRDefault="00B36BBA" w:rsidP="00DD1924">
      <w:pPr>
        <w:pStyle w:val="Paragrafoelenco"/>
        <w:rPr>
          <w:szCs w:val="24"/>
        </w:rPr>
      </w:pPr>
    </w:p>
    <w:p w14:paraId="0C8FBC0F" w14:textId="77777777" w:rsidR="00B36BBA" w:rsidRPr="00631EF1" w:rsidRDefault="00B36BBA" w:rsidP="00B36BBA">
      <w:pPr>
        <w:pStyle w:val="Paragrafoelenco"/>
        <w:rPr>
          <w:szCs w:val="24"/>
        </w:rPr>
      </w:pPr>
    </w:p>
    <w:p w14:paraId="34667CFD" w14:textId="77777777" w:rsidR="00C830AE" w:rsidRPr="00631EF1" w:rsidRDefault="00C830AE" w:rsidP="00C830AE">
      <w:pPr>
        <w:pStyle w:val="Paragrafoelenco"/>
        <w:rPr>
          <w:szCs w:val="24"/>
        </w:rPr>
      </w:pPr>
    </w:p>
    <w:p w14:paraId="5B8E24BA" w14:textId="77777777" w:rsidR="00C830AE" w:rsidRDefault="00C830AE" w:rsidP="00C830AE">
      <w:pPr>
        <w:pStyle w:val="Paragrafoelenco"/>
        <w:rPr>
          <w:szCs w:val="24"/>
        </w:rPr>
      </w:pPr>
    </w:p>
    <w:p w14:paraId="379C92D6" w14:textId="77777777" w:rsidR="0009474C" w:rsidRPr="00631EF1" w:rsidRDefault="0009474C" w:rsidP="0009474C">
      <w:pPr>
        <w:pStyle w:val="Paragrafoelenco"/>
        <w:rPr>
          <w:szCs w:val="24"/>
        </w:rPr>
      </w:pPr>
    </w:p>
    <w:p w14:paraId="3E244879" w14:textId="77777777" w:rsidR="00151C8D" w:rsidRPr="00631EF1" w:rsidRDefault="00151C8D" w:rsidP="00151C8D">
      <w:pPr>
        <w:pStyle w:val="Paragrafoelenco"/>
        <w:rPr>
          <w:szCs w:val="24"/>
        </w:rPr>
      </w:pPr>
    </w:p>
    <w:p w14:paraId="7C109E4D" w14:textId="2495E5C3" w:rsidR="00675A96" w:rsidRDefault="00675A96" w:rsidP="0060396C">
      <w:pPr>
        <w:rPr>
          <w:szCs w:val="24"/>
        </w:rPr>
      </w:pPr>
    </w:p>
    <w:p w14:paraId="30CA1C6B" w14:textId="77777777" w:rsidR="0060396C" w:rsidRDefault="0060396C" w:rsidP="0060396C">
      <w:pPr>
        <w:rPr>
          <w:szCs w:val="24"/>
        </w:rPr>
      </w:pPr>
    </w:p>
    <w:p w14:paraId="259C31FF" w14:textId="7436DA67" w:rsidR="00675A96" w:rsidRDefault="00675A96" w:rsidP="00C44538">
      <w:pPr>
        <w:ind w:left="360"/>
        <w:rPr>
          <w:szCs w:val="24"/>
        </w:rPr>
      </w:pPr>
    </w:p>
    <w:p w14:paraId="7765884B" w14:textId="0D2A8E39" w:rsidR="00675A96" w:rsidRDefault="00675A96" w:rsidP="00C44538">
      <w:pPr>
        <w:ind w:left="360"/>
        <w:rPr>
          <w:szCs w:val="24"/>
        </w:rPr>
      </w:pPr>
    </w:p>
    <w:p w14:paraId="349EE69E" w14:textId="50FA5C8C" w:rsidR="00675A96" w:rsidRPr="005E2E2C" w:rsidRDefault="00FC132C" w:rsidP="005E2E2C">
      <w:pPr>
        <w:pStyle w:val="Titolo1"/>
        <w:rPr>
          <w:b/>
          <w:i/>
          <w:color w:val="auto"/>
          <w:sz w:val="32"/>
          <w:szCs w:val="32"/>
        </w:rPr>
      </w:pPr>
      <w:bookmarkStart w:id="26" w:name="_Toc5558643"/>
      <w:r w:rsidRPr="005E2E2C">
        <w:rPr>
          <w:b/>
          <w:i/>
          <w:color w:val="auto"/>
          <w:sz w:val="32"/>
          <w:szCs w:val="32"/>
        </w:rPr>
        <w:t>Area Analytics</w:t>
      </w:r>
      <w:bookmarkEnd w:id="26"/>
    </w:p>
    <w:p w14:paraId="494885AA" w14:textId="4C3C4D7F" w:rsidR="00C91161" w:rsidRDefault="00242128" w:rsidP="00E26020">
      <w:pPr>
        <w:rPr>
          <w:szCs w:val="24"/>
        </w:rPr>
      </w:pPr>
      <w:r>
        <w:rPr>
          <w:szCs w:val="24"/>
        </w:rPr>
        <w:t>L’ultima parte della progettazione consiste nell’andare ad implementare possibili funzionalità lato server</w:t>
      </w:r>
      <w:r w:rsidR="00EF7AD6">
        <w:rPr>
          <w:szCs w:val="24"/>
        </w:rPr>
        <w:t xml:space="preserve"> che ci permettono di andare a migliorare </w:t>
      </w:r>
      <w:r w:rsidR="00B76926">
        <w:rPr>
          <w:szCs w:val="24"/>
        </w:rPr>
        <w:t>i servizi offerti.</w:t>
      </w:r>
      <w:r w:rsidR="000856EC">
        <w:rPr>
          <w:szCs w:val="24"/>
        </w:rPr>
        <w:t xml:space="preserve"> Andremo a focalizzarci </w:t>
      </w:r>
      <w:r w:rsidR="005F788B">
        <w:rPr>
          <w:szCs w:val="24"/>
        </w:rPr>
        <w:t>su due funzionalità</w:t>
      </w:r>
      <w:r w:rsidR="0024681E">
        <w:rPr>
          <w:szCs w:val="24"/>
        </w:rPr>
        <w:t xml:space="preserve">, </w:t>
      </w:r>
      <w:r w:rsidR="008C3E9C">
        <w:rPr>
          <w:szCs w:val="24"/>
        </w:rPr>
        <w:t>l</w:t>
      </w:r>
      <w:r w:rsidR="003D27F3">
        <w:rPr>
          <w:szCs w:val="24"/>
        </w:rPr>
        <w:t>a prima relativa all’affidabilità di un utente</w:t>
      </w:r>
      <w:r w:rsidR="00471861">
        <w:rPr>
          <w:szCs w:val="24"/>
        </w:rPr>
        <w:t>, la seconda relativa ai tempi di percorrenza</w:t>
      </w:r>
      <w:r w:rsidR="00BA2DB4">
        <w:rPr>
          <w:szCs w:val="24"/>
        </w:rPr>
        <w:t xml:space="preserve"> di una strada o parte di strada.</w:t>
      </w:r>
    </w:p>
    <w:p w14:paraId="4075E730" w14:textId="77777777" w:rsidR="00410479" w:rsidRDefault="00410479" w:rsidP="00E26020">
      <w:pPr>
        <w:rPr>
          <w:szCs w:val="24"/>
        </w:rPr>
      </w:pPr>
    </w:p>
    <w:p w14:paraId="565D2407" w14:textId="78BEC2EA" w:rsidR="00BA2DB4" w:rsidRPr="00410479" w:rsidRDefault="00CD0AF6" w:rsidP="00410479">
      <w:pPr>
        <w:pStyle w:val="Titolo2"/>
        <w:rPr>
          <w:color w:val="auto"/>
          <w:szCs w:val="24"/>
        </w:rPr>
      </w:pPr>
      <w:bookmarkStart w:id="27" w:name="_Toc5558644"/>
      <w:r w:rsidRPr="00410479">
        <w:rPr>
          <w:i/>
          <w:color w:val="auto"/>
          <w:sz w:val="28"/>
          <w:szCs w:val="28"/>
        </w:rPr>
        <w:t>Affidabilità di un utente</w:t>
      </w:r>
      <w:bookmarkEnd w:id="27"/>
    </w:p>
    <w:p w14:paraId="5D60CC4D" w14:textId="4836DB6B" w:rsidR="00C91161" w:rsidRDefault="00B5340D" w:rsidP="00C91161">
      <w:pPr>
        <w:rPr>
          <w:rFonts w:ascii="Constantia" w:eastAsia="HGMinchoE" w:hAnsi="Constantia" w:cs="Times New Roman"/>
        </w:rPr>
      </w:pPr>
      <w:r>
        <w:rPr>
          <w:rFonts w:ascii="Constantia" w:eastAsia="HGMinchoE" w:hAnsi="Constantia" w:cs="Times New Roman"/>
        </w:rPr>
        <w:t xml:space="preserve">L’affidabilità di un utente si basa </w:t>
      </w:r>
      <w:r w:rsidR="00EB02C0">
        <w:rPr>
          <w:rFonts w:ascii="Constantia" w:eastAsia="HGMinchoE" w:hAnsi="Constantia" w:cs="Times New Roman"/>
        </w:rPr>
        <w:t xml:space="preserve">sui </w:t>
      </w:r>
      <w:proofErr w:type="gramStart"/>
      <w:r w:rsidR="00EB02C0">
        <w:rPr>
          <w:rFonts w:ascii="Constantia" w:eastAsia="HGMinchoE" w:hAnsi="Constantia" w:cs="Times New Roman"/>
        </w:rPr>
        <w:t>feedback</w:t>
      </w:r>
      <w:proofErr w:type="gramEnd"/>
      <w:r w:rsidR="00EB02C0">
        <w:rPr>
          <w:rFonts w:ascii="Constantia" w:eastAsia="HGMinchoE" w:hAnsi="Constantia" w:cs="Times New Roman"/>
        </w:rPr>
        <w:t xml:space="preserve"> ricevuti dagli utenti</w:t>
      </w:r>
      <w:r w:rsidR="009A10E7">
        <w:rPr>
          <w:rFonts w:ascii="Constantia" w:eastAsia="HGMinchoE" w:hAnsi="Constantia" w:cs="Times New Roman"/>
        </w:rPr>
        <w:t>,</w:t>
      </w:r>
      <w:r w:rsidR="00EB02C0">
        <w:rPr>
          <w:rFonts w:ascii="Constantia" w:eastAsia="HGMinchoE" w:hAnsi="Constantia" w:cs="Times New Roman"/>
        </w:rPr>
        <w:t xml:space="preserve"> </w:t>
      </w:r>
      <w:r w:rsidR="00A50CDD">
        <w:rPr>
          <w:rFonts w:ascii="Constantia" w:eastAsia="HGMinchoE" w:hAnsi="Constantia" w:cs="Times New Roman"/>
        </w:rPr>
        <w:t xml:space="preserve">sul rispetto degli </w:t>
      </w:r>
      <w:r w:rsidR="009A10E7">
        <w:rPr>
          <w:rFonts w:ascii="Constantia" w:eastAsia="HGMinchoE" w:hAnsi="Constantia" w:cs="Times New Roman"/>
        </w:rPr>
        <w:t>orari prestabiliti e sul rispetto dei limiti di velocità</w:t>
      </w:r>
      <w:r w:rsidR="00205F3E">
        <w:rPr>
          <w:rFonts w:ascii="Constantia" w:eastAsia="HGMinchoE" w:hAnsi="Constantia" w:cs="Times New Roman"/>
        </w:rPr>
        <w:t xml:space="preserve">. </w:t>
      </w:r>
    </w:p>
    <w:p w14:paraId="7B8C735B" w14:textId="7832B136" w:rsidR="00525608" w:rsidRDefault="00525608" w:rsidP="00C91161">
      <w:pPr>
        <w:rPr>
          <w:rFonts w:ascii="Constantia" w:eastAsia="HGMinchoE" w:hAnsi="Constantia" w:cs="Times New Roman"/>
        </w:rPr>
      </w:pPr>
      <w:r>
        <w:rPr>
          <w:rFonts w:ascii="Constantia" w:eastAsia="HGMinchoE" w:hAnsi="Constantia" w:cs="Times New Roman"/>
        </w:rPr>
        <w:t>Il gr</w:t>
      </w:r>
      <w:r w:rsidR="000B46D8">
        <w:rPr>
          <w:rFonts w:ascii="Constantia" w:eastAsia="HGMinchoE" w:hAnsi="Constantia" w:cs="Times New Roman"/>
        </w:rPr>
        <w:t xml:space="preserve">ado di affidabilità di un utente viene </w:t>
      </w:r>
      <w:r w:rsidR="00AD6D9C">
        <w:rPr>
          <w:rFonts w:ascii="Constantia" w:eastAsia="HGMinchoE" w:hAnsi="Constantia" w:cs="Times New Roman"/>
        </w:rPr>
        <w:t xml:space="preserve">salvato in una parte del database </w:t>
      </w:r>
      <w:r w:rsidR="009A0E65">
        <w:rPr>
          <w:rFonts w:ascii="Constantia" w:eastAsia="HGMinchoE" w:hAnsi="Constantia" w:cs="Times New Roman"/>
        </w:rPr>
        <w:t xml:space="preserve">tramite l’implementazione di una </w:t>
      </w:r>
      <w:proofErr w:type="spellStart"/>
      <w:r w:rsidR="009A0E65">
        <w:rPr>
          <w:rFonts w:ascii="Constantia" w:eastAsia="HGMinchoE" w:hAnsi="Constantia" w:cs="Times New Roman"/>
        </w:rPr>
        <w:t>mater</w:t>
      </w:r>
      <w:r w:rsidR="00C81B9F">
        <w:rPr>
          <w:rFonts w:ascii="Constantia" w:eastAsia="HGMinchoE" w:hAnsi="Constantia" w:cs="Times New Roman"/>
        </w:rPr>
        <w:t>ialized</w:t>
      </w:r>
      <w:proofErr w:type="spellEnd"/>
      <w:r w:rsidR="00C81B9F">
        <w:rPr>
          <w:rFonts w:ascii="Constantia" w:eastAsia="HGMinchoE" w:hAnsi="Constantia" w:cs="Times New Roman"/>
        </w:rPr>
        <w:t xml:space="preserve"> </w:t>
      </w:r>
      <w:proofErr w:type="spellStart"/>
      <w:r w:rsidR="00C81B9F">
        <w:rPr>
          <w:rFonts w:ascii="Constantia" w:eastAsia="HGMinchoE" w:hAnsi="Constantia" w:cs="Times New Roman"/>
        </w:rPr>
        <w:t>view</w:t>
      </w:r>
      <w:proofErr w:type="spellEnd"/>
      <w:r w:rsidR="00EE7ACE">
        <w:rPr>
          <w:rFonts w:ascii="Constantia" w:eastAsia="HGMinchoE" w:hAnsi="Constantia" w:cs="Times New Roman"/>
        </w:rPr>
        <w:t xml:space="preserve"> </w:t>
      </w:r>
      <w:proofErr w:type="spellStart"/>
      <w:r w:rsidR="005F10AA">
        <w:rPr>
          <w:rFonts w:ascii="Constantia" w:eastAsia="HGMinchoE" w:hAnsi="Constantia" w:cs="Times New Roman"/>
          <w:b/>
          <w:i/>
        </w:rPr>
        <w:t>MV_Affidabilita</w:t>
      </w:r>
      <w:proofErr w:type="spellEnd"/>
      <w:r w:rsidR="00C81B9F">
        <w:rPr>
          <w:rFonts w:ascii="Constantia" w:eastAsia="HGMinchoE" w:hAnsi="Constantia" w:cs="Times New Roman"/>
        </w:rPr>
        <w:t>.</w:t>
      </w:r>
      <w:r w:rsidR="005F10AA">
        <w:rPr>
          <w:rFonts w:ascii="Constantia" w:eastAsia="HGMinchoE" w:hAnsi="Constantia" w:cs="Times New Roman"/>
        </w:rPr>
        <w:t xml:space="preserve"> </w:t>
      </w:r>
      <w:r w:rsidR="00C81B9F">
        <w:rPr>
          <w:rFonts w:ascii="Constantia" w:eastAsia="HGMinchoE" w:hAnsi="Constantia" w:cs="Times New Roman"/>
        </w:rPr>
        <w:t xml:space="preserve"> </w:t>
      </w:r>
    </w:p>
    <w:p w14:paraId="49B826F2" w14:textId="52247C86" w:rsidR="005E2E2C" w:rsidRDefault="009B2942" w:rsidP="00C91161">
      <w:pPr>
        <w:rPr>
          <w:rFonts w:ascii="Constantia" w:eastAsia="HGMinchoE" w:hAnsi="Constantia" w:cs="Times New Roman"/>
        </w:rPr>
      </w:pPr>
      <w:r>
        <w:rPr>
          <w:rFonts w:ascii="Constantia" w:eastAsia="HGMinchoE" w:hAnsi="Constantia" w:cs="Times New Roman"/>
        </w:rPr>
        <w:t xml:space="preserve">Per facilitare l’operazione abbiamo deciso di aggiungere </w:t>
      </w:r>
      <w:r w:rsidR="00CD3973">
        <w:rPr>
          <w:rFonts w:ascii="Constantia" w:eastAsia="HGMinchoE" w:hAnsi="Constantia" w:cs="Times New Roman"/>
        </w:rPr>
        <w:t>due attributi</w:t>
      </w:r>
      <w:r w:rsidR="00EE1C9C">
        <w:rPr>
          <w:rFonts w:ascii="Constantia" w:eastAsia="HGMinchoE" w:hAnsi="Constantia" w:cs="Times New Roman"/>
        </w:rPr>
        <w:t xml:space="preserve"> entrambi chiamati </w:t>
      </w:r>
      <w:proofErr w:type="spellStart"/>
      <w:r w:rsidR="00EE1C9C">
        <w:rPr>
          <w:rFonts w:ascii="Constantia" w:eastAsia="HGMinchoE" w:hAnsi="Constantia" w:cs="Times New Roman"/>
          <w:i/>
        </w:rPr>
        <w:t>PartenzaEffettiva</w:t>
      </w:r>
      <w:proofErr w:type="spellEnd"/>
      <w:r w:rsidR="006A4915">
        <w:rPr>
          <w:rFonts w:ascii="Constantia" w:eastAsia="HGMinchoE" w:hAnsi="Constantia" w:cs="Times New Roman"/>
        </w:rPr>
        <w:t>, uno</w:t>
      </w:r>
      <w:r w:rsidR="00CD3973">
        <w:rPr>
          <w:rFonts w:ascii="Constantia" w:eastAsia="HGMinchoE" w:hAnsi="Constantia" w:cs="Times New Roman"/>
        </w:rPr>
        <w:t xml:space="preserve"> su Pool e uno su </w:t>
      </w:r>
      <w:proofErr w:type="spellStart"/>
      <w:r w:rsidR="00CD3973">
        <w:rPr>
          <w:rFonts w:ascii="Constantia" w:eastAsia="HGMinchoE" w:hAnsi="Constantia" w:cs="Times New Roman"/>
        </w:rPr>
        <w:t>RideSharing</w:t>
      </w:r>
      <w:proofErr w:type="spellEnd"/>
      <w:r w:rsidR="00307A3E">
        <w:rPr>
          <w:rFonts w:ascii="Constantia" w:eastAsia="HGMinchoE" w:hAnsi="Constantia" w:cs="Times New Roman"/>
        </w:rPr>
        <w:t xml:space="preserve">. Entrambi gli attributi </w:t>
      </w:r>
      <w:r w:rsidR="00E64F57">
        <w:rPr>
          <w:rFonts w:ascii="Constantia" w:eastAsia="HGMinchoE" w:hAnsi="Constantia" w:cs="Times New Roman"/>
        </w:rPr>
        <w:t>hanno la funzione di tenere traccia dell’effettivo orario di inizio</w:t>
      </w:r>
      <w:r w:rsidR="00101D3A">
        <w:rPr>
          <w:rFonts w:ascii="Constantia" w:eastAsia="HGMinchoE" w:hAnsi="Constantia" w:cs="Times New Roman"/>
        </w:rPr>
        <w:t xml:space="preserve"> dei rispettivi servizi.</w:t>
      </w:r>
      <w:r w:rsidR="00E64F57">
        <w:rPr>
          <w:rFonts w:ascii="Constantia" w:eastAsia="HGMinchoE" w:hAnsi="Constantia" w:cs="Times New Roman"/>
        </w:rPr>
        <w:t xml:space="preserve">  </w:t>
      </w:r>
      <w:r w:rsidR="00D32E4F">
        <w:rPr>
          <w:rFonts w:ascii="Constantia" w:eastAsia="HGMinchoE" w:hAnsi="Constantia" w:cs="Times New Roman"/>
        </w:rPr>
        <w:t xml:space="preserve">L’indice di </w:t>
      </w:r>
      <w:r w:rsidR="00831237">
        <w:rPr>
          <w:rFonts w:ascii="Constantia" w:eastAsia="HGMinchoE" w:hAnsi="Constantia" w:cs="Times New Roman"/>
        </w:rPr>
        <w:t>puntualità è stato calcolato</w:t>
      </w:r>
      <w:r w:rsidR="00366219">
        <w:rPr>
          <w:rFonts w:ascii="Constantia" w:eastAsia="HGMinchoE" w:hAnsi="Constantia" w:cs="Times New Roman"/>
        </w:rPr>
        <w:t xml:space="preserve"> facendo la </w:t>
      </w:r>
      <w:r w:rsidR="00D8647D">
        <w:rPr>
          <w:rFonts w:ascii="Constantia" w:eastAsia="HGMinchoE" w:hAnsi="Constantia" w:cs="Times New Roman"/>
        </w:rPr>
        <w:t>divisione tra il totale</w:t>
      </w:r>
      <w:r w:rsidR="00366219">
        <w:rPr>
          <w:rFonts w:ascii="Constantia" w:eastAsia="HGMinchoE" w:hAnsi="Constantia" w:cs="Times New Roman"/>
        </w:rPr>
        <w:t xml:space="preserve"> </w:t>
      </w:r>
      <w:r w:rsidR="00D8647D">
        <w:rPr>
          <w:rFonts w:ascii="Constantia" w:eastAsia="HGMinchoE" w:hAnsi="Constantia" w:cs="Times New Roman"/>
        </w:rPr>
        <w:t>dei</w:t>
      </w:r>
      <w:r w:rsidR="00F32A66">
        <w:rPr>
          <w:rFonts w:ascii="Constantia" w:eastAsia="HGMinchoE" w:hAnsi="Constantia" w:cs="Times New Roman"/>
        </w:rPr>
        <w:t xml:space="preserve"> due</w:t>
      </w:r>
      <w:r w:rsidR="00D8647D">
        <w:rPr>
          <w:rFonts w:ascii="Constantia" w:eastAsia="HGMinchoE" w:hAnsi="Constantia" w:cs="Times New Roman"/>
        </w:rPr>
        <w:t xml:space="preserve"> servizi partiti puntuali e</w:t>
      </w:r>
      <w:r w:rsidR="00F32A66">
        <w:rPr>
          <w:rFonts w:ascii="Constantia" w:eastAsia="HGMinchoE" w:hAnsi="Constantia" w:cs="Times New Roman"/>
        </w:rPr>
        <w:t xml:space="preserve"> il totale dei due servizi erogati dal proponente.</w:t>
      </w:r>
      <w:r w:rsidR="00D8647D">
        <w:rPr>
          <w:rFonts w:ascii="Constantia" w:eastAsia="HGMinchoE" w:hAnsi="Constantia" w:cs="Times New Roman"/>
        </w:rPr>
        <w:t xml:space="preserve"> </w:t>
      </w:r>
      <w:r w:rsidR="002F7E56">
        <w:rPr>
          <w:rFonts w:ascii="Constantia" w:eastAsia="HGMinchoE" w:hAnsi="Constantia" w:cs="Times New Roman"/>
        </w:rPr>
        <w:t>L’indice di puntualità è un valore compreso tra 0 e 1</w:t>
      </w:r>
      <w:r w:rsidR="005E2E2C">
        <w:rPr>
          <w:rFonts w:ascii="Constantia" w:eastAsia="HGMinchoE" w:hAnsi="Constantia" w:cs="Times New Roman"/>
        </w:rPr>
        <w:t>.</w:t>
      </w:r>
    </w:p>
    <w:p w14:paraId="4A496140" w14:textId="4E8EAA30" w:rsidR="00F41D65" w:rsidRPr="007621BC" w:rsidRDefault="00313111" w:rsidP="00F41D65">
      <w:pPr>
        <w:pStyle w:val="Paragrafoelenco"/>
        <w:numPr>
          <w:ilvl w:val="0"/>
          <w:numId w:val="7"/>
        </w:numPr>
      </w:pPr>
      <w:r>
        <w:t>AFFIDABILITA</w:t>
      </w:r>
      <w:r w:rsidR="00F41D65">
        <w:t xml:space="preserve"> (</w:t>
      </w:r>
      <w:proofErr w:type="spellStart"/>
      <w:r w:rsidR="00F5058C">
        <w:rPr>
          <w:u w:val="single"/>
        </w:rPr>
        <w:t>CodFiscale</w:t>
      </w:r>
      <w:proofErr w:type="spellEnd"/>
      <w:r w:rsidR="00F41D65">
        <w:t xml:space="preserve">, </w:t>
      </w:r>
      <w:proofErr w:type="spellStart"/>
      <w:r w:rsidR="006E68B2">
        <w:t>Affidabilita</w:t>
      </w:r>
      <w:proofErr w:type="spellEnd"/>
      <w:r w:rsidR="00F41D65">
        <w:t>)</w:t>
      </w:r>
    </w:p>
    <w:p w14:paraId="7C24A133" w14:textId="77777777" w:rsidR="00F41D65" w:rsidRPr="00B96B54" w:rsidRDefault="00F41D65" w:rsidP="00F41D65">
      <w:pPr>
        <w:pStyle w:val="Paragrafoelenco"/>
        <w:ind w:left="1080"/>
        <w:rPr>
          <w:szCs w:val="24"/>
        </w:rPr>
      </w:pPr>
    </w:p>
    <w:p w14:paraId="5CC9F1AD" w14:textId="77777777" w:rsidR="00F41D65" w:rsidRDefault="00F41D65" w:rsidP="00C91161">
      <w:pPr>
        <w:rPr>
          <w:rFonts w:ascii="Constantia" w:eastAsia="HGMinchoE" w:hAnsi="Constantia" w:cs="Times New Roman"/>
        </w:rPr>
      </w:pPr>
    </w:p>
    <w:p w14:paraId="6AF26D9E" w14:textId="1336C347" w:rsidR="00482F5F" w:rsidRDefault="00482F5F" w:rsidP="00C91161">
      <w:pPr>
        <w:rPr>
          <w:rFonts w:ascii="Constantia" w:eastAsia="HGMinchoE" w:hAnsi="Constantia" w:cs="Times New Roman"/>
        </w:rPr>
      </w:pPr>
      <w:r>
        <w:rPr>
          <w:rFonts w:ascii="Constantia" w:eastAsia="HGMinchoE" w:hAnsi="Constantia" w:cs="Times New Roman"/>
          <w:b/>
        </w:rPr>
        <w:t xml:space="preserve">Grado di affidabilità= </w:t>
      </w:r>
      <w:r>
        <w:rPr>
          <w:rFonts w:ascii="Constantia" w:eastAsia="HGMinchoE" w:hAnsi="Constantia" w:cs="Times New Roman"/>
        </w:rPr>
        <w:t>(</w:t>
      </w:r>
      <w:proofErr w:type="spellStart"/>
      <w:r>
        <w:rPr>
          <w:rFonts w:ascii="Constantia" w:eastAsia="HGMinchoE" w:hAnsi="Constantia" w:cs="Times New Roman"/>
        </w:rPr>
        <w:t>ValutazioneMedia</w:t>
      </w:r>
      <w:proofErr w:type="spellEnd"/>
      <w:r>
        <w:rPr>
          <w:rFonts w:ascii="Constantia" w:eastAsia="HGMinchoE" w:hAnsi="Constantia" w:cs="Times New Roman"/>
        </w:rPr>
        <w:t xml:space="preserve"> + </w:t>
      </w:r>
      <w:proofErr w:type="spellStart"/>
      <w:r>
        <w:rPr>
          <w:rFonts w:ascii="Constantia" w:eastAsia="HGMinchoE" w:hAnsi="Constantia" w:cs="Times New Roman"/>
        </w:rPr>
        <w:t>IndicePuntualità</w:t>
      </w:r>
      <w:proofErr w:type="spellEnd"/>
      <w:r w:rsidR="00014924">
        <w:rPr>
          <w:rFonts w:ascii="Constantia" w:eastAsia="HGMinchoE" w:hAnsi="Constantia" w:cs="Times New Roman"/>
        </w:rPr>
        <w:t xml:space="preserve"> × 5</w:t>
      </w:r>
      <w:r>
        <w:rPr>
          <w:rFonts w:ascii="Constantia" w:eastAsia="HGMinchoE" w:hAnsi="Constantia" w:cs="Times New Roman"/>
        </w:rPr>
        <w:t>) /2.</w:t>
      </w:r>
    </w:p>
    <w:p w14:paraId="41CD2F77" w14:textId="45C7EF87" w:rsidR="00482F5F" w:rsidRDefault="005C1E28" w:rsidP="005C1E28">
      <w:r>
        <w:rPr>
          <w:b/>
        </w:rPr>
        <w:t xml:space="preserve">Input: </w:t>
      </w:r>
      <w:r>
        <w:t>Utente</w:t>
      </w:r>
    </w:p>
    <w:p w14:paraId="223CECC1" w14:textId="2779D16B" w:rsidR="005C1E28" w:rsidRDefault="007721F1" w:rsidP="005C1E28">
      <w:r>
        <w:rPr>
          <w:b/>
        </w:rPr>
        <w:t xml:space="preserve">Output: </w:t>
      </w:r>
      <w:r>
        <w:t>Affidabilità di un utente</w:t>
      </w:r>
      <w:r w:rsidR="00EF0010">
        <w:t xml:space="preserve"> (</w:t>
      </w:r>
      <w:proofErr w:type="spellStart"/>
      <w:r w:rsidR="00EF0010">
        <w:t>MV_Affidabilita</w:t>
      </w:r>
      <w:proofErr w:type="spellEnd"/>
      <w:r w:rsidR="00EF0010">
        <w:t>)</w:t>
      </w:r>
      <w:r>
        <w:t>.</w:t>
      </w:r>
    </w:p>
    <w:p w14:paraId="11D42BE0" w14:textId="70D64D63" w:rsidR="007721F1" w:rsidRDefault="0089017B" w:rsidP="005C1E28">
      <w:r>
        <w:rPr>
          <w:b/>
        </w:rPr>
        <w:t xml:space="preserve">Frequenza: </w:t>
      </w:r>
      <w:r>
        <w:t xml:space="preserve">ogni </w:t>
      </w:r>
      <w:proofErr w:type="gramStart"/>
      <w:r>
        <w:t>7</w:t>
      </w:r>
      <w:proofErr w:type="gramEnd"/>
      <w:r>
        <w:t xml:space="preserve"> giorni.</w:t>
      </w:r>
    </w:p>
    <w:p w14:paraId="70335762" w14:textId="77777777" w:rsidR="00463DAC" w:rsidRDefault="00463DAC" w:rsidP="00284BE9">
      <w:pPr>
        <w:jc w:val="both"/>
        <w:rPr>
          <w:rFonts w:ascii="Constantia" w:eastAsia="HGMinchoE" w:hAnsi="Constantia" w:cs="Times New Roman"/>
          <w:b/>
        </w:rPr>
      </w:pPr>
      <w:r w:rsidRPr="00E04C92">
        <w:rPr>
          <w:rFonts w:ascii="Constantia" w:eastAsia="HGMinchoE" w:hAnsi="Constantia" w:cs="Times New Roman"/>
          <w:b/>
        </w:rPr>
        <w:t>Parte di diagramma interessata:</w:t>
      </w:r>
    </w:p>
    <w:p w14:paraId="7CAC4E79" w14:textId="6BC51EDE" w:rsidR="00463DAC" w:rsidRDefault="001540D2" w:rsidP="00463DAC">
      <w:pPr>
        <w:ind w:left="360"/>
        <w:jc w:val="both"/>
        <w:rPr>
          <w:rFonts w:ascii="Constantia" w:eastAsia="HGMinchoE" w:hAnsi="Constantia" w:cs="Times New Roman"/>
          <w:b/>
        </w:rPr>
      </w:pPr>
      <w:r w:rsidRPr="001540D2">
        <w:rPr>
          <w:rFonts w:ascii="Constantia" w:eastAsia="HGMinchoE" w:hAnsi="Constantia" w:cs="Times New Roman"/>
          <w:b/>
          <w:noProof/>
        </w:rPr>
        <w:lastRenderedPageBreak/>
        <w:drawing>
          <wp:inline distT="0" distB="0" distL="0" distR="0" wp14:anchorId="043E28FB" wp14:editId="5FB6E240">
            <wp:extent cx="4718292" cy="4356324"/>
            <wp:effectExtent l="0" t="0" r="6350" b="635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6C2B" w14:textId="77777777" w:rsidR="00463DAC" w:rsidRPr="00E04C92" w:rsidRDefault="00463DAC" w:rsidP="00463DAC">
      <w:pPr>
        <w:ind w:left="360"/>
        <w:jc w:val="both"/>
        <w:rPr>
          <w:rFonts w:ascii="Constantia" w:eastAsia="HGMinchoE" w:hAnsi="Constantia" w:cs="Times New Roman"/>
          <w:b/>
        </w:rPr>
      </w:pPr>
    </w:p>
    <w:p w14:paraId="5D81A355" w14:textId="77777777" w:rsidR="00463DAC" w:rsidRDefault="00463DAC" w:rsidP="00463DAC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dei volumi interessata:</w:t>
      </w:r>
    </w:p>
    <w:tbl>
      <w:tblPr>
        <w:tblStyle w:val="Tabellagriglia2-colore61"/>
        <w:tblW w:w="7259" w:type="dxa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45"/>
      </w:tblGrid>
      <w:tr w:rsidR="00463DAC" w14:paraId="7359A593" w14:textId="77777777" w:rsidTr="0054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163DB81" w14:textId="56382F1A" w:rsidR="00463DAC" w:rsidRDefault="00D05975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Utente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EE8C5B7" w14:textId="77777777" w:rsidR="00463DAC" w:rsidRPr="00A73264" w:rsidRDefault="00463DAC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Entità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42F6063A" w14:textId="7A81A21C" w:rsidR="00463DAC" w:rsidRPr="00A73264" w:rsidRDefault="00FB120F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50.000</w:t>
            </w:r>
          </w:p>
        </w:tc>
      </w:tr>
      <w:tr w:rsidR="00B248E9" w14:paraId="3B1D113F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3E032A0" w14:textId="6071937C" w:rsidR="00B248E9" w:rsidRPr="000350A5" w:rsidRDefault="00FB120F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proofErr w:type="spellStart"/>
            <w:r w:rsidRPr="000350A5">
              <w:rPr>
                <w:rFonts w:ascii="Constantia" w:hAnsi="Constantia" w:cs="Times New Roman"/>
                <w:b w:val="0"/>
                <w:szCs w:val="24"/>
              </w:rPr>
              <w:t>RideSharing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B02DCC6" w14:textId="4243ED31" w:rsidR="00B248E9" w:rsidRPr="000350A5" w:rsidRDefault="00FB120F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0350A5"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57DC57B1" w14:textId="1C466BEC" w:rsidR="00B248E9" w:rsidRPr="000350A5" w:rsidRDefault="00232F42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0350A5">
              <w:rPr>
                <w:rFonts w:ascii="Constantia" w:hAnsi="Constantia" w:cs="Times New Roman"/>
                <w:szCs w:val="24"/>
              </w:rPr>
              <w:t>18.000</w:t>
            </w:r>
          </w:p>
        </w:tc>
      </w:tr>
      <w:tr w:rsidR="00F9433D" w14:paraId="24E9FDDC" w14:textId="77777777" w:rsidTr="0054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D762DC5" w14:textId="4B1E327C" w:rsidR="00F9433D" w:rsidRPr="000350A5" w:rsidRDefault="00232F42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proofErr w:type="spellStart"/>
            <w:r w:rsidRPr="000350A5">
              <w:rPr>
                <w:rFonts w:ascii="Constantia" w:hAnsi="Constantia" w:cs="Times New Roman"/>
                <w:b w:val="0"/>
                <w:szCs w:val="24"/>
              </w:rPr>
              <w:t>UsoSharing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9C6D448" w14:textId="571F5011" w:rsidR="00F9433D" w:rsidRPr="000350A5" w:rsidRDefault="00232F42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0350A5">
              <w:rPr>
                <w:rFonts w:ascii="Constantia" w:hAnsi="Constantia" w:cs="Times New Roman"/>
                <w:szCs w:val="24"/>
              </w:rPr>
              <w:t>Relazione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7BCA8F57" w14:textId="491D1A0C" w:rsidR="00F9433D" w:rsidRPr="000350A5" w:rsidRDefault="008B7FE4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0350A5">
              <w:rPr>
                <w:rFonts w:ascii="Constantia" w:hAnsi="Constantia" w:cs="Times New Roman"/>
                <w:szCs w:val="24"/>
              </w:rPr>
              <w:t>18.000</w:t>
            </w:r>
          </w:p>
        </w:tc>
      </w:tr>
      <w:tr w:rsidR="00F9433D" w14:paraId="157CF2D0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BA8F18B" w14:textId="2835F5D6" w:rsidR="00F9433D" w:rsidRPr="000350A5" w:rsidRDefault="004A32E4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0350A5">
              <w:rPr>
                <w:rFonts w:ascii="Constantia" w:hAnsi="Constantia" w:cs="Times New Roman"/>
                <w:b w:val="0"/>
                <w:szCs w:val="24"/>
              </w:rPr>
              <w:t>Autovettura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B474813" w14:textId="588D0402" w:rsidR="00F9433D" w:rsidRPr="000350A5" w:rsidRDefault="004A32E4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0350A5"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68A4CDED" w14:textId="750067AE" w:rsidR="00F9433D" w:rsidRPr="000350A5" w:rsidRDefault="008B7FE4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0350A5">
              <w:rPr>
                <w:rFonts w:ascii="Constantia" w:hAnsi="Constantia" w:cs="Times New Roman"/>
                <w:szCs w:val="24"/>
              </w:rPr>
              <w:t>22.000</w:t>
            </w:r>
          </w:p>
        </w:tc>
      </w:tr>
      <w:tr w:rsidR="00F9433D" w14:paraId="18AE3537" w14:textId="77777777" w:rsidTr="0054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9BD3C97" w14:textId="4DD48355" w:rsidR="00F9433D" w:rsidRPr="000350A5" w:rsidRDefault="00CD41A1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proofErr w:type="spellStart"/>
            <w:r w:rsidRPr="000350A5">
              <w:rPr>
                <w:rFonts w:ascii="Constantia" w:hAnsi="Constantia" w:cs="Times New Roman"/>
                <w:b w:val="0"/>
                <w:szCs w:val="24"/>
              </w:rPr>
              <w:t>UsoPool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BCA305D" w14:textId="0B55CA46" w:rsidR="00F9433D" w:rsidRPr="000350A5" w:rsidRDefault="00CD41A1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0350A5">
              <w:rPr>
                <w:rFonts w:ascii="Constantia" w:hAnsi="Constantia" w:cs="Times New Roman"/>
                <w:szCs w:val="24"/>
              </w:rPr>
              <w:t>Relazione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76AE52DF" w14:textId="4AF90C83" w:rsidR="00F9433D" w:rsidRPr="000350A5" w:rsidRDefault="00830B62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0350A5">
              <w:rPr>
                <w:rFonts w:ascii="Constantia" w:hAnsi="Constantia" w:cs="Times New Roman"/>
                <w:szCs w:val="24"/>
              </w:rPr>
              <w:t>36.000</w:t>
            </w:r>
          </w:p>
        </w:tc>
      </w:tr>
      <w:tr w:rsidR="00F9433D" w14:paraId="1886564D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0B2DDDD" w14:textId="0F30D717" w:rsidR="00F9433D" w:rsidRPr="000350A5" w:rsidRDefault="00CD41A1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0350A5">
              <w:rPr>
                <w:rFonts w:ascii="Constantia" w:hAnsi="Constantia" w:cs="Times New Roman"/>
                <w:b w:val="0"/>
                <w:szCs w:val="24"/>
              </w:rPr>
              <w:t>Pool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8F66AA3" w14:textId="043A583B" w:rsidR="00F9433D" w:rsidRPr="000350A5" w:rsidRDefault="00CD41A1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0350A5"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4065B2BA" w14:textId="740DF649" w:rsidR="00F9433D" w:rsidRPr="000350A5" w:rsidRDefault="00830B62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0350A5">
              <w:rPr>
                <w:rFonts w:ascii="Constantia" w:hAnsi="Constantia" w:cs="Times New Roman"/>
                <w:szCs w:val="24"/>
              </w:rPr>
              <w:t>36.000</w:t>
            </w:r>
          </w:p>
        </w:tc>
      </w:tr>
      <w:tr w:rsidR="00CD41A1" w14:paraId="657CA9F5" w14:textId="77777777" w:rsidTr="0054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87DFDE9" w14:textId="2D89BE38" w:rsidR="00CD41A1" w:rsidRPr="000350A5" w:rsidRDefault="00CD41A1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proofErr w:type="spellStart"/>
            <w:r w:rsidRPr="000350A5">
              <w:rPr>
                <w:rFonts w:ascii="Constantia" w:hAnsi="Constantia" w:cs="Times New Roman"/>
                <w:b w:val="0"/>
                <w:szCs w:val="24"/>
              </w:rPr>
              <w:t>PropostaPool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482B953" w14:textId="07F7A36F" w:rsidR="00CD41A1" w:rsidRPr="000350A5" w:rsidRDefault="00CD41A1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0350A5">
              <w:rPr>
                <w:rFonts w:ascii="Constantia" w:hAnsi="Constantia" w:cs="Times New Roman"/>
                <w:szCs w:val="24"/>
              </w:rPr>
              <w:t>Relazione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460C6B49" w14:textId="38248AC0" w:rsidR="00CD41A1" w:rsidRPr="000350A5" w:rsidRDefault="00830B62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0350A5">
              <w:rPr>
                <w:rFonts w:ascii="Constantia" w:hAnsi="Constantia" w:cs="Times New Roman"/>
                <w:szCs w:val="24"/>
              </w:rPr>
              <w:t>36.000</w:t>
            </w:r>
          </w:p>
        </w:tc>
      </w:tr>
      <w:tr w:rsidR="00CD41A1" w14:paraId="3D43933D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27C7D77" w14:textId="08AFF306" w:rsidR="00CD41A1" w:rsidRPr="000350A5" w:rsidRDefault="00CD41A1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0350A5">
              <w:rPr>
                <w:rFonts w:ascii="Constantia" w:hAnsi="Constantia" w:cs="Times New Roman"/>
                <w:b w:val="0"/>
                <w:szCs w:val="24"/>
              </w:rPr>
              <w:t>Proprietà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CE5F2E8" w14:textId="22D13AA8" w:rsidR="00CD41A1" w:rsidRPr="000350A5" w:rsidRDefault="006440DE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0350A5">
              <w:rPr>
                <w:rFonts w:ascii="Constantia" w:hAnsi="Constantia" w:cs="Times New Roman"/>
                <w:szCs w:val="24"/>
              </w:rPr>
              <w:t>Relazione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CA47C5C" w14:textId="47F9CA58" w:rsidR="00CD41A1" w:rsidRPr="000350A5" w:rsidRDefault="008B7FE4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0350A5">
              <w:rPr>
                <w:rFonts w:ascii="Constantia" w:hAnsi="Constantia" w:cs="Times New Roman"/>
                <w:szCs w:val="24"/>
              </w:rPr>
              <w:t>22.000</w:t>
            </w:r>
          </w:p>
        </w:tc>
      </w:tr>
      <w:tr w:rsidR="00CD41A1" w14:paraId="37AA7062" w14:textId="77777777" w:rsidTr="0054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7E8AD60" w14:textId="70469344" w:rsidR="00CD41A1" w:rsidRPr="000350A5" w:rsidRDefault="006440DE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0350A5">
              <w:rPr>
                <w:rFonts w:ascii="Constantia" w:hAnsi="Constantia" w:cs="Times New Roman"/>
                <w:b w:val="0"/>
                <w:szCs w:val="24"/>
              </w:rPr>
              <w:t>Proponente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4500B14" w14:textId="2DF2F7AA" w:rsidR="00CD41A1" w:rsidRPr="000350A5" w:rsidRDefault="006440DE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0350A5"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4DC5C885" w14:textId="1C23EF9D" w:rsidR="00CD41A1" w:rsidRPr="000350A5" w:rsidRDefault="003F6B45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0350A5">
              <w:rPr>
                <w:rFonts w:ascii="Constantia" w:hAnsi="Constantia" w:cs="Times New Roman"/>
                <w:szCs w:val="24"/>
              </w:rPr>
              <w:t>20.000</w:t>
            </w:r>
          </w:p>
        </w:tc>
      </w:tr>
      <w:tr w:rsidR="006440DE" w14:paraId="04CA0D47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D2AA32F" w14:textId="4A0E6519" w:rsidR="006440DE" w:rsidRPr="000350A5" w:rsidRDefault="006440DE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proofErr w:type="spellStart"/>
            <w:r w:rsidRPr="000350A5">
              <w:rPr>
                <w:rFonts w:ascii="Constantia" w:hAnsi="Constantia" w:cs="Times New Roman"/>
                <w:b w:val="0"/>
                <w:szCs w:val="24"/>
              </w:rPr>
              <w:t>RuoloP</w:t>
            </w:r>
            <w:proofErr w:type="spellEnd"/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7C33D08" w14:textId="44E23D10" w:rsidR="006440DE" w:rsidRPr="000350A5" w:rsidRDefault="006440DE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0350A5">
              <w:rPr>
                <w:rFonts w:ascii="Constantia" w:hAnsi="Constantia" w:cs="Times New Roman"/>
                <w:szCs w:val="24"/>
              </w:rPr>
              <w:t>Relazione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8093885" w14:textId="7F289F7F" w:rsidR="006440DE" w:rsidRPr="000350A5" w:rsidRDefault="003F6B45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0350A5">
              <w:rPr>
                <w:rFonts w:ascii="Constantia" w:hAnsi="Constantia" w:cs="Times New Roman"/>
                <w:szCs w:val="24"/>
              </w:rPr>
              <w:t>20.000</w:t>
            </w:r>
          </w:p>
        </w:tc>
      </w:tr>
    </w:tbl>
    <w:p w14:paraId="5131F5AF" w14:textId="77777777" w:rsidR="00463DAC" w:rsidRDefault="00463DAC" w:rsidP="00463DAC"/>
    <w:p w14:paraId="04AB0907" w14:textId="77777777" w:rsidR="00463DAC" w:rsidRDefault="00463DAC" w:rsidP="00463DAC"/>
    <w:p w14:paraId="6B85D2D9" w14:textId="77777777" w:rsidR="00463DAC" w:rsidRDefault="00463DAC" w:rsidP="00463DAC">
      <w:pPr>
        <w:rPr>
          <w:rFonts w:ascii="Constantia" w:eastAsia="HGMinchoE" w:hAnsi="Constantia" w:cs="Times New Roman"/>
          <w:b/>
          <w:szCs w:val="24"/>
        </w:rPr>
      </w:pPr>
    </w:p>
    <w:p w14:paraId="07F6BF27" w14:textId="77777777" w:rsidR="00463DAC" w:rsidRDefault="00463DAC" w:rsidP="00463DAC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lastRenderedPageBreak/>
        <w:t>Tavola degli accessi interessata:</w:t>
      </w:r>
    </w:p>
    <w:tbl>
      <w:tblPr>
        <w:tblStyle w:val="Tabellagriglia2-colore61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463DAC" w14:paraId="0FF3AB8B" w14:textId="77777777" w:rsidTr="0054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  <w:hideMark/>
          </w:tcPr>
          <w:p w14:paraId="200FF970" w14:textId="77777777" w:rsidR="00463DAC" w:rsidRDefault="00463DAC" w:rsidP="0054590E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Nome Costrutto</w:t>
            </w:r>
          </w:p>
        </w:tc>
        <w:tc>
          <w:tcPr>
            <w:tcW w:w="2400" w:type="dxa"/>
            <w:hideMark/>
          </w:tcPr>
          <w:p w14:paraId="1FE0EEFE" w14:textId="77777777" w:rsidR="00463DAC" w:rsidRDefault="00463DAC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Numero Operazioni elementari</w:t>
            </w:r>
          </w:p>
        </w:tc>
        <w:tc>
          <w:tcPr>
            <w:tcW w:w="2400" w:type="dxa"/>
            <w:hideMark/>
          </w:tcPr>
          <w:p w14:paraId="133D4DAF" w14:textId="77777777" w:rsidR="00463DAC" w:rsidRDefault="00463DAC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Tipo Operazione</w:t>
            </w:r>
          </w:p>
        </w:tc>
        <w:tc>
          <w:tcPr>
            <w:tcW w:w="2400" w:type="dxa"/>
            <w:tcBorders>
              <w:right w:val="nil"/>
            </w:tcBorders>
            <w:hideMark/>
          </w:tcPr>
          <w:p w14:paraId="31D9EA06" w14:textId="77777777" w:rsidR="00463DAC" w:rsidRDefault="00463DAC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Descrizione</w:t>
            </w:r>
          </w:p>
        </w:tc>
      </w:tr>
      <w:tr w:rsidR="00463DAC" w14:paraId="7111D7B3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208B24A" w14:textId="3ADF5895" w:rsidR="00463DAC" w:rsidRPr="00F257BD" w:rsidRDefault="008B02D0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F257BD">
              <w:rPr>
                <w:rFonts w:ascii="Constantia" w:hAnsi="Constantia" w:cs="Times New Roman"/>
                <w:b w:val="0"/>
                <w:szCs w:val="24"/>
              </w:rPr>
              <w:t>Utente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2AC7C99" w14:textId="4EBCA9E9" w:rsidR="00463DAC" w:rsidRDefault="008B02D0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</w:t>
            </w:r>
            <w:r w:rsidR="000F5712">
              <w:rPr>
                <w:rFonts w:ascii="Constantia" w:hAnsi="Constantia" w:cs="Times New Roman"/>
                <w:szCs w:val="24"/>
              </w:rPr>
              <w:t xml:space="preserve"> × 50.000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5E34F0DE" w14:textId="768DDAA8" w:rsidR="00463DAC" w:rsidRDefault="008B02D0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30095515" w14:textId="411704B7" w:rsidR="00463DAC" w:rsidRDefault="008B02D0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 xml:space="preserve">Leggo </w:t>
            </w:r>
            <w:r w:rsidR="005C19AC">
              <w:rPr>
                <w:rFonts w:ascii="Constantia" w:hAnsi="Constantia" w:cs="Times New Roman"/>
                <w:szCs w:val="24"/>
              </w:rPr>
              <w:t>la valutazione media per ogni utente</w:t>
            </w:r>
          </w:p>
        </w:tc>
      </w:tr>
      <w:tr w:rsidR="000350A5" w14:paraId="06158E29" w14:textId="77777777" w:rsidTr="0054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FA42282" w14:textId="59292D32" w:rsidR="000350A5" w:rsidRPr="00F257BD" w:rsidRDefault="00634648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proofErr w:type="spellStart"/>
            <w:r w:rsidRPr="00F257BD">
              <w:rPr>
                <w:rFonts w:ascii="Constantia" w:hAnsi="Constantia" w:cs="Times New Roman"/>
                <w:b w:val="0"/>
                <w:szCs w:val="24"/>
              </w:rPr>
              <w:t>RuoloP</w:t>
            </w:r>
            <w:proofErr w:type="spellEnd"/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6CC8B66" w14:textId="57156955" w:rsidR="000350A5" w:rsidRDefault="00634648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</w:t>
            </w:r>
            <w:r w:rsidR="00E203E2">
              <w:rPr>
                <w:rFonts w:ascii="Constantia" w:hAnsi="Constantia" w:cs="Times New Roman"/>
                <w:szCs w:val="24"/>
              </w:rPr>
              <w:t xml:space="preserve"> × </w:t>
            </w:r>
            <w:r w:rsidR="00084DC4">
              <w:rPr>
                <w:rFonts w:ascii="Constantia" w:hAnsi="Constantia" w:cs="Times New Roman"/>
                <w:szCs w:val="24"/>
              </w:rPr>
              <w:t>2</w:t>
            </w:r>
            <w:r w:rsidR="00E203E2">
              <w:rPr>
                <w:rFonts w:ascii="Constantia" w:hAnsi="Constantia" w:cs="Times New Roman"/>
                <w:szCs w:val="24"/>
              </w:rPr>
              <w:t>0.000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00CAE69" w14:textId="22153109" w:rsidR="000350A5" w:rsidRDefault="00634648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18BAA6B" w14:textId="5864F6D8" w:rsidR="000350A5" w:rsidRDefault="000D1429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Accedo all’entità Proponente</w:t>
            </w:r>
          </w:p>
        </w:tc>
      </w:tr>
      <w:tr w:rsidR="000350A5" w14:paraId="56C31266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26DC811" w14:textId="50B75728" w:rsidR="000350A5" w:rsidRPr="00F257BD" w:rsidRDefault="005C19AC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F257BD">
              <w:rPr>
                <w:rFonts w:ascii="Constantia" w:hAnsi="Constantia" w:cs="Times New Roman"/>
                <w:b w:val="0"/>
                <w:szCs w:val="24"/>
              </w:rPr>
              <w:t>Proponente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8A131C2" w14:textId="45BBABA0" w:rsidR="000350A5" w:rsidRDefault="005C19AC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</w:t>
            </w:r>
            <w:r w:rsidR="00E203E2">
              <w:rPr>
                <w:rFonts w:ascii="Constantia" w:hAnsi="Constantia" w:cs="Times New Roman"/>
                <w:szCs w:val="24"/>
              </w:rPr>
              <w:t xml:space="preserve"> </w:t>
            </w:r>
            <w:r w:rsidR="00232CE6">
              <w:rPr>
                <w:rFonts w:ascii="Constantia" w:hAnsi="Constantia" w:cs="Times New Roman"/>
                <w:szCs w:val="24"/>
              </w:rPr>
              <w:t xml:space="preserve">× </w:t>
            </w:r>
            <w:r w:rsidR="00084DC4">
              <w:rPr>
                <w:rFonts w:ascii="Constantia" w:hAnsi="Constantia" w:cs="Times New Roman"/>
                <w:szCs w:val="24"/>
              </w:rPr>
              <w:t>2</w:t>
            </w:r>
            <w:r w:rsidR="00232CE6">
              <w:rPr>
                <w:rFonts w:ascii="Constantia" w:hAnsi="Constantia" w:cs="Times New Roman"/>
                <w:szCs w:val="24"/>
              </w:rPr>
              <w:t>0.000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AFEA370" w14:textId="630C1FD8" w:rsidR="000350A5" w:rsidRDefault="005C19AC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5D0CFDD" w14:textId="586E27ED" w:rsidR="000350A5" w:rsidRDefault="00360514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Leggo il codice proponente</w:t>
            </w:r>
          </w:p>
        </w:tc>
      </w:tr>
      <w:tr w:rsidR="00360514" w14:paraId="3CE454C5" w14:textId="77777777" w:rsidTr="0054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202051B" w14:textId="6698F6EC" w:rsidR="00360514" w:rsidRPr="00F257BD" w:rsidRDefault="00360514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proofErr w:type="spellStart"/>
            <w:r w:rsidRPr="00F257BD">
              <w:rPr>
                <w:rFonts w:ascii="Constantia" w:hAnsi="Constantia" w:cs="Times New Roman"/>
                <w:b w:val="0"/>
                <w:szCs w:val="24"/>
              </w:rPr>
              <w:t>PropostaPool</w:t>
            </w:r>
            <w:proofErr w:type="spellEnd"/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28ADA78" w14:textId="30594FCA" w:rsidR="00360514" w:rsidRDefault="00360514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</w:t>
            </w:r>
            <w:r w:rsidR="007A4E91">
              <w:rPr>
                <w:rFonts w:ascii="Constantia" w:hAnsi="Constantia" w:cs="Times New Roman"/>
                <w:szCs w:val="24"/>
              </w:rPr>
              <w:t xml:space="preserve"> × 20.000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3EBD229" w14:textId="52A67F82" w:rsidR="00360514" w:rsidRDefault="00360514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8EA3AF3" w14:textId="2D880417" w:rsidR="00360514" w:rsidRDefault="00360514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Accedo all’entità Pool</w:t>
            </w:r>
          </w:p>
        </w:tc>
      </w:tr>
      <w:tr w:rsidR="00360514" w14:paraId="271E52BC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A9AC244" w14:textId="49E331FB" w:rsidR="00360514" w:rsidRPr="00F257BD" w:rsidRDefault="00360514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F257BD">
              <w:rPr>
                <w:rFonts w:ascii="Constantia" w:hAnsi="Constantia" w:cs="Times New Roman"/>
                <w:b w:val="0"/>
                <w:szCs w:val="24"/>
              </w:rPr>
              <w:t>Pool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E1BB34D" w14:textId="4E2475D5" w:rsidR="00360514" w:rsidRDefault="00E57586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</w:t>
            </w:r>
            <w:r w:rsidR="007A4E91">
              <w:rPr>
                <w:rFonts w:ascii="Constantia" w:hAnsi="Constantia" w:cs="Times New Roman"/>
                <w:szCs w:val="24"/>
              </w:rPr>
              <w:t xml:space="preserve"> × </w:t>
            </w:r>
            <w:r w:rsidR="00496ED1">
              <w:rPr>
                <w:rFonts w:ascii="Constantia" w:hAnsi="Constantia" w:cs="Times New Roman"/>
                <w:szCs w:val="24"/>
              </w:rPr>
              <w:t>2 × 20.000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7BA498C" w14:textId="39EE2B6C" w:rsidR="00360514" w:rsidRDefault="00360514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30A438A8" w14:textId="5BBB0526" w:rsidR="00360514" w:rsidRDefault="00DE5BE1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Conto</w:t>
            </w:r>
            <w:r w:rsidR="00360514">
              <w:rPr>
                <w:rFonts w:ascii="Constantia" w:hAnsi="Constantia" w:cs="Times New Roman"/>
                <w:szCs w:val="24"/>
              </w:rPr>
              <w:t xml:space="preserve"> il numero di pool per proponente</w:t>
            </w:r>
            <w:r w:rsidR="00155FB5">
              <w:rPr>
                <w:rFonts w:ascii="Constantia" w:hAnsi="Constantia" w:cs="Times New Roman"/>
                <w:szCs w:val="24"/>
              </w:rPr>
              <w:t xml:space="preserve"> e leggo l’orario di partenza </w:t>
            </w:r>
            <w:r w:rsidR="0046046E">
              <w:rPr>
                <w:rFonts w:ascii="Constantia" w:hAnsi="Constantia" w:cs="Times New Roman"/>
                <w:szCs w:val="24"/>
              </w:rPr>
              <w:t xml:space="preserve">prefissato </w:t>
            </w:r>
            <w:r w:rsidR="00F437FA">
              <w:rPr>
                <w:rFonts w:ascii="Constantia" w:hAnsi="Constantia" w:cs="Times New Roman"/>
                <w:szCs w:val="24"/>
              </w:rPr>
              <w:t xml:space="preserve">ed </w:t>
            </w:r>
            <w:r w:rsidR="0046046E">
              <w:rPr>
                <w:rFonts w:ascii="Constantia" w:hAnsi="Constantia" w:cs="Times New Roman"/>
                <w:szCs w:val="24"/>
              </w:rPr>
              <w:t>effettivo d</w:t>
            </w:r>
            <w:r w:rsidR="00F437FA">
              <w:rPr>
                <w:rFonts w:ascii="Constantia" w:hAnsi="Constantia" w:cs="Times New Roman"/>
                <w:szCs w:val="24"/>
              </w:rPr>
              <w:t>i ogni</w:t>
            </w:r>
            <w:r w:rsidR="0046046E">
              <w:rPr>
                <w:rFonts w:ascii="Constantia" w:hAnsi="Constantia" w:cs="Times New Roman"/>
                <w:szCs w:val="24"/>
              </w:rPr>
              <w:t xml:space="preserve"> pool</w:t>
            </w:r>
            <w:r w:rsidR="00F437FA">
              <w:rPr>
                <w:rFonts w:ascii="Constantia" w:hAnsi="Constantia" w:cs="Times New Roman"/>
                <w:szCs w:val="24"/>
              </w:rPr>
              <w:t xml:space="preserve"> effettuato</w:t>
            </w:r>
          </w:p>
        </w:tc>
      </w:tr>
      <w:tr w:rsidR="0046046E" w14:paraId="2E66661D" w14:textId="77777777" w:rsidTr="0054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F417CB5" w14:textId="3DE8F358" w:rsidR="0046046E" w:rsidRPr="00F257BD" w:rsidRDefault="00B105F9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proofErr w:type="spellStart"/>
            <w:r w:rsidRPr="00F257BD">
              <w:rPr>
                <w:rFonts w:ascii="Constantia" w:hAnsi="Constantia" w:cs="Times New Roman"/>
                <w:b w:val="0"/>
                <w:szCs w:val="24"/>
              </w:rPr>
              <w:t>RideSharing</w:t>
            </w:r>
            <w:proofErr w:type="spellEnd"/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E59F93B" w14:textId="4839AE98" w:rsidR="0046046E" w:rsidRDefault="00DB159D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</w:t>
            </w:r>
            <w:r w:rsidR="00EE20A0">
              <w:rPr>
                <w:rFonts w:ascii="Constantia" w:hAnsi="Constantia" w:cs="Times New Roman"/>
                <w:szCs w:val="24"/>
              </w:rPr>
              <w:t xml:space="preserve"> </w:t>
            </w:r>
            <w:r w:rsidR="00496ED1">
              <w:rPr>
                <w:rFonts w:ascii="Constantia" w:hAnsi="Constantia" w:cs="Times New Roman"/>
                <w:szCs w:val="24"/>
              </w:rPr>
              <w:t>×</w:t>
            </w:r>
            <w:r w:rsidR="00EE20A0">
              <w:rPr>
                <w:rFonts w:ascii="Constantia" w:hAnsi="Constantia" w:cs="Times New Roman"/>
                <w:szCs w:val="24"/>
              </w:rPr>
              <w:t xml:space="preserve"> 20.</w:t>
            </w:r>
            <w:r w:rsidR="00AC413A">
              <w:rPr>
                <w:rFonts w:ascii="Constantia" w:hAnsi="Constantia" w:cs="Times New Roman"/>
                <w:szCs w:val="24"/>
              </w:rPr>
              <w:t>0</w:t>
            </w:r>
            <w:r w:rsidR="00EE20A0">
              <w:rPr>
                <w:rFonts w:ascii="Constantia" w:hAnsi="Constantia" w:cs="Times New Roman"/>
                <w:szCs w:val="24"/>
              </w:rPr>
              <w:t>00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CBB1F3B" w14:textId="7A733D3F" w:rsidR="0046046E" w:rsidRDefault="00DB159D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41A9E942" w14:textId="081355D3" w:rsidR="0046046E" w:rsidRDefault="007F1A9C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 xml:space="preserve">Conto il numero di ride sharing per proponente e leggo l’orario di partenza </w:t>
            </w:r>
            <w:r w:rsidR="00DB318D">
              <w:rPr>
                <w:rFonts w:ascii="Constantia" w:hAnsi="Constantia" w:cs="Times New Roman"/>
                <w:szCs w:val="24"/>
              </w:rPr>
              <w:t>prefissato</w:t>
            </w:r>
            <w:r w:rsidR="00F437FA">
              <w:rPr>
                <w:rFonts w:ascii="Constantia" w:hAnsi="Constantia" w:cs="Times New Roman"/>
                <w:szCs w:val="24"/>
              </w:rPr>
              <w:t xml:space="preserve"> ed</w:t>
            </w:r>
            <w:r w:rsidR="00DB318D">
              <w:rPr>
                <w:rFonts w:ascii="Constantia" w:hAnsi="Constantia" w:cs="Times New Roman"/>
                <w:szCs w:val="24"/>
              </w:rPr>
              <w:t xml:space="preserve"> effettivo</w:t>
            </w:r>
            <w:r>
              <w:rPr>
                <w:rFonts w:ascii="Constantia" w:hAnsi="Constantia" w:cs="Times New Roman"/>
                <w:szCs w:val="24"/>
              </w:rPr>
              <w:t xml:space="preserve"> di ogni ride sharing</w:t>
            </w:r>
            <w:r w:rsidR="00DB318D">
              <w:rPr>
                <w:rFonts w:ascii="Constantia" w:hAnsi="Constantia" w:cs="Times New Roman"/>
                <w:szCs w:val="24"/>
              </w:rPr>
              <w:t xml:space="preserve"> effettuato</w:t>
            </w:r>
          </w:p>
        </w:tc>
      </w:tr>
      <w:tr w:rsidR="001462A8" w14:paraId="53936962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31DF769A" w14:textId="2D112847" w:rsidR="001462A8" w:rsidRPr="00F257BD" w:rsidRDefault="0069518A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Affidabilità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4D5B23B" w14:textId="5E9D60FF" w:rsidR="001462A8" w:rsidRDefault="0069518A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  <w:r w:rsidR="00AC413A">
              <w:rPr>
                <w:rFonts w:ascii="Constantia" w:hAnsi="Constantia" w:cs="Times New Roman"/>
                <w:szCs w:val="24"/>
              </w:rPr>
              <w:t xml:space="preserve"> × 50.000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5237BCA" w14:textId="50EBEFAC" w:rsidR="001462A8" w:rsidRDefault="0069518A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6D50E5F9" w14:textId="59196018" w:rsidR="001462A8" w:rsidRDefault="0069518A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 xml:space="preserve">Scrivo il valore di affidabilità </w:t>
            </w:r>
            <w:r w:rsidR="00337C4C">
              <w:rPr>
                <w:rFonts w:ascii="Constantia" w:hAnsi="Constantia" w:cs="Times New Roman"/>
                <w:szCs w:val="24"/>
              </w:rPr>
              <w:t>per ogni utente</w:t>
            </w:r>
          </w:p>
        </w:tc>
      </w:tr>
    </w:tbl>
    <w:p w14:paraId="548CDC65" w14:textId="77777777" w:rsidR="00463DAC" w:rsidRDefault="00463DAC" w:rsidP="00463DAC"/>
    <w:p w14:paraId="3AEFFDF6" w14:textId="77777777" w:rsidR="00463DAC" w:rsidRDefault="00463DAC" w:rsidP="00463DAC">
      <w:pPr>
        <w:rPr>
          <w:rFonts w:ascii="Constantia" w:eastAsia="HGMinchoE" w:hAnsi="Constantia" w:cs="Times New Roman"/>
          <w:b/>
          <w:szCs w:val="24"/>
        </w:rPr>
      </w:pPr>
    </w:p>
    <w:p w14:paraId="23EE9618" w14:textId="77777777" w:rsidR="00463DAC" w:rsidRDefault="00463DAC" w:rsidP="00463DAC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delle operazioni:</w:t>
      </w:r>
    </w:p>
    <w:tbl>
      <w:tblPr>
        <w:tblStyle w:val="Tabellagriglia6acolori-colore6"/>
        <w:tblW w:w="0" w:type="auto"/>
        <w:tblLook w:val="04A0" w:firstRow="1" w:lastRow="0" w:firstColumn="1" w:lastColumn="0" w:noHBand="0" w:noVBand="1"/>
      </w:tblPr>
      <w:tblGrid>
        <w:gridCol w:w="2523"/>
        <w:gridCol w:w="7105"/>
      </w:tblGrid>
      <w:tr w:rsidR="00463DAC" w:rsidRPr="00AD1D75" w14:paraId="41707943" w14:textId="77777777" w:rsidTr="0054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00D463" w14:textId="77777777" w:rsidR="00463DAC" w:rsidRPr="00AD1D75" w:rsidRDefault="00463DAC" w:rsidP="0054590E">
            <w:pPr>
              <w:rPr>
                <w:b w:val="0"/>
                <w:color w:val="auto"/>
                <w:szCs w:val="24"/>
              </w:rPr>
            </w:pPr>
            <w:r w:rsidRPr="00AD1D75">
              <w:rPr>
                <w:b w:val="0"/>
                <w:color w:val="auto"/>
                <w:szCs w:val="24"/>
              </w:rPr>
              <w:t>Totale operazioni elementari per singola operazione</w:t>
            </w:r>
          </w:p>
        </w:tc>
        <w:tc>
          <w:tcPr>
            <w:tcW w:w="4814" w:type="dxa"/>
          </w:tcPr>
          <w:p w14:paraId="21E0A040" w14:textId="4259E27B" w:rsidR="00463DAC" w:rsidRPr="00AD1D75" w:rsidRDefault="00F82D83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>50.000+20.000+20.000+20.000+40.000</w:t>
            </w:r>
            <w:r w:rsidR="00B62401">
              <w:rPr>
                <w:b w:val="0"/>
                <w:color w:val="auto"/>
                <w:szCs w:val="24"/>
              </w:rPr>
              <w:t>+20.000+100.000</w:t>
            </w:r>
            <w:r w:rsidR="00337C4C">
              <w:rPr>
                <w:b w:val="0"/>
                <w:color w:val="auto"/>
                <w:szCs w:val="24"/>
              </w:rPr>
              <w:t>=</w:t>
            </w:r>
            <w:r w:rsidR="001D1F25">
              <w:rPr>
                <w:b w:val="0"/>
                <w:color w:val="auto"/>
                <w:szCs w:val="24"/>
              </w:rPr>
              <w:t>2</w:t>
            </w:r>
            <w:r w:rsidR="00394532">
              <w:rPr>
                <w:b w:val="0"/>
                <w:color w:val="auto"/>
                <w:szCs w:val="24"/>
              </w:rPr>
              <w:t>.700.000</w:t>
            </w:r>
          </w:p>
        </w:tc>
      </w:tr>
      <w:tr w:rsidR="00463DAC" w:rsidRPr="00797B5D" w14:paraId="1FE36892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E8DA28" w14:textId="53513097" w:rsidR="00463DAC" w:rsidRPr="00797B5D" w:rsidRDefault="00463DAC" w:rsidP="0054590E">
            <w:pPr>
              <w:rPr>
                <w:b w:val="0"/>
                <w:color w:val="auto"/>
                <w:szCs w:val="24"/>
              </w:rPr>
            </w:pPr>
            <w:r w:rsidRPr="00797B5D">
              <w:rPr>
                <w:b w:val="0"/>
                <w:color w:val="auto"/>
                <w:szCs w:val="24"/>
              </w:rPr>
              <w:t xml:space="preserve">Totale operazioni elementari </w:t>
            </w:r>
          </w:p>
        </w:tc>
        <w:tc>
          <w:tcPr>
            <w:tcW w:w="4814" w:type="dxa"/>
          </w:tcPr>
          <w:p w14:paraId="0A05E9B5" w14:textId="754D4BB3" w:rsidR="00463DAC" w:rsidRPr="00E7762E" w:rsidRDefault="000B0C09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394532" w:rsidRPr="00394532">
              <w:rPr>
                <w:color w:val="auto"/>
                <w:szCs w:val="24"/>
              </w:rPr>
              <w:t>2.700.000</w:t>
            </w:r>
            <w:r w:rsidRPr="00394532">
              <w:rPr>
                <w:color w:val="auto"/>
                <w:szCs w:val="24"/>
              </w:rPr>
              <w:t xml:space="preserve"> </w:t>
            </w:r>
            <w:r w:rsidRPr="001540D2">
              <w:rPr>
                <w:color w:val="auto"/>
                <w:szCs w:val="24"/>
              </w:rPr>
              <w:t xml:space="preserve">× 1 = </w:t>
            </w:r>
            <w:r w:rsidR="00394532">
              <w:rPr>
                <w:color w:val="auto"/>
                <w:szCs w:val="24"/>
              </w:rPr>
              <w:t>2.700.000</w:t>
            </w:r>
            <w:r w:rsidRPr="001540D2">
              <w:rPr>
                <w:color w:val="auto"/>
                <w:szCs w:val="24"/>
              </w:rPr>
              <w:t xml:space="preserve"> (ogni 7 giorni) </w:t>
            </w:r>
          </w:p>
        </w:tc>
      </w:tr>
    </w:tbl>
    <w:p w14:paraId="71C1DD57" w14:textId="35554FA9" w:rsidR="00CD0AF6" w:rsidRPr="00463DAC" w:rsidRDefault="00CD0AF6" w:rsidP="00470793">
      <w:pPr>
        <w:jc w:val="both"/>
        <w:rPr>
          <w:szCs w:val="24"/>
        </w:rPr>
      </w:pPr>
    </w:p>
    <w:p w14:paraId="44957690" w14:textId="171D53D9" w:rsidR="00CD0AF6" w:rsidRPr="00410479" w:rsidRDefault="0097249B" w:rsidP="00410479">
      <w:pPr>
        <w:pStyle w:val="Titolo2"/>
        <w:rPr>
          <w:i/>
          <w:color w:val="auto"/>
          <w:sz w:val="28"/>
          <w:szCs w:val="28"/>
        </w:rPr>
      </w:pPr>
      <w:bookmarkStart w:id="28" w:name="_Toc5558645"/>
      <w:r w:rsidRPr="00410479">
        <w:rPr>
          <w:i/>
          <w:color w:val="auto"/>
          <w:sz w:val="28"/>
          <w:szCs w:val="28"/>
        </w:rPr>
        <w:lastRenderedPageBreak/>
        <w:t>Tempi di percorrenza e rilevazione delle criticità</w:t>
      </w:r>
      <w:bookmarkEnd w:id="28"/>
    </w:p>
    <w:p w14:paraId="5B267782" w14:textId="6DD02BD7" w:rsidR="00E359BE" w:rsidRDefault="0043598E" w:rsidP="0037202F">
      <w:pPr>
        <w:jc w:val="both"/>
        <w:rPr>
          <w:szCs w:val="24"/>
        </w:rPr>
      </w:pPr>
      <w:r>
        <w:rPr>
          <w:szCs w:val="24"/>
        </w:rPr>
        <w:t>L</w:t>
      </w:r>
      <w:r w:rsidR="00D13441">
        <w:rPr>
          <w:szCs w:val="24"/>
        </w:rPr>
        <w:t>’analisi della viabilità</w:t>
      </w:r>
      <w:r w:rsidR="005254B0">
        <w:rPr>
          <w:szCs w:val="24"/>
        </w:rPr>
        <w:t xml:space="preserve"> su un</w:t>
      </w:r>
      <w:r w:rsidR="00915EE7">
        <w:rPr>
          <w:szCs w:val="24"/>
        </w:rPr>
        <w:t xml:space="preserve"> determinato chilometro di una strada</w:t>
      </w:r>
      <w:r w:rsidR="00D13441">
        <w:rPr>
          <w:szCs w:val="24"/>
        </w:rPr>
        <w:t xml:space="preserve"> avviene grazie</w:t>
      </w:r>
      <w:r w:rsidR="00324433">
        <w:rPr>
          <w:szCs w:val="24"/>
        </w:rPr>
        <w:t xml:space="preserve"> all’aggiornamento </w:t>
      </w:r>
      <w:r w:rsidR="005A4F0B">
        <w:rPr>
          <w:szCs w:val="24"/>
        </w:rPr>
        <w:t xml:space="preserve">periodico dell’attributo </w:t>
      </w:r>
      <w:proofErr w:type="spellStart"/>
      <w:r w:rsidR="00761179" w:rsidRPr="00761179">
        <w:rPr>
          <w:i/>
          <w:szCs w:val="24"/>
        </w:rPr>
        <w:t>TempiMedi</w:t>
      </w:r>
      <w:proofErr w:type="spellEnd"/>
      <w:r w:rsidR="00761179">
        <w:rPr>
          <w:i/>
          <w:szCs w:val="24"/>
        </w:rPr>
        <w:t xml:space="preserve"> </w:t>
      </w:r>
      <w:r w:rsidR="00761179">
        <w:rPr>
          <w:szCs w:val="24"/>
        </w:rPr>
        <w:t xml:space="preserve">su </w:t>
      </w:r>
      <w:r w:rsidR="00761179" w:rsidRPr="00761179">
        <w:rPr>
          <w:b/>
          <w:szCs w:val="24"/>
        </w:rPr>
        <w:t>Chilometro</w:t>
      </w:r>
      <w:r w:rsidR="00761179">
        <w:rPr>
          <w:b/>
          <w:szCs w:val="24"/>
        </w:rPr>
        <w:t xml:space="preserve">. </w:t>
      </w:r>
      <w:proofErr w:type="gramStart"/>
      <w:r w:rsidR="00D878B4">
        <w:rPr>
          <w:szCs w:val="24"/>
        </w:rPr>
        <w:t>Infatti</w:t>
      </w:r>
      <w:proofErr w:type="gramEnd"/>
      <w:r w:rsidR="00D878B4">
        <w:rPr>
          <w:szCs w:val="24"/>
        </w:rPr>
        <w:t xml:space="preserve"> </w:t>
      </w:r>
      <w:r w:rsidR="005C3C9A">
        <w:rPr>
          <w:szCs w:val="24"/>
        </w:rPr>
        <w:t>l’aumento dei tempi medi</w:t>
      </w:r>
      <w:r w:rsidR="00B6268D">
        <w:rPr>
          <w:szCs w:val="24"/>
        </w:rPr>
        <w:t xml:space="preserve"> di percorrenza</w:t>
      </w:r>
      <w:r w:rsidR="005C3C9A">
        <w:rPr>
          <w:szCs w:val="24"/>
        </w:rPr>
        <w:t xml:space="preserve"> sono un segnale della possibile compromissione della</w:t>
      </w:r>
      <w:r w:rsidR="00B6268D">
        <w:rPr>
          <w:szCs w:val="24"/>
        </w:rPr>
        <w:t xml:space="preserve"> viabilità.</w:t>
      </w:r>
    </w:p>
    <w:p w14:paraId="662EB9A2" w14:textId="09B4B9FB" w:rsidR="00F24C93" w:rsidRDefault="00F24C93" w:rsidP="0037202F">
      <w:pPr>
        <w:jc w:val="both"/>
        <w:rPr>
          <w:szCs w:val="24"/>
        </w:rPr>
      </w:pPr>
      <w:r>
        <w:rPr>
          <w:szCs w:val="24"/>
        </w:rPr>
        <w:t xml:space="preserve">Si è deciso di implementare questa funzione </w:t>
      </w:r>
      <w:r w:rsidR="00EB102D">
        <w:rPr>
          <w:szCs w:val="24"/>
        </w:rPr>
        <w:t xml:space="preserve">con l’utilizzo di una </w:t>
      </w:r>
      <w:proofErr w:type="spellStart"/>
      <w:r w:rsidR="00EB102D">
        <w:rPr>
          <w:szCs w:val="24"/>
        </w:rPr>
        <w:t>materialized</w:t>
      </w:r>
      <w:proofErr w:type="spellEnd"/>
      <w:r w:rsidR="00EB102D">
        <w:rPr>
          <w:szCs w:val="24"/>
        </w:rPr>
        <w:t xml:space="preserve"> </w:t>
      </w:r>
      <w:proofErr w:type="spellStart"/>
      <w:r w:rsidR="00EB102D">
        <w:rPr>
          <w:szCs w:val="24"/>
        </w:rPr>
        <w:t>view</w:t>
      </w:r>
      <w:proofErr w:type="spellEnd"/>
      <w:r w:rsidR="00EB102D">
        <w:rPr>
          <w:szCs w:val="24"/>
        </w:rPr>
        <w:t xml:space="preserve"> </w:t>
      </w:r>
      <w:proofErr w:type="spellStart"/>
      <w:r w:rsidR="00BE72C1">
        <w:rPr>
          <w:b/>
          <w:szCs w:val="24"/>
        </w:rPr>
        <w:t>MV_Viabilita</w:t>
      </w:r>
      <w:proofErr w:type="spellEnd"/>
      <w:r w:rsidR="00BE72C1">
        <w:rPr>
          <w:b/>
          <w:szCs w:val="24"/>
        </w:rPr>
        <w:t xml:space="preserve"> </w:t>
      </w:r>
      <w:r w:rsidR="00CC27B4">
        <w:rPr>
          <w:szCs w:val="24"/>
        </w:rPr>
        <w:t>in cui teniamo</w:t>
      </w:r>
      <w:r w:rsidR="005462F2">
        <w:rPr>
          <w:szCs w:val="24"/>
        </w:rPr>
        <w:t xml:space="preserve"> </w:t>
      </w:r>
      <w:r w:rsidR="003D387C">
        <w:rPr>
          <w:szCs w:val="24"/>
        </w:rPr>
        <w:t xml:space="preserve">traccia </w:t>
      </w:r>
      <w:r w:rsidR="009D6B94">
        <w:rPr>
          <w:szCs w:val="24"/>
        </w:rPr>
        <w:t xml:space="preserve">del tempo </w:t>
      </w:r>
      <w:r w:rsidR="005138A7">
        <w:rPr>
          <w:szCs w:val="24"/>
        </w:rPr>
        <w:t xml:space="preserve">medio </w:t>
      </w:r>
      <w:r w:rsidR="009D6B94">
        <w:rPr>
          <w:szCs w:val="24"/>
        </w:rPr>
        <w:t xml:space="preserve">di percorrenza regolare </w:t>
      </w:r>
      <w:r w:rsidR="0066767E">
        <w:rPr>
          <w:szCs w:val="24"/>
        </w:rPr>
        <w:t>per</w:t>
      </w:r>
      <w:r w:rsidR="00C716C5">
        <w:rPr>
          <w:szCs w:val="24"/>
        </w:rPr>
        <w:t xml:space="preserve"> un determinato chilometro di una strada. </w:t>
      </w:r>
      <w:r w:rsidR="00DD0BFB">
        <w:rPr>
          <w:szCs w:val="24"/>
        </w:rPr>
        <w:t>I tempi medi di percorrenza vengono aggiornati ogni ora</w:t>
      </w:r>
      <w:r w:rsidR="00645EE3">
        <w:rPr>
          <w:szCs w:val="24"/>
        </w:rPr>
        <w:t xml:space="preserve">, e sono </w:t>
      </w:r>
      <w:r w:rsidR="0005547E">
        <w:rPr>
          <w:szCs w:val="24"/>
        </w:rPr>
        <w:t>calcolati</w:t>
      </w:r>
      <w:r w:rsidR="00645EE3">
        <w:rPr>
          <w:szCs w:val="24"/>
        </w:rPr>
        <w:t xml:space="preserve"> grazie ad una funzione</w:t>
      </w:r>
      <w:r w:rsidR="00105D1C">
        <w:rPr>
          <w:szCs w:val="24"/>
        </w:rPr>
        <w:t xml:space="preserve"> </w:t>
      </w:r>
      <w:r w:rsidR="00752B25">
        <w:rPr>
          <w:szCs w:val="24"/>
        </w:rPr>
        <w:t xml:space="preserve">che </w:t>
      </w:r>
      <w:r w:rsidR="001F4CA8">
        <w:rPr>
          <w:szCs w:val="24"/>
        </w:rPr>
        <w:t xml:space="preserve">calcola la media di tutti </w:t>
      </w:r>
      <w:r w:rsidR="008D48B1">
        <w:rPr>
          <w:szCs w:val="24"/>
        </w:rPr>
        <w:t>i tempi di percorrenza</w:t>
      </w:r>
      <w:r w:rsidR="00255BE3">
        <w:rPr>
          <w:szCs w:val="24"/>
        </w:rPr>
        <w:t xml:space="preserve"> </w:t>
      </w:r>
      <w:r w:rsidR="005402AF">
        <w:rPr>
          <w:szCs w:val="24"/>
        </w:rPr>
        <w:t xml:space="preserve">relativi all’ultima ora </w:t>
      </w:r>
      <w:r w:rsidR="00BE39E1">
        <w:rPr>
          <w:szCs w:val="24"/>
        </w:rPr>
        <w:t>per ogni</w:t>
      </w:r>
      <w:r w:rsidR="00F90C89">
        <w:rPr>
          <w:szCs w:val="24"/>
        </w:rPr>
        <w:t xml:space="preserve"> chilometro di una strada</w:t>
      </w:r>
      <w:r w:rsidR="00AD6EE6">
        <w:rPr>
          <w:szCs w:val="24"/>
        </w:rPr>
        <w:t xml:space="preserve">, </w:t>
      </w:r>
      <w:r w:rsidR="00C23958">
        <w:rPr>
          <w:szCs w:val="24"/>
        </w:rPr>
        <w:t xml:space="preserve">registrati dai veicoli </w:t>
      </w:r>
      <w:r w:rsidR="00454C1C">
        <w:rPr>
          <w:szCs w:val="24"/>
        </w:rPr>
        <w:t>usati nei vari servizi.</w:t>
      </w:r>
      <w:r w:rsidR="00E11B08">
        <w:rPr>
          <w:szCs w:val="24"/>
        </w:rPr>
        <w:t xml:space="preserve"> </w:t>
      </w:r>
      <w:r w:rsidR="00944D34">
        <w:rPr>
          <w:szCs w:val="24"/>
        </w:rPr>
        <w:t xml:space="preserve">Nella </w:t>
      </w:r>
      <w:proofErr w:type="spellStart"/>
      <w:r w:rsidR="00944D34">
        <w:rPr>
          <w:szCs w:val="24"/>
        </w:rPr>
        <w:t>materialized</w:t>
      </w:r>
      <w:proofErr w:type="spellEnd"/>
      <w:r w:rsidR="00944D34">
        <w:rPr>
          <w:szCs w:val="24"/>
        </w:rPr>
        <w:t xml:space="preserve"> </w:t>
      </w:r>
      <w:proofErr w:type="spellStart"/>
      <w:r w:rsidR="00944D34">
        <w:rPr>
          <w:szCs w:val="24"/>
        </w:rPr>
        <w:t>view</w:t>
      </w:r>
      <w:proofErr w:type="spellEnd"/>
      <w:r w:rsidR="00944D34">
        <w:rPr>
          <w:szCs w:val="24"/>
        </w:rPr>
        <w:t xml:space="preserve"> </w:t>
      </w:r>
      <w:r w:rsidR="007F4A1D">
        <w:rPr>
          <w:szCs w:val="24"/>
        </w:rPr>
        <w:t xml:space="preserve">l’attributo </w:t>
      </w:r>
      <w:r w:rsidR="007F4A1D">
        <w:rPr>
          <w:i/>
          <w:szCs w:val="24"/>
        </w:rPr>
        <w:t>Viabilità</w:t>
      </w:r>
      <w:r w:rsidR="00664657" w:rsidRPr="00F67981">
        <w:rPr>
          <w:szCs w:val="24"/>
        </w:rPr>
        <w:t>, che indica</w:t>
      </w:r>
      <w:r w:rsidR="00F67981">
        <w:rPr>
          <w:szCs w:val="24"/>
        </w:rPr>
        <w:t xml:space="preserve"> appunto lo stato di percorrenza di</w:t>
      </w:r>
      <w:r w:rsidR="00C5447D">
        <w:rPr>
          <w:szCs w:val="24"/>
        </w:rPr>
        <w:t xml:space="preserve"> un chilometro di</w:t>
      </w:r>
      <w:r w:rsidR="00F67981">
        <w:rPr>
          <w:szCs w:val="24"/>
        </w:rPr>
        <w:t xml:space="preserve"> una strada</w:t>
      </w:r>
      <w:r w:rsidR="00C5447D">
        <w:rPr>
          <w:szCs w:val="24"/>
        </w:rPr>
        <w:t xml:space="preserve">, viene </w:t>
      </w:r>
      <w:r w:rsidR="009B1C41">
        <w:rPr>
          <w:szCs w:val="24"/>
        </w:rPr>
        <w:t>modificato</w:t>
      </w:r>
      <w:r w:rsidR="00C5447D">
        <w:rPr>
          <w:szCs w:val="24"/>
        </w:rPr>
        <w:t xml:space="preserve"> ogni volta che </w:t>
      </w:r>
      <w:r w:rsidR="00B96BD9">
        <w:rPr>
          <w:szCs w:val="24"/>
        </w:rPr>
        <w:t xml:space="preserve">si aggiorna su </w:t>
      </w:r>
      <w:r w:rsidR="00B96BD9">
        <w:rPr>
          <w:b/>
          <w:i/>
          <w:szCs w:val="24"/>
        </w:rPr>
        <w:t xml:space="preserve">Chilometro </w:t>
      </w:r>
      <w:r w:rsidR="00B96BD9">
        <w:rPr>
          <w:szCs w:val="24"/>
        </w:rPr>
        <w:t>l’attributo</w:t>
      </w:r>
      <w:r w:rsidR="00C5447D">
        <w:rPr>
          <w:szCs w:val="24"/>
        </w:rPr>
        <w:t xml:space="preserve"> </w:t>
      </w:r>
      <w:proofErr w:type="spellStart"/>
      <w:r w:rsidR="00A401F6">
        <w:rPr>
          <w:i/>
          <w:szCs w:val="24"/>
        </w:rPr>
        <w:t>TempoMedio</w:t>
      </w:r>
      <w:proofErr w:type="spellEnd"/>
      <w:r w:rsidR="00A401F6">
        <w:rPr>
          <w:i/>
          <w:szCs w:val="24"/>
        </w:rPr>
        <w:t>.</w:t>
      </w:r>
      <w:r w:rsidR="00A401F6">
        <w:rPr>
          <w:szCs w:val="24"/>
        </w:rPr>
        <w:t xml:space="preserve"> La viabilità sarà compromessa se i tempi</w:t>
      </w:r>
      <w:r w:rsidR="00F70EE0">
        <w:rPr>
          <w:szCs w:val="24"/>
        </w:rPr>
        <w:t xml:space="preserve"> medi</w:t>
      </w:r>
      <w:r w:rsidR="00A401F6">
        <w:rPr>
          <w:szCs w:val="24"/>
        </w:rPr>
        <w:t xml:space="preserve"> di percorrenza raddoppiano</w:t>
      </w:r>
      <w:r w:rsidR="00F70EE0">
        <w:rPr>
          <w:szCs w:val="24"/>
        </w:rPr>
        <w:t xml:space="preserve"> rispetto </w:t>
      </w:r>
      <w:r w:rsidR="002D1721">
        <w:rPr>
          <w:szCs w:val="24"/>
        </w:rPr>
        <w:t xml:space="preserve">ai </w:t>
      </w:r>
      <w:r w:rsidR="0030369A">
        <w:rPr>
          <w:szCs w:val="24"/>
        </w:rPr>
        <w:t xml:space="preserve">tempi regolari. </w:t>
      </w:r>
      <w:r w:rsidR="00A401F6">
        <w:rPr>
          <w:szCs w:val="24"/>
        </w:rPr>
        <w:t xml:space="preserve"> </w:t>
      </w:r>
    </w:p>
    <w:p w14:paraId="6697C7F4" w14:textId="6321990B" w:rsidR="00C308B7" w:rsidRPr="007621BC" w:rsidRDefault="008907EE" w:rsidP="00C308B7">
      <w:pPr>
        <w:pStyle w:val="Paragrafoelenco"/>
        <w:numPr>
          <w:ilvl w:val="0"/>
          <w:numId w:val="7"/>
        </w:numPr>
      </w:pPr>
      <w:r>
        <w:t>VIABILITA</w:t>
      </w:r>
      <w:r w:rsidR="00C308B7">
        <w:t xml:space="preserve"> (</w:t>
      </w:r>
      <w:proofErr w:type="spellStart"/>
      <w:r w:rsidR="00C308B7" w:rsidRPr="7DC4FE22">
        <w:rPr>
          <w:u w:val="single"/>
        </w:rPr>
        <w:t>IDStrada</w:t>
      </w:r>
      <w:proofErr w:type="spellEnd"/>
      <w:r w:rsidR="00C308B7">
        <w:t xml:space="preserve">, </w:t>
      </w:r>
      <w:r w:rsidR="00517351" w:rsidRPr="008B4C07">
        <w:rPr>
          <w:u w:val="single"/>
        </w:rPr>
        <w:t>Numero</w:t>
      </w:r>
      <w:r w:rsidR="00C308B7">
        <w:t xml:space="preserve">, </w:t>
      </w:r>
      <w:proofErr w:type="spellStart"/>
      <w:r w:rsidR="00517351">
        <w:t>V</w:t>
      </w:r>
      <w:r w:rsidR="00140ACC">
        <w:t>iabilita</w:t>
      </w:r>
      <w:proofErr w:type="spellEnd"/>
      <w:r w:rsidR="00C308B7">
        <w:t xml:space="preserve">, </w:t>
      </w:r>
      <w:proofErr w:type="spellStart"/>
      <w:r w:rsidR="00140ACC">
        <w:t>TempoMedioRegol</w:t>
      </w:r>
      <w:r w:rsidR="008B4C07">
        <w:t>are</w:t>
      </w:r>
      <w:proofErr w:type="spellEnd"/>
      <w:r w:rsidR="00C308B7">
        <w:t>)</w:t>
      </w:r>
    </w:p>
    <w:p w14:paraId="335273DB" w14:textId="7D3357A5" w:rsidR="00156EBA" w:rsidRDefault="00156EBA" w:rsidP="003263AF">
      <w:pPr>
        <w:rPr>
          <w:rFonts w:ascii="Constantia" w:eastAsia="HGMinchoE" w:hAnsi="Constantia" w:cs="Times New Roman"/>
          <w:b/>
          <w:szCs w:val="24"/>
        </w:rPr>
      </w:pPr>
    </w:p>
    <w:p w14:paraId="1A239DBB" w14:textId="3DF30EF0" w:rsidR="001937A0" w:rsidRPr="00E04C92" w:rsidRDefault="001937A0" w:rsidP="001937A0">
      <w:pPr>
        <w:ind w:firstLine="360"/>
        <w:rPr>
          <w:rFonts w:ascii="Constantia" w:eastAsia="HGMinchoE" w:hAnsi="Constantia" w:cs="Times New Roman"/>
        </w:rPr>
      </w:pPr>
      <w:r w:rsidRPr="21745EA6">
        <w:rPr>
          <w:rFonts w:ascii="Constantia" w:eastAsia="HGMinchoE" w:hAnsi="Constantia" w:cs="Times New Roman"/>
          <w:b/>
        </w:rPr>
        <w:t>Input</w:t>
      </w:r>
      <w:r w:rsidRPr="21745EA6">
        <w:rPr>
          <w:rFonts w:ascii="Constantia" w:eastAsia="HGMinchoE" w:hAnsi="Constantia" w:cs="Times New Roman"/>
        </w:rPr>
        <w:t>:</w:t>
      </w:r>
      <w:r>
        <w:rPr>
          <w:rFonts w:ascii="Constantia" w:eastAsia="HGMinchoE" w:hAnsi="Constantia" w:cs="Times New Roman"/>
        </w:rPr>
        <w:t xml:space="preserve"> Chilometro</w:t>
      </w:r>
    </w:p>
    <w:p w14:paraId="6366C75A" w14:textId="77777777" w:rsidR="001937A0" w:rsidRPr="00C00BD3" w:rsidRDefault="001937A0" w:rsidP="001937A0">
      <w:pPr>
        <w:ind w:firstLine="360"/>
        <w:jc w:val="both"/>
        <w:rPr>
          <w:rFonts w:ascii="Constantia" w:eastAsia="HGMinchoE" w:hAnsi="Constantia" w:cs="Times New Roman"/>
        </w:rPr>
      </w:pPr>
      <w:r w:rsidRPr="00E04C92">
        <w:rPr>
          <w:rFonts w:ascii="Constantia" w:eastAsia="HGMinchoE" w:hAnsi="Constantia" w:cs="Times New Roman"/>
          <w:b/>
        </w:rPr>
        <w:t>Output</w:t>
      </w:r>
      <w:r w:rsidRPr="00E04C92">
        <w:rPr>
          <w:rFonts w:ascii="Constantia" w:eastAsia="HGMinchoE" w:hAnsi="Constantia" w:cs="Times New Roman"/>
        </w:rPr>
        <w:t>:</w:t>
      </w:r>
      <w:r>
        <w:rPr>
          <w:rFonts w:ascii="Constantia" w:eastAsia="HGMinchoE" w:hAnsi="Constantia" w:cs="Times New Roman"/>
        </w:rPr>
        <w:t xml:space="preserve"> </w:t>
      </w:r>
      <w:proofErr w:type="spellStart"/>
      <w:r>
        <w:rPr>
          <w:rFonts w:ascii="Constantia" w:eastAsia="HGMinchoE" w:hAnsi="Constantia" w:cs="Times New Roman"/>
        </w:rPr>
        <w:t>MV_Viabilita</w:t>
      </w:r>
      <w:proofErr w:type="spellEnd"/>
    </w:p>
    <w:p w14:paraId="78FABF47" w14:textId="4FAD68DA" w:rsidR="001937A0" w:rsidRPr="00E04C92" w:rsidRDefault="001937A0" w:rsidP="001937A0">
      <w:pPr>
        <w:ind w:left="360"/>
        <w:jc w:val="both"/>
        <w:rPr>
          <w:rFonts w:ascii="Constantia" w:eastAsia="HGMinchoE" w:hAnsi="Constantia" w:cs="Times New Roman"/>
          <w:b/>
        </w:rPr>
      </w:pPr>
      <w:r w:rsidRPr="00E04C92">
        <w:rPr>
          <w:rFonts w:ascii="Constantia" w:eastAsia="HGMinchoE" w:hAnsi="Constantia" w:cs="Times New Roman"/>
          <w:b/>
        </w:rPr>
        <w:t>Frequenza giornaliera</w:t>
      </w:r>
      <w:r w:rsidRPr="00E04C92">
        <w:rPr>
          <w:rFonts w:ascii="Constantia" w:eastAsia="HGMinchoE" w:hAnsi="Constantia" w:cs="Times New Roman"/>
        </w:rPr>
        <w:t>:</w:t>
      </w:r>
      <w:r>
        <w:rPr>
          <w:rFonts w:ascii="Constantia" w:eastAsia="HGMinchoE" w:hAnsi="Constantia" w:cs="Times New Roman"/>
        </w:rPr>
        <w:t xml:space="preserve"> 24</w:t>
      </w:r>
      <w:r w:rsidRPr="00E04C92">
        <w:rPr>
          <w:rFonts w:ascii="Constantia" w:eastAsia="HGMinchoE" w:hAnsi="Constantia" w:cs="Times New Roman"/>
        </w:rPr>
        <w:t xml:space="preserve"> </w:t>
      </w:r>
    </w:p>
    <w:p w14:paraId="46890319" w14:textId="77777777" w:rsidR="001937A0" w:rsidRDefault="001937A0" w:rsidP="001937A0">
      <w:pPr>
        <w:ind w:left="360"/>
        <w:jc w:val="both"/>
        <w:rPr>
          <w:rFonts w:ascii="Constantia" w:eastAsia="HGMinchoE" w:hAnsi="Constantia" w:cs="Times New Roman"/>
          <w:b/>
        </w:rPr>
      </w:pPr>
      <w:r w:rsidRPr="00E04C92">
        <w:rPr>
          <w:rFonts w:ascii="Constantia" w:eastAsia="HGMinchoE" w:hAnsi="Constantia" w:cs="Times New Roman"/>
          <w:b/>
        </w:rPr>
        <w:t>Parte di diagramma interessata:</w:t>
      </w:r>
    </w:p>
    <w:p w14:paraId="1148BD1D" w14:textId="75999AB8" w:rsidR="001937A0" w:rsidRDefault="00620DCE" w:rsidP="001937A0">
      <w:pPr>
        <w:ind w:left="360"/>
        <w:jc w:val="both"/>
        <w:rPr>
          <w:rFonts w:ascii="Constantia" w:eastAsia="HGMinchoE" w:hAnsi="Constantia" w:cs="Times New Roman"/>
          <w:b/>
        </w:rPr>
      </w:pPr>
      <w:r w:rsidRPr="00620DCE">
        <w:rPr>
          <w:rFonts w:ascii="Constantia" w:eastAsia="HGMinchoE" w:hAnsi="Constantia" w:cs="Times New Roman"/>
          <w:b/>
          <w:noProof/>
        </w:rPr>
        <w:drawing>
          <wp:inline distT="0" distB="0" distL="0" distR="0" wp14:anchorId="20D17311" wp14:editId="4BEC2923">
            <wp:extent cx="6120130" cy="269176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ABA5" w14:textId="77777777" w:rsidR="001937A0" w:rsidRDefault="001937A0" w:rsidP="001937A0">
      <w:pPr>
        <w:ind w:left="360"/>
        <w:jc w:val="both"/>
        <w:rPr>
          <w:rFonts w:ascii="Constantia" w:eastAsia="HGMinchoE" w:hAnsi="Constantia" w:cs="Times New Roman"/>
          <w:b/>
        </w:rPr>
      </w:pPr>
    </w:p>
    <w:p w14:paraId="3F44B5EE" w14:textId="09BC6FB6" w:rsidR="001937A0" w:rsidRDefault="001937A0" w:rsidP="001937A0">
      <w:pPr>
        <w:ind w:left="360"/>
        <w:jc w:val="both"/>
        <w:rPr>
          <w:rFonts w:ascii="Constantia" w:eastAsia="HGMinchoE" w:hAnsi="Constantia" w:cs="Times New Roman"/>
          <w:b/>
        </w:rPr>
      </w:pPr>
    </w:p>
    <w:p w14:paraId="1D1651D7" w14:textId="77777777" w:rsidR="00D74ADB" w:rsidRPr="00E04C92" w:rsidRDefault="00D74ADB" w:rsidP="001937A0">
      <w:pPr>
        <w:ind w:left="360"/>
        <w:jc w:val="both"/>
        <w:rPr>
          <w:rFonts w:ascii="Constantia" w:eastAsia="HGMinchoE" w:hAnsi="Constantia" w:cs="Times New Roman"/>
          <w:b/>
        </w:rPr>
      </w:pPr>
    </w:p>
    <w:p w14:paraId="4A042EE5" w14:textId="77777777" w:rsidR="001937A0" w:rsidRDefault="001937A0" w:rsidP="001937A0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lastRenderedPageBreak/>
        <w:t>Tavola dei volumi interessata:</w:t>
      </w:r>
    </w:p>
    <w:tbl>
      <w:tblPr>
        <w:tblStyle w:val="Tabellagriglia2-colore61"/>
        <w:tblW w:w="7259" w:type="dxa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45"/>
      </w:tblGrid>
      <w:tr w:rsidR="001937A0" w14:paraId="0FF7523C" w14:textId="77777777" w:rsidTr="00FE3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D87F351" w14:textId="77777777" w:rsidR="001937A0" w:rsidRDefault="001937A0" w:rsidP="00FE388B">
            <w:pPr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Chilometro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038E2207" w14:textId="77777777" w:rsidR="001937A0" w:rsidRPr="00A73264" w:rsidRDefault="001937A0" w:rsidP="00FE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Entità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7EBC1179" w14:textId="77777777" w:rsidR="001937A0" w:rsidRPr="00A73264" w:rsidRDefault="001937A0" w:rsidP="00FE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szCs w:val="24"/>
              </w:rPr>
            </w:pPr>
            <w:r>
              <w:rPr>
                <w:rFonts w:ascii="Constantia" w:hAnsi="Constantia" w:cs="Times New Roman"/>
                <w:b w:val="0"/>
                <w:szCs w:val="24"/>
              </w:rPr>
              <w:t>750</w:t>
            </w:r>
          </w:p>
        </w:tc>
      </w:tr>
      <w:tr w:rsidR="001937A0" w14:paraId="0B77EC61" w14:textId="77777777" w:rsidTr="00FE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E1A8444" w14:textId="77777777" w:rsidR="001937A0" w:rsidRPr="00A72C55" w:rsidRDefault="001937A0" w:rsidP="00FE388B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A72C55">
              <w:rPr>
                <w:rFonts w:ascii="Constantia" w:hAnsi="Constantia" w:cs="Times New Roman"/>
                <w:b w:val="0"/>
                <w:szCs w:val="24"/>
              </w:rPr>
              <w:t>Posizionamento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7A50EE94" w14:textId="77777777" w:rsidR="001937A0" w:rsidRPr="00A72C55" w:rsidRDefault="001937A0" w:rsidP="00FE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A72C55">
              <w:rPr>
                <w:rFonts w:ascii="Constantia" w:hAnsi="Constantia" w:cs="Times New Roman"/>
                <w:szCs w:val="24"/>
              </w:rPr>
              <w:t>Relazione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0DDDA7B8" w14:textId="77777777" w:rsidR="001937A0" w:rsidRPr="00156EBA" w:rsidRDefault="001937A0" w:rsidP="00FE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156EBA">
              <w:rPr>
                <w:rFonts w:ascii="Constantia" w:hAnsi="Constantia" w:cs="Times New Roman"/>
                <w:szCs w:val="24"/>
              </w:rPr>
              <w:t>750</w:t>
            </w:r>
          </w:p>
        </w:tc>
      </w:tr>
      <w:tr w:rsidR="001937A0" w14:paraId="0D20CA4B" w14:textId="77777777" w:rsidTr="00FE3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2B3F100" w14:textId="77777777" w:rsidR="001937A0" w:rsidRPr="00A72C55" w:rsidRDefault="001937A0" w:rsidP="00FE388B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A72C55">
              <w:rPr>
                <w:rFonts w:ascii="Constantia" w:hAnsi="Constantia" w:cs="Times New Roman"/>
                <w:b w:val="0"/>
                <w:szCs w:val="24"/>
              </w:rPr>
              <w:t>Strada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C31437A" w14:textId="77777777" w:rsidR="001937A0" w:rsidRPr="00A72C55" w:rsidRDefault="001937A0" w:rsidP="00FE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8F654D2" w14:textId="77777777" w:rsidR="001937A0" w:rsidRPr="00156EBA" w:rsidRDefault="001937A0" w:rsidP="00FE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 w:rsidRPr="00156EBA">
              <w:rPr>
                <w:rFonts w:ascii="Constantia" w:hAnsi="Constantia" w:cs="Times New Roman"/>
                <w:szCs w:val="24"/>
              </w:rPr>
              <w:t>750</w:t>
            </w:r>
          </w:p>
        </w:tc>
      </w:tr>
      <w:tr w:rsidR="008B76E5" w14:paraId="7ACEADB3" w14:textId="77777777" w:rsidTr="00FE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C3FB4BC" w14:textId="3D7A6E8E" w:rsidR="008B76E5" w:rsidRPr="00055FCE" w:rsidRDefault="008B76E5" w:rsidP="00FE388B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055FCE">
              <w:rPr>
                <w:rFonts w:ascii="Constantia" w:hAnsi="Constantia" w:cs="Times New Roman"/>
                <w:b w:val="0"/>
                <w:szCs w:val="24"/>
              </w:rPr>
              <w:t>Relativa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43056F62" w14:textId="01F8672A" w:rsidR="008B76E5" w:rsidRDefault="008B76E5" w:rsidP="00FE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Relazione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428EC956" w14:textId="77ABB3E9" w:rsidR="008B76E5" w:rsidRPr="00156EBA" w:rsidRDefault="00055FCE" w:rsidP="00FE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9.600.000</w:t>
            </w:r>
          </w:p>
        </w:tc>
      </w:tr>
      <w:tr w:rsidR="003A1383" w14:paraId="472E1097" w14:textId="77777777" w:rsidTr="00FE3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51D00D4" w14:textId="512E6BA3" w:rsidR="003A1383" w:rsidRPr="00055FCE" w:rsidRDefault="008B76E5" w:rsidP="00FE388B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055FCE">
              <w:rPr>
                <w:rFonts w:ascii="Constantia" w:hAnsi="Constantia" w:cs="Times New Roman"/>
                <w:b w:val="0"/>
                <w:szCs w:val="24"/>
              </w:rPr>
              <w:t>Posizione</w:t>
            </w:r>
          </w:p>
        </w:tc>
        <w:tc>
          <w:tcPr>
            <w:tcW w:w="2407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4B59E54" w14:textId="6ED9564A" w:rsidR="003A1383" w:rsidRDefault="008B76E5" w:rsidP="00FE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Entità</w:t>
            </w:r>
          </w:p>
        </w:tc>
        <w:tc>
          <w:tcPr>
            <w:tcW w:w="2445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2687EA23" w14:textId="2DC3EC1D" w:rsidR="003A1383" w:rsidRPr="00156EBA" w:rsidRDefault="00055FCE" w:rsidP="00FE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szCs w:val="24"/>
              </w:rPr>
              <w:t>9.576.000</w:t>
            </w:r>
          </w:p>
        </w:tc>
      </w:tr>
    </w:tbl>
    <w:p w14:paraId="3DFD5618" w14:textId="77777777" w:rsidR="001937A0" w:rsidRDefault="001937A0" w:rsidP="001937A0">
      <w:pPr>
        <w:rPr>
          <w:rFonts w:ascii="Constantia" w:eastAsia="HGMinchoE" w:hAnsi="Constantia" w:cs="Times New Roman"/>
          <w:b/>
          <w:szCs w:val="24"/>
        </w:rPr>
      </w:pPr>
    </w:p>
    <w:p w14:paraId="35B652E6" w14:textId="3EC377A4" w:rsidR="00156EBA" w:rsidRDefault="00156EBA" w:rsidP="003263AF">
      <w:pPr>
        <w:rPr>
          <w:rFonts w:ascii="Constantia" w:eastAsia="HGMinchoE" w:hAnsi="Constantia" w:cs="Times New Roman"/>
          <w:b/>
          <w:szCs w:val="24"/>
        </w:rPr>
      </w:pPr>
    </w:p>
    <w:p w14:paraId="6BD1B441" w14:textId="77777777" w:rsidR="001937A0" w:rsidRDefault="001937A0" w:rsidP="003263AF">
      <w:pPr>
        <w:rPr>
          <w:rFonts w:ascii="Constantia" w:eastAsia="HGMinchoE" w:hAnsi="Constantia" w:cs="Times New Roman"/>
          <w:b/>
          <w:szCs w:val="24"/>
        </w:rPr>
      </w:pPr>
    </w:p>
    <w:p w14:paraId="4B2AB75A" w14:textId="77777777" w:rsidR="003263AF" w:rsidRDefault="003263AF" w:rsidP="003263AF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degli accessi interessata:</w:t>
      </w:r>
    </w:p>
    <w:tbl>
      <w:tblPr>
        <w:tblStyle w:val="Tabellagriglia2-colore61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3263AF" w14:paraId="75B2D08B" w14:textId="77777777" w:rsidTr="0054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  <w:hideMark/>
          </w:tcPr>
          <w:p w14:paraId="40C8DF8C" w14:textId="77777777" w:rsidR="003263AF" w:rsidRDefault="003263AF" w:rsidP="0054590E">
            <w:pPr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Nome Costrutto</w:t>
            </w:r>
          </w:p>
        </w:tc>
        <w:tc>
          <w:tcPr>
            <w:tcW w:w="2400" w:type="dxa"/>
            <w:hideMark/>
          </w:tcPr>
          <w:p w14:paraId="7534CE41" w14:textId="77777777" w:rsidR="003263AF" w:rsidRDefault="003263AF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Numero Operazioni elementari</w:t>
            </w:r>
          </w:p>
        </w:tc>
        <w:tc>
          <w:tcPr>
            <w:tcW w:w="2400" w:type="dxa"/>
            <w:hideMark/>
          </w:tcPr>
          <w:p w14:paraId="05D99000" w14:textId="77777777" w:rsidR="003263AF" w:rsidRDefault="003263AF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Tipo Operazione</w:t>
            </w:r>
          </w:p>
        </w:tc>
        <w:tc>
          <w:tcPr>
            <w:tcW w:w="2400" w:type="dxa"/>
            <w:tcBorders>
              <w:right w:val="nil"/>
            </w:tcBorders>
            <w:hideMark/>
          </w:tcPr>
          <w:p w14:paraId="0675F132" w14:textId="77777777" w:rsidR="003263AF" w:rsidRDefault="003263AF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Descrizione</w:t>
            </w:r>
          </w:p>
        </w:tc>
      </w:tr>
      <w:tr w:rsidR="003F6540" w14:paraId="5BDE290D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</w:tcPr>
          <w:p w14:paraId="4014124F" w14:textId="49EDEDAD" w:rsidR="003F6540" w:rsidRPr="002212C8" w:rsidRDefault="00F95778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2212C8">
              <w:rPr>
                <w:rFonts w:ascii="Constantia" w:hAnsi="Constantia" w:cs="Times New Roman"/>
                <w:b w:val="0"/>
                <w:szCs w:val="24"/>
              </w:rPr>
              <w:t>Chilometro</w:t>
            </w:r>
          </w:p>
        </w:tc>
        <w:tc>
          <w:tcPr>
            <w:tcW w:w="2400" w:type="dxa"/>
          </w:tcPr>
          <w:p w14:paraId="5D0F4999" w14:textId="409EECCA" w:rsidR="003F6540" w:rsidRDefault="00F95778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 × 750</w:t>
            </w:r>
          </w:p>
        </w:tc>
        <w:tc>
          <w:tcPr>
            <w:tcW w:w="2400" w:type="dxa"/>
          </w:tcPr>
          <w:p w14:paraId="2E8757D0" w14:textId="2BEEE0C5" w:rsidR="003F6540" w:rsidRDefault="00F95778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right w:val="nil"/>
            </w:tcBorders>
          </w:tcPr>
          <w:p w14:paraId="19408940" w14:textId="2E41D08B" w:rsidR="003F6540" w:rsidRDefault="00F95778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Leggo</w:t>
            </w:r>
            <w:r w:rsidR="005A53E8">
              <w:rPr>
                <w:rFonts w:ascii="Constantia" w:hAnsi="Constantia" w:cs="Times New Roman"/>
                <w:szCs w:val="24"/>
              </w:rPr>
              <w:t xml:space="preserve"> i chilometri re</w:t>
            </w:r>
            <w:r w:rsidR="00381E9A">
              <w:rPr>
                <w:rFonts w:ascii="Constantia" w:hAnsi="Constantia" w:cs="Times New Roman"/>
                <w:szCs w:val="24"/>
              </w:rPr>
              <w:t>lativi ad una strada</w:t>
            </w:r>
          </w:p>
        </w:tc>
      </w:tr>
      <w:tr w:rsidR="00615337" w14:paraId="7C7B5E2A" w14:textId="77777777" w:rsidTr="0054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</w:tcPr>
          <w:p w14:paraId="35D7230B" w14:textId="50800D29" w:rsidR="00615337" w:rsidRPr="00A64166" w:rsidRDefault="00615337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A64166">
              <w:rPr>
                <w:rFonts w:ascii="Constantia" w:hAnsi="Constantia" w:cs="Times New Roman"/>
                <w:b w:val="0"/>
                <w:szCs w:val="24"/>
              </w:rPr>
              <w:t>Relativa</w:t>
            </w:r>
          </w:p>
        </w:tc>
        <w:tc>
          <w:tcPr>
            <w:tcW w:w="2400" w:type="dxa"/>
          </w:tcPr>
          <w:p w14:paraId="19683111" w14:textId="2D08CE7B" w:rsidR="00615337" w:rsidRDefault="00615C99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 × 750</w:t>
            </w:r>
          </w:p>
        </w:tc>
        <w:tc>
          <w:tcPr>
            <w:tcW w:w="2400" w:type="dxa"/>
          </w:tcPr>
          <w:p w14:paraId="4D2F2B5F" w14:textId="45E610F6" w:rsidR="00615337" w:rsidRDefault="00615C99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right w:val="nil"/>
            </w:tcBorders>
          </w:tcPr>
          <w:p w14:paraId="259FBF51" w14:textId="56D7E563" w:rsidR="00615337" w:rsidRDefault="00615C99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Leggo un’occorrenza tra Chilometro e Posizione</w:t>
            </w:r>
          </w:p>
        </w:tc>
      </w:tr>
      <w:tr w:rsidR="003F6540" w14:paraId="5EC68AF4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</w:tcPr>
          <w:p w14:paraId="35CAB39C" w14:textId="3100CC8B" w:rsidR="003F6540" w:rsidRPr="002212C8" w:rsidRDefault="00381E9A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2212C8">
              <w:rPr>
                <w:rFonts w:ascii="Constantia" w:hAnsi="Constantia" w:cs="Times New Roman"/>
                <w:b w:val="0"/>
                <w:szCs w:val="24"/>
              </w:rPr>
              <w:t>Posizione</w:t>
            </w:r>
          </w:p>
        </w:tc>
        <w:tc>
          <w:tcPr>
            <w:tcW w:w="2400" w:type="dxa"/>
          </w:tcPr>
          <w:p w14:paraId="3C594170" w14:textId="18C89B29" w:rsidR="003F6540" w:rsidRDefault="00381E9A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1 × 750</w:t>
            </w:r>
            <w:r w:rsidR="00BA4F7A">
              <w:rPr>
                <w:rFonts w:ascii="Constantia" w:hAnsi="Constantia" w:cs="Times New Roman"/>
                <w:szCs w:val="24"/>
              </w:rPr>
              <w:t xml:space="preserve"> × </w:t>
            </w:r>
            <w:r w:rsidR="00E2630C"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400" w:type="dxa"/>
          </w:tcPr>
          <w:p w14:paraId="47303064" w14:textId="4C20601B" w:rsidR="003F6540" w:rsidRDefault="00BA4F7A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L</w:t>
            </w:r>
          </w:p>
        </w:tc>
        <w:tc>
          <w:tcPr>
            <w:tcW w:w="2400" w:type="dxa"/>
            <w:tcBorders>
              <w:right w:val="nil"/>
            </w:tcBorders>
          </w:tcPr>
          <w:p w14:paraId="1EBD49D7" w14:textId="22C344C3" w:rsidR="003F6540" w:rsidRDefault="00E2630C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 xml:space="preserve">Leggo le posizioni registrate nell’ultima </w:t>
            </w:r>
            <w:r w:rsidR="00FE388B">
              <w:rPr>
                <w:rFonts w:ascii="Constantia" w:hAnsi="Constantia" w:cs="Times New Roman"/>
                <w:szCs w:val="24"/>
              </w:rPr>
              <w:t>ora</w:t>
            </w:r>
          </w:p>
        </w:tc>
      </w:tr>
      <w:tr w:rsidR="008802DD" w14:paraId="45EB3FC4" w14:textId="77777777" w:rsidTr="0054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il"/>
            </w:tcBorders>
          </w:tcPr>
          <w:p w14:paraId="5DEC58F8" w14:textId="06C23AE7" w:rsidR="008802DD" w:rsidRPr="002212C8" w:rsidRDefault="008802DD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r w:rsidRPr="002212C8">
              <w:rPr>
                <w:rFonts w:ascii="Constantia" w:hAnsi="Constantia" w:cs="Times New Roman"/>
                <w:b w:val="0"/>
                <w:szCs w:val="24"/>
              </w:rPr>
              <w:t>Chilometro</w:t>
            </w:r>
          </w:p>
        </w:tc>
        <w:tc>
          <w:tcPr>
            <w:tcW w:w="2400" w:type="dxa"/>
          </w:tcPr>
          <w:p w14:paraId="4F1E19AE" w14:textId="421947B7" w:rsidR="008802DD" w:rsidRDefault="008802DD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 × 750</w:t>
            </w:r>
          </w:p>
        </w:tc>
        <w:tc>
          <w:tcPr>
            <w:tcW w:w="2400" w:type="dxa"/>
          </w:tcPr>
          <w:p w14:paraId="50CBFE27" w14:textId="5EE1136A" w:rsidR="008802DD" w:rsidRDefault="008802DD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400" w:type="dxa"/>
            <w:tcBorders>
              <w:right w:val="nil"/>
            </w:tcBorders>
          </w:tcPr>
          <w:p w14:paraId="3CE2051F" w14:textId="31A7F7DA" w:rsidR="008802DD" w:rsidRDefault="008802DD" w:rsidP="0054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Aggiorno i tempi medi di percorrenza</w:t>
            </w:r>
          </w:p>
        </w:tc>
      </w:tr>
      <w:tr w:rsidR="003263AF" w14:paraId="6A13A9AC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2" w:space="0" w:color="9DADBF" w:themeColor="accent6" w:themeTint="99"/>
              <w:left w:val="nil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67F76C57" w14:textId="78BCB37F" w:rsidR="003263AF" w:rsidRPr="006E7DD2" w:rsidRDefault="00DB0E9C" w:rsidP="0054590E">
            <w:pPr>
              <w:rPr>
                <w:rFonts w:ascii="Constantia" w:hAnsi="Constantia" w:cs="Times New Roman"/>
                <w:b w:val="0"/>
                <w:szCs w:val="24"/>
              </w:rPr>
            </w:pPr>
            <w:proofErr w:type="spellStart"/>
            <w:r>
              <w:rPr>
                <w:rFonts w:ascii="Constantia" w:hAnsi="Constantia" w:cs="Times New Roman"/>
                <w:b w:val="0"/>
                <w:szCs w:val="24"/>
              </w:rPr>
              <w:t>Viabilita</w:t>
            </w:r>
            <w:proofErr w:type="spellEnd"/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1A042B96" w14:textId="0F6D652E" w:rsidR="003263AF" w:rsidRDefault="00156EBA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single" w:sz="2" w:space="0" w:color="9DADBF" w:themeColor="accent6" w:themeTint="99"/>
            </w:tcBorders>
          </w:tcPr>
          <w:p w14:paraId="2D08D523" w14:textId="72CF430A" w:rsidR="003263AF" w:rsidRDefault="00156EBA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>S</w:t>
            </w:r>
          </w:p>
        </w:tc>
        <w:tc>
          <w:tcPr>
            <w:tcW w:w="2400" w:type="dxa"/>
            <w:tcBorders>
              <w:top w:val="single" w:sz="2" w:space="0" w:color="9DADBF" w:themeColor="accent6" w:themeTint="99"/>
              <w:left w:val="single" w:sz="2" w:space="0" w:color="9DADBF" w:themeColor="accent6" w:themeTint="99"/>
              <w:bottom w:val="single" w:sz="2" w:space="0" w:color="9DADBF" w:themeColor="accent6" w:themeTint="99"/>
              <w:right w:val="nil"/>
            </w:tcBorders>
          </w:tcPr>
          <w:p w14:paraId="46E569AB" w14:textId="0310922A" w:rsidR="003263AF" w:rsidRDefault="00156EBA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Cs w:val="24"/>
              </w:rPr>
            </w:pPr>
            <w:r>
              <w:rPr>
                <w:rFonts w:ascii="Constantia" w:hAnsi="Constantia" w:cs="Times New Roman"/>
                <w:szCs w:val="24"/>
              </w:rPr>
              <w:t xml:space="preserve">Aggiorno il valore </w:t>
            </w:r>
            <w:r w:rsidR="00EB73C9">
              <w:rPr>
                <w:rFonts w:ascii="Constantia" w:hAnsi="Constantia" w:cs="Times New Roman"/>
                <w:szCs w:val="24"/>
              </w:rPr>
              <w:t xml:space="preserve">dell’attributo </w:t>
            </w:r>
            <w:proofErr w:type="spellStart"/>
            <w:r w:rsidR="00EB73C9">
              <w:rPr>
                <w:rFonts w:ascii="Constantia" w:hAnsi="Constantia" w:cs="Times New Roman"/>
                <w:szCs w:val="24"/>
              </w:rPr>
              <w:t>Viabilita</w:t>
            </w:r>
            <w:proofErr w:type="spellEnd"/>
          </w:p>
        </w:tc>
      </w:tr>
    </w:tbl>
    <w:p w14:paraId="0F61228C" w14:textId="77777777" w:rsidR="003263AF" w:rsidRDefault="003263AF" w:rsidP="003263AF"/>
    <w:p w14:paraId="1C772064" w14:textId="77777777" w:rsidR="003263AF" w:rsidRDefault="003263AF" w:rsidP="003263AF">
      <w:pPr>
        <w:rPr>
          <w:rFonts w:ascii="Constantia" w:eastAsia="HGMinchoE" w:hAnsi="Constantia" w:cs="Times New Roman"/>
          <w:b/>
          <w:szCs w:val="24"/>
        </w:rPr>
      </w:pPr>
    </w:p>
    <w:p w14:paraId="21225367" w14:textId="77777777" w:rsidR="003263AF" w:rsidRDefault="003263AF" w:rsidP="003263AF">
      <w:pPr>
        <w:rPr>
          <w:rFonts w:ascii="Constantia" w:eastAsia="HGMinchoE" w:hAnsi="Constantia" w:cs="Times New Roman"/>
          <w:b/>
          <w:szCs w:val="24"/>
        </w:rPr>
      </w:pPr>
      <w:r>
        <w:rPr>
          <w:rFonts w:ascii="Constantia" w:eastAsia="HGMinchoE" w:hAnsi="Constantia" w:cs="Times New Roman"/>
          <w:b/>
          <w:szCs w:val="24"/>
        </w:rPr>
        <w:t>Tavola delle operazioni:</w:t>
      </w:r>
    </w:p>
    <w:tbl>
      <w:tblPr>
        <w:tblStyle w:val="Tabellagriglia6acolori-colore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263AF" w:rsidRPr="00AD1D75" w14:paraId="574AC45B" w14:textId="77777777" w:rsidTr="0054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E65D4D" w14:textId="77777777" w:rsidR="003263AF" w:rsidRPr="00AD1D75" w:rsidRDefault="003263AF" w:rsidP="0054590E">
            <w:pPr>
              <w:rPr>
                <w:b w:val="0"/>
                <w:color w:val="auto"/>
                <w:szCs w:val="24"/>
              </w:rPr>
            </w:pPr>
            <w:r w:rsidRPr="00AD1D75">
              <w:rPr>
                <w:b w:val="0"/>
                <w:color w:val="auto"/>
                <w:szCs w:val="24"/>
              </w:rPr>
              <w:t>Totale operazioni elementari per singola operazione</w:t>
            </w:r>
          </w:p>
        </w:tc>
        <w:tc>
          <w:tcPr>
            <w:tcW w:w="4814" w:type="dxa"/>
          </w:tcPr>
          <w:p w14:paraId="6C96265E" w14:textId="6676D96F" w:rsidR="003263AF" w:rsidRPr="00AD1D75" w:rsidRDefault="00E81DEC" w:rsidP="00545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>750+</w:t>
            </w:r>
            <w:r w:rsidR="001C4272">
              <w:rPr>
                <w:b w:val="0"/>
                <w:color w:val="auto"/>
                <w:szCs w:val="24"/>
              </w:rPr>
              <w:t>750+</w:t>
            </w:r>
            <w:r>
              <w:rPr>
                <w:b w:val="0"/>
                <w:color w:val="auto"/>
                <w:szCs w:val="24"/>
              </w:rPr>
              <w:t xml:space="preserve"> 1.500+ 1.500+ 2 =</w:t>
            </w:r>
            <w:r w:rsidR="00616F46">
              <w:rPr>
                <w:b w:val="0"/>
                <w:color w:val="auto"/>
                <w:szCs w:val="24"/>
              </w:rPr>
              <w:t xml:space="preserve"> </w:t>
            </w:r>
            <w:r w:rsidR="001C4272">
              <w:rPr>
                <w:b w:val="0"/>
                <w:color w:val="auto"/>
                <w:szCs w:val="24"/>
              </w:rPr>
              <w:t>4.502</w:t>
            </w:r>
          </w:p>
        </w:tc>
      </w:tr>
      <w:tr w:rsidR="003263AF" w:rsidRPr="00797B5D" w14:paraId="7AEE3AC6" w14:textId="77777777" w:rsidTr="0054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5BB996" w14:textId="77777777" w:rsidR="003263AF" w:rsidRPr="00797B5D" w:rsidRDefault="003263AF" w:rsidP="0054590E">
            <w:pPr>
              <w:rPr>
                <w:b w:val="0"/>
                <w:color w:val="auto"/>
                <w:szCs w:val="24"/>
              </w:rPr>
            </w:pPr>
            <w:r w:rsidRPr="00797B5D">
              <w:rPr>
                <w:b w:val="0"/>
                <w:color w:val="auto"/>
                <w:szCs w:val="24"/>
              </w:rPr>
              <w:t>Totale operazioni elementari al giorno</w:t>
            </w:r>
          </w:p>
        </w:tc>
        <w:tc>
          <w:tcPr>
            <w:tcW w:w="4814" w:type="dxa"/>
          </w:tcPr>
          <w:p w14:paraId="6AF50CFA" w14:textId="50C9E31A" w:rsidR="003F0A3D" w:rsidRDefault="001C4272" w:rsidP="00863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auto"/>
                <w:szCs w:val="24"/>
              </w:rPr>
              <w:t>4.502</w:t>
            </w:r>
            <w:r w:rsidR="002172A2" w:rsidRPr="002172A2">
              <w:rPr>
                <w:color w:val="auto"/>
                <w:szCs w:val="24"/>
              </w:rPr>
              <w:t xml:space="preserve"> ×</w:t>
            </w:r>
            <w:r w:rsidR="005D4152">
              <w:rPr>
                <w:color w:val="auto"/>
                <w:szCs w:val="24"/>
              </w:rPr>
              <w:t xml:space="preserve"> 24</w:t>
            </w:r>
            <w:r w:rsidR="002172A2">
              <w:rPr>
                <w:color w:val="auto"/>
                <w:szCs w:val="24"/>
              </w:rPr>
              <w:t xml:space="preserve"> = </w:t>
            </w:r>
            <w:r w:rsidR="00185EB2">
              <w:rPr>
                <w:color w:val="auto"/>
                <w:szCs w:val="24"/>
              </w:rPr>
              <w:t>108.048</w:t>
            </w:r>
          </w:p>
          <w:p w14:paraId="5BEBAA39" w14:textId="066850EB" w:rsidR="003263AF" w:rsidRPr="002172A2" w:rsidRDefault="003263AF" w:rsidP="0054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EB1683C" w14:textId="3E228373" w:rsidR="0097249B" w:rsidRPr="0080536F" w:rsidRDefault="00201A3B" w:rsidP="00500716">
      <w:pPr>
        <w:pStyle w:val="Titolo1"/>
        <w:rPr>
          <w:szCs w:val="24"/>
        </w:rPr>
      </w:pPr>
      <w:r>
        <w:rPr>
          <w:szCs w:val="24"/>
        </w:rPr>
        <w:br w:type="page"/>
      </w:r>
      <w:bookmarkStart w:id="29" w:name="_Toc5558646"/>
      <w:r w:rsidR="00E25410" w:rsidRPr="00500716">
        <w:rPr>
          <w:b/>
          <w:i/>
          <w:color w:val="auto"/>
          <w:sz w:val="32"/>
          <w:szCs w:val="32"/>
        </w:rPr>
        <w:lastRenderedPageBreak/>
        <w:t>Script SQL</w:t>
      </w:r>
      <w:bookmarkEnd w:id="29"/>
    </w:p>
    <w:p w14:paraId="3AD7234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NAMES latin1;  </w:t>
      </w:r>
    </w:p>
    <w:p w14:paraId="6A71565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DATABASE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`carsharing`;  </w:t>
      </w:r>
    </w:p>
    <w:p w14:paraId="190A825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DATABASE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IF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`carsharing`;  </w:t>
      </w:r>
    </w:p>
    <w:p w14:paraId="43369CD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USE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carsharing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`;  </w:t>
      </w:r>
    </w:p>
    <w:p w14:paraId="212CCE0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FOREIGN_KEY_CHECKS = 1;  </w:t>
      </w:r>
    </w:p>
    <w:p w14:paraId="4EE8090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SET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GLOBAL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EVENT_SCHEDULER =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;  </w:t>
      </w:r>
    </w:p>
    <w:p w14:paraId="36AE42E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648919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`utente`;  </w:t>
      </w:r>
    </w:p>
    <w:p w14:paraId="3905741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`utente` (  </w:t>
      </w:r>
    </w:p>
    <w:p w14:paraId="21437F5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578A5B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`Nome`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707A1C0B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`Cognome`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1792C58A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`NumeroTelefono`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74B0F63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`NumeroCivico`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43E2162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`Via`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5378104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`CAP`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4014A21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ValutazioneMedia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13, 2)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unsigned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729C598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73244B5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526B2FA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750F2A6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`account`;  </w:t>
      </w:r>
    </w:p>
    <w:p w14:paraId="61DA6F0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`account` (  </w:t>
      </w:r>
    </w:p>
    <w:p w14:paraId="13E1858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NomeUtente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4DCD6CA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`Data`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5CCE3B3A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6EC303D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Password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4A78801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DomandaRiserva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0BD7CD5A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RispostaRiserva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70EDAFFD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`Stato`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'inattivo'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698562E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NomeUtente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`),  </w:t>
      </w:r>
    </w:p>
    <w:p w14:paraId="3D2F808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UNIQUE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62634BC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165F181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92BFB6D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`documento`;  </w:t>
      </w:r>
    </w:p>
    <w:p w14:paraId="075972F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documento`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  </w:t>
      </w:r>
    </w:p>
    <w:p w14:paraId="0D9C5CED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`Numero`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42A5B8DA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6AB16B5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`Tipologia`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36FFB3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`Scadenza`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6A063F0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EnteRilascio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0CADEB8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Numero`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0730918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6D4B9D7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8E4CBA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`fruitore`;  </w:t>
      </w:r>
    </w:p>
    <w:p w14:paraId="4C649A7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`fruitore` (  </w:t>
      </w:r>
    </w:p>
    <w:p w14:paraId="4A86527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CodiceFruitore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1E16A8E0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665966B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CodiceFruitore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`),  </w:t>
      </w:r>
    </w:p>
    <w:p w14:paraId="0EC5CC4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UNIQUE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55398A5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1B7C21D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42A00FB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`valutazione`;  </w:t>
      </w:r>
    </w:p>
    <w:p w14:paraId="5A745D8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`valutazione` (  </w:t>
      </w:r>
    </w:p>
    <w:p w14:paraId="3D359ED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`Codice`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4D1ACBC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1807B9C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7B6EDB2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TestoValutazione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66D9B15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`Comportamento`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4876537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`Serieta`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7E6CE0C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PiacereViaggio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unsigned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1F84FB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GiudizioPersona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unsigned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1E17117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`Ruolo`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760526D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`Valutato`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EAF090D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(`Codice`)  </w:t>
      </w:r>
    </w:p>
    <w:p w14:paraId="5BFB0B9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48F79D5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E5B8FA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`optional`;  </w:t>
      </w:r>
    </w:p>
    <w:p w14:paraId="79A40330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`optional</w:t>
      </w: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41B47B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`Targa`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459C0EE0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Connettivita`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bool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0EF392D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`Tavolini`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bool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1546E4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TettoVetro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bool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0F16D05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DimensioneBagagliaio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unsigned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8053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-- 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944595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`RumoreAbitacolo`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8053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-- dB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4E23A150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(`Targa`)  </w:t>
      </w:r>
    </w:p>
    <w:p w14:paraId="47F0641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6C3C7AA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673A50A0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`prenotazionen`;  </w:t>
      </w:r>
    </w:p>
    <w:p w14:paraId="433402F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prenotazionen</w:t>
      </w:r>
      <w:proofErr w:type="spellEnd"/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D6356DD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CodiceFruitore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2708238B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IDNoleggio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7E485B5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`Accettata`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</w:t>
      </w:r>
      <w:proofErr w:type="spellStart"/>
      <w:r w:rsidRPr="008053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pending</w:t>
      </w:r>
      <w:proofErr w:type="spellEnd"/>
      <w:r w:rsidRPr="008053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8E6171D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CodiceFruitore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IDNoleggio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6E11980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34019B2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3CAB29B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`noleggio`;  </w:t>
      </w:r>
    </w:p>
    <w:p w14:paraId="0D6C7B4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noleggio`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  </w:t>
      </w:r>
    </w:p>
    <w:p w14:paraId="15C1D07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IDNoleggio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4767739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CodiceFruitore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66CA6C8D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`Targa`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7EB3515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DataInizio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4045251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`CarburanteFineNoleggio`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13, 2)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8053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-- L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37ACC82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DataFine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7A86A5F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1A99672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IDNoleggio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0A17BB4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4B77964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45CC668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`autocoinvolta`;  </w:t>
      </w:r>
    </w:p>
    <w:p w14:paraId="4D8608E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autocoinvolta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(  </w:t>
      </w:r>
    </w:p>
    <w:p w14:paraId="2A0F96A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`Targa`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313424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IDNoleggio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04E1C3A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Timestamp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datetime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641BCA2A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CasaAutomobilistica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192787B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Modello`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1C8D9AB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(`Targa`,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IDNoleggio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`</w:t>
      </w:r>
      <w:proofErr w:type="spell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Timestamp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7F7563A0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557BE8B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D9B6410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`ridesharing`;  </w:t>
      </w:r>
    </w:p>
    <w:p w14:paraId="1D5A7A6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ridesharing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(  </w:t>
      </w:r>
    </w:p>
    <w:p w14:paraId="33168AE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IDSharing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02DC60D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5B7C018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`Targa`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F5387B0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OrarioArrivo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datetime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02894E2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OrarioPartenza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datetime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6887A7C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PartenzaEffettiva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datetime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73D2C7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CodiceProponente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40DF4BD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IDSharing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516D279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63946CF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025713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`corsasharing`;  </w:t>
      </w:r>
    </w:p>
    <w:p w14:paraId="4775F06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corsasharing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(  </w:t>
      </w:r>
    </w:p>
    <w:p w14:paraId="12945E9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`Codice`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60FD58B0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IDSharing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72403A9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(`Codice</w:t>
      </w: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`,`</w:t>
      </w:r>
      <w:proofErr w:type="spellStart"/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IDSharing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2515A1B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49E95C3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1883A46B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`fasciaoraria`;  </w:t>
      </w:r>
    </w:p>
    <w:p w14:paraId="0D4748B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fasciaoraria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(  </w:t>
      </w:r>
    </w:p>
    <w:p w14:paraId="02BD053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`Targa`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287D26E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OraInizio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time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644A60A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OraFine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time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146AFDBA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`Giorno`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6794833D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(`Targa`,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OraInizio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OraFine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`Giorno`)  </w:t>
      </w:r>
    </w:p>
    <w:p w14:paraId="477B9D9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6C5A83C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677F1B4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`pool`;  </w:t>
      </w:r>
    </w:p>
    <w:p w14:paraId="12472BE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`pool` (  </w:t>
      </w:r>
    </w:p>
    <w:p w14:paraId="4F6CB32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IDPool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1820F440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4346E70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CodiceProponente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1219149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`Targa`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6736B42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Flessibilita`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8AAF05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`NumeroPosti`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10D3638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`OreChiusura`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189EA3D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`Spesa`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13, 2)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8053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-- €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1900288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`Partenza`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datetime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61E959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GiornoArrivo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datetime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4E5D623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`Stato`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6F8E1087" w14:textId="76E2C5D8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CostoVariazione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13, 2)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unsigned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="00B010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0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8053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-- €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81CF37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PartenzaEffettiva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datetime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49B60AB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IDPool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67C584BD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1F822F5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605EC690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`variazione`;  </w:t>
      </w:r>
    </w:p>
    <w:p w14:paraId="2EF477BA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`variazione` (  </w:t>
      </w:r>
    </w:p>
    <w:p w14:paraId="73A1E63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IDPool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250AEA4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IDFruitore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2EC9CB0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`Accettata`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</w:t>
      </w:r>
      <w:proofErr w:type="spellStart"/>
      <w:r w:rsidRPr="008053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pending</w:t>
      </w:r>
      <w:proofErr w:type="spellEnd"/>
      <w:r w:rsidRPr="008053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0E7FB33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Entita`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540A809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1F3411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IDPool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IDFruitore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5C1530AD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33F9397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7B1E2AD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`tragitto`;  </w:t>
      </w:r>
    </w:p>
    <w:p w14:paraId="4F5DBB0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tragitto`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  </w:t>
      </w:r>
    </w:p>
    <w:p w14:paraId="59DC64B0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770FA4C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LunghezzaTragitto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13, 2)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unsigned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0.0, </w:t>
      </w:r>
      <w:r w:rsidRPr="008053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-- km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E31554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PosizioneArrivo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5A0C5A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PosizionePartenza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73CA869B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3B9ACF5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3D10E6CA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4C72B75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`posizione`;  </w:t>
      </w:r>
    </w:p>
    <w:p w14:paraId="67F043EB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`posizione` (  </w:t>
      </w:r>
    </w:p>
    <w:p w14:paraId="076A7AD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IDPosizione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1AF8711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`Strada`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48173C0C" w14:textId="29C24F06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`Latitudine`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</w:t>
      </w:r>
      <w:r w:rsidR="00850B0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8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="00850B0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7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E677725" w14:textId="5A78E5D4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`Longitudine`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</w:t>
      </w:r>
      <w:r w:rsidR="00850B0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8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="00850B0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7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225297AA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Timestamp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datetime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55912AB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`Numero`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3D1FFBFB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0F1295B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IDPosizione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5705620B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048F296D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334DD8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`chilometro`;  </w:t>
      </w:r>
    </w:p>
    <w:p w14:paraId="1E22DD2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chilometro`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  </w:t>
      </w:r>
    </w:p>
    <w:p w14:paraId="3A8B16F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IDStrada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04FC942B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`Numero`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68CCDCF5" w14:textId="02A2C90A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`Latitudine`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</w:t>
      </w:r>
      <w:r w:rsidR="00850B0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8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="00850B0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7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16458AB5" w14:textId="7D3AEB29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`Longitudine`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</w:t>
      </w:r>
      <w:r w:rsidR="00850B0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8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="00850B0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7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04E7043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`LimiteVelocita`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13, 2)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8053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-- km/h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2D99903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`Pedaggio`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13, 2)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unsigned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8053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-- €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73F615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TempoMedio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time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5585C64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IDStrada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Numero`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081582AB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3C4295EA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lastRenderedPageBreak/>
        <w:t>  </w:t>
      </w:r>
    </w:p>
    <w:p w14:paraId="617E09E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`strada`;  </w:t>
      </w:r>
    </w:p>
    <w:p w14:paraId="3B4E98D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`strada` (  </w:t>
      </w:r>
    </w:p>
    <w:p w14:paraId="514B4E1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IDStrada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50FFD99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`Tipologia`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024A6A4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`Nome`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7BDB7D5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TipoStrada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2E63FC6D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`Lunghezza`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13, 2)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4CD7A43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`NCarreggiate`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07C3717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CorsieCarreggiata`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unsigned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6FE42DB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`NSensiMarcia`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1FBA45E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CaratterizzazioniAggiuntive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481998E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IDStrada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190B767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67CB7A1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41757D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`proponente`;  </w:t>
      </w:r>
    </w:p>
    <w:p w14:paraId="0E918F4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`proponente` (  </w:t>
      </w:r>
    </w:p>
    <w:p w14:paraId="013244C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CodiceProponente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0086342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78C9C0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CodiceProponente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`),  </w:t>
      </w:r>
    </w:p>
    <w:p w14:paraId="284AC3A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UNIQUE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57406F4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ENGINE=InnoDB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5DF9C49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1F6DD5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`autovettura`;  </w:t>
      </w:r>
    </w:p>
    <w:p w14:paraId="06965DAD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`autovettura` (  </w:t>
      </w:r>
    </w:p>
    <w:p w14:paraId="51946E1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`Targa`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46515E8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CodiceProponente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AA4FF0B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AnnoImmatricolazione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 </w:t>
      </w:r>
    </w:p>
    <w:p w14:paraId="66D92F3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`CostoOperativo`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13, 2)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8053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-- costo per kilometro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34F4881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`CostoUsura`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13, 2)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8053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-- costo per kilometro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241524D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`CostoExtra`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13, 2)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8053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-- costo per kilometro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A33CB3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ChilometriPercorsi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13, 2)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unsigned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 </w:t>
      </w:r>
    </w:p>
    <w:p w14:paraId="1008A94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Disponibilita`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7537CA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`CarburanteDisponibile`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13, 2)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8053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-- 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18E328A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NomeModello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5D9A874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(`Targa`)  </w:t>
      </w:r>
    </w:p>
    <w:p w14:paraId="0C4459A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ENGINE=InnoDB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3530319D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14EC14A0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`chiamatasharing`;  </w:t>
      </w:r>
    </w:p>
    <w:p w14:paraId="3FE007A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chiamatasharing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(  </w:t>
      </w:r>
    </w:p>
    <w:p w14:paraId="10918C9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`Codice`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ACB8CA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CodiceFruitore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2DDF5F3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PosizioneFruitore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 </w:t>
      </w:r>
    </w:p>
    <w:p w14:paraId="6D54D9E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`Destinazione`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6B388F1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TimestampChiamata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datetime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73D56DB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`Stato`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char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50)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'pending'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5DDE1C8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TimestampRisposta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datetime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2CF86EC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(`Codice`)  </w:t>
      </w:r>
    </w:p>
    <w:p w14:paraId="51BEDA6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ENGINE=InnoDB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21CD82E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6423977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`incidente`;  </w:t>
      </w:r>
    </w:p>
    <w:p w14:paraId="44763E8B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`incidente` (  </w:t>
      </w:r>
    </w:p>
    <w:p w14:paraId="074A289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IDNoleggio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43034D3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Timestamp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datetime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70B6318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`Dinamica`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250) 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 </w:t>
      </w:r>
    </w:p>
    <w:p w14:paraId="1898417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IDNoleggio</w:t>
      </w:r>
      <w:proofErr w:type="spellEnd"/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`,`</w:t>
      </w:r>
      <w:proofErr w:type="spellStart"/>
      <w:proofErr w:type="gramEnd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Timestamp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24138E0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ENGINE=InnoDB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1D3D682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7D2964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`prenotazionep`;  </w:t>
      </w:r>
    </w:p>
    <w:p w14:paraId="44DC45B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prenotazionep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(  </w:t>
      </w:r>
    </w:p>
    <w:p w14:paraId="516C279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CodiceFruitore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D38CEE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IDPool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47678E4D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CodicePrenotazione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 </w:t>
      </w:r>
    </w:p>
    <w:p w14:paraId="6ACAF3E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(`CodiceFruitore</w:t>
      </w: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`,`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IDPool`,`CodicePrenotazione`)  </w:t>
      </w:r>
    </w:p>
    <w:p w14:paraId="06FB5C7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ENGINE=InnoDB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741693E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2134BC8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lastRenderedPageBreak/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`modello`;  </w:t>
      </w:r>
    </w:p>
    <w:p w14:paraId="7F30E56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modello`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  </w:t>
      </w:r>
    </w:p>
    <w:p w14:paraId="11DD64E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NomeModello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7574CCA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`ConsumoMisto`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13, 2) unsigned 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8053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-- litri per 100 kilometro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1CDC219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`ConsumoUrbano`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13, 2)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8053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-- litri per 100 kilometro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4401B908" w14:textId="5D18DCEB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`ConsumoExtraurbano`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13, 2)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8053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- litri per 100 kilometro</w:t>
      </w:r>
    </w:p>
    <w:p w14:paraId="1124489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CasaProduttrice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800A24A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`NPosti`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 </w:t>
      </w:r>
    </w:p>
    <w:p w14:paraId="0B5ED2E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`Alimentazione`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4FCD3EC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`Comfort`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(11)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8053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-- da 1 a 5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FEE633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`Serbatoio`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unsigned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8053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-- dipende dal tipo di </w:t>
      </w:r>
      <w:proofErr w:type="spellStart"/>
      <w:r w:rsidRPr="008053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alimetazione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760DF5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`Cilindrata`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6A63F1F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NomeModello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1745FB1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ENGINE=InnoDB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72BDF52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7C72863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`relativa`;  </w:t>
      </w:r>
    </w:p>
    <w:p w14:paraId="509332C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`relativa` (  </w:t>
      </w:r>
    </w:p>
    <w:p w14:paraId="3A1118C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IDPosizione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CF03B2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`Numero`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 </w:t>
      </w:r>
    </w:p>
    <w:p w14:paraId="6719E4C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IDStrada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 </w:t>
      </w:r>
    </w:p>
    <w:p w14:paraId="676A0360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IDPosizione</w:t>
      </w:r>
      <w:proofErr w:type="spellEnd"/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`,`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Numero`,`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IDStrada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6910615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ENGINE=InnoDB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34738D9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00CAAA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`intersezione`;  </w:t>
      </w:r>
    </w:p>
    <w:p w14:paraId="10FBDB1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`intersezione` (  </w:t>
      </w:r>
    </w:p>
    <w:p w14:paraId="2910654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`Numero1`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75096A6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`IDStrada1`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0543813B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`Numero2`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 </w:t>
      </w:r>
    </w:p>
    <w:p w14:paraId="09C17480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`IDStrada2` </w:t>
      </w:r>
      <w:proofErr w:type="spellStart"/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5D9F119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(`Numero1</w:t>
      </w: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`,`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IDStrada1`,`Numero2`,`IDStrada2`)  </w:t>
      </w:r>
    </w:p>
    <w:p w14:paraId="3A72A57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ENGINE=InnoDB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5B41ED37" w14:textId="6F442DB2" w:rsidR="0080536F" w:rsidRPr="00673318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259A0126" w14:textId="4E025227" w:rsidR="00673318" w:rsidRDefault="00673318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  <w:t xml:space="preserve">-– aggiornamento delle ridondanze </w:t>
      </w:r>
    </w:p>
    <w:p w14:paraId="2962CA94" w14:textId="77777777" w:rsidR="00673318" w:rsidRPr="0080536F" w:rsidRDefault="00673318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0B3638EA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TRIGGER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 EXISTS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aggiorna_lunghezza_tragitto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`;  </w:t>
      </w:r>
    </w:p>
    <w:p w14:paraId="3A322BF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31CE97F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TRIGGER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aggiorna_lunghezza_tragitto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5DA8159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AFTER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INSERT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`posizione`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EACH ROW  </w:t>
      </w:r>
    </w:p>
    <w:p w14:paraId="145183F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641995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lat1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13, 2);  </w:t>
      </w:r>
    </w:p>
    <w:p w14:paraId="6DA37D6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lat2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13, 2);  </w:t>
      </w:r>
    </w:p>
    <w:p w14:paraId="340FF05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lon1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13, 2);  </w:t>
      </w:r>
    </w:p>
    <w:p w14:paraId="62839AA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lon2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13, 2);  </w:t>
      </w:r>
    </w:p>
    <w:p w14:paraId="6DD11E8F" w14:textId="14029B78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LunghezzaAggiunta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</w:t>
      </w:r>
      <w:r w:rsidR="00850B0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8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="00850B0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7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0A8E33A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IF (</w:t>
      </w:r>
      <w:proofErr w:type="spellStart"/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&gt; 1)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C5FA60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lat1 = (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`Latitudine`  </w:t>
      </w:r>
    </w:p>
    <w:p w14:paraId="4C71C5D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`posizione`  </w:t>
      </w:r>
    </w:p>
    <w:p w14:paraId="43BECA4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`CodiceTragitto` = </w:t>
      </w: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CodiceTragitto`  </w:t>
      </w:r>
    </w:p>
    <w:p w14:paraId="0961E59A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`Numero` = </w:t>
      </w: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Numero` - 1)*PI()/180;  </w:t>
      </w:r>
    </w:p>
    <w:p w14:paraId="0BB1EB1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lon1 = (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`Longitudine`  </w:t>
      </w:r>
    </w:p>
    <w:p w14:paraId="43946FED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`posizione`  </w:t>
      </w:r>
    </w:p>
    <w:p w14:paraId="3096B52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`CodiceTragitto` = </w:t>
      </w: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CodiceTragitto`  </w:t>
      </w:r>
    </w:p>
    <w:p w14:paraId="20AFB19F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`Numero` = </w:t>
      </w: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Numero` - 1)*PI()/180;  </w:t>
      </w:r>
    </w:p>
    <w:p w14:paraId="0F3DD33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SET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lat2 = </w:t>
      </w: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NEW.`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Latitudine`*PI()/180;  </w:t>
      </w:r>
    </w:p>
    <w:p w14:paraId="51DBBBA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SET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lon2 = </w:t>
      </w: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NEW.`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Longitudine`*PI()/180;  </w:t>
      </w:r>
    </w:p>
    <w:p w14:paraId="75BA6F4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LunghezzaAggiunta = ACOS(</w:t>
      </w: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SIN(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lat1)*SIN(lat2) + COS(lat1)*COS(lat2)*COS(lon2-lon1))*6371;  </w:t>
      </w:r>
    </w:p>
    <w:p w14:paraId="0C4CA5F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387587B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IF LunghezzaAggiunta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IS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THEN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2A5A548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tragitto`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669A3F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`LunghezzaTragitto` = `LunghezzaTragitto` + LunghezzaAggiunta  </w:t>
      </w:r>
    </w:p>
    <w:p w14:paraId="7DC454A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</w:t>
      </w: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spellStart"/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`;  </w:t>
      </w:r>
    </w:p>
    <w:p w14:paraId="6FEFA82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5812261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4B4C6FC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4E686E2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7566746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DELIMITER ;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8C4962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8C08EE9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DROP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TRIGGER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 EXISTS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aggiornamento_media_valutazioni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`;  </w:t>
      </w:r>
    </w:p>
    <w:p w14:paraId="6E37647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5E156784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TRIGGER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aggiornamento_media_valutazioni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763127C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AFTER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INSERT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`valutazione`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EACH ROW  </w:t>
      </w:r>
    </w:p>
    <w:p w14:paraId="56CF6AD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E43600C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DECLARE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media </w:t>
      </w:r>
      <w:proofErr w:type="gramStart"/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float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13, 2)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8053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;  </w:t>
      </w:r>
    </w:p>
    <w:p w14:paraId="29C89C4E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media = (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80536F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  <w:lang w:eastAsia="it-IT"/>
        </w:rPr>
        <w:t>AVG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((`Comportamento`+`Serieta`+`PiacereViaggio`+`GiudizioPersona</w:t>
      </w: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`)/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4)  </w:t>
      </w:r>
    </w:p>
    <w:p w14:paraId="10211E33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`valutazione`  </w:t>
      </w:r>
    </w:p>
    <w:p w14:paraId="61905767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`Valutato` = </w:t>
      </w:r>
      <w:proofErr w:type="spellStart"/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Valutato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7975F231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);  </w:t>
      </w:r>
    </w:p>
    <w:p w14:paraId="3CD93198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`utente`  </w:t>
      </w:r>
    </w:p>
    <w:p w14:paraId="73506E5B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ValutazioneMedia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media  </w:t>
      </w:r>
    </w:p>
    <w:p w14:paraId="6FA6869A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</w:t>
      </w:r>
      <w:proofErr w:type="spellStart"/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Valutato</w:t>
      </w:r>
      <w:proofErr w:type="spell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`;  </w:t>
      </w:r>
    </w:p>
    <w:p w14:paraId="6286B15D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644F1A85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9B94312" w14:textId="77777777" w:rsidR="0080536F" w:rsidRPr="0080536F" w:rsidRDefault="0080536F" w:rsidP="0080536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8053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DF37B4D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NAMES latin1;  </w:t>
      </w:r>
    </w:p>
    <w:p w14:paraId="10CE2685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USE `</w:t>
      </w:r>
      <w:proofErr w:type="spellStart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carsharing</w:t>
      </w:r>
      <w:proofErr w:type="spellEnd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`;  </w:t>
      </w:r>
    </w:p>
    <w:p w14:paraId="4FA88539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FOREIGN_KEY_CHECKS = 1;  </w:t>
      </w:r>
    </w:p>
    <w:p w14:paraId="4DBC7EFD" w14:textId="598E67D4" w:rsidR="00213CFA" w:rsidRPr="005644FD" w:rsidRDefault="00213CFA" w:rsidP="005644F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SET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GLOBAL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EVENT_SCHEDULER =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;    </w:t>
      </w:r>
    </w:p>
    <w:p w14:paraId="30225E81" w14:textId="77777777" w:rsidR="005644FD" w:rsidRDefault="005644FD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5EE8B2D0" w14:textId="319045B8" w:rsidR="00213CFA" w:rsidRDefault="005644FD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  <w:t>-– foreign keys</w:t>
      </w:r>
    </w:p>
    <w:p w14:paraId="13E2A351" w14:textId="77777777" w:rsidR="005644FD" w:rsidRPr="00213CFA" w:rsidRDefault="005644FD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53609C8E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`utente`  </w:t>
      </w:r>
    </w:p>
    <w:p w14:paraId="3C62DBF6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(`CodFiscale`)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`account`(`CodFiscale`)  </w:t>
      </w:r>
    </w:p>
    <w:p w14:paraId="379D472E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27C08F3F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1442E11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documento`</w:t>
      </w:r>
      <w:proofErr w:type="spellEnd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FA81545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(`CodFiscale`)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`utente`(`CodFiscale`)  </w:t>
      </w:r>
    </w:p>
    <w:p w14:paraId="7E44E2C3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NO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ACTION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;  </w:t>
      </w:r>
    </w:p>
    <w:p w14:paraId="33BC45DB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58D0B581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`fruitore`  </w:t>
      </w:r>
    </w:p>
    <w:p w14:paraId="59CFF2A0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(`CodFiscale`)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`utente`(`CodFiscale`)  </w:t>
      </w:r>
    </w:p>
    <w:p w14:paraId="199BB905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0615C6F1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C7DC207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`valutazione`  </w:t>
      </w:r>
    </w:p>
    <w:p w14:paraId="4F893C0B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(`CodFiscale`)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`utente`(`CodFiscale`)  </w:t>
      </w:r>
    </w:p>
    <w:p w14:paraId="5ED13FFF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1C90F6DA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(`CodiceTragitto`)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`tragitto`(`CodiceTragitto`)  </w:t>
      </w:r>
    </w:p>
    <w:p w14:paraId="005ABB2D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NO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ACTION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;  </w:t>
      </w:r>
    </w:p>
    <w:p w14:paraId="33CB66BE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1D31661D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`optional`  </w:t>
      </w:r>
    </w:p>
    <w:p w14:paraId="0B27154B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(`Targa`)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`autovettura`(`Targa`)  </w:t>
      </w:r>
    </w:p>
    <w:p w14:paraId="75689EE8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49A5211E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EF45908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prenotazionen</w:t>
      </w:r>
      <w:proofErr w:type="spellEnd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5F087FA4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(`IDNoleggio`)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`noleggio`(`IDNoleggio`)  </w:t>
      </w:r>
    </w:p>
    <w:p w14:paraId="64159A75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2BD35937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(`CodiceFruitore`)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`fruitore`(`CodiceFruitore`)  </w:t>
      </w:r>
    </w:p>
    <w:p w14:paraId="66125D3B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NO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ACTION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;  </w:t>
      </w:r>
    </w:p>
    <w:p w14:paraId="698FA0DC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461AFE80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noleggio`</w:t>
      </w:r>
      <w:proofErr w:type="spellEnd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4A24187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(`Targa`)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`autovettura`(`Targa`)  </w:t>
      </w:r>
    </w:p>
    <w:p w14:paraId="2FB8A765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NO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ACTION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59FA8EE1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(`CodiceTragitto`)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`Tragitto`(`CodiceTragitto`)  </w:t>
      </w:r>
    </w:p>
    <w:p w14:paraId="7C48289F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NO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ACTION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;  </w:t>
      </w:r>
    </w:p>
    <w:p w14:paraId="774B68A0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</w:t>
      </w:r>
    </w:p>
    <w:p w14:paraId="22F9AE8C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autocoinvolta</w:t>
      </w:r>
      <w:proofErr w:type="spellEnd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5FAA0467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`IDNoleggio`, `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Timestamp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`incidente`(`IDNoleggio`, `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Timestamp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1877D191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47AF5B9A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D59F811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ridesharing</w:t>
      </w:r>
      <w:proofErr w:type="spellEnd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6F8E64D6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(`CodiceTragitto`)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`tragitto`(`CodiceTragitto`)  </w:t>
      </w:r>
    </w:p>
    <w:p w14:paraId="44BF5C94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NO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ACTION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7C4F76E6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(`Targa`)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`autovettura`(`Targa`)  </w:t>
      </w:r>
    </w:p>
    <w:p w14:paraId="0F914D4B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NO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ACTION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;  </w:t>
      </w:r>
    </w:p>
    <w:p w14:paraId="544EF3E9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73F01E4A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corsasharing</w:t>
      </w:r>
      <w:proofErr w:type="spellEnd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5DC6E542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(`Codice`)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`chiamatasharing`(`Codice`)  </w:t>
      </w:r>
    </w:p>
    <w:p w14:paraId="3255EFDE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25DFD7CA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(`IDSharing`)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`ridesharing`(`IDSharing`)  </w:t>
      </w:r>
    </w:p>
    <w:p w14:paraId="17662672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44DD9085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2FE257F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fasciaoraria</w:t>
      </w:r>
      <w:proofErr w:type="spellEnd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6AF1312E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(`Targa`)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`autovettura`(`Targa`)  </w:t>
      </w:r>
    </w:p>
    <w:p w14:paraId="41F8ACD2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    </w:t>
      </w:r>
    </w:p>
    <w:p w14:paraId="7C0ACF79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5C65755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`pool`  </w:t>
      </w:r>
    </w:p>
    <w:p w14:paraId="651133D0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(`CodiceProponente`)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`proponente`(`CodiceProponente`)  </w:t>
      </w:r>
    </w:p>
    <w:p w14:paraId="5FFDADE5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22050349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(`CodiceTragitto`)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`tragitto`(`CodiceTragitto`)  </w:t>
      </w:r>
    </w:p>
    <w:p w14:paraId="355BB9DF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1AF67C40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(`Targa`)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`autovettura`(`Targa`)  </w:t>
      </w:r>
    </w:p>
    <w:p w14:paraId="7D096DBA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      </w:t>
      </w:r>
    </w:p>
    <w:p w14:paraId="6DC36789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C67F36B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`variazione`  </w:t>
      </w:r>
    </w:p>
    <w:p w14:paraId="3AF24B6E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(`CodiceTragitto`)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`tragitto`(`CodiceTragitto`)  </w:t>
      </w:r>
    </w:p>
    <w:p w14:paraId="7C4482AA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6B55AD70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(`IDPool`)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`pool`(`IDPool`)  </w:t>
      </w:r>
    </w:p>
    <w:p w14:paraId="50EBA14A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A977A9B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0478DA3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`posizione`  </w:t>
      </w:r>
    </w:p>
    <w:p w14:paraId="74116D78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(`CodiceTragitto`)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`tragitto`(`CodiceTragitto`)  </w:t>
      </w:r>
    </w:p>
    <w:p w14:paraId="5BA18AD4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5F57D921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831B954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chilometro`</w:t>
      </w:r>
      <w:proofErr w:type="spellEnd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69FAC66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(`IDStrada`)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`strada`(`IDStrada`)  </w:t>
      </w:r>
    </w:p>
    <w:p w14:paraId="26A59993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3A01720C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4810170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`proponente`  </w:t>
      </w:r>
    </w:p>
    <w:p w14:paraId="4420FFAD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(`CodFiscale`)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`utente`(`CodFiscale`)  </w:t>
      </w:r>
    </w:p>
    <w:p w14:paraId="40FD6F75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55A9ACA6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</w:t>
      </w:r>
    </w:p>
    <w:p w14:paraId="695151A4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`autovettura`  </w:t>
      </w:r>
    </w:p>
    <w:p w14:paraId="6FB5EBA6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(`CodiceProponente`)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`proponente`(`CodiceProponente`)  </w:t>
      </w:r>
    </w:p>
    <w:p w14:paraId="311E2ECD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6DF62CBC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(`NomeModello`)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`modello`(`NomeModello`)  </w:t>
      </w:r>
    </w:p>
    <w:p w14:paraId="181F2654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NO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ACTION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;  </w:t>
      </w:r>
    </w:p>
    <w:p w14:paraId="7E0E2C12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0BD9A4A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chiamatasharing</w:t>
      </w:r>
      <w:proofErr w:type="spellEnd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04D4C428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(`CodiceFruitore`)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`fruitore`(`CodiceFruitore`)  </w:t>
      </w:r>
    </w:p>
    <w:p w14:paraId="7175D9A4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NO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ACTION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;  </w:t>
      </w:r>
    </w:p>
    <w:p w14:paraId="512B6D3C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A0A6CBE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`incidente`  </w:t>
      </w:r>
    </w:p>
    <w:p w14:paraId="4CFA759C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(`IDNoleggio`)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`noleggio`(`IDNoleggio`)  </w:t>
      </w:r>
    </w:p>
    <w:p w14:paraId="3F7ED18A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F397C3D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B601995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prenotazionep</w:t>
      </w:r>
      <w:proofErr w:type="spellEnd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10C258DA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(`IDPool`)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`pool`(`IDPool`)  </w:t>
      </w:r>
    </w:p>
    <w:p w14:paraId="0AD75002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012501AC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(`CodiceFruitore`)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`fruitore`(`CodiceFruitore`)  </w:t>
      </w:r>
    </w:p>
    <w:p w14:paraId="03BDC5A8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NO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ACTION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;  </w:t>
      </w:r>
    </w:p>
    <w:p w14:paraId="22546AEB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1B9670C7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`relativa`  </w:t>
      </w:r>
    </w:p>
    <w:p w14:paraId="75714DB5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`IDStrada`, `Numero`)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`chilometro`(`IDStrada`, `Numero`)  </w:t>
      </w:r>
    </w:p>
    <w:p w14:paraId="16BEFEEC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38465DA8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(`IDPosizione`)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`posizione`(`IDPosizione`)  </w:t>
      </w:r>
    </w:p>
    <w:p w14:paraId="7E83B92A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1E6376DF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8D4112A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ALTER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`intersezione`  </w:t>
      </w:r>
    </w:p>
    <w:p w14:paraId="2AA37564" w14:textId="77777777" w:rsidR="00213CFA" w:rsidRPr="00213CFA" w:rsidRDefault="00213CFA" w:rsidP="005644F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`IDStrada2`, `Numero2`)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`chilometro`(`IDStrada`, `Numero`)  </w:t>
      </w:r>
    </w:p>
    <w:p w14:paraId="5BDB3DD7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04E04A02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ADD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FOREIGN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`IDStrada1`, `Numero1`)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REFERENCES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`chilometro`(`IDStrada`, `Numero`)  </w:t>
      </w:r>
    </w:p>
    <w:p w14:paraId="2B83ED98" w14:textId="77777777" w:rsidR="00213CFA" w:rsidRPr="00213CFA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DELETE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3C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CASCADE</w:t>
      </w: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F3EA2E7" w14:textId="6CD5B1DD" w:rsidR="00213CFA" w:rsidRPr="008D6030" w:rsidRDefault="00213CFA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3C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</w:p>
    <w:p w14:paraId="5D1551A3" w14:textId="52BAE83E" w:rsidR="008D6030" w:rsidRDefault="008D6030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  <w:t>-– triggers</w:t>
      </w:r>
    </w:p>
    <w:p w14:paraId="5DF6928A" w14:textId="77777777" w:rsidR="008D6030" w:rsidRPr="00213CFA" w:rsidRDefault="008D6030" w:rsidP="00213CF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</w:p>
    <w:p w14:paraId="4CD48B15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NAMES latin1;  </w:t>
      </w:r>
    </w:p>
    <w:p w14:paraId="10E87601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USE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carsharing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`;  </w:t>
      </w:r>
    </w:p>
    <w:p w14:paraId="4103C1E1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FOREIGN_KEY_CHECKS = 1;  </w:t>
      </w:r>
    </w:p>
    <w:p w14:paraId="4831B373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SET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GLOBAL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EVENT_SCHEDULER =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;  </w:t>
      </w:r>
    </w:p>
    <w:p w14:paraId="35BE0D08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706C5F8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DROP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TRIGGER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 EXISTS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controllo_scadenza_documento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`;  </w:t>
      </w:r>
    </w:p>
    <w:p w14:paraId="39E5A1AC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39781083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TRIGGER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controllo_scadenza_documento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4E1E40F0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BEFORE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INSERT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`documento`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EACH ROW  </w:t>
      </w:r>
    </w:p>
    <w:p w14:paraId="79AE1EBC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7DE138D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IF </w:t>
      </w:r>
      <w:proofErr w:type="gram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NEW.`</w:t>
      </w:r>
      <w:proofErr w:type="gram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Scadenza` &lt;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current_date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THEN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DA0C871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SIGNAL SQLSTATE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'45000'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</w:t>
      </w:r>
    </w:p>
    <w:p w14:paraId="6C363DB6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MESSAGE_TEXT =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'Documento scaduto'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7EA64D4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762B00A3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6AC47582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DDCE5A7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E630105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72B1659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DROP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TRIGGER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 EXISTS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controllo_entita_variazione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`;  </w:t>
      </w:r>
    </w:p>
    <w:p w14:paraId="7B054625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1460F646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TRIGGER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controllo_entita_variazione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66D4A695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BEFORE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INSERT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`variazione`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EACH ROW  </w:t>
      </w:r>
    </w:p>
    <w:p w14:paraId="07078317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63CBE7B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@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flessibilita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(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Flessibilita`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3644635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`pool`  </w:t>
      </w:r>
    </w:p>
    <w:p w14:paraId="58E62AB5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IDPool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</w:t>
      </w:r>
      <w:proofErr w:type="gram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spellStart"/>
      <w:proofErr w:type="gram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IDPool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`);  </w:t>
      </w:r>
    </w:p>
    <w:p w14:paraId="11013839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IF (</w:t>
      </w:r>
      <w:proofErr w:type="gram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spellStart"/>
      <w:proofErr w:type="gram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Entita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'media'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6D6ADB5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IF (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flessibilita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'bassa'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4D2F224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SIGNAL SQLSTATE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'45000'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BA00C72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MESSAGE_TEXT =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'flessibilità non compatibile con la variazione'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560A4230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6299FDEF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ELSEIF (</w:t>
      </w:r>
      <w:proofErr w:type="gram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spellStart"/>
      <w:proofErr w:type="gram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Entita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'alta'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8AF9323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IF (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flessibilita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'bassa'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2AC9357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SIGNAL SQLSTATE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'45000'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19D1A1F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MESSAGE_TEXT =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'flessibilità non compatibile con la variazione'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02FFBC81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ELSEIF (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flessibilita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'media'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7EF5EE8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SIGNAL SQLSTATE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'45000'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518B88B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MESSAGE_TEXT =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'flessibilità non compatibile con la variazione'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406C77E9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1C410BD0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066EE469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673D4C4F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5A56D6F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6640308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5D51D39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TRIGGER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`controllo_stato_pool`;  </w:t>
      </w:r>
    </w:p>
    <w:p w14:paraId="3BCF134F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1224A45B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TRIGGER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controllo_stato_pool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22C1E4B1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BEFORE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INSERT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`prenotazionep`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EACH ROW  </w:t>
      </w:r>
    </w:p>
    <w:p w14:paraId="036F2588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9FF93F8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IF (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`Stato`  </w:t>
      </w:r>
    </w:p>
    <w:p w14:paraId="3CDC6876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`pool`  </w:t>
      </w:r>
    </w:p>
    <w:p w14:paraId="6EA048C3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IDPool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</w:t>
      </w:r>
      <w:proofErr w:type="gram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spellStart"/>
      <w:proofErr w:type="gram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IDPool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16144F23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    ) =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'chiuso'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42CB394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SIGNAL SQLSTATE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'45000'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1F201A4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MESSAGE_TEXT =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'impossibile prenotare un pool chiuso'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1C35D85B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58B9E47D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6E7F698C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9010D68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86C17D7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5DB4A67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TRIGGER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`controllo_stato_pool2`;  </w:t>
      </w:r>
    </w:p>
    <w:p w14:paraId="58C22D34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2C4D114A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TRIGGER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`controllo_stato_pool2`  </w:t>
      </w:r>
    </w:p>
    <w:p w14:paraId="239CFEDA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BEFORE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INSERT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`variazione`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EACH ROW  </w:t>
      </w:r>
    </w:p>
    <w:p w14:paraId="58E9C929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BD70D2D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IF (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`Stato`  </w:t>
      </w:r>
    </w:p>
    <w:p w14:paraId="242144AD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`pool`  </w:t>
      </w:r>
    </w:p>
    <w:p w14:paraId="2B5465B5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IDPool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</w:t>
      </w:r>
      <w:proofErr w:type="gram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spellStart"/>
      <w:proofErr w:type="gram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IDPool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5FCEA7D2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) =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'chiuso'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608FFAE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SIGNAL SQLSTATE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'45000'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2456843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MESSAGE_TEXT =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'impossibile inserire una variazione per un pool chiuso'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6BBDB910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68719C36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6982B821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6DEB522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8D7CFD0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A4C3F12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TRIGGER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`controllo_variazione`;  </w:t>
      </w:r>
    </w:p>
    <w:p w14:paraId="6A1C6D94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5FA4B103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TRIGGER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controllo_variazione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4C27AFA8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BEFORE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INSERT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`variazione`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EACH ROW  </w:t>
      </w:r>
    </w:p>
    <w:p w14:paraId="298AABA1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7E71308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IF (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PosizionePartenza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06D2080E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tragitto`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28BB503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spellStart"/>
      <w:proofErr w:type="gram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=  </w:t>
      </w:r>
    </w:p>
    <w:p w14:paraId="04AC0936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(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PosizioneArrivo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56EA1D47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tragitto`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E7223A0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spellStart"/>
      <w:proofErr w:type="gram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BCDB47A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SIGNAL SQLSTATE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'45000'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D916FD6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MESSAGE_TEXT =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'impossibile inserire una variazione per un pool chiuso'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1F7C0B1C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74C2E4A5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73CA85F9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B82A15C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D7522A9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1BF77E0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DROP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TRIGGER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 EXISTS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aggiornamento_tempi_medi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`;  </w:t>
      </w:r>
    </w:p>
    <w:p w14:paraId="196694FC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0F6E3B67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TRIGGER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aggiornamento_tempi_medi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12E98635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AFTER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UPDATE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`chilometro`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EACH ROW  </w:t>
      </w:r>
    </w:p>
    <w:p w14:paraId="23CE640A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FE0A3BB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`TMR`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time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27F61D71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`TMR` = (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TempoMedioRegolare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27D45018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MV_Viabilita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17116C9B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gram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Numero` = `Numero` </w:t>
      </w:r>
      <w:r w:rsidRPr="00C5654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NEW.`IDStrada` = `IDStrada`  </w:t>
      </w:r>
    </w:p>
    <w:p w14:paraId="12803F84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);  </w:t>
      </w:r>
    </w:p>
    <w:p w14:paraId="5D11702F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IF (</w:t>
      </w:r>
      <w:proofErr w:type="gram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spellStart"/>
      <w:proofErr w:type="gram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TempoMedio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&gt; 2*`TMR`)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109B4FD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MV_Viabilita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7F3DB869" w14:textId="77777777" w:rsidR="00300032" w:rsidRPr="00300032" w:rsidRDefault="00C56546" w:rsidP="245EEF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 w:themeFill="background1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Viabilita`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'compromessa'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  </w:t>
      </w:r>
    </w:p>
    <w:p w14:paraId="6C70EF53" w14:textId="0938BBDF" w:rsidR="00C56546" w:rsidRPr="00C56546" w:rsidRDefault="00300032" w:rsidP="245EEF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 w:themeFill="background1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 xml:space="preserve">        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gramEnd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Numero` = `Numero` </w:t>
      </w:r>
      <w:r w:rsidRPr="004B715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NEW.`IDStrada` = `IDStrada`;  </w:t>
      </w:r>
      <w:r w:rsidR="00C56546"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439A43CE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0281692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MV_Viabilita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6CF6A59E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Viabilita`</w:t>
      </w:r>
      <w:proofErr w:type="spell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565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'regolare'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22365EC0" w14:textId="11508388" w:rsidR="00300032" w:rsidRPr="00C56546" w:rsidRDefault="00300032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 xml:space="preserve">        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gramEnd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</w:t>
      </w:r>
      <w:proofErr w:type="spellEnd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`</w:t>
      </w:r>
      <w:proofErr w:type="spellStart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Numero`</w:t>
      </w:r>
      <w:proofErr w:type="spellEnd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4B715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NEW.`</w:t>
      </w:r>
      <w:proofErr w:type="spellStart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IDStrada</w:t>
      </w:r>
      <w:proofErr w:type="spellEnd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`</w:t>
      </w:r>
      <w:proofErr w:type="spellStart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IDStrada</w:t>
      </w:r>
      <w:proofErr w:type="spellEnd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`;  </w:t>
      </w:r>
    </w:p>
    <w:p w14:paraId="4D3CA2A5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2A3884B6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5547FBC1" w14:textId="77777777" w:rsidR="00C56546" w:rsidRPr="00C56546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591F973" w14:textId="53B67958" w:rsidR="00C56546" w:rsidRPr="00673318" w:rsidRDefault="00C56546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C565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A5A1092" w14:textId="77777777" w:rsidR="00673318" w:rsidRPr="00C56546" w:rsidRDefault="00673318" w:rsidP="00C5654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</w:p>
    <w:p w14:paraId="4E52CABF" w14:textId="374EB744" w:rsidR="00B31F73" w:rsidRPr="00B31F73" w:rsidRDefault="245EEF58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245EEF58"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  <w:t>-- Operazioni</w:t>
      </w:r>
    </w:p>
    <w:p w14:paraId="0D7C3A87" w14:textId="33D35AE5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NAMES latin1;  </w:t>
      </w:r>
    </w:p>
    <w:p w14:paraId="71DDFB92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USE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carsharing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`;  </w:t>
      </w:r>
    </w:p>
    <w:p w14:paraId="6C09088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FOREIGN_KEY_CHECKS = 1;  </w:t>
      </w:r>
    </w:p>
    <w:p w14:paraId="3198D984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SET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GLOBAL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EVENT_SCHEDULER =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;  </w:t>
      </w:r>
    </w:p>
    <w:p w14:paraId="4FDD78E4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7E7397C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-- Operazione 1: Registrazione Utente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393463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3F8EB52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RegistrazioneUtente;  </w:t>
      </w:r>
    </w:p>
    <w:p w14:paraId="6F6865A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130FBE36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RegistrazioneUtente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(50),  </w:t>
      </w:r>
    </w:p>
    <w:p w14:paraId="5E00E6AC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`Nome` </w:t>
      </w:r>
      <w:proofErr w:type="spellStart"/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639E322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`Cognome` </w:t>
      </w:r>
      <w:proofErr w:type="spellStart"/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46F6913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`NumeroTelefono`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unsigned,  </w:t>
      </w:r>
    </w:p>
    <w:p w14:paraId="7C2E4B76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`NumeroCivico`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unsigned,  </w:t>
      </w:r>
    </w:p>
    <w:p w14:paraId="1711F59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`Via` </w:t>
      </w:r>
      <w:proofErr w:type="spellStart"/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27066D5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`CAP`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unsigned,  </w:t>
      </w:r>
    </w:p>
    <w:p w14:paraId="3C9DFFF2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Password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1470B01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NomeUtente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42215A7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`DomandaRiserva`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14998DA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`RispostaRiserva`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61DD3A5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`Numero`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unsigned,  </w:t>
      </w:r>
    </w:p>
    <w:p w14:paraId="7F148F5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`Tipologia` </w:t>
      </w:r>
      <w:proofErr w:type="spellStart"/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52CC1E7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`Scadenza`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date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7BB908C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`EnteRilascio`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 </w:t>
      </w:r>
    </w:p>
    <w:p w14:paraId="04939750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)  </w:t>
      </w:r>
    </w:p>
    <w:p w14:paraId="2D208ED6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514791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`Account`  </w:t>
      </w:r>
    </w:p>
    <w:p w14:paraId="0D77316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VALUES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`NomeUtente`,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current_date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(), `CodFiscale`, `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Password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`DomandaRiserva`, `RispostaRiserva`, </w:t>
      </w:r>
      <w:r w:rsidRPr="00A468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'inattivo'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30AF8E3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14:paraId="59EFC49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`Utente`  </w:t>
      </w:r>
    </w:p>
    <w:p w14:paraId="5E55FBA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VALUES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`CodFiscale`, `Nome`, `Cognome`, `NumeroTelefono`, `NumeroCivico`, `Via`, `CAP`,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23A3CF8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E5CEE57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Documento`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E307552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VALUES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`Numero`, `CodFiscale`, `Tipologia`, `Scadenza`, `EnteRilascio`);  </w:t>
      </w:r>
    </w:p>
    <w:p w14:paraId="14118BF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0033D0B6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EDA964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2C3280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3E3C32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-- Operazione 2: Registrazione Autovettura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3C1850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2187B2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DROP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 EXISTS 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RegistrazioneAutovettura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1039C12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12B3557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RegistrazioneAutovettura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`Targa` </w:t>
      </w:r>
      <w:proofErr w:type="spell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(50),  </w:t>
      </w:r>
    </w:p>
    <w:p w14:paraId="04E2E32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`CodiceProponente`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0F31A4C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`CodFiscale`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7E8BADC0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`AnnoImmatricolazione`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11),  </w:t>
      </w:r>
    </w:p>
    <w:p w14:paraId="4F958CD2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`CostoOperativo`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unsigned,  </w:t>
      </w:r>
    </w:p>
    <w:p w14:paraId="374827A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`CostoUsura`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unsigned,  </w:t>
      </w:r>
    </w:p>
    <w:p w14:paraId="662744C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`CostoExtra`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unsigned,  </w:t>
      </w:r>
    </w:p>
    <w:p w14:paraId="0B868F3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`ChilometriPercorsi`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unsigned,  </w:t>
      </w:r>
    </w:p>
    <w:p w14:paraId="442FF8C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`Disponibilita`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7F68E4E7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`CarburanteDisponibile`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13,2) unsigned,  </w:t>
      </w:r>
    </w:p>
    <w:p w14:paraId="76226B9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`NomeModello`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2186CC30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`Connettivita` bool,  </w:t>
      </w:r>
    </w:p>
    <w:p w14:paraId="4B540DC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`Tavolini` 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bool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72A24C6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`TettoVetro` bool,  </w:t>
      </w:r>
    </w:p>
    <w:p w14:paraId="575B2BC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`DimensioneBagagliaio`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unsigned,  </w:t>
      </w:r>
    </w:p>
    <w:p w14:paraId="5FABF31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`RumoreAbitacolo`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unsigned  </w:t>
      </w:r>
    </w:p>
    <w:p w14:paraId="629AC71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)  </w:t>
      </w:r>
    </w:p>
    <w:p w14:paraId="66D4036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lastRenderedPageBreak/>
        <w:t>BEGIN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E94A9D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IF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CodiceProponente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CodiceProponente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58457CBE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`proponente` P  </w:t>
      </w:r>
    </w:p>
    <w:p w14:paraId="7CCF6FC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P.`CodiceProponente` = `CodiceProponente`)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D00B8B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`proponente`  </w:t>
      </w:r>
    </w:p>
    <w:p w14:paraId="5FBBACAE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VALUES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CodiceProponente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`);  </w:t>
      </w:r>
    </w:p>
    <w:p w14:paraId="3DDC8BBE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50E9CD84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47E247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`autovettura`  </w:t>
      </w:r>
    </w:p>
    <w:p w14:paraId="66497EBC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VALUES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`Targa`,  </w:t>
      </w:r>
    </w:p>
    <w:p w14:paraId="2C8FD12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CodiceProponente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 </w:t>
      </w:r>
    </w:p>
    <w:p w14:paraId="2457C3B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AnnoImmatricolazione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 </w:t>
      </w:r>
    </w:p>
    <w:p w14:paraId="55FC6207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CostoOperativo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 </w:t>
      </w:r>
    </w:p>
    <w:p w14:paraId="4E498DDE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CostoUsura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 </w:t>
      </w:r>
    </w:p>
    <w:p w14:paraId="76D469FE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CostoExtra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 </w:t>
      </w:r>
    </w:p>
    <w:p w14:paraId="4DF3282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ChilometriPercorsi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 </w:t>
      </w:r>
    </w:p>
    <w:p w14:paraId="0457B217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Disponibilita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 </w:t>
      </w:r>
    </w:p>
    <w:p w14:paraId="3357DAF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CarburanteDisponibile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 </w:t>
      </w:r>
    </w:p>
    <w:p w14:paraId="4C793CC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NomeModello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`);  </w:t>
      </w:r>
    </w:p>
    <w:p w14:paraId="621D9DD2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14:paraId="253C60F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`optional`  </w:t>
      </w:r>
    </w:p>
    <w:p w14:paraId="1861089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VALUES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`Targa`, `Connettivita`, `Tavolini`, `TettoVetro`, `DimensioneBagagliaio`, `RumoreAbitacolo`);  </w:t>
      </w:r>
    </w:p>
    <w:p w14:paraId="5D92BA4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14:paraId="61003B0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60E69A6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9BEF14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D3A4A8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049861E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-- Operazione 3: Prenotazione Car Sharing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FAAF08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BDB789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PrenotazioneCarsharing;  </w:t>
      </w:r>
    </w:p>
    <w:p w14:paraId="6DAEF0A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6B52494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PrenotazioneCarSharing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`Targa` </w:t>
      </w:r>
      <w:proofErr w:type="spell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(50),  </w:t>
      </w:r>
    </w:p>
    <w:p w14:paraId="4ED1D4C6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`CodiceFruitore`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62DCA1BE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`IDNoleggio`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4535F2D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`CodFiscale`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41B28690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DataInizio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date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78E11554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DataFine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date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DFC419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)  </w:t>
      </w:r>
    </w:p>
    <w:p w14:paraId="016DCE86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C989DD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IF `CodFiscale`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(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SELECT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`CodFiscale`  </w:t>
      </w:r>
    </w:p>
    <w:p w14:paraId="35ECB6B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              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`fruitore` F  </w:t>
      </w:r>
    </w:p>
    <w:p w14:paraId="552AA64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F.`CodFiscale` = `CodFiscale`)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038FDA7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`fruitore`  </w:t>
      </w:r>
    </w:p>
    <w:p w14:paraId="0567DB0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VALUES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CodiceFruitore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`);  </w:t>
      </w:r>
    </w:p>
    <w:p w14:paraId="7C4AF3A2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6271885C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14:paraId="38890AA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noleggio`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C6ADC0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VALUES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`IDNoleggio`, `CodiceFruitore`, `Targa`, `DataInizio`,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`DataFine`,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2A888C5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14:paraId="537D4A5C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`prenotazionen</w:t>
      </w: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`CodiceFruitore`, `IDNoleggio`)  </w:t>
      </w:r>
    </w:p>
    <w:p w14:paraId="089A9A52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VALUES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CodiceFruitore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IDNoleggio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`);      </w:t>
      </w:r>
    </w:p>
    <w:p w14:paraId="2E1EE8AC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72D0E0C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24B36E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A85762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D12D89C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-- Operazione 4: Restituzione Noleggio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70CD11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1BDE880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DROP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 EXISTS 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RestituzioneNoleggio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6D8D301E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5C7BE2E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RestituzioneNoleggio(</w:t>
      </w:r>
      <w:proofErr w:type="gramEnd"/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`IDNoleggio`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(50),  </w:t>
      </w:r>
    </w:p>
    <w:p w14:paraId="17BC1647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`Targa` </w:t>
      </w:r>
      <w:proofErr w:type="spellStart"/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25AF664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`ChilometriPercorsi`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54F38C6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`CarburanteFinenoleggio`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 </w:t>
      </w:r>
    </w:p>
    <w:p w14:paraId="1E5D563C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                                  )  </w:t>
      </w:r>
    </w:p>
    <w:p w14:paraId="7DC1EBF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386A7C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IF `CarburanteFineNoleggio` &gt;= 0.95*(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`CarburanteDisponibile`  </w:t>
      </w:r>
    </w:p>
    <w:p w14:paraId="2FDFE5CC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`autovettura` A  </w:t>
      </w:r>
    </w:p>
    <w:p w14:paraId="3B7F8EC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A.`Targa` = `Targa`  </w:t>
      </w:r>
    </w:p>
    <w:p w14:paraId="2795A06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)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237015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noleggio`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N  </w:t>
      </w:r>
    </w:p>
    <w:p w14:paraId="033AEE07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N.`CarburanteFineNoleggio` = `CarburanteFineNoleggio`  </w:t>
      </w:r>
    </w:p>
    <w:p w14:paraId="06CA355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N.`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IDNoleggio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IDNoleggio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`;  </w:t>
      </w:r>
    </w:p>
    <w:p w14:paraId="166D50A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</w:t>
      </w:r>
    </w:p>
    <w:p w14:paraId="7ABC05C6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`autovettura` A  </w:t>
      </w:r>
    </w:p>
    <w:p w14:paraId="1A367C3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A.`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ChilometriPercorsi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ChilometriPercorsi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374764C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A.`Targa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`Targa`;  </w:t>
      </w:r>
    </w:p>
    <w:p w14:paraId="48F10ABE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6235F190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4A8119A6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5C1C434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590E300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2611DE4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-- Operazione 5: Registrazione Sinistro 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2C471B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54B7B0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DROP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 EXISTS 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RegistrazioneSinistro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BBBBDE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6C71D34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RegistrazioneSinistro(</w:t>
      </w:r>
      <w:proofErr w:type="gramEnd"/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`IDNoleggio`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(50),  </w:t>
      </w:r>
    </w:p>
    <w:p w14:paraId="65C4701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Timestamp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datetime,  </w:t>
      </w:r>
    </w:p>
    <w:p w14:paraId="3C0DF076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`Dinamica`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250),  </w:t>
      </w:r>
    </w:p>
    <w:p w14:paraId="7DCEB63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`CasaAutomobilistica`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7E31EDB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Modello`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5C788DA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`Targa` </w:t>
      </w:r>
      <w:proofErr w:type="spellStart"/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 </w:t>
      </w:r>
    </w:p>
    <w:p w14:paraId="17DFC864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)  </w:t>
      </w:r>
    </w:p>
    <w:p w14:paraId="7F17740C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1CBFAC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`incidente`  </w:t>
      </w:r>
    </w:p>
    <w:p w14:paraId="495F847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VALUES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IDNoleggio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`</w:t>
      </w:r>
      <w:proofErr w:type="spell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Timestamp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`Dinamica`);  </w:t>
      </w:r>
    </w:p>
    <w:p w14:paraId="7069DEE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14:paraId="289A73E2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autocoinvolta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485C5EB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VALUES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`Targa`, `IDNoleggio`, `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Timestamp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`CasaAutomobilistica`, `Modello`);      </w:t>
      </w:r>
    </w:p>
    <w:p w14:paraId="1AAAACD6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20B5481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59C471E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76127C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540145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-- Operazione 6: Creazione Pool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6597B5E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1DE813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CreazionePool;  </w:t>
      </w:r>
    </w:p>
    <w:p w14:paraId="6010F4EC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0590F3EE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CreazionePool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CodiceProponente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(50),  </w:t>
      </w:r>
    </w:p>
    <w:p w14:paraId="24EA9E0C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IDPool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57BDE8C2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`CodiceTragitto`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2B972F5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`Targa` </w:t>
      </w:r>
      <w:proofErr w:type="spellStart"/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620121A2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`Flessibilita`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607420B0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`NumeroPosti`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11),  </w:t>
      </w:r>
    </w:p>
    <w:p w14:paraId="6216DBCC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`OreChiusura`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11),  </w:t>
      </w:r>
    </w:p>
    <w:p w14:paraId="21FB157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`Spesa`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13, 2),  </w:t>
      </w:r>
    </w:p>
    <w:p w14:paraId="3873A02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`Partenza` 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datetime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46D469F6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`GiornoArrivo` datetime  </w:t>
      </w:r>
    </w:p>
    <w:p w14:paraId="5DF1E220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)  </w:t>
      </w:r>
    </w:p>
    <w:p w14:paraId="237CC4B6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49340D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`pool`  </w:t>
      </w:r>
    </w:p>
    <w:p w14:paraId="202BB0A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VALUES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IDPool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 </w:t>
      </w:r>
    </w:p>
    <w:p w14:paraId="4724DF1E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 </w:t>
      </w:r>
    </w:p>
    <w:p w14:paraId="6C9063A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CodiceProponente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 </w:t>
      </w:r>
    </w:p>
    <w:p w14:paraId="7A4CE59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`Targa`,  </w:t>
      </w:r>
    </w:p>
    <w:p w14:paraId="7311F5A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Flessibilita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 </w:t>
      </w:r>
    </w:p>
    <w:p w14:paraId="130AE3D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NumeroPosti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 </w:t>
      </w:r>
    </w:p>
    <w:p w14:paraId="23D44C0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OreChiusura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 </w:t>
      </w:r>
    </w:p>
    <w:p w14:paraId="2276ACD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`Spesa`,  </w:t>
      </w:r>
    </w:p>
    <w:p w14:paraId="3DD0D82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`Partenza`,  </w:t>
      </w:r>
    </w:p>
    <w:p w14:paraId="1001C85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      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GiornoArrivo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 </w:t>
      </w:r>
    </w:p>
    <w:p w14:paraId="2F6F2F22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</w:t>
      </w:r>
      <w:r w:rsidRPr="00A468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'aperto'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5770056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0,  </w:t>
      </w:r>
    </w:p>
    <w:p w14:paraId="7F8C9A1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50000B0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2CB38E2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F61C8CE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5618816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9AE9A9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-- Operazione 7: Proposta Variazione Pool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A6CA010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4457B86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PropostaVariazionePool;  </w:t>
      </w:r>
    </w:p>
    <w:p w14:paraId="58A0AB3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26D5D15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PropostaVariazionePool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IDPool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(50),  </w:t>
      </w:r>
    </w:p>
    <w:p w14:paraId="73CC1D4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`CodiceTragitto`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788C8C4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`IDFruitore`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 </w:t>
      </w:r>
    </w:p>
    <w:p w14:paraId="42EF5FE2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)  </w:t>
      </w:r>
    </w:p>
    <w:p w14:paraId="743E28F4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FB62044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Entita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50);  </w:t>
      </w:r>
    </w:p>
    <w:p w14:paraId="59007B7C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Lunghezza </w:t>
      </w:r>
      <w:proofErr w:type="spellStart"/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unsigned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028E396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Lunghezza = (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LunghezzaTragitto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253C4FA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tragitto`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T  </w:t>
      </w:r>
    </w:p>
    <w:p w14:paraId="15C968FC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T.`CodiceTragitto` = `CodiceTragitto`  </w:t>
      </w:r>
    </w:p>
    <w:p w14:paraId="6ACD3A7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);  </w:t>
      </w:r>
    </w:p>
    <w:p w14:paraId="5E4842B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  <w:lang w:eastAsia="it-IT"/>
        </w:rPr>
        <w:t>CASE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5353B5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Lunghezza &lt;= 2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631EA3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Entita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A468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'bassa'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33F344F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(Lunghezza &gt; 2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Lunghezza &lt;= 5)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6AA147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Entita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A468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'media'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15E01DC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(Lunghezza &gt; 5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Lunghezza &lt;= 10)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1E3417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Entita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A468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'alta'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165475B0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  <w:lang w:eastAsia="it-IT"/>
        </w:rPr>
        <w:t>CASE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41339E87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14:paraId="745586B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`variazione</w:t>
      </w: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`IDPool`, `IDFruitore`, `Entita`, `CodiceTragitto`)  </w:t>
      </w:r>
    </w:p>
    <w:p w14:paraId="101E2D5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VALUES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IDPool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 </w:t>
      </w:r>
    </w:p>
    <w:p w14:paraId="70BE3D0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IDFruitore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 </w:t>
      </w:r>
    </w:p>
    <w:p w14:paraId="4D38B20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Entita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13137BA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6D7BBB30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);  </w:t>
      </w:r>
    </w:p>
    <w:p w14:paraId="3EC91480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43245A47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4A81F3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0C2A7D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6ADF70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-- Operazione 8: Chiamata Ride Sharing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AEA1D5C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275222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ChiamataRideSharing;  </w:t>
      </w:r>
    </w:p>
    <w:p w14:paraId="22ABC97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335CED3E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ChiamataRideSharing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(50),  </w:t>
      </w:r>
    </w:p>
    <w:p w14:paraId="0F06258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`CodiceFruitore`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79DAD394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`PosizioneFruitore`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5AF3DAA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`Destinazione`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5818760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`TimestampChiamata` datetime,  </w:t>
      </w:r>
    </w:p>
    <w:p w14:paraId="3D742B27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`Codice` </w:t>
      </w:r>
      <w:proofErr w:type="spellStart"/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2CA85DB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`TimestampRisposta` datetime  </w:t>
      </w:r>
    </w:p>
    <w:p w14:paraId="5221356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)  </w:t>
      </w:r>
    </w:p>
    <w:p w14:paraId="5F0AF2D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213A31C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IF `CodFiscale`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(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SELECT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`CodFiscale`  </w:t>
      </w:r>
    </w:p>
    <w:p w14:paraId="06654410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              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`fruitore` F  </w:t>
      </w:r>
    </w:p>
    <w:p w14:paraId="75F0D9F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F.`CodFiscale` = `CodFiscale`)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3E62BB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`fruitore`  </w:t>
      </w:r>
    </w:p>
    <w:p w14:paraId="2027459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VALUES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CodiceFruitore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`);  </w:t>
      </w:r>
    </w:p>
    <w:p w14:paraId="1DA4E030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5939455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14:paraId="0526D5E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`chiamatasharing</w:t>
      </w: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`Codice`, `CodiceFruitore`, `PosizioneFruitore`, `Destinazione`, `TimestampChiamata`, `TimestampRisposta`)  </w:t>
      </w:r>
    </w:p>
    <w:p w14:paraId="3DE8E5F2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VALUES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`Codice`, `CodiceFruitore`, `PosizioneFruitore`, `Destinazione`, `TimestampChiamata`, `TimestampRisposta`);  </w:t>
      </w:r>
    </w:p>
    <w:p w14:paraId="2ACA456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lastRenderedPageBreak/>
        <w:t>END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2CD4C3F4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96E2B1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2776407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945183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-- Operazione 9: Inserimento di una recensione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ABECE3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4FB1FA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InserimentoRecensione;  </w:t>
      </w:r>
    </w:p>
    <w:p w14:paraId="70FB130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6B16C67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InserimentoRecensione(</w:t>
      </w:r>
      <w:proofErr w:type="gramEnd"/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`TestoValutazione`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(50),  </w:t>
      </w:r>
    </w:p>
    <w:p w14:paraId="63C7CC7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`CodiceTragitto`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02FBF55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`CodFiscale`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16FF7A46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`Valutato` </w:t>
      </w:r>
      <w:proofErr w:type="spellStart"/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62029257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`Codice` </w:t>
      </w:r>
      <w:proofErr w:type="spellStart"/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50),  </w:t>
      </w:r>
    </w:p>
    <w:p w14:paraId="17B50C5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`Serieta`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unsigned,  </w:t>
      </w:r>
    </w:p>
    <w:p w14:paraId="17A64ACE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`Comportamento`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unsigned,  </w:t>
      </w:r>
    </w:p>
    <w:p w14:paraId="6190905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`PiacereViaggio`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unsigned,  </w:t>
      </w:r>
    </w:p>
    <w:p w14:paraId="01FE025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`GiudizioPersona`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unsigned,  </w:t>
      </w:r>
    </w:p>
    <w:p w14:paraId="08ADA2CC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`Ruolo` </w:t>
      </w:r>
      <w:proofErr w:type="spellStart"/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 </w:t>
      </w:r>
    </w:p>
    <w:p w14:paraId="084B2D0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)  </w:t>
      </w:r>
    </w:p>
    <w:p w14:paraId="470A2F02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CBA3E6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`valutazione`  </w:t>
      </w:r>
    </w:p>
    <w:p w14:paraId="3FF84D0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gram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VALUES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`Codice`, `CodiceTragitto`, `CodFiscale`, `TestoValutazione`, `Comportamento`, `Serieta`, `PiacereViaggio`, `GiudizioPersona`, `Ruolo`, `Valutato`);  </w:t>
      </w:r>
    </w:p>
    <w:p w14:paraId="33B0097E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0368FB9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D88C15F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26F3A7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022E93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-- Operazione 10: Visualizzazione della valutazione media di un utente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65A5BE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384238D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DROP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 EXISTS 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VisualizzaValutazioneMedia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0F54BD6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40F1EDF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VisualizzaValutazioneMedia(</w:t>
      </w:r>
      <w:proofErr w:type="gramEnd"/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`CodFiscale`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(50),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OUT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`MediaValutazioni`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1C42A0EE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324848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ValutazioneMedia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MediaValutazioni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6AFD267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`Utente` U  </w:t>
      </w:r>
    </w:p>
    <w:p w14:paraId="0CBA04B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U.`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`;  </w:t>
      </w:r>
    </w:p>
    <w:p w14:paraId="5752C334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1D1797F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D2E35D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0D4B27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ACFDAB2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305B979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-- Operazione 11: Ricerca Pool ordinati per lunghezza del tragitto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DA95CDB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55C07D1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RicercaPoolOrdineLunghezza;  </w:t>
      </w:r>
    </w:p>
    <w:p w14:paraId="56A490A0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024D30B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RicercaPoolOrdineLunghezza(</w:t>
      </w:r>
      <w:proofErr w:type="gramEnd"/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`PosizionePartenza`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(50),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`PosizioneArrivo`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(50))  </w:t>
      </w:r>
    </w:p>
    <w:p w14:paraId="6652366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AFE7638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IDPool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LunghezzaTragitto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0F0A40E7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FROM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`pool` NATURAL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JOIN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`tragitto` T   </w:t>
      </w:r>
    </w:p>
    <w:p w14:paraId="17688974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`Stato` = </w:t>
      </w:r>
      <w:r w:rsidRPr="00A468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'aperto'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06DEF13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T.`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PosizionePartenza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PosizionePartenza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r w:rsidRPr="00A468C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4796DC4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T.`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PosizioneArrivo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PosizioneArrivo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3174C515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ORDER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BY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LunghezzaTragitto</w:t>
      </w:r>
      <w:proofErr w:type="spell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`Partenza` </w:t>
      </w: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DESC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67B9780A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513F076D" w14:textId="3E62E95A" w:rsidR="00A468C0" w:rsidRPr="00D10573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39EE487" w14:textId="45120B0F" w:rsidR="00D10573" w:rsidRPr="00D10573" w:rsidRDefault="0045779A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--</w:t>
      </w:r>
      <w:r w:rsidR="00D105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 xml:space="preserve"> Analytics</w:t>
      </w:r>
    </w:p>
    <w:p w14:paraId="2C6E7B58" w14:textId="77777777" w:rsidR="00D10573" w:rsidRPr="00A468C0" w:rsidRDefault="00D10573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</w:p>
    <w:p w14:paraId="7A0CBABC" w14:textId="77777777" w:rsidR="00A468C0" w:rsidRPr="00A468C0" w:rsidRDefault="00A468C0" w:rsidP="00A468C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A468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145DFFB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NAMES latin1;  </w:t>
      </w:r>
    </w:p>
    <w:p w14:paraId="20AE9915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USE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carsharing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`;  </w:t>
      </w:r>
    </w:p>
    <w:p w14:paraId="65338448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FOREIGN_KEY_CHECKS = 1;  </w:t>
      </w:r>
    </w:p>
    <w:p w14:paraId="0466AD34" w14:textId="77777777" w:rsidR="00FC2C3A" w:rsidRPr="00356688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SET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GLOBAL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EVENT_SCHEDULER =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;  </w:t>
      </w:r>
    </w:p>
    <w:p w14:paraId="720F5EB5" w14:textId="77777777" w:rsidR="00FC2C3A" w:rsidRPr="00356688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2B13625" w14:textId="77777777" w:rsidR="00FC2C3A" w:rsidRPr="00356688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`MV_Affidabilita`;  </w:t>
      </w:r>
    </w:p>
    <w:p w14:paraId="737714F6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lastRenderedPageBreak/>
        <w:t>CREATE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MV_Affidabilita</w:t>
      </w:r>
      <w:proofErr w:type="spellEnd"/>
      <w:proofErr w:type="gram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A6C144F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FC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5F53E6C0" w14:textId="77777777" w:rsidR="00FC2C3A" w:rsidRPr="00356688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`Affidabilita` </w:t>
      </w:r>
      <w:proofErr w:type="gramStart"/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float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13, 2) unsigned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30C83B9A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  </w:t>
      </w:r>
    </w:p>
    <w:p w14:paraId="0CA35359" w14:textId="77777777" w:rsidR="00FC2C3A" w:rsidRPr="00356688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70C12CFC" w14:textId="77777777" w:rsidR="00FC2C3A" w:rsidRPr="00356688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3DE7AD78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MV_Affidabilita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7BF69A0D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U.`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</w:t>
      </w:r>
      <w:r w:rsidRPr="00FC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E80CD2C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`Utente` U;  </w:t>
      </w:r>
    </w:p>
    <w:p w14:paraId="6E4BF2EA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2B2E45B" w14:textId="77777777" w:rsidR="00FC2C3A" w:rsidRPr="00356688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PROCEDURE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scan_usr;  </w:t>
      </w:r>
    </w:p>
    <w:p w14:paraId="53EF5FE2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213E3F70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scan_</w:t>
      </w:r>
      <w:proofErr w:type="gram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usr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6C147976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8849289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finished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integer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0;  </w:t>
      </w:r>
    </w:p>
    <w:p w14:paraId="40F6768C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A2EBE76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curr_codfiscale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varchar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50);  </w:t>
      </w:r>
    </w:p>
    <w:p w14:paraId="7E4D9A64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228F341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CURSOR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808C114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02E40C84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`utente`;  </w:t>
      </w:r>
    </w:p>
    <w:p w14:paraId="01C0CBE5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C5ABC8D" w14:textId="77777777" w:rsidR="00FC2C3A" w:rsidRPr="00356688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DECLARE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CONTINUE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HANDLER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FOUND  </w:t>
      </w:r>
    </w:p>
    <w:p w14:paraId="20004C14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finished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1;  </w:t>
      </w:r>
    </w:p>
    <w:p w14:paraId="46736BD0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4FBEE84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TRUNCATE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MV_Affidabilita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`;  </w:t>
      </w:r>
    </w:p>
    <w:p w14:paraId="5FFA23A1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A35C3FD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MV_Affidabilita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1BAC74FD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</w:t>
      </w:r>
      <w:r w:rsidRPr="00FC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210CA9A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`utente`;  </w:t>
      </w:r>
    </w:p>
    <w:p w14:paraId="193954BB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7745B28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OPEN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55D9E379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proofErr w:type="gram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: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LOOP  </w:t>
      </w:r>
    </w:p>
    <w:p w14:paraId="22F87FE9" w14:textId="77777777" w:rsidR="00FC2C3A" w:rsidRPr="00356688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FETCH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scan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INTO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`curr_codfiscale`;  </w:t>
      </w:r>
    </w:p>
    <w:p w14:paraId="324FD726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IF 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finished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1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BFDADEA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LEAVE 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0E05AD12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0ACD54D3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23BC87F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CALL 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aggiorna_affidabilita_utente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curr_codfiscale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`);  </w:t>
      </w:r>
    </w:p>
    <w:p w14:paraId="4A875932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LOOP;  </w:t>
      </w:r>
    </w:p>
    <w:p w14:paraId="4575C1B0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CLOSE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51944458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400EC1C7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12CD905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08E539C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DROP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 EXISTS 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aggiorna_affidabilita_utente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6F2A4363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43682441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aggiorna_affidabilita_</w:t>
      </w:r>
      <w:proofErr w:type="gram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utente(</w:t>
      </w:r>
      <w:proofErr w:type="gramEnd"/>
      <w:r w:rsidRPr="00FC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`CodiceFiscale`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(50))  </w:t>
      </w:r>
    </w:p>
    <w:p w14:paraId="0D43973A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50D35BA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ValutazioneMedia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gramStart"/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13, 2)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0.0;  </w:t>
      </w:r>
    </w:p>
    <w:p w14:paraId="16D3207A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PartenzePoolRispettate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3C919E32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`PartenzeRideSharingRispettate` </w:t>
      </w:r>
      <w:proofErr w:type="gramStart"/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396EAEA5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IndicePuntualita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gramStart"/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13, 2)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1.0;  </w:t>
      </w:r>
    </w:p>
    <w:p w14:paraId="662EB88B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CodiceProponente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296AAD13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PoolTotali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C7E800D" w14:textId="77777777" w:rsidR="00FC2C3A" w:rsidRPr="00356688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DECLARE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`RidesharingTotali` </w:t>
      </w:r>
      <w:proofErr w:type="gramStart"/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;  </w:t>
      </w:r>
    </w:p>
    <w:p w14:paraId="1C035DDF" w14:textId="77777777" w:rsidR="00FC2C3A" w:rsidRPr="00356688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48350442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CodiceProponente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(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P.`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CodiceProponente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34F1466C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`Proponente` P  </w:t>
      </w:r>
    </w:p>
    <w:p w14:paraId="27276D09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`CodiceFiscale` = P.`CodFiscale`  </w:t>
      </w:r>
    </w:p>
    <w:p w14:paraId="2E8EB6E8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);  </w:t>
      </w:r>
    </w:p>
    <w:p w14:paraId="340BA472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</w:t>
      </w:r>
    </w:p>
    <w:p w14:paraId="3DB06BCD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CALL </w:t>
      </w:r>
      <w:proofErr w:type="gram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VisualizzaValutazioneMedia(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`CodiceFiscale`, `ValutazioneMedia`);  </w:t>
      </w:r>
    </w:p>
    <w:p w14:paraId="34246EC4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PartenzePoolRispettate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(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FC2C3A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  <w:lang w:eastAsia="it-IT"/>
        </w:rPr>
        <w:t>count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*)  </w:t>
      </w:r>
    </w:p>
    <w:p w14:paraId="74BA2021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`pool` P  </w:t>
      </w:r>
    </w:p>
    <w:p w14:paraId="236F8468" w14:textId="77777777" w:rsidR="00FC2C3A" w:rsidRPr="00356688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                       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WHERE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P.`PartenzaEffettiva`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IS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AND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8374B59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lastRenderedPageBreak/>
        <w:t>                                          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P.`PartenzaEffettiva` &lt; DATE_</w:t>
      </w:r>
      <w:proofErr w:type="gram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ADD(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`Partenza`, INTERVAL 5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MINUTE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</w:t>
      </w:r>
      <w:r w:rsidRPr="00FC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C524656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`CodiceProponente` = P.`CodiceProponente`  </w:t>
      </w:r>
    </w:p>
    <w:p w14:paraId="0B612324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);  </w:t>
      </w:r>
    </w:p>
    <w:p w14:paraId="288DE403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</w:t>
      </w:r>
    </w:p>
    <w:p w14:paraId="667108F3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IF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PartenzePoolRispettate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IS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9714585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PartenzePoolRispettate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0;  </w:t>
      </w:r>
    </w:p>
    <w:p w14:paraId="2984C0BB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64E28F5D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</w:p>
    <w:p w14:paraId="62A2BCEC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PartenzeRideSharingRispettate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(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FC2C3A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  <w:lang w:eastAsia="it-IT"/>
        </w:rPr>
        <w:t>count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*)  </w:t>
      </w:r>
    </w:p>
    <w:p w14:paraId="18369748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`ridesharing` R  </w:t>
      </w:r>
    </w:p>
    <w:p w14:paraId="01566E11" w14:textId="77777777" w:rsidR="00FC2C3A" w:rsidRPr="00356688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                              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WHERE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R.`PartenzaEffettiva`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IS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AND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6BC92B89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                                     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R.`PartenzaEffettiva` &lt; DATE_</w:t>
      </w:r>
      <w:proofErr w:type="gram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ADD(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`OrarioPartenza`, INTERVAL 5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MINUTE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</w:t>
      </w:r>
      <w:r w:rsidRPr="00FC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F980ACD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     `CodiceProponente` = R.`CodiceProponente`  </w:t>
      </w:r>
    </w:p>
    <w:p w14:paraId="26E32C5F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);  </w:t>
      </w:r>
    </w:p>
    <w:p w14:paraId="742A0071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</w:t>
      </w:r>
    </w:p>
    <w:p w14:paraId="0A5FD748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IF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PartenzeRideSharingRispettate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IS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9D28BBF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PartenzeRideSharingRispettate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0;  </w:t>
      </w:r>
    </w:p>
    <w:p w14:paraId="3D47E6C5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0A6CD8E1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14:paraId="0CC8E3E4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PoolTotali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(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FC2C3A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  <w:lang w:eastAsia="it-IT"/>
        </w:rPr>
        <w:t>count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*)  </w:t>
      </w:r>
    </w:p>
    <w:p w14:paraId="11DB657E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`pool` P  </w:t>
      </w:r>
    </w:p>
    <w:p w14:paraId="28D14713" w14:textId="77777777" w:rsidR="00FC2C3A" w:rsidRPr="00356688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           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WHERE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P.`PartenzaEffettiva`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IS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AND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7FA0757F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                  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CodiceProponente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P.`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CodiceProponente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49C881EC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);  </w:t>
      </w:r>
    </w:p>
    <w:p w14:paraId="2C2D0D15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14:paraId="575BAA01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IF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PoolTotali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IS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295DE39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PoolTotali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0;  </w:t>
      </w:r>
    </w:p>
    <w:p w14:paraId="7A7B2631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61751ECF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14:paraId="652BD286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RideSharingTotali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(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FC2C3A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  <w:lang w:eastAsia="it-IT"/>
        </w:rPr>
        <w:t>count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*)  </w:t>
      </w:r>
    </w:p>
    <w:p w14:paraId="5D384B06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ridesharing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R  </w:t>
      </w:r>
    </w:p>
    <w:p w14:paraId="53A3180B" w14:textId="77777777" w:rsidR="00FC2C3A" w:rsidRPr="00356688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                  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WHERE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R.`PartenzaEffettiva` </w:t>
      </w: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IS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566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AND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32DE494B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                         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CodiceProponente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R.`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CodiceProponente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14AEA049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);  </w:t>
      </w:r>
    </w:p>
    <w:p w14:paraId="0A47C26D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14:paraId="7DFA8205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IF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RideSharingTotali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IS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E5B0363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RideSharingTotali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0;  </w:t>
      </w:r>
    </w:p>
    <w:p w14:paraId="549DB352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40F54022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14:paraId="1BAA2F0C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IF (`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PoolTotali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&lt;&gt; 0 </w:t>
      </w:r>
      <w:r w:rsidRPr="00FC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OR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RideSharingTotali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&lt;&gt; 0)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ADB98E7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`IndicePuntualita` = (`PartenzePoolRispettate` + `PartenzeRideSharingRispettate`) / (`PoolTotali` + `RidesharingTotali`);  </w:t>
      </w:r>
    </w:p>
    <w:p w14:paraId="0585C2F1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7794561D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14:paraId="10B88A14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MV_Affidabilita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1295D857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`Affidabilita` = (`ValutazioneMedia` + `IndicePuntualita`*</w:t>
      </w:r>
      <w:proofErr w:type="gram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5 )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/ 2  </w:t>
      </w:r>
    </w:p>
    <w:p w14:paraId="1999487E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CodiceFiscale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= `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CodFiscale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`;  </w:t>
      </w:r>
    </w:p>
    <w:p w14:paraId="287EB6CF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2037DD0C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A27D188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49DFC6B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BE93637" w14:textId="77777777" w:rsidR="00FC2C3A" w:rsidRPr="00356688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566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3566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EVENT IF EXISTS aggiorna_affidabilita;  </w:t>
      </w:r>
    </w:p>
    <w:p w14:paraId="7CD1AF4C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133EF637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1785C57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EVENT 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aggiorna_affidabilita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17B76EF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SCHEDULE EVERY 7 </w:t>
      </w:r>
      <w:r w:rsidRPr="00FC2C3A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  <w:lang w:eastAsia="it-IT"/>
        </w:rPr>
        <w:t>DAY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88E7614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DO  </w:t>
      </w:r>
    </w:p>
    <w:p w14:paraId="3C54D381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D42C778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CALL </w:t>
      </w:r>
      <w:proofErr w:type="spell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scan_</w:t>
      </w:r>
      <w:proofErr w:type="gram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usr</w:t>
      </w:r>
      <w:proofErr w:type="spell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25EB04A3" w14:textId="77777777" w:rsidR="00FC2C3A" w:rsidRPr="00FC2C3A" w:rsidRDefault="00FC2C3A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FC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40288197" w14:textId="08D7CD0B" w:rsidR="00FC2C3A" w:rsidRPr="000842B7" w:rsidRDefault="00FC2C3A" w:rsidP="0078660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FC2C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64D9D30" w14:textId="77777777" w:rsidR="000842B7" w:rsidRPr="00FC2C3A" w:rsidRDefault="000842B7" w:rsidP="00FC2C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</w:p>
    <w:p w14:paraId="30FABBF5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`MV_Viabilita`;  </w:t>
      </w:r>
    </w:p>
    <w:p w14:paraId="1E096459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TABLE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MV_Viabilita</w:t>
      </w:r>
      <w:proofErr w:type="spellEnd"/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`(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95B629A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IDStrada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71E29797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`Numero` </w:t>
      </w:r>
      <w:proofErr w:type="gramStart"/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11) unsigned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1CDE8068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Viabilita`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E3E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'regolare'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1EF0D5B3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TempoMedioRegolare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time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NOT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NULL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1842E52F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PRIMARY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KEY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IDStrada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Numero`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595EF58B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)ENGINE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=InnoDB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CHARSET=latin1;  </w:t>
      </w:r>
    </w:p>
    <w:p w14:paraId="2AFEBB8D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96DD2D6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INSERT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INTO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MV_Viabilita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553E2193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C.`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IDStrada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C.`Numero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</w:t>
      </w:r>
      <w:r w:rsidRPr="00BE3E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'regolare'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C.`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TempoMedio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4B9AE955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chilometro`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C;  </w:t>
      </w:r>
    </w:p>
    <w:p w14:paraId="10F62F0F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F78095F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PROCEDURE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scan_numero;  </w:t>
      </w:r>
    </w:p>
    <w:p w14:paraId="4B0C60D2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34EB33ED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scan_</w:t>
      </w: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curr_strada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(50))  </w:t>
      </w:r>
    </w:p>
    <w:p w14:paraId="3E33EA8F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8BA3328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finished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integer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0;  </w:t>
      </w:r>
    </w:p>
    <w:p w14:paraId="4A49831C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137B380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curr_num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varchar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50);  </w:t>
      </w:r>
    </w:p>
    <w:p w14:paraId="50EDDF4F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09CC12D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CURSOR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8ABBABC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Numero`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F277A8A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`chilometro`;  </w:t>
      </w:r>
    </w:p>
    <w:p w14:paraId="0894DB79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1B4748B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DECLARE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CONTINUE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HANDLER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FOUND  </w:t>
      </w:r>
    </w:p>
    <w:p w14:paraId="12E7CC32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finished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1;  </w:t>
      </w:r>
    </w:p>
    <w:p w14:paraId="61914984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DBE455E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OPEN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2777D6A8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: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LOOP  </w:t>
      </w:r>
    </w:p>
    <w:p w14:paraId="3B72A4A7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FETCH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scan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INTO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`curr_num`;  </w:t>
      </w:r>
    </w:p>
    <w:p w14:paraId="3823684B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IF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finished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1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164E5FB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LEAVE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56D794C4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27730117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1FD99B0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CALL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aggiorna_tempi_</w:t>
      </w: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medi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curr_strada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`, 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curr_num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`);  </w:t>
      </w:r>
    </w:p>
    <w:p w14:paraId="78FDAF9A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LOOP;  </w:t>
      </w:r>
    </w:p>
    <w:p w14:paraId="3746AFC4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CLOSE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2DD1D6AF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6625C14D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1759CFC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8144C9C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DROP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PROCEDURE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EXISTS scan_strada;  </w:t>
      </w:r>
    </w:p>
    <w:p w14:paraId="2DCBC714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7DA10BE6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scan_</w:t>
      </w: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strada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26527B41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54F3A77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finished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integer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0;  </w:t>
      </w:r>
    </w:p>
    <w:p w14:paraId="0B82B682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0A05372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curr_strada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</w:t>
      </w:r>
      <w:proofErr w:type="spellStart"/>
      <w:proofErr w:type="gramStart"/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varchar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50);  </w:t>
      </w:r>
    </w:p>
    <w:p w14:paraId="11AE1B6D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F5EE45C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CURSOR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66B8D5D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IDSTrada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771B10DC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`chilometro`;  </w:t>
      </w:r>
    </w:p>
    <w:p w14:paraId="6462AD39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89C53BA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DECLARE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CONTINUE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HANDLER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FOUND  </w:t>
      </w:r>
    </w:p>
    <w:p w14:paraId="6044CF40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finished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1;  </w:t>
      </w:r>
    </w:p>
    <w:p w14:paraId="4ACFAB6F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BF08B5B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OPEN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61EE737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: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LOOP  </w:t>
      </w:r>
    </w:p>
    <w:p w14:paraId="1A991BEC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FETCH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scan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INTO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`curr_strada`;  </w:t>
      </w:r>
    </w:p>
    <w:p w14:paraId="7ED0F8C8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IF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finished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1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THEN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1E51EDF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LEAVE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3DDE218F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0DBA4EE8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F71D999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CALL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scan_numero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curr_strada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`);  </w:t>
      </w:r>
    </w:p>
    <w:p w14:paraId="0DB588B8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LOOP;  </w:t>
      </w:r>
    </w:p>
    <w:p w14:paraId="084AAEEC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CLOSE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3425506D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168B4463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7CB34D2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9B65898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DROP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 EXISTS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aggiorna_tempi_medi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371A63E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6A038F5C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PROCEDURE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aggiorna_tempi_</w:t>
      </w: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medi(</w:t>
      </w:r>
      <w:proofErr w:type="gramEnd"/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`IDSTrada`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char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(50),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`Numero`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(11))  </w:t>
      </w:r>
    </w:p>
    <w:p w14:paraId="259F998F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6D2D451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DiffTempi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13, 2);  </w:t>
      </w:r>
    </w:p>
    <w:p w14:paraId="112831AC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DiffSpazio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float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13, 2);  </w:t>
      </w:r>
    </w:p>
    <w:p w14:paraId="4E064BE8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TempoMedioSecondi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11);  </w:t>
      </w:r>
    </w:p>
    <w:p w14:paraId="629AD480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14:paraId="68D72ECE" w14:textId="0A54F447" w:rsidR="00BE3E8E" w:rsidRPr="00BE3E8E" w:rsidRDefault="00BE3E8E" w:rsidP="5901D98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SET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DiffTempi = (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SELECT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proofErr w:type="gramStart"/>
      <w:r w:rsidRPr="00BE3E8E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  <w:lang w:val="en-US" w:eastAsia="it-IT"/>
        </w:rPr>
        <w:t>AVG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time_to_sec(timediff(P2.`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Timestamp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`, P1.`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Timestamp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`)))  </w:t>
      </w:r>
    </w:p>
    <w:p w14:paraId="222B7BCA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`posizione` P1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INNER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JOIN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`posizione` P2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P</w:t>
      </w: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1.`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CodiceTragitto` = P2.`CodiceTragitto`  </w:t>
      </w:r>
    </w:p>
    <w:p w14:paraId="7938BDE2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WHERE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P</w:t>
      </w: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1.`</w:t>
      </w:r>
      <w:proofErr w:type="gramEnd"/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Timestamp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`&lt; P2.`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Timestamp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`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AND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BE3E8E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  <w:lang w:val="en-US" w:eastAsia="it-IT"/>
        </w:rPr>
        <w:t>current_timestamp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&lt; DATE_ADD(P1.`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Timestamp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`, INTERVAL 1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HOUR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AND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10D98E93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            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</w:t>
      </w: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2.`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Numero` = P1.`Numero` + 1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</w:t>
      </w:r>
    </w:p>
    <w:p w14:paraId="053F6078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P</w:t>
      </w: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1.`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IDPosizione`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  </w:t>
      </w:r>
    </w:p>
    <w:p w14:paraId="6B647E82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`IDPosizione`  </w:t>
      </w:r>
    </w:p>
    <w:p w14:paraId="095633CC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`relativa` R  </w:t>
      </w:r>
    </w:p>
    <w:p w14:paraId="4B0DC23F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R.`IDSTrada` = `IDSTrada`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9E1BA02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    R.`Numero` = `Numero`  </w:t>
      </w:r>
    </w:p>
    <w:p w14:paraId="13A9D7BD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)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5C62E8C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P</w:t>
      </w: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2.`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IDPosizione`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  </w:t>
      </w:r>
    </w:p>
    <w:p w14:paraId="4EF4963D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`IDPosizione`  </w:t>
      </w:r>
    </w:p>
    <w:p w14:paraId="183472DC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`relativa` R  </w:t>
      </w:r>
    </w:p>
    <w:p w14:paraId="2F272D73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R.`IDSTrada` = `IDSTrada`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D077237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    R.`Numero` = `Numero`  </w:t>
      </w:r>
    </w:p>
    <w:p w14:paraId="71B56EDC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)  </w:t>
      </w:r>
    </w:p>
    <w:p w14:paraId="586AE7AE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);  </w:t>
      </w:r>
    </w:p>
    <w:p w14:paraId="1846DE7F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</w:t>
      </w:r>
    </w:p>
    <w:p w14:paraId="71D27145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DiffSpazio = (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E3E8E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  <w:lang w:eastAsia="it-IT"/>
        </w:rPr>
        <w:t>AVG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(ACOS(SIN(P</w:t>
      </w: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1.`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Latitudine`*PI()/180)*SIN(P2.`Latitudine`*PI()/180) + COS(P1.`Latitudine`*PI()/180)*COS(P2.`Latitudine`*PI()/180)*COS(P2.`Longitudine`*PI()/180-P1.`Longitudine`*PI()/180))*6371)  </w:t>
      </w:r>
    </w:p>
    <w:p w14:paraId="31505AAE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`posizione` P1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INNER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JOIN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`posizione` P2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P</w:t>
      </w: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1.`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CodiceTragitto` = P2.`CodiceTragitto`  </w:t>
      </w:r>
    </w:p>
    <w:p w14:paraId="72B38D5D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WHERE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P</w:t>
      </w: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1.`</w:t>
      </w:r>
      <w:proofErr w:type="gramEnd"/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Timestamp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`&lt; P2.`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Timestamp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`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AND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BE3E8E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  <w:lang w:val="en-US" w:eastAsia="it-IT"/>
        </w:rPr>
        <w:t>current_timestamp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&lt; DATE_ADD(P1.`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Timestamp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`, INTERVAL 1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HOUR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AND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6D4325EA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            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</w:t>
      </w: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2.`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Numero` = P1.`Numero` + 1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4126909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P</w:t>
      </w: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1.`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IDPosizione`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  </w:t>
      </w:r>
    </w:p>
    <w:p w14:paraId="11544ED2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`IDPosizione`  </w:t>
      </w:r>
    </w:p>
    <w:p w14:paraId="6A608BE1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`relativa` R  </w:t>
      </w:r>
    </w:p>
    <w:p w14:paraId="14E31C6B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R.`IDSTrada` = `IDSTrada`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7C5FB00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    R.`Numero` = `Numero`  </w:t>
      </w:r>
    </w:p>
    <w:p w14:paraId="313B2FCE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)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6A5AE87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P</w:t>
      </w: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2.`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IDPosizione`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IN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  </w:t>
      </w:r>
    </w:p>
    <w:p w14:paraId="5D254FD3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`IDPosizione`  </w:t>
      </w:r>
    </w:p>
    <w:p w14:paraId="7B74493C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`relativa` R  </w:t>
      </w:r>
    </w:p>
    <w:p w14:paraId="372A7F1B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R.`IDSTrada` = `IDSTrada`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45AEF78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    R.`Numero` = `Numero`  </w:t>
      </w:r>
    </w:p>
    <w:p w14:paraId="5FA1C56E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    )  </w:t>
      </w:r>
    </w:p>
    <w:p w14:paraId="5C1FEA18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);  </w:t>
      </w:r>
    </w:p>
    <w:p w14:paraId="4F649274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</w:t>
      </w:r>
    </w:p>
    <w:p w14:paraId="60535005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TempoMedioSecondi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1/(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DiffSpazio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/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DiffTempi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7731AE86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IF TempoMedioSecondi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IS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THEN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48013B4C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chilometro`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  </w:t>
      </w:r>
    </w:p>
    <w:p w14:paraId="724CACBF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C.`TempoMedio` = sec_to_</w:t>
      </w: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time(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TempoMedioSecondi)  </w:t>
      </w:r>
    </w:p>
    <w:p w14:paraId="028C08F0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C.`IDStrada` = `IDSTrada` </w:t>
      </w:r>
      <w:r w:rsidRPr="00BE3E8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C.`Numero` = `Numero`;  </w:t>
      </w:r>
    </w:p>
    <w:p w14:paraId="513F81E1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0C667268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</w:t>
      </w:r>
    </w:p>
    <w:p w14:paraId="513FA5D8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11CA33CD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531FB45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9813798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</w:t>
      </w:r>
    </w:p>
    <w:p w14:paraId="2D3E9E88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DROP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EVENT IF EXISTS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aggiorna_tempi_medi_percorrenza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565498DA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0678CE0C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3855695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EVENT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aggiorna_tempi_medi_percorrenza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D578320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SCHEDULE EVERY 1 </w:t>
      </w: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HOUR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14E12CD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DO  </w:t>
      </w:r>
    </w:p>
    <w:p w14:paraId="5B343ACE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DC0E63F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CALL </w:t>
      </w:r>
      <w:proofErr w:type="spell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scan_</w:t>
      </w: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strada</w:t>
      </w:r>
      <w:proofErr w:type="spell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6C4DF0ED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05209FA0" w14:textId="77777777" w:rsidR="00BE3E8E" w:rsidRPr="00BE3E8E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F98636A" w14:textId="5EDC7596" w:rsidR="00BE3E8E" w:rsidRPr="004B715F" w:rsidRDefault="00BE3E8E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BE3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A97DCAD" w14:textId="77777777" w:rsidR="004B715F" w:rsidRPr="00BE3E8E" w:rsidRDefault="004B715F" w:rsidP="00BE3E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</w:p>
    <w:p w14:paraId="43371306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DROP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TRIGGER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 EXISTS `</w:t>
      </w:r>
      <w:proofErr w:type="spellStart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aggiornamento_tempi_medi</w:t>
      </w:r>
      <w:proofErr w:type="spellEnd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`;  </w:t>
      </w:r>
    </w:p>
    <w:p w14:paraId="32E1AE4A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$$  </w:t>
      </w:r>
    </w:p>
    <w:p w14:paraId="16E80FF2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CREATE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TRIGGER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aggiornamento_tempi_medi</w:t>
      </w:r>
      <w:proofErr w:type="spellEnd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5FB88031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AFTER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UPDATE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ON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`chilometro` 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EACH ROW  </w:t>
      </w:r>
    </w:p>
    <w:p w14:paraId="441ACA5E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BEGIN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2D24792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DECLARE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`TMR` 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time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68109A8E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`TMR` = (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SELECT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TempoMedioRegolare</w:t>
      </w:r>
      <w:proofErr w:type="spellEnd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600636B7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FROM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MV_Viabilita</w:t>
      </w:r>
      <w:proofErr w:type="spellEnd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696DF15B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gramEnd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Numero` = `Numero` </w:t>
      </w:r>
      <w:r w:rsidRPr="004B715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NEW.`IDStrada` = `IDStrada`  </w:t>
      </w:r>
    </w:p>
    <w:p w14:paraId="39D118F5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);  </w:t>
      </w:r>
    </w:p>
    <w:p w14:paraId="25B7543C" w14:textId="6DE50F4C" w:rsidR="004B715F" w:rsidRPr="002C60F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2C60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IF (</w:t>
      </w:r>
      <w:r w:rsidR="002C60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time_to_</w:t>
      </w:r>
      <w:proofErr w:type="gramStart"/>
      <w:r w:rsidR="002C60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sec(</w:t>
      </w:r>
      <w:proofErr w:type="gramEnd"/>
      <w:r w:rsidRPr="002C60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NEW.`TempoMedio`</w:t>
      </w:r>
      <w:r w:rsidR="002C60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</w:t>
      </w:r>
      <w:r w:rsidRPr="002C60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&gt; 2*</w:t>
      </w:r>
      <w:r w:rsidR="002503A8" w:rsidRPr="002C60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time_to_sec(</w:t>
      </w:r>
      <w:r w:rsidRPr="002C60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`TMR`</w:t>
      </w:r>
      <w:r w:rsidR="002503A8" w:rsidRPr="002C60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</w:t>
      </w:r>
      <w:r w:rsidRPr="002C60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</w:t>
      </w:r>
      <w:r w:rsidRPr="002C60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THEN</w:t>
      </w:r>
      <w:r w:rsidRPr="002C60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527447D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C60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MV_Viabilita</w:t>
      </w:r>
      <w:proofErr w:type="spellEnd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4E7B15D9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Viabilita`</w:t>
      </w:r>
      <w:proofErr w:type="spellEnd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4B71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'compromessa'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30206A3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gramEnd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Numero` = `Numero` </w:t>
      </w:r>
      <w:r w:rsidRPr="004B715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NEW.`IDStrada` = `IDStrada`;  </w:t>
      </w:r>
    </w:p>
    <w:p w14:paraId="5FC58F21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910BEC1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UPDATE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MV_Viabilita</w:t>
      </w:r>
      <w:proofErr w:type="spellEnd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`  </w:t>
      </w:r>
    </w:p>
    <w:p w14:paraId="5272BCD1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SET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`</w:t>
      </w:r>
      <w:proofErr w:type="spellStart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Viabilita`</w:t>
      </w:r>
      <w:proofErr w:type="spellEnd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4B71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'regolare'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6C27B70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WHERE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NEW.`</w:t>
      </w:r>
      <w:proofErr w:type="gramEnd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Numero` = `Numero` </w:t>
      </w:r>
      <w:r w:rsidRPr="004B715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it-IT"/>
        </w:rPr>
        <w:t>AND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NEW.`IDStrada` = `IDStrada`;  </w:t>
      </w:r>
    </w:p>
    <w:p w14:paraId="3E06458A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IF;  </w:t>
      </w:r>
    </w:p>
    <w:p w14:paraId="11A68E69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B71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END</w:t>
      </w: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$$  </w:t>
      </w:r>
    </w:p>
    <w:p w14:paraId="3DB20C5D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2912ACB" w14:textId="77777777" w:rsidR="004B715F" w:rsidRPr="004B715F" w:rsidRDefault="004B715F" w:rsidP="004B71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gramStart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DELIMITER ;</w:t>
      </w:r>
      <w:proofErr w:type="gramEnd"/>
      <w:r w:rsidRPr="004B71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E8CDC6E" w14:textId="77777777" w:rsidR="00A3577B" w:rsidRPr="00A3577B" w:rsidRDefault="00A3577B" w:rsidP="00A3577B"/>
    <w:sectPr w:rsidR="00A3577B" w:rsidRPr="00A3577B" w:rsidSect="001A682D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 w:code="9"/>
      <w:pgMar w:top="1417" w:right="1134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52CDA" w14:textId="77777777" w:rsidR="00CB095C" w:rsidRDefault="00CB095C">
      <w:pPr>
        <w:spacing w:before="0" w:after="0" w:line="240" w:lineRule="auto"/>
      </w:pPr>
      <w:r>
        <w:separator/>
      </w:r>
    </w:p>
  </w:endnote>
  <w:endnote w:type="continuationSeparator" w:id="0">
    <w:p w14:paraId="631E2C52" w14:textId="77777777" w:rsidR="00CB095C" w:rsidRDefault="00CB095C">
      <w:pPr>
        <w:spacing w:before="0" w:after="0" w:line="240" w:lineRule="auto"/>
      </w:pPr>
      <w:r>
        <w:continuationSeparator/>
      </w:r>
    </w:p>
  </w:endnote>
  <w:endnote w:type="continuationNotice" w:id="1">
    <w:p w14:paraId="1E543641" w14:textId="77777777" w:rsidR="00CB095C" w:rsidRDefault="00CB095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27697" w14:textId="77777777" w:rsidR="00777E76" w:rsidRDefault="00777E7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164213"/>
      <w:docPartObj>
        <w:docPartGallery w:val="Page Numbers (Bottom of Page)"/>
        <w:docPartUnique/>
      </w:docPartObj>
    </w:sdtPr>
    <w:sdtEndPr/>
    <w:sdtContent>
      <w:p w14:paraId="65FDBB9D" w14:textId="06F0038A" w:rsidR="00A97B4C" w:rsidRDefault="00A97B4C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AB8DA" w14:textId="49629512" w:rsidR="001638F6" w:rsidRDefault="001638F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F1326" w14:textId="77777777" w:rsidR="00777E76" w:rsidRDefault="00777E7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71A76" w14:textId="77777777" w:rsidR="00CB095C" w:rsidRDefault="00CB095C">
      <w:pPr>
        <w:spacing w:before="0" w:after="0" w:line="240" w:lineRule="auto"/>
      </w:pPr>
      <w:r>
        <w:separator/>
      </w:r>
    </w:p>
  </w:footnote>
  <w:footnote w:type="continuationSeparator" w:id="0">
    <w:p w14:paraId="4F710BE7" w14:textId="77777777" w:rsidR="00CB095C" w:rsidRDefault="00CB095C">
      <w:pPr>
        <w:spacing w:before="0" w:after="0" w:line="240" w:lineRule="auto"/>
      </w:pPr>
      <w:r>
        <w:continuationSeparator/>
      </w:r>
    </w:p>
  </w:footnote>
  <w:footnote w:type="continuationNotice" w:id="1">
    <w:p w14:paraId="147679AC" w14:textId="77777777" w:rsidR="00CB095C" w:rsidRDefault="00CB095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4CDDB" w14:textId="77777777" w:rsidR="00777E76" w:rsidRDefault="00777E7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EB45D" w14:textId="77777777" w:rsidR="00777E76" w:rsidRDefault="00777E7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081AA" w14:textId="77777777" w:rsidR="00777E76" w:rsidRDefault="00777E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5781F0C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1C6BC6"/>
    <w:multiLevelType w:val="hybridMultilevel"/>
    <w:tmpl w:val="D470732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206BFF"/>
    <w:multiLevelType w:val="hybridMultilevel"/>
    <w:tmpl w:val="507AB560"/>
    <w:lvl w:ilvl="0" w:tplc="84AAEEA2">
      <w:start w:val="3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D86A50"/>
    <w:multiLevelType w:val="hybridMultilevel"/>
    <w:tmpl w:val="201A0CC2"/>
    <w:lvl w:ilvl="0" w:tplc="7544382A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E94"/>
    <w:multiLevelType w:val="hybridMultilevel"/>
    <w:tmpl w:val="5B6819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9770B"/>
    <w:multiLevelType w:val="multilevel"/>
    <w:tmpl w:val="6778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85C83"/>
    <w:multiLevelType w:val="hybridMultilevel"/>
    <w:tmpl w:val="9F8EBB4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982F03"/>
    <w:multiLevelType w:val="multilevel"/>
    <w:tmpl w:val="94C6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970A24"/>
    <w:multiLevelType w:val="hybridMultilevel"/>
    <w:tmpl w:val="59326C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010FD5"/>
    <w:multiLevelType w:val="hybridMultilevel"/>
    <w:tmpl w:val="8EB424F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A564FA"/>
    <w:multiLevelType w:val="hybridMultilevel"/>
    <w:tmpl w:val="5032135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65614"/>
    <w:multiLevelType w:val="hybridMultilevel"/>
    <w:tmpl w:val="BB6E104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89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25BE2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56821364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6190613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6F2C6E7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B9C41544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3" w15:restartNumberingAfterBreak="0">
    <w:nsid w:val="3739457F"/>
    <w:multiLevelType w:val="hybridMultilevel"/>
    <w:tmpl w:val="9C12F1C4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F5734DF"/>
    <w:multiLevelType w:val="multilevel"/>
    <w:tmpl w:val="27D0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9E48A7"/>
    <w:multiLevelType w:val="hybridMultilevel"/>
    <w:tmpl w:val="E2E2A3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62862"/>
    <w:multiLevelType w:val="multilevel"/>
    <w:tmpl w:val="D2C2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C17D8B"/>
    <w:multiLevelType w:val="hybridMultilevel"/>
    <w:tmpl w:val="1B40CC54"/>
    <w:lvl w:ilvl="0" w:tplc="381CE5A8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947C2"/>
    <w:multiLevelType w:val="hybridMultilevel"/>
    <w:tmpl w:val="50461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B7CBE"/>
    <w:multiLevelType w:val="hybridMultilevel"/>
    <w:tmpl w:val="C10A0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668FF"/>
    <w:multiLevelType w:val="hybridMultilevel"/>
    <w:tmpl w:val="5B6819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D4389"/>
    <w:multiLevelType w:val="hybridMultilevel"/>
    <w:tmpl w:val="57EC5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151B9"/>
    <w:multiLevelType w:val="multilevel"/>
    <w:tmpl w:val="BDCA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0D5649"/>
    <w:multiLevelType w:val="multilevel"/>
    <w:tmpl w:val="D818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BE1266"/>
    <w:multiLevelType w:val="hybridMultilevel"/>
    <w:tmpl w:val="19089E7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A7CAF"/>
    <w:multiLevelType w:val="multilevel"/>
    <w:tmpl w:val="5848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3429EB"/>
    <w:multiLevelType w:val="multilevel"/>
    <w:tmpl w:val="B70E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9710FF"/>
    <w:multiLevelType w:val="hybridMultilevel"/>
    <w:tmpl w:val="5B6819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46FEA"/>
    <w:multiLevelType w:val="hybridMultilevel"/>
    <w:tmpl w:val="60283E98"/>
    <w:lvl w:ilvl="0" w:tplc="23025BE2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9C0F08"/>
    <w:multiLevelType w:val="hybridMultilevel"/>
    <w:tmpl w:val="9DD445B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8F6FC1"/>
    <w:multiLevelType w:val="multilevel"/>
    <w:tmpl w:val="0BC4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20"/>
  </w:num>
  <w:num w:numId="5">
    <w:abstractNumId w:val="19"/>
  </w:num>
  <w:num w:numId="6">
    <w:abstractNumId w:val="21"/>
  </w:num>
  <w:num w:numId="7">
    <w:abstractNumId w:val="28"/>
  </w:num>
  <w:num w:numId="8">
    <w:abstractNumId w:val="24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5"/>
  </w:num>
  <w:num w:numId="14">
    <w:abstractNumId w:val="4"/>
  </w:num>
  <w:num w:numId="15">
    <w:abstractNumId w:val="3"/>
  </w:num>
  <w:num w:numId="16">
    <w:abstractNumId w:val="17"/>
  </w:num>
  <w:num w:numId="17">
    <w:abstractNumId w:val="27"/>
  </w:num>
  <w:num w:numId="18">
    <w:abstractNumId w:val="18"/>
  </w:num>
  <w:num w:numId="19">
    <w:abstractNumId w:val="26"/>
  </w:num>
  <w:num w:numId="20">
    <w:abstractNumId w:val="23"/>
  </w:num>
  <w:num w:numId="21">
    <w:abstractNumId w:val="30"/>
  </w:num>
  <w:num w:numId="22">
    <w:abstractNumId w:val="14"/>
  </w:num>
  <w:num w:numId="23">
    <w:abstractNumId w:val="8"/>
  </w:num>
  <w:num w:numId="24">
    <w:abstractNumId w:val="22"/>
  </w:num>
  <w:num w:numId="25">
    <w:abstractNumId w:val="16"/>
  </w:num>
  <w:num w:numId="26">
    <w:abstractNumId w:val="25"/>
  </w:num>
  <w:num w:numId="27">
    <w:abstractNumId w:val="6"/>
  </w:num>
  <w:num w:numId="28">
    <w:abstractNumId w:val="29"/>
  </w:num>
  <w:num w:numId="29">
    <w:abstractNumId w:val="13"/>
  </w:num>
  <w:num w:numId="30">
    <w:abstractNumId w:val="15"/>
  </w:num>
  <w:num w:numId="31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1F"/>
    <w:rsid w:val="00000083"/>
    <w:rsid w:val="000009C9"/>
    <w:rsid w:val="00000A91"/>
    <w:rsid w:val="00000F31"/>
    <w:rsid w:val="0000114B"/>
    <w:rsid w:val="000013A7"/>
    <w:rsid w:val="00001AD9"/>
    <w:rsid w:val="00001D6A"/>
    <w:rsid w:val="00001ED1"/>
    <w:rsid w:val="000023B2"/>
    <w:rsid w:val="000025B5"/>
    <w:rsid w:val="00002A11"/>
    <w:rsid w:val="00002F3E"/>
    <w:rsid w:val="0000346B"/>
    <w:rsid w:val="00003727"/>
    <w:rsid w:val="000054AD"/>
    <w:rsid w:val="000058A7"/>
    <w:rsid w:val="00005B3F"/>
    <w:rsid w:val="00005FAB"/>
    <w:rsid w:val="00006067"/>
    <w:rsid w:val="000060F1"/>
    <w:rsid w:val="000068F1"/>
    <w:rsid w:val="000073AE"/>
    <w:rsid w:val="0001077B"/>
    <w:rsid w:val="00011616"/>
    <w:rsid w:val="00011C0B"/>
    <w:rsid w:val="000120E0"/>
    <w:rsid w:val="0001277A"/>
    <w:rsid w:val="0001331D"/>
    <w:rsid w:val="00013765"/>
    <w:rsid w:val="00013814"/>
    <w:rsid w:val="000138AB"/>
    <w:rsid w:val="00013AF3"/>
    <w:rsid w:val="00014924"/>
    <w:rsid w:val="00014ED9"/>
    <w:rsid w:val="00016820"/>
    <w:rsid w:val="000172AC"/>
    <w:rsid w:val="0001733A"/>
    <w:rsid w:val="00020F02"/>
    <w:rsid w:val="00021361"/>
    <w:rsid w:val="00022187"/>
    <w:rsid w:val="0002493A"/>
    <w:rsid w:val="000256A4"/>
    <w:rsid w:val="0002697F"/>
    <w:rsid w:val="0002793E"/>
    <w:rsid w:val="00027D76"/>
    <w:rsid w:val="00027FC8"/>
    <w:rsid w:val="00030845"/>
    <w:rsid w:val="00031EC7"/>
    <w:rsid w:val="000322B9"/>
    <w:rsid w:val="00033CC0"/>
    <w:rsid w:val="000343ED"/>
    <w:rsid w:val="000344F0"/>
    <w:rsid w:val="00034B99"/>
    <w:rsid w:val="00034C38"/>
    <w:rsid w:val="00034CAE"/>
    <w:rsid w:val="000350A5"/>
    <w:rsid w:val="0003534D"/>
    <w:rsid w:val="000357C5"/>
    <w:rsid w:val="0003636B"/>
    <w:rsid w:val="00036512"/>
    <w:rsid w:val="00036DF6"/>
    <w:rsid w:val="00037104"/>
    <w:rsid w:val="000375D6"/>
    <w:rsid w:val="00040049"/>
    <w:rsid w:val="00040419"/>
    <w:rsid w:val="000409F0"/>
    <w:rsid w:val="00040F7D"/>
    <w:rsid w:val="00041F7E"/>
    <w:rsid w:val="000422CE"/>
    <w:rsid w:val="00042C67"/>
    <w:rsid w:val="0004309D"/>
    <w:rsid w:val="00043816"/>
    <w:rsid w:val="000439D1"/>
    <w:rsid w:val="00043D5F"/>
    <w:rsid w:val="000444CB"/>
    <w:rsid w:val="00044B4E"/>
    <w:rsid w:val="0004532C"/>
    <w:rsid w:val="0004570F"/>
    <w:rsid w:val="0004774F"/>
    <w:rsid w:val="00047B0C"/>
    <w:rsid w:val="00047DC0"/>
    <w:rsid w:val="000519C1"/>
    <w:rsid w:val="00051D48"/>
    <w:rsid w:val="00052D11"/>
    <w:rsid w:val="0005367C"/>
    <w:rsid w:val="00054778"/>
    <w:rsid w:val="00054A18"/>
    <w:rsid w:val="0005547E"/>
    <w:rsid w:val="00055EEE"/>
    <w:rsid w:val="00055FCE"/>
    <w:rsid w:val="00057E13"/>
    <w:rsid w:val="0006055F"/>
    <w:rsid w:val="00060652"/>
    <w:rsid w:val="000606AF"/>
    <w:rsid w:val="00060A5A"/>
    <w:rsid w:val="00060CF0"/>
    <w:rsid w:val="0006106F"/>
    <w:rsid w:val="00061754"/>
    <w:rsid w:val="00061D7F"/>
    <w:rsid w:val="000624E2"/>
    <w:rsid w:val="00063066"/>
    <w:rsid w:val="00063391"/>
    <w:rsid w:val="0006374D"/>
    <w:rsid w:val="000638DB"/>
    <w:rsid w:val="00063CAA"/>
    <w:rsid w:val="00063F5D"/>
    <w:rsid w:val="00064F80"/>
    <w:rsid w:val="0006554A"/>
    <w:rsid w:val="00065F13"/>
    <w:rsid w:val="00066B8F"/>
    <w:rsid w:val="00066EA3"/>
    <w:rsid w:val="0006770F"/>
    <w:rsid w:val="000678B7"/>
    <w:rsid w:val="00067C34"/>
    <w:rsid w:val="00070F97"/>
    <w:rsid w:val="0007204E"/>
    <w:rsid w:val="00072212"/>
    <w:rsid w:val="00072657"/>
    <w:rsid w:val="00072E41"/>
    <w:rsid w:val="00072F4A"/>
    <w:rsid w:val="000730FE"/>
    <w:rsid w:val="0007321C"/>
    <w:rsid w:val="000748AA"/>
    <w:rsid w:val="000748BF"/>
    <w:rsid w:val="000749FC"/>
    <w:rsid w:val="0007509E"/>
    <w:rsid w:val="00077E90"/>
    <w:rsid w:val="00077F46"/>
    <w:rsid w:val="000804AA"/>
    <w:rsid w:val="00080740"/>
    <w:rsid w:val="00081180"/>
    <w:rsid w:val="00081794"/>
    <w:rsid w:val="000821D7"/>
    <w:rsid w:val="00082803"/>
    <w:rsid w:val="00082840"/>
    <w:rsid w:val="00082C60"/>
    <w:rsid w:val="00082D41"/>
    <w:rsid w:val="0008383B"/>
    <w:rsid w:val="000842B7"/>
    <w:rsid w:val="00084DC4"/>
    <w:rsid w:val="000853D1"/>
    <w:rsid w:val="000856EC"/>
    <w:rsid w:val="00085E61"/>
    <w:rsid w:val="00086954"/>
    <w:rsid w:val="00086F77"/>
    <w:rsid w:val="00090623"/>
    <w:rsid w:val="00090E47"/>
    <w:rsid w:val="00091244"/>
    <w:rsid w:val="00091405"/>
    <w:rsid w:val="000917F6"/>
    <w:rsid w:val="00091A5F"/>
    <w:rsid w:val="00091A77"/>
    <w:rsid w:val="00093427"/>
    <w:rsid w:val="00093EEC"/>
    <w:rsid w:val="0009474C"/>
    <w:rsid w:val="0009498A"/>
    <w:rsid w:val="000954BB"/>
    <w:rsid w:val="00095647"/>
    <w:rsid w:val="0009566E"/>
    <w:rsid w:val="00095958"/>
    <w:rsid w:val="000959D7"/>
    <w:rsid w:val="00095A2C"/>
    <w:rsid w:val="0009658F"/>
    <w:rsid w:val="00096ADC"/>
    <w:rsid w:val="00097C0C"/>
    <w:rsid w:val="00097DAE"/>
    <w:rsid w:val="000A080C"/>
    <w:rsid w:val="000A090E"/>
    <w:rsid w:val="000A1BAE"/>
    <w:rsid w:val="000A32C7"/>
    <w:rsid w:val="000A366C"/>
    <w:rsid w:val="000A36E6"/>
    <w:rsid w:val="000A49CD"/>
    <w:rsid w:val="000A4C60"/>
    <w:rsid w:val="000A54DA"/>
    <w:rsid w:val="000A55D1"/>
    <w:rsid w:val="000A617B"/>
    <w:rsid w:val="000A722C"/>
    <w:rsid w:val="000A73DF"/>
    <w:rsid w:val="000A7C35"/>
    <w:rsid w:val="000A7E0D"/>
    <w:rsid w:val="000B054D"/>
    <w:rsid w:val="000B05DD"/>
    <w:rsid w:val="000B0C09"/>
    <w:rsid w:val="000B1799"/>
    <w:rsid w:val="000B29C6"/>
    <w:rsid w:val="000B2D7F"/>
    <w:rsid w:val="000B2DCB"/>
    <w:rsid w:val="000B3320"/>
    <w:rsid w:val="000B46D8"/>
    <w:rsid w:val="000B500B"/>
    <w:rsid w:val="000B5023"/>
    <w:rsid w:val="000B5424"/>
    <w:rsid w:val="000B6192"/>
    <w:rsid w:val="000B6C46"/>
    <w:rsid w:val="000B6D9F"/>
    <w:rsid w:val="000B78A7"/>
    <w:rsid w:val="000B7E45"/>
    <w:rsid w:val="000B7EDC"/>
    <w:rsid w:val="000C1F82"/>
    <w:rsid w:val="000C2018"/>
    <w:rsid w:val="000C295A"/>
    <w:rsid w:val="000C2B4C"/>
    <w:rsid w:val="000C3516"/>
    <w:rsid w:val="000C3BF5"/>
    <w:rsid w:val="000C44B3"/>
    <w:rsid w:val="000C51FB"/>
    <w:rsid w:val="000C6D6C"/>
    <w:rsid w:val="000C731E"/>
    <w:rsid w:val="000D02C4"/>
    <w:rsid w:val="000D09D2"/>
    <w:rsid w:val="000D1429"/>
    <w:rsid w:val="000D1493"/>
    <w:rsid w:val="000D17C3"/>
    <w:rsid w:val="000D19B5"/>
    <w:rsid w:val="000D2290"/>
    <w:rsid w:val="000D2541"/>
    <w:rsid w:val="000D323E"/>
    <w:rsid w:val="000D357B"/>
    <w:rsid w:val="000D43C8"/>
    <w:rsid w:val="000D45D3"/>
    <w:rsid w:val="000D4B68"/>
    <w:rsid w:val="000D4D17"/>
    <w:rsid w:val="000D500D"/>
    <w:rsid w:val="000D54DA"/>
    <w:rsid w:val="000D5571"/>
    <w:rsid w:val="000D558D"/>
    <w:rsid w:val="000D60B4"/>
    <w:rsid w:val="000D641E"/>
    <w:rsid w:val="000D6D28"/>
    <w:rsid w:val="000D6DC5"/>
    <w:rsid w:val="000D70BE"/>
    <w:rsid w:val="000D70F7"/>
    <w:rsid w:val="000D7148"/>
    <w:rsid w:val="000D77F3"/>
    <w:rsid w:val="000E1C5F"/>
    <w:rsid w:val="000E1F2F"/>
    <w:rsid w:val="000E242E"/>
    <w:rsid w:val="000E255B"/>
    <w:rsid w:val="000E3AC2"/>
    <w:rsid w:val="000E3D0D"/>
    <w:rsid w:val="000E420D"/>
    <w:rsid w:val="000E447D"/>
    <w:rsid w:val="000E44D2"/>
    <w:rsid w:val="000E453B"/>
    <w:rsid w:val="000E46CB"/>
    <w:rsid w:val="000E479B"/>
    <w:rsid w:val="000E51B4"/>
    <w:rsid w:val="000E5D68"/>
    <w:rsid w:val="000E646F"/>
    <w:rsid w:val="000E6B30"/>
    <w:rsid w:val="000E6E58"/>
    <w:rsid w:val="000E7262"/>
    <w:rsid w:val="000F2FAC"/>
    <w:rsid w:val="000F4C58"/>
    <w:rsid w:val="000F4D8C"/>
    <w:rsid w:val="000F5712"/>
    <w:rsid w:val="000F6005"/>
    <w:rsid w:val="000F6071"/>
    <w:rsid w:val="000F7354"/>
    <w:rsid w:val="000F7B40"/>
    <w:rsid w:val="000F7CF1"/>
    <w:rsid w:val="000F7D6B"/>
    <w:rsid w:val="000F7F09"/>
    <w:rsid w:val="000F7FA7"/>
    <w:rsid w:val="0010016A"/>
    <w:rsid w:val="00100860"/>
    <w:rsid w:val="00101006"/>
    <w:rsid w:val="001015A6"/>
    <w:rsid w:val="00101BF0"/>
    <w:rsid w:val="00101D3A"/>
    <w:rsid w:val="00102F5D"/>
    <w:rsid w:val="00102FDD"/>
    <w:rsid w:val="00103322"/>
    <w:rsid w:val="0010422A"/>
    <w:rsid w:val="001049BA"/>
    <w:rsid w:val="00104F3D"/>
    <w:rsid w:val="001050EC"/>
    <w:rsid w:val="0010558F"/>
    <w:rsid w:val="00105D1C"/>
    <w:rsid w:val="001065CC"/>
    <w:rsid w:val="00106CF4"/>
    <w:rsid w:val="00107D18"/>
    <w:rsid w:val="0011025B"/>
    <w:rsid w:val="001116F2"/>
    <w:rsid w:val="001119D0"/>
    <w:rsid w:val="00112486"/>
    <w:rsid w:val="00112798"/>
    <w:rsid w:val="001127F4"/>
    <w:rsid w:val="00112966"/>
    <w:rsid w:val="00112DF9"/>
    <w:rsid w:val="00113662"/>
    <w:rsid w:val="00113766"/>
    <w:rsid w:val="00115297"/>
    <w:rsid w:val="0011554D"/>
    <w:rsid w:val="0011580F"/>
    <w:rsid w:val="00116692"/>
    <w:rsid w:val="00116C5D"/>
    <w:rsid w:val="00116CCA"/>
    <w:rsid w:val="00116F6E"/>
    <w:rsid w:val="001171B9"/>
    <w:rsid w:val="001179F9"/>
    <w:rsid w:val="001204DD"/>
    <w:rsid w:val="00120627"/>
    <w:rsid w:val="001217FC"/>
    <w:rsid w:val="001220C2"/>
    <w:rsid w:val="00122455"/>
    <w:rsid w:val="001233E8"/>
    <w:rsid w:val="001234D8"/>
    <w:rsid w:val="0012437E"/>
    <w:rsid w:val="001245DD"/>
    <w:rsid w:val="00124C7C"/>
    <w:rsid w:val="00124E93"/>
    <w:rsid w:val="00125DF3"/>
    <w:rsid w:val="001261A9"/>
    <w:rsid w:val="00127A8F"/>
    <w:rsid w:val="00127AC3"/>
    <w:rsid w:val="0013089E"/>
    <w:rsid w:val="00130E3A"/>
    <w:rsid w:val="001316CB"/>
    <w:rsid w:val="0013179C"/>
    <w:rsid w:val="0013198A"/>
    <w:rsid w:val="001321FE"/>
    <w:rsid w:val="00132967"/>
    <w:rsid w:val="00133A24"/>
    <w:rsid w:val="001340C5"/>
    <w:rsid w:val="0013430D"/>
    <w:rsid w:val="00134BEF"/>
    <w:rsid w:val="00134D76"/>
    <w:rsid w:val="001354C8"/>
    <w:rsid w:val="00135CDD"/>
    <w:rsid w:val="00135EFB"/>
    <w:rsid w:val="00136A6F"/>
    <w:rsid w:val="00136E26"/>
    <w:rsid w:val="0013767D"/>
    <w:rsid w:val="00137E23"/>
    <w:rsid w:val="001401A8"/>
    <w:rsid w:val="0014020C"/>
    <w:rsid w:val="001407BD"/>
    <w:rsid w:val="001408E8"/>
    <w:rsid w:val="00140ACC"/>
    <w:rsid w:val="00141497"/>
    <w:rsid w:val="00141784"/>
    <w:rsid w:val="00141A34"/>
    <w:rsid w:val="00142169"/>
    <w:rsid w:val="00142C42"/>
    <w:rsid w:val="00143118"/>
    <w:rsid w:val="00143802"/>
    <w:rsid w:val="00143D02"/>
    <w:rsid w:val="00143FC3"/>
    <w:rsid w:val="00144115"/>
    <w:rsid w:val="0014412E"/>
    <w:rsid w:val="00144431"/>
    <w:rsid w:val="001456A9"/>
    <w:rsid w:val="001462A8"/>
    <w:rsid w:val="00146752"/>
    <w:rsid w:val="001467B3"/>
    <w:rsid w:val="00146BD0"/>
    <w:rsid w:val="001471C4"/>
    <w:rsid w:val="00147483"/>
    <w:rsid w:val="00147AFE"/>
    <w:rsid w:val="00150616"/>
    <w:rsid w:val="00151812"/>
    <w:rsid w:val="00151837"/>
    <w:rsid w:val="00151C8D"/>
    <w:rsid w:val="00151DC0"/>
    <w:rsid w:val="00152037"/>
    <w:rsid w:val="001528A8"/>
    <w:rsid w:val="001528E8"/>
    <w:rsid w:val="00152ED9"/>
    <w:rsid w:val="00153809"/>
    <w:rsid w:val="001540D2"/>
    <w:rsid w:val="00154552"/>
    <w:rsid w:val="00154A9D"/>
    <w:rsid w:val="00155B17"/>
    <w:rsid w:val="00155FB5"/>
    <w:rsid w:val="001565D9"/>
    <w:rsid w:val="00156A4A"/>
    <w:rsid w:val="00156B7E"/>
    <w:rsid w:val="00156EBA"/>
    <w:rsid w:val="0015710D"/>
    <w:rsid w:val="00157F2B"/>
    <w:rsid w:val="00160702"/>
    <w:rsid w:val="00160929"/>
    <w:rsid w:val="00161364"/>
    <w:rsid w:val="0016192F"/>
    <w:rsid w:val="00161AD3"/>
    <w:rsid w:val="00161B76"/>
    <w:rsid w:val="00162C52"/>
    <w:rsid w:val="00163546"/>
    <w:rsid w:val="001638F6"/>
    <w:rsid w:val="00163B38"/>
    <w:rsid w:val="00163F0A"/>
    <w:rsid w:val="00164532"/>
    <w:rsid w:val="00164795"/>
    <w:rsid w:val="00164AFF"/>
    <w:rsid w:val="00164C03"/>
    <w:rsid w:val="0016547D"/>
    <w:rsid w:val="00166304"/>
    <w:rsid w:val="001664A5"/>
    <w:rsid w:val="00167402"/>
    <w:rsid w:val="00167EB7"/>
    <w:rsid w:val="0017020E"/>
    <w:rsid w:val="001716FC"/>
    <w:rsid w:val="001728AD"/>
    <w:rsid w:val="0017331E"/>
    <w:rsid w:val="00173DB7"/>
    <w:rsid w:val="00174970"/>
    <w:rsid w:val="00174FD7"/>
    <w:rsid w:val="001757E4"/>
    <w:rsid w:val="00176398"/>
    <w:rsid w:val="001767C9"/>
    <w:rsid w:val="00176B80"/>
    <w:rsid w:val="00176C93"/>
    <w:rsid w:val="00176D81"/>
    <w:rsid w:val="00176ED1"/>
    <w:rsid w:val="00177943"/>
    <w:rsid w:val="001815FB"/>
    <w:rsid w:val="0018166C"/>
    <w:rsid w:val="001818C6"/>
    <w:rsid w:val="00181BD1"/>
    <w:rsid w:val="00182324"/>
    <w:rsid w:val="001829B6"/>
    <w:rsid w:val="00183518"/>
    <w:rsid w:val="00184687"/>
    <w:rsid w:val="00184885"/>
    <w:rsid w:val="00184C47"/>
    <w:rsid w:val="00184D19"/>
    <w:rsid w:val="0018550F"/>
    <w:rsid w:val="00185EB2"/>
    <w:rsid w:val="001863E8"/>
    <w:rsid w:val="00187E36"/>
    <w:rsid w:val="00191CAA"/>
    <w:rsid w:val="00192DD3"/>
    <w:rsid w:val="00192EEF"/>
    <w:rsid w:val="001937A0"/>
    <w:rsid w:val="00193CAB"/>
    <w:rsid w:val="0019414B"/>
    <w:rsid w:val="0019467C"/>
    <w:rsid w:val="00194EA2"/>
    <w:rsid w:val="001955F8"/>
    <w:rsid w:val="0019565E"/>
    <w:rsid w:val="001958FE"/>
    <w:rsid w:val="001968B7"/>
    <w:rsid w:val="00196DD9"/>
    <w:rsid w:val="001973C7"/>
    <w:rsid w:val="00197BA8"/>
    <w:rsid w:val="00197C79"/>
    <w:rsid w:val="00197D1E"/>
    <w:rsid w:val="001A0616"/>
    <w:rsid w:val="001A11C8"/>
    <w:rsid w:val="001A1D6E"/>
    <w:rsid w:val="001A2000"/>
    <w:rsid w:val="001A26CD"/>
    <w:rsid w:val="001A2F5B"/>
    <w:rsid w:val="001A33FE"/>
    <w:rsid w:val="001A4D34"/>
    <w:rsid w:val="001A54D4"/>
    <w:rsid w:val="001A5698"/>
    <w:rsid w:val="001A5877"/>
    <w:rsid w:val="001A5BCC"/>
    <w:rsid w:val="001A682D"/>
    <w:rsid w:val="001A7E8D"/>
    <w:rsid w:val="001B2578"/>
    <w:rsid w:val="001B3E60"/>
    <w:rsid w:val="001B4CF1"/>
    <w:rsid w:val="001B500B"/>
    <w:rsid w:val="001B515B"/>
    <w:rsid w:val="001B521B"/>
    <w:rsid w:val="001B54D1"/>
    <w:rsid w:val="001B5840"/>
    <w:rsid w:val="001B7A47"/>
    <w:rsid w:val="001C0264"/>
    <w:rsid w:val="001C0652"/>
    <w:rsid w:val="001C0FC1"/>
    <w:rsid w:val="001C1166"/>
    <w:rsid w:val="001C1172"/>
    <w:rsid w:val="001C1934"/>
    <w:rsid w:val="001C2183"/>
    <w:rsid w:val="001C21D5"/>
    <w:rsid w:val="001C22E3"/>
    <w:rsid w:val="001C287E"/>
    <w:rsid w:val="001C347D"/>
    <w:rsid w:val="001C3EAF"/>
    <w:rsid w:val="001C4272"/>
    <w:rsid w:val="001C48FB"/>
    <w:rsid w:val="001C5408"/>
    <w:rsid w:val="001C5DC4"/>
    <w:rsid w:val="001C63F6"/>
    <w:rsid w:val="001C66C1"/>
    <w:rsid w:val="001D11C8"/>
    <w:rsid w:val="001D15D7"/>
    <w:rsid w:val="001D1F25"/>
    <w:rsid w:val="001D34B5"/>
    <w:rsid w:val="001D480B"/>
    <w:rsid w:val="001D5AC1"/>
    <w:rsid w:val="001D5C63"/>
    <w:rsid w:val="001D64B2"/>
    <w:rsid w:val="001D6715"/>
    <w:rsid w:val="001D6A5F"/>
    <w:rsid w:val="001E0846"/>
    <w:rsid w:val="001E0CF6"/>
    <w:rsid w:val="001E0D34"/>
    <w:rsid w:val="001E1B30"/>
    <w:rsid w:val="001E2DBE"/>
    <w:rsid w:val="001E464C"/>
    <w:rsid w:val="001E4C2D"/>
    <w:rsid w:val="001E59DD"/>
    <w:rsid w:val="001E6843"/>
    <w:rsid w:val="001E7079"/>
    <w:rsid w:val="001E71E9"/>
    <w:rsid w:val="001E7B66"/>
    <w:rsid w:val="001F0F1D"/>
    <w:rsid w:val="001F17F3"/>
    <w:rsid w:val="001F1965"/>
    <w:rsid w:val="001F1BD6"/>
    <w:rsid w:val="001F237A"/>
    <w:rsid w:val="001F43C8"/>
    <w:rsid w:val="001F4577"/>
    <w:rsid w:val="001F4651"/>
    <w:rsid w:val="001F496F"/>
    <w:rsid w:val="001F4B68"/>
    <w:rsid w:val="001F4CA8"/>
    <w:rsid w:val="001F4DEC"/>
    <w:rsid w:val="001F4F71"/>
    <w:rsid w:val="001F5E38"/>
    <w:rsid w:val="001F6001"/>
    <w:rsid w:val="001F642B"/>
    <w:rsid w:val="001F6FC7"/>
    <w:rsid w:val="001F70C5"/>
    <w:rsid w:val="001F71CC"/>
    <w:rsid w:val="001F74E7"/>
    <w:rsid w:val="001F75E1"/>
    <w:rsid w:val="001F78E9"/>
    <w:rsid w:val="001F7A57"/>
    <w:rsid w:val="00200D27"/>
    <w:rsid w:val="00201275"/>
    <w:rsid w:val="002019CE"/>
    <w:rsid w:val="00201A3B"/>
    <w:rsid w:val="00202062"/>
    <w:rsid w:val="00202F5E"/>
    <w:rsid w:val="00202F7D"/>
    <w:rsid w:val="002031EC"/>
    <w:rsid w:val="002033D3"/>
    <w:rsid w:val="00203DAE"/>
    <w:rsid w:val="002046A6"/>
    <w:rsid w:val="00204E65"/>
    <w:rsid w:val="00204E7C"/>
    <w:rsid w:val="00205003"/>
    <w:rsid w:val="00205F3E"/>
    <w:rsid w:val="00205F65"/>
    <w:rsid w:val="00206C54"/>
    <w:rsid w:val="00206CB3"/>
    <w:rsid w:val="00207908"/>
    <w:rsid w:val="002105D7"/>
    <w:rsid w:val="00210698"/>
    <w:rsid w:val="0021221C"/>
    <w:rsid w:val="0021269A"/>
    <w:rsid w:val="00213A49"/>
    <w:rsid w:val="00213AEB"/>
    <w:rsid w:val="00213BAA"/>
    <w:rsid w:val="00213CFA"/>
    <w:rsid w:val="00213E3E"/>
    <w:rsid w:val="00214A21"/>
    <w:rsid w:val="0021578B"/>
    <w:rsid w:val="00215821"/>
    <w:rsid w:val="0021582D"/>
    <w:rsid w:val="00215B33"/>
    <w:rsid w:val="00216316"/>
    <w:rsid w:val="00216D8B"/>
    <w:rsid w:val="00216E7E"/>
    <w:rsid w:val="002172A2"/>
    <w:rsid w:val="002173D0"/>
    <w:rsid w:val="0021776B"/>
    <w:rsid w:val="00217947"/>
    <w:rsid w:val="00217BE5"/>
    <w:rsid w:val="00217E3D"/>
    <w:rsid w:val="0022013D"/>
    <w:rsid w:val="002201A0"/>
    <w:rsid w:val="00220AD0"/>
    <w:rsid w:val="00220B5E"/>
    <w:rsid w:val="002212C8"/>
    <w:rsid w:val="0022161A"/>
    <w:rsid w:val="002226F4"/>
    <w:rsid w:val="0022292D"/>
    <w:rsid w:val="00222930"/>
    <w:rsid w:val="00224670"/>
    <w:rsid w:val="0022493E"/>
    <w:rsid w:val="0022503F"/>
    <w:rsid w:val="0022514A"/>
    <w:rsid w:val="00225E66"/>
    <w:rsid w:val="002275E6"/>
    <w:rsid w:val="0023025D"/>
    <w:rsid w:val="00230EE6"/>
    <w:rsid w:val="0023176F"/>
    <w:rsid w:val="00231873"/>
    <w:rsid w:val="00232072"/>
    <w:rsid w:val="00232798"/>
    <w:rsid w:val="00232A87"/>
    <w:rsid w:val="00232CE6"/>
    <w:rsid w:val="00232F42"/>
    <w:rsid w:val="0023337B"/>
    <w:rsid w:val="002348C3"/>
    <w:rsid w:val="00237194"/>
    <w:rsid w:val="00237958"/>
    <w:rsid w:val="002405A5"/>
    <w:rsid w:val="00240758"/>
    <w:rsid w:val="00240ACA"/>
    <w:rsid w:val="00240E8F"/>
    <w:rsid w:val="00242128"/>
    <w:rsid w:val="00242343"/>
    <w:rsid w:val="00242542"/>
    <w:rsid w:val="002427A2"/>
    <w:rsid w:val="00242C1D"/>
    <w:rsid w:val="00242D27"/>
    <w:rsid w:val="00244440"/>
    <w:rsid w:val="00244FC1"/>
    <w:rsid w:val="00245AD1"/>
    <w:rsid w:val="00245E2C"/>
    <w:rsid w:val="002465F0"/>
    <w:rsid w:val="0024681E"/>
    <w:rsid w:val="00247ACF"/>
    <w:rsid w:val="002503A8"/>
    <w:rsid w:val="002505FD"/>
    <w:rsid w:val="002508D6"/>
    <w:rsid w:val="00252043"/>
    <w:rsid w:val="00252953"/>
    <w:rsid w:val="002538E4"/>
    <w:rsid w:val="00253EEC"/>
    <w:rsid w:val="00253FAF"/>
    <w:rsid w:val="00255484"/>
    <w:rsid w:val="00255BE3"/>
    <w:rsid w:val="00256C0A"/>
    <w:rsid w:val="00257315"/>
    <w:rsid w:val="00257830"/>
    <w:rsid w:val="00257E6E"/>
    <w:rsid w:val="002605FC"/>
    <w:rsid w:val="00260909"/>
    <w:rsid w:val="00261489"/>
    <w:rsid w:val="00261684"/>
    <w:rsid w:val="002619A4"/>
    <w:rsid w:val="0026209A"/>
    <w:rsid w:val="0026214A"/>
    <w:rsid w:val="002634E8"/>
    <w:rsid w:val="00263998"/>
    <w:rsid w:val="00265299"/>
    <w:rsid w:val="00265847"/>
    <w:rsid w:val="00266AC9"/>
    <w:rsid w:val="002675CF"/>
    <w:rsid w:val="0027008C"/>
    <w:rsid w:val="0027165A"/>
    <w:rsid w:val="00271995"/>
    <w:rsid w:val="00271BC9"/>
    <w:rsid w:val="00272786"/>
    <w:rsid w:val="00272E63"/>
    <w:rsid w:val="00273359"/>
    <w:rsid w:val="00275161"/>
    <w:rsid w:val="002752AF"/>
    <w:rsid w:val="00275DBE"/>
    <w:rsid w:val="00275FF9"/>
    <w:rsid w:val="0027607B"/>
    <w:rsid w:val="00276533"/>
    <w:rsid w:val="00277C31"/>
    <w:rsid w:val="00277CBF"/>
    <w:rsid w:val="00280135"/>
    <w:rsid w:val="002809EC"/>
    <w:rsid w:val="00280F11"/>
    <w:rsid w:val="0028101A"/>
    <w:rsid w:val="002815BE"/>
    <w:rsid w:val="002816AF"/>
    <w:rsid w:val="0028176C"/>
    <w:rsid w:val="00281777"/>
    <w:rsid w:val="00281FA9"/>
    <w:rsid w:val="00282187"/>
    <w:rsid w:val="00282312"/>
    <w:rsid w:val="00282A37"/>
    <w:rsid w:val="00282B16"/>
    <w:rsid w:val="00284306"/>
    <w:rsid w:val="00284824"/>
    <w:rsid w:val="0028488C"/>
    <w:rsid w:val="00284BE9"/>
    <w:rsid w:val="002855A8"/>
    <w:rsid w:val="002860A5"/>
    <w:rsid w:val="002867E5"/>
    <w:rsid w:val="00286C09"/>
    <w:rsid w:val="002903CE"/>
    <w:rsid w:val="002910FB"/>
    <w:rsid w:val="002912F3"/>
    <w:rsid w:val="002919C1"/>
    <w:rsid w:val="002925CE"/>
    <w:rsid w:val="00292F4C"/>
    <w:rsid w:val="00293216"/>
    <w:rsid w:val="00293942"/>
    <w:rsid w:val="00293A3B"/>
    <w:rsid w:val="00293EF9"/>
    <w:rsid w:val="0029447C"/>
    <w:rsid w:val="00294F20"/>
    <w:rsid w:val="002953D9"/>
    <w:rsid w:val="00295661"/>
    <w:rsid w:val="00295823"/>
    <w:rsid w:val="00296FDD"/>
    <w:rsid w:val="00297670"/>
    <w:rsid w:val="00297A28"/>
    <w:rsid w:val="00297DC7"/>
    <w:rsid w:val="002A0134"/>
    <w:rsid w:val="002A0ADA"/>
    <w:rsid w:val="002A1330"/>
    <w:rsid w:val="002A138E"/>
    <w:rsid w:val="002A16D2"/>
    <w:rsid w:val="002A193E"/>
    <w:rsid w:val="002A20FE"/>
    <w:rsid w:val="002A2901"/>
    <w:rsid w:val="002A2BDB"/>
    <w:rsid w:val="002A2F8F"/>
    <w:rsid w:val="002A3093"/>
    <w:rsid w:val="002A4D48"/>
    <w:rsid w:val="002A4E32"/>
    <w:rsid w:val="002A4F89"/>
    <w:rsid w:val="002A5D27"/>
    <w:rsid w:val="002A5E80"/>
    <w:rsid w:val="002A6F6C"/>
    <w:rsid w:val="002A7409"/>
    <w:rsid w:val="002A7476"/>
    <w:rsid w:val="002A76ED"/>
    <w:rsid w:val="002A7813"/>
    <w:rsid w:val="002B020C"/>
    <w:rsid w:val="002B0882"/>
    <w:rsid w:val="002B0DAA"/>
    <w:rsid w:val="002B1042"/>
    <w:rsid w:val="002B1712"/>
    <w:rsid w:val="002B1DB6"/>
    <w:rsid w:val="002B1DD4"/>
    <w:rsid w:val="002B2471"/>
    <w:rsid w:val="002B2A95"/>
    <w:rsid w:val="002B4280"/>
    <w:rsid w:val="002B4973"/>
    <w:rsid w:val="002B54BE"/>
    <w:rsid w:val="002B555D"/>
    <w:rsid w:val="002B5D96"/>
    <w:rsid w:val="002B78C9"/>
    <w:rsid w:val="002C0A2C"/>
    <w:rsid w:val="002C135B"/>
    <w:rsid w:val="002C1A9B"/>
    <w:rsid w:val="002C2286"/>
    <w:rsid w:val="002C3184"/>
    <w:rsid w:val="002C362B"/>
    <w:rsid w:val="002C3994"/>
    <w:rsid w:val="002C3C3E"/>
    <w:rsid w:val="002C3E29"/>
    <w:rsid w:val="002C4383"/>
    <w:rsid w:val="002C4689"/>
    <w:rsid w:val="002C4B67"/>
    <w:rsid w:val="002C51C8"/>
    <w:rsid w:val="002C5856"/>
    <w:rsid w:val="002C58AD"/>
    <w:rsid w:val="002C6099"/>
    <w:rsid w:val="002C60FF"/>
    <w:rsid w:val="002C6465"/>
    <w:rsid w:val="002C71FB"/>
    <w:rsid w:val="002D009F"/>
    <w:rsid w:val="002D0236"/>
    <w:rsid w:val="002D06BF"/>
    <w:rsid w:val="002D1721"/>
    <w:rsid w:val="002D23B3"/>
    <w:rsid w:val="002D2543"/>
    <w:rsid w:val="002D26B3"/>
    <w:rsid w:val="002D27CA"/>
    <w:rsid w:val="002D30C5"/>
    <w:rsid w:val="002D3753"/>
    <w:rsid w:val="002D39E3"/>
    <w:rsid w:val="002D4051"/>
    <w:rsid w:val="002D533E"/>
    <w:rsid w:val="002D5A14"/>
    <w:rsid w:val="002D61D2"/>
    <w:rsid w:val="002D64A0"/>
    <w:rsid w:val="002D6A58"/>
    <w:rsid w:val="002D6D30"/>
    <w:rsid w:val="002D7C6D"/>
    <w:rsid w:val="002E11BE"/>
    <w:rsid w:val="002E11F8"/>
    <w:rsid w:val="002E23E0"/>
    <w:rsid w:val="002E23F2"/>
    <w:rsid w:val="002E2936"/>
    <w:rsid w:val="002E470A"/>
    <w:rsid w:val="002E5742"/>
    <w:rsid w:val="002E5A85"/>
    <w:rsid w:val="002E5CEB"/>
    <w:rsid w:val="002E60B7"/>
    <w:rsid w:val="002E6854"/>
    <w:rsid w:val="002E7BF5"/>
    <w:rsid w:val="002E7CA9"/>
    <w:rsid w:val="002E7F1E"/>
    <w:rsid w:val="002E7FA0"/>
    <w:rsid w:val="002F02BC"/>
    <w:rsid w:val="002F066F"/>
    <w:rsid w:val="002F06A9"/>
    <w:rsid w:val="002F06CA"/>
    <w:rsid w:val="002F0ACF"/>
    <w:rsid w:val="002F11FB"/>
    <w:rsid w:val="002F2043"/>
    <w:rsid w:val="002F2339"/>
    <w:rsid w:val="002F25EB"/>
    <w:rsid w:val="002F26ED"/>
    <w:rsid w:val="002F3D46"/>
    <w:rsid w:val="002F46B7"/>
    <w:rsid w:val="002F487E"/>
    <w:rsid w:val="002F4B11"/>
    <w:rsid w:val="002F50BC"/>
    <w:rsid w:val="002F6185"/>
    <w:rsid w:val="002F6219"/>
    <w:rsid w:val="002F6253"/>
    <w:rsid w:val="002F6906"/>
    <w:rsid w:val="002F7034"/>
    <w:rsid w:val="002F7E56"/>
    <w:rsid w:val="00300032"/>
    <w:rsid w:val="00300114"/>
    <w:rsid w:val="003002AC"/>
    <w:rsid w:val="00300FD0"/>
    <w:rsid w:val="00301303"/>
    <w:rsid w:val="00301396"/>
    <w:rsid w:val="0030189C"/>
    <w:rsid w:val="00301B5A"/>
    <w:rsid w:val="00302B3B"/>
    <w:rsid w:val="0030369A"/>
    <w:rsid w:val="00303F21"/>
    <w:rsid w:val="00304093"/>
    <w:rsid w:val="003040BB"/>
    <w:rsid w:val="00304169"/>
    <w:rsid w:val="003042CC"/>
    <w:rsid w:val="00304D68"/>
    <w:rsid w:val="00305C7A"/>
    <w:rsid w:val="0030610A"/>
    <w:rsid w:val="003061E9"/>
    <w:rsid w:val="00306400"/>
    <w:rsid w:val="0030656D"/>
    <w:rsid w:val="00306DDC"/>
    <w:rsid w:val="00307A3E"/>
    <w:rsid w:val="00307DDB"/>
    <w:rsid w:val="003107AE"/>
    <w:rsid w:val="003108A0"/>
    <w:rsid w:val="003108BF"/>
    <w:rsid w:val="00310DEF"/>
    <w:rsid w:val="00312C17"/>
    <w:rsid w:val="00312CCA"/>
    <w:rsid w:val="00312D9C"/>
    <w:rsid w:val="00313111"/>
    <w:rsid w:val="00314114"/>
    <w:rsid w:val="00314F13"/>
    <w:rsid w:val="003158B6"/>
    <w:rsid w:val="00315C61"/>
    <w:rsid w:val="00315CB7"/>
    <w:rsid w:val="003162C9"/>
    <w:rsid w:val="00316467"/>
    <w:rsid w:val="00316888"/>
    <w:rsid w:val="00316C8D"/>
    <w:rsid w:val="0032021E"/>
    <w:rsid w:val="003203B7"/>
    <w:rsid w:val="003209D6"/>
    <w:rsid w:val="0032115C"/>
    <w:rsid w:val="00321FCB"/>
    <w:rsid w:val="003222E9"/>
    <w:rsid w:val="00322812"/>
    <w:rsid w:val="00322929"/>
    <w:rsid w:val="00323A40"/>
    <w:rsid w:val="00323AE4"/>
    <w:rsid w:val="003243A3"/>
    <w:rsid w:val="00324433"/>
    <w:rsid w:val="00324E38"/>
    <w:rsid w:val="00325067"/>
    <w:rsid w:val="003255D9"/>
    <w:rsid w:val="003263AF"/>
    <w:rsid w:val="00326462"/>
    <w:rsid w:val="003271B7"/>
    <w:rsid w:val="00330E06"/>
    <w:rsid w:val="00330F89"/>
    <w:rsid w:val="003316E0"/>
    <w:rsid w:val="00331EEA"/>
    <w:rsid w:val="00332632"/>
    <w:rsid w:val="00332C86"/>
    <w:rsid w:val="003341E9"/>
    <w:rsid w:val="0033430A"/>
    <w:rsid w:val="003344DA"/>
    <w:rsid w:val="003345D5"/>
    <w:rsid w:val="00334A73"/>
    <w:rsid w:val="00334D4D"/>
    <w:rsid w:val="00335E87"/>
    <w:rsid w:val="00336E17"/>
    <w:rsid w:val="00337C4C"/>
    <w:rsid w:val="003400FA"/>
    <w:rsid w:val="003402F2"/>
    <w:rsid w:val="003404B4"/>
    <w:rsid w:val="00340F3D"/>
    <w:rsid w:val="00341414"/>
    <w:rsid w:val="00341844"/>
    <w:rsid w:val="00341AB2"/>
    <w:rsid w:val="00341F39"/>
    <w:rsid w:val="003420E2"/>
    <w:rsid w:val="003422FF"/>
    <w:rsid w:val="0034385C"/>
    <w:rsid w:val="00343DFF"/>
    <w:rsid w:val="00344027"/>
    <w:rsid w:val="00344A6D"/>
    <w:rsid w:val="00344C07"/>
    <w:rsid w:val="00345203"/>
    <w:rsid w:val="0034529C"/>
    <w:rsid w:val="00345627"/>
    <w:rsid w:val="00345899"/>
    <w:rsid w:val="00345A4E"/>
    <w:rsid w:val="003477A6"/>
    <w:rsid w:val="00347E81"/>
    <w:rsid w:val="00350F74"/>
    <w:rsid w:val="003518A8"/>
    <w:rsid w:val="003518E0"/>
    <w:rsid w:val="00351EA4"/>
    <w:rsid w:val="00351FB2"/>
    <w:rsid w:val="003521FB"/>
    <w:rsid w:val="00353128"/>
    <w:rsid w:val="00353588"/>
    <w:rsid w:val="0035473A"/>
    <w:rsid w:val="003556AE"/>
    <w:rsid w:val="00355796"/>
    <w:rsid w:val="003563FF"/>
    <w:rsid w:val="00356688"/>
    <w:rsid w:val="00356B6A"/>
    <w:rsid w:val="00356E52"/>
    <w:rsid w:val="00357B3D"/>
    <w:rsid w:val="00360514"/>
    <w:rsid w:val="003607A6"/>
    <w:rsid w:val="00361226"/>
    <w:rsid w:val="0036136B"/>
    <w:rsid w:val="0036186B"/>
    <w:rsid w:val="00361CEC"/>
    <w:rsid w:val="003630BF"/>
    <w:rsid w:val="003636C0"/>
    <w:rsid w:val="00363828"/>
    <w:rsid w:val="00363CA4"/>
    <w:rsid w:val="0036517E"/>
    <w:rsid w:val="00365374"/>
    <w:rsid w:val="00365413"/>
    <w:rsid w:val="00366219"/>
    <w:rsid w:val="00366847"/>
    <w:rsid w:val="0036727F"/>
    <w:rsid w:val="00367891"/>
    <w:rsid w:val="00367B17"/>
    <w:rsid w:val="00367E6E"/>
    <w:rsid w:val="00367FDE"/>
    <w:rsid w:val="003700F7"/>
    <w:rsid w:val="00370349"/>
    <w:rsid w:val="00370A3A"/>
    <w:rsid w:val="00370C15"/>
    <w:rsid w:val="00370C66"/>
    <w:rsid w:val="00371F2A"/>
    <w:rsid w:val="0037202F"/>
    <w:rsid w:val="0037267A"/>
    <w:rsid w:val="003731D4"/>
    <w:rsid w:val="0037342A"/>
    <w:rsid w:val="003734C1"/>
    <w:rsid w:val="00373567"/>
    <w:rsid w:val="00373633"/>
    <w:rsid w:val="00373CC6"/>
    <w:rsid w:val="00375017"/>
    <w:rsid w:val="003752B6"/>
    <w:rsid w:val="003759A0"/>
    <w:rsid w:val="00375D66"/>
    <w:rsid w:val="00375F85"/>
    <w:rsid w:val="00376C8E"/>
    <w:rsid w:val="003776F1"/>
    <w:rsid w:val="00377DB6"/>
    <w:rsid w:val="003810AD"/>
    <w:rsid w:val="00381C97"/>
    <w:rsid w:val="00381D61"/>
    <w:rsid w:val="00381E9A"/>
    <w:rsid w:val="003820DF"/>
    <w:rsid w:val="003825DF"/>
    <w:rsid w:val="00383711"/>
    <w:rsid w:val="0038514D"/>
    <w:rsid w:val="003858C7"/>
    <w:rsid w:val="00385B64"/>
    <w:rsid w:val="00385DAB"/>
    <w:rsid w:val="0038731C"/>
    <w:rsid w:val="0038792F"/>
    <w:rsid w:val="00387A53"/>
    <w:rsid w:val="00387E1E"/>
    <w:rsid w:val="00387E64"/>
    <w:rsid w:val="0039051A"/>
    <w:rsid w:val="0039086A"/>
    <w:rsid w:val="00392AAB"/>
    <w:rsid w:val="00393394"/>
    <w:rsid w:val="003936CF"/>
    <w:rsid w:val="00393D8F"/>
    <w:rsid w:val="00394532"/>
    <w:rsid w:val="003949C5"/>
    <w:rsid w:val="00395971"/>
    <w:rsid w:val="003966CA"/>
    <w:rsid w:val="003976BB"/>
    <w:rsid w:val="0039787C"/>
    <w:rsid w:val="00397B61"/>
    <w:rsid w:val="00397C50"/>
    <w:rsid w:val="00397E5F"/>
    <w:rsid w:val="003A1383"/>
    <w:rsid w:val="003A2709"/>
    <w:rsid w:val="003A3521"/>
    <w:rsid w:val="003A3850"/>
    <w:rsid w:val="003A419B"/>
    <w:rsid w:val="003A45C1"/>
    <w:rsid w:val="003A4982"/>
    <w:rsid w:val="003A5706"/>
    <w:rsid w:val="003A5C18"/>
    <w:rsid w:val="003A625E"/>
    <w:rsid w:val="003A7E00"/>
    <w:rsid w:val="003A7F3F"/>
    <w:rsid w:val="003B09BD"/>
    <w:rsid w:val="003B312D"/>
    <w:rsid w:val="003B363C"/>
    <w:rsid w:val="003B390C"/>
    <w:rsid w:val="003B4155"/>
    <w:rsid w:val="003B4486"/>
    <w:rsid w:val="003B507E"/>
    <w:rsid w:val="003B54EF"/>
    <w:rsid w:val="003B5EA4"/>
    <w:rsid w:val="003B6084"/>
    <w:rsid w:val="003B6DC9"/>
    <w:rsid w:val="003B72CA"/>
    <w:rsid w:val="003B7A87"/>
    <w:rsid w:val="003C03E2"/>
    <w:rsid w:val="003C0983"/>
    <w:rsid w:val="003C0FDF"/>
    <w:rsid w:val="003C24DE"/>
    <w:rsid w:val="003C28F5"/>
    <w:rsid w:val="003C2A77"/>
    <w:rsid w:val="003C325A"/>
    <w:rsid w:val="003C32F8"/>
    <w:rsid w:val="003C33A4"/>
    <w:rsid w:val="003C36C3"/>
    <w:rsid w:val="003C4DC5"/>
    <w:rsid w:val="003C4EA6"/>
    <w:rsid w:val="003C53C3"/>
    <w:rsid w:val="003C576E"/>
    <w:rsid w:val="003C703E"/>
    <w:rsid w:val="003C7572"/>
    <w:rsid w:val="003C79E5"/>
    <w:rsid w:val="003C7C17"/>
    <w:rsid w:val="003C7DF1"/>
    <w:rsid w:val="003D0BBD"/>
    <w:rsid w:val="003D0F2A"/>
    <w:rsid w:val="003D1878"/>
    <w:rsid w:val="003D1A09"/>
    <w:rsid w:val="003D1C57"/>
    <w:rsid w:val="003D27F3"/>
    <w:rsid w:val="003D2A12"/>
    <w:rsid w:val="003D2DFE"/>
    <w:rsid w:val="003D3189"/>
    <w:rsid w:val="003D387C"/>
    <w:rsid w:val="003D3C72"/>
    <w:rsid w:val="003D4442"/>
    <w:rsid w:val="003D493F"/>
    <w:rsid w:val="003D4B74"/>
    <w:rsid w:val="003D5532"/>
    <w:rsid w:val="003D5FA3"/>
    <w:rsid w:val="003D6AEE"/>
    <w:rsid w:val="003D6C38"/>
    <w:rsid w:val="003D725A"/>
    <w:rsid w:val="003D727B"/>
    <w:rsid w:val="003E0F12"/>
    <w:rsid w:val="003E1247"/>
    <w:rsid w:val="003E1BFD"/>
    <w:rsid w:val="003E1D45"/>
    <w:rsid w:val="003E1FD5"/>
    <w:rsid w:val="003E20A6"/>
    <w:rsid w:val="003E2106"/>
    <w:rsid w:val="003E2149"/>
    <w:rsid w:val="003E25F1"/>
    <w:rsid w:val="003E2790"/>
    <w:rsid w:val="003E296D"/>
    <w:rsid w:val="003E2F03"/>
    <w:rsid w:val="003E2F71"/>
    <w:rsid w:val="003E3086"/>
    <w:rsid w:val="003E3BC0"/>
    <w:rsid w:val="003E6057"/>
    <w:rsid w:val="003E756D"/>
    <w:rsid w:val="003E7F7B"/>
    <w:rsid w:val="003F021E"/>
    <w:rsid w:val="003F0987"/>
    <w:rsid w:val="003F0A3D"/>
    <w:rsid w:val="003F0C13"/>
    <w:rsid w:val="003F1B64"/>
    <w:rsid w:val="003F1CA8"/>
    <w:rsid w:val="003F1F2F"/>
    <w:rsid w:val="003F2492"/>
    <w:rsid w:val="003F27D0"/>
    <w:rsid w:val="003F296D"/>
    <w:rsid w:val="003F3625"/>
    <w:rsid w:val="003F39EA"/>
    <w:rsid w:val="003F4163"/>
    <w:rsid w:val="003F45FD"/>
    <w:rsid w:val="003F494F"/>
    <w:rsid w:val="003F516A"/>
    <w:rsid w:val="003F62A6"/>
    <w:rsid w:val="003F6540"/>
    <w:rsid w:val="003F6B45"/>
    <w:rsid w:val="003F72CB"/>
    <w:rsid w:val="003F7D5D"/>
    <w:rsid w:val="003F7DA5"/>
    <w:rsid w:val="003F7DA7"/>
    <w:rsid w:val="004021BA"/>
    <w:rsid w:val="00403E0A"/>
    <w:rsid w:val="004042A1"/>
    <w:rsid w:val="004044D7"/>
    <w:rsid w:val="0040569F"/>
    <w:rsid w:val="004060A7"/>
    <w:rsid w:val="0040619C"/>
    <w:rsid w:val="004061B3"/>
    <w:rsid w:val="0040627F"/>
    <w:rsid w:val="00406590"/>
    <w:rsid w:val="0040682F"/>
    <w:rsid w:val="00406F7D"/>
    <w:rsid w:val="00407188"/>
    <w:rsid w:val="00410479"/>
    <w:rsid w:val="00412D2F"/>
    <w:rsid w:val="00413E8C"/>
    <w:rsid w:val="00413F2D"/>
    <w:rsid w:val="00414127"/>
    <w:rsid w:val="004146EB"/>
    <w:rsid w:val="00415C78"/>
    <w:rsid w:val="004162EC"/>
    <w:rsid w:val="0041640A"/>
    <w:rsid w:val="0041664B"/>
    <w:rsid w:val="004169AF"/>
    <w:rsid w:val="00416B83"/>
    <w:rsid w:val="004170AC"/>
    <w:rsid w:val="00417DC3"/>
    <w:rsid w:val="00420414"/>
    <w:rsid w:val="004209B6"/>
    <w:rsid w:val="004213A4"/>
    <w:rsid w:val="00423693"/>
    <w:rsid w:val="00423D95"/>
    <w:rsid w:val="00423DBE"/>
    <w:rsid w:val="00424645"/>
    <w:rsid w:val="0042525E"/>
    <w:rsid w:val="00425437"/>
    <w:rsid w:val="004254F5"/>
    <w:rsid w:val="00425846"/>
    <w:rsid w:val="004261A0"/>
    <w:rsid w:val="004263C6"/>
    <w:rsid w:val="0042684C"/>
    <w:rsid w:val="00426892"/>
    <w:rsid w:val="00426E4F"/>
    <w:rsid w:val="0042720C"/>
    <w:rsid w:val="004275DD"/>
    <w:rsid w:val="00430591"/>
    <w:rsid w:val="00432B66"/>
    <w:rsid w:val="00432C81"/>
    <w:rsid w:val="00432FD9"/>
    <w:rsid w:val="004331B9"/>
    <w:rsid w:val="0043378D"/>
    <w:rsid w:val="00433ABA"/>
    <w:rsid w:val="00435873"/>
    <w:rsid w:val="0043598E"/>
    <w:rsid w:val="00436558"/>
    <w:rsid w:val="00436DEE"/>
    <w:rsid w:val="0043787D"/>
    <w:rsid w:val="004401C6"/>
    <w:rsid w:val="004403C4"/>
    <w:rsid w:val="0044054B"/>
    <w:rsid w:val="00440A98"/>
    <w:rsid w:val="00440FF6"/>
    <w:rsid w:val="0044196E"/>
    <w:rsid w:val="0044396E"/>
    <w:rsid w:val="00444158"/>
    <w:rsid w:val="00444B39"/>
    <w:rsid w:val="00444B6A"/>
    <w:rsid w:val="00445036"/>
    <w:rsid w:val="004458E6"/>
    <w:rsid w:val="00446ACA"/>
    <w:rsid w:val="00446E9E"/>
    <w:rsid w:val="00446FDC"/>
    <w:rsid w:val="004476BD"/>
    <w:rsid w:val="00451207"/>
    <w:rsid w:val="004515B3"/>
    <w:rsid w:val="00451CD6"/>
    <w:rsid w:val="00452068"/>
    <w:rsid w:val="00452999"/>
    <w:rsid w:val="00452B2D"/>
    <w:rsid w:val="00452C50"/>
    <w:rsid w:val="00454C1C"/>
    <w:rsid w:val="004554FE"/>
    <w:rsid w:val="00455566"/>
    <w:rsid w:val="004555ED"/>
    <w:rsid w:val="00456168"/>
    <w:rsid w:val="004570D2"/>
    <w:rsid w:val="004571F6"/>
    <w:rsid w:val="0045779A"/>
    <w:rsid w:val="0046046E"/>
    <w:rsid w:val="00460778"/>
    <w:rsid w:val="004607EA"/>
    <w:rsid w:val="004608EB"/>
    <w:rsid w:val="004609F2"/>
    <w:rsid w:val="00461BCA"/>
    <w:rsid w:val="00462B10"/>
    <w:rsid w:val="004635F6"/>
    <w:rsid w:val="004636E4"/>
    <w:rsid w:val="00463DAC"/>
    <w:rsid w:val="00463F76"/>
    <w:rsid w:val="00465416"/>
    <w:rsid w:val="0046565B"/>
    <w:rsid w:val="00466068"/>
    <w:rsid w:val="00466B0C"/>
    <w:rsid w:val="00466B4F"/>
    <w:rsid w:val="0046771F"/>
    <w:rsid w:val="00467A69"/>
    <w:rsid w:val="00470793"/>
    <w:rsid w:val="00471494"/>
    <w:rsid w:val="00471861"/>
    <w:rsid w:val="00471DD1"/>
    <w:rsid w:val="00471EEB"/>
    <w:rsid w:val="00472BC8"/>
    <w:rsid w:val="004735F5"/>
    <w:rsid w:val="004741AF"/>
    <w:rsid w:val="004741E7"/>
    <w:rsid w:val="004742D3"/>
    <w:rsid w:val="00474446"/>
    <w:rsid w:val="00474B23"/>
    <w:rsid w:val="00474BE6"/>
    <w:rsid w:val="0047637E"/>
    <w:rsid w:val="004766D6"/>
    <w:rsid w:val="004768BB"/>
    <w:rsid w:val="00476969"/>
    <w:rsid w:val="00480A63"/>
    <w:rsid w:val="00481BB4"/>
    <w:rsid w:val="00481D6D"/>
    <w:rsid w:val="004820FA"/>
    <w:rsid w:val="00482A5A"/>
    <w:rsid w:val="00482C49"/>
    <w:rsid w:val="00482F5F"/>
    <w:rsid w:val="004830AD"/>
    <w:rsid w:val="00483705"/>
    <w:rsid w:val="004838B7"/>
    <w:rsid w:val="004839D1"/>
    <w:rsid w:val="00484217"/>
    <w:rsid w:val="0048430C"/>
    <w:rsid w:val="00484B3D"/>
    <w:rsid w:val="00484FCF"/>
    <w:rsid w:val="00485067"/>
    <w:rsid w:val="00485361"/>
    <w:rsid w:val="00485C52"/>
    <w:rsid w:val="00486F4C"/>
    <w:rsid w:val="00486FA8"/>
    <w:rsid w:val="00490100"/>
    <w:rsid w:val="0049027E"/>
    <w:rsid w:val="00490844"/>
    <w:rsid w:val="00490C7C"/>
    <w:rsid w:val="00491754"/>
    <w:rsid w:val="00492410"/>
    <w:rsid w:val="0049294D"/>
    <w:rsid w:val="00493586"/>
    <w:rsid w:val="004938D1"/>
    <w:rsid w:val="00494208"/>
    <w:rsid w:val="00494555"/>
    <w:rsid w:val="004952B7"/>
    <w:rsid w:val="004952C4"/>
    <w:rsid w:val="00495644"/>
    <w:rsid w:val="00495BA1"/>
    <w:rsid w:val="00495FD9"/>
    <w:rsid w:val="00496695"/>
    <w:rsid w:val="00496EC6"/>
    <w:rsid w:val="00496ED1"/>
    <w:rsid w:val="00497041"/>
    <w:rsid w:val="004974A7"/>
    <w:rsid w:val="00497BA7"/>
    <w:rsid w:val="004A2182"/>
    <w:rsid w:val="004A2680"/>
    <w:rsid w:val="004A271A"/>
    <w:rsid w:val="004A2820"/>
    <w:rsid w:val="004A2A3E"/>
    <w:rsid w:val="004A32E4"/>
    <w:rsid w:val="004A361A"/>
    <w:rsid w:val="004A4220"/>
    <w:rsid w:val="004A51CD"/>
    <w:rsid w:val="004A63AE"/>
    <w:rsid w:val="004A641F"/>
    <w:rsid w:val="004A7D36"/>
    <w:rsid w:val="004A7F2F"/>
    <w:rsid w:val="004B0141"/>
    <w:rsid w:val="004B04EA"/>
    <w:rsid w:val="004B06B0"/>
    <w:rsid w:val="004B08DB"/>
    <w:rsid w:val="004B0A33"/>
    <w:rsid w:val="004B1672"/>
    <w:rsid w:val="004B1F24"/>
    <w:rsid w:val="004B22F3"/>
    <w:rsid w:val="004B2546"/>
    <w:rsid w:val="004B383D"/>
    <w:rsid w:val="004B3DF6"/>
    <w:rsid w:val="004B57CD"/>
    <w:rsid w:val="004B5CC2"/>
    <w:rsid w:val="004B6199"/>
    <w:rsid w:val="004B715F"/>
    <w:rsid w:val="004B760A"/>
    <w:rsid w:val="004C07BF"/>
    <w:rsid w:val="004C08A5"/>
    <w:rsid w:val="004C09AB"/>
    <w:rsid w:val="004C1066"/>
    <w:rsid w:val="004C146A"/>
    <w:rsid w:val="004C18CD"/>
    <w:rsid w:val="004C20B0"/>
    <w:rsid w:val="004C2282"/>
    <w:rsid w:val="004C2434"/>
    <w:rsid w:val="004C37FA"/>
    <w:rsid w:val="004C3A6C"/>
    <w:rsid w:val="004C4829"/>
    <w:rsid w:val="004C5407"/>
    <w:rsid w:val="004C57AD"/>
    <w:rsid w:val="004C57CA"/>
    <w:rsid w:val="004C581E"/>
    <w:rsid w:val="004C5E2F"/>
    <w:rsid w:val="004C71B0"/>
    <w:rsid w:val="004C7207"/>
    <w:rsid w:val="004C7951"/>
    <w:rsid w:val="004C7E9F"/>
    <w:rsid w:val="004D085F"/>
    <w:rsid w:val="004D2289"/>
    <w:rsid w:val="004D2293"/>
    <w:rsid w:val="004D24B7"/>
    <w:rsid w:val="004D28D1"/>
    <w:rsid w:val="004D2A88"/>
    <w:rsid w:val="004D2C53"/>
    <w:rsid w:val="004D3154"/>
    <w:rsid w:val="004D4583"/>
    <w:rsid w:val="004D4928"/>
    <w:rsid w:val="004D4CF1"/>
    <w:rsid w:val="004D4F75"/>
    <w:rsid w:val="004D5ADF"/>
    <w:rsid w:val="004D77AE"/>
    <w:rsid w:val="004E00DC"/>
    <w:rsid w:val="004E0515"/>
    <w:rsid w:val="004E0799"/>
    <w:rsid w:val="004E0D9E"/>
    <w:rsid w:val="004E0E6F"/>
    <w:rsid w:val="004E170D"/>
    <w:rsid w:val="004E1AD8"/>
    <w:rsid w:val="004E1B98"/>
    <w:rsid w:val="004E245A"/>
    <w:rsid w:val="004E2A29"/>
    <w:rsid w:val="004E3B3C"/>
    <w:rsid w:val="004E3F98"/>
    <w:rsid w:val="004E4C13"/>
    <w:rsid w:val="004E5119"/>
    <w:rsid w:val="004E5CB6"/>
    <w:rsid w:val="004E65E8"/>
    <w:rsid w:val="004E6F39"/>
    <w:rsid w:val="004E7596"/>
    <w:rsid w:val="004F06DD"/>
    <w:rsid w:val="004F06E7"/>
    <w:rsid w:val="004F0C27"/>
    <w:rsid w:val="004F1438"/>
    <w:rsid w:val="004F1601"/>
    <w:rsid w:val="004F1C96"/>
    <w:rsid w:val="004F213E"/>
    <w:rsid w:val="004F25E9"/>
    <w:rsid w:val="004F2C73"/>
    <w:rsid w:val="004F2E4D"/>
    <w:rsid w:val="004F2E65"/>
    <w:rsid w:val="004F335C"/>
    <w:rsid w:val="004F3E9B"/>
    <w:rsid w:val="004F5977"/>
    <w:rsid w:val="004F5E14"/>
    <w:rsid w:val="004F6544"/>
    <w:rsid w:val="004F6F54"/>
    <w:rsid w:val="004F7CE1"/>
    <w:rsid w:val="00500068"/>
    <w:rsid w:val="005003BD"/>
    <w:rsid w:val="005003D5"/>
    <w:rsid w:val="00500716"/>
    <w:rsid w:val="00500C6C"/>
    <w:rsid w:val="00501192"/>
    <w:rsid w:val="005011FE"/>
    <w:rsid w:val="00501750"/>
    <w:rsid w:val="00501DAC"/>
    <w:rsid w:val="0050293B"/>
    <w:rsid w:val="00502EDA"/>
    <w:rsid w:val="00503ACC"/>
    <w:rsid w:val="00504BD4"/>
    <w:rsid w:val="00504C98"/>
    <w:rsid w:val="00504D6A"/>
    <w:rsid w:val="0050599F"/>
    <w:rsid w:val="005063EE"/>
    <w:rsid w:val="00507EAC"/>
    <w:rsid w:val="005109A8"/>
    <w:rsid w:val="00510D7B"/>
    <w:rsid w:val="00511092"/>
    <w:rsid w:val="00511BFB"/>
    <w:rsid w:val="00512E6D"/>
    <w:rsid w:val="00512EDE"/>
    <w:rsid w:val="005137D8"/>
    <w:rsid w:val="005138A7"/>
    <w:rsid w:val="00513D40"/>
    <w:rsid w:val="00513EFE"/>
    <w:rsid w:val="0051404D"/>
    <w:rsid w:val="0051455D"/>
    <w:rsid w:val="005146BF"/>
    <w:rsid w:val="00514D78"/>
    <w:rsid w:val="00514DFF"/>
    <w:rsid w:val="00515795"/>
    <w:rsid w:val="00515FEF"/>
    <w:rsid w:val="00516582"/>
    <w:rsid w:val="00517292"/>
    <w:rsid w:val="00517351"/>
    <w:rsid w:val="00517F81"/>
    <w:rsid w:val="00520378"/>
    <w:rsid w:val="00520712"/>
    <w:rsid w:val="00520995"/>
    <w:rsid w:val="00520B24"/>
    <w:rsid w:val="00520D54"/>
    <w:rsid w:val="00520DD6"/>
    <w:rsid w:val="0052138D"/>
    <w:rsid w:val="00521A76"/>
    <w:rsid w:val="00521D49"/>
    <w:rsid w:val="0052243B"/>
    <w:rsid w:val="00522FA2"/>
    <w:rsid w:val="00523615"/>
    <w:rsid w:val="00523A60"/>
    <w:rsid w:val="00523B52"/>
    <w:rsid w:val="00524B8F"/>
    <w:rsid w:val="00524F04"/>
    <w:rsid w:val="00524F73"/>
    <w:rsid w:val="005251F8"/>
    <w:rsid w:val="005254B0"/>
    <w:rsid w:val="00525608"/>
    <w:rsid w:val="0052565D"/>
    <w:rsid w:val="00526339"/>
    <w:rsid w:val="005264BC"/>
    <w:rsid w:val="0053061E"/>
    <w:rsid w:val="00530722"/>
    <w:rsid w:val="00530CBE"/>
    <w:rsid w:val="00531D1B"/>
    <w:rsid w:val="0053271C"/>
    <w:rsid w:val="00532898"/>
    <w:rsid w:val="00532DA5"/>
    <w:rsid w:val="00533AD7"/>
    <w:rsid w:val="00533BCF"/>
    <w:rsid w:val="00533CA8"/>
    <w:rsid w:val="00533DB7"/>
    <w:rsid w:val="005343F7"/>
    <w:rsid w:val="0053442F"/>
    <w:rsid w:val="005359D3"/>
    <w:rsid w:val="00535CB6"/>
    <w:rsid w:val="005365B4"/>
    <w:rsid w:val="00537D22"/>
    <w:rsid w:val="005402AF"/>
    <w:rsid w:val="005415E1"/>
    <w:rsid w:val="00541696"/>
    <w:rsid w:val="0054395D"/>
    <w:rsid w:val="0054476B"/>
    <w:rsid w:val="00544B81"/>
    <w:rsid w:val="00544DBC"/>
    <w:rsid w:val="00545736"/>
    <w:rsid w:val="0054590E"/>
    <w:rsid w:val="00545B1C"/>
    <w:rsid w:val="00546007"/>
    <w:rsid w:val="005462F2"/>
    <w:rsid w:val="00550417"/>
    <w:rsid w:val="00550DFA"/>
    <w:rsid w:val="0055105E"/>
    <w:rsid w:val="005514FE"/>
    <w:rsid w:val="005524C1"/>
    <w:rsid w:val="00552AD7"/>
    <w:rsid w:val="00552C54"/>
    <w:rsid w:val="00552FEB"/>
    <w:rsid w:val="00553222"/>
    <w:rsid w:val="00554E01"/>
    <w:rsid w:val="00555C88"/>
    <w:rsid w:val="005564B7"/>
    <w:rsid w:val="00556D88"/>
    <w:rsid w:val="005575C9"/>
    <w:rsid w:val="005576CF"/>
    <w:rsid w:val="00557961"/>
    <w:rsid w:val="005579E4"/>
    <w:rsid w:val="0056100C"/>
    <w:rsid w:val="005611E3"/>
    <w:rsid w:val="005613A4"/>
    <w:rsid w:val="00561A1D"/>
    <w:rsid w:val="00561D50"/>
    <w:rsid w:val="00562015"/>
    <w:rsid w:val="00562360"/>
    <w:rsid w:val="00562447"/>
    <w:rsid w:val="00562C89"/>
    <w:rsid w:val="00563476"/>
    <w:rsid w:val="005644FD"/>
    <w:rsid w:val="005647FA"/>
    <w:rsid w:val="00565103"/>
    <w:rsid w:val="005654CA"/>
    <w:rsid w:val="00565D6B"/>
    <w:rsid w:val="00565ED2"/>
    <w:rsid w:val="00565FB4"/>
    <w:rsid w:val="00566001"/>
    <w:rsid w:val="00566008"/>
    <w:rsid w:val="00566B84"/>
    <w:rsid w:val="005673D8"/>
    <w:rsid w:val="00570135"/>
    <w:rsid w:val="00570243"/>
    <w:rsid w:val="005707AE"/>
    <w:rsid w:val="00570A4D"/>
    <w:rsid w:val="00571E99"/>
    <w:rsid w:val="00571EFE"/>
    <w:rsid w:val="00572605"/>
    <w:rsid w:val="0057269E"/>
    <w:rsid w:val="00572B3A"/>
    <w:rsid w:val="005732D8"/>
    <w:rsid w:val="005732F9"/>
    <w:rsid w:val="0057357D"/>
    <w:rsid w:val="005738DF"/>
    <w:rsid w:val="00574583"/>
    <w:rsid w:val="0057482F"/>
    <w:rsid w:val="00574B04"/>
    <w:rsid w:val="00574B0D"/>
    <w:rsid w:val="005755F1"/>
    <w:rsid w:val="0057672D"/>
    <w:rsid w:val="00576938"/>
    <w:rsid w:val="00576CD1"/>
    <w:rsid w:val="00576DC5"/>
    <w:rsid w:val="005773DD"/>
    <w:rsid w:val="00577ABD"/>
    <w:rsid w:val="00580068"/>
    <w:rsid w:val="005806FE"/>
    <w:rsid w:val="00580755"/>
    <w:rsid w:val="005829D2"/>
    <w:rsid w:val="0058316C"/>
    <w:rsid w:val="005833D2"/>
    <w:rsid w:val="005842F1"/>
    <w:rsid w:val="00585276"/>
    <w:rsid w:val="005860E1"/>
    <w:rsid w:val="005865D9"/>
    <w:rsid w:val="00586A65"/>
    <w:rsid w:val="005901F2"/>
    <w:rsid w:val="005903F9"/>
    <w:rsid w:val="00590A8D"/>
    <w:rsid w:val="005911E6"/>
    <w:rsid w:val="00591302"/>
    <w:rsid w:val="005919CA"/>
    <w:rsid w:val="00592295"/>
    <w:rsid w:val="00592486"/>
    <w:rsid w:val="00593653"/>
    <w:rsid w:val="00593678"/>
    <w:rsid w:val="005936E7"/>
    <w:rsid w:val="00593D38"/>
    <w:rsid w:val="00594466"/>
    <w:rsid w:val="00594867"/>
    <w:rsid w:val="00594D2B"/>
    <w:rsid w:val="00594DEB"/>
    <w:rsid w:val="00595463"/>
    <w:rsid w:val="00595C89"/>
    <w:rsid w:val="00596440"/>
    <w:rsid w:val="0059698E"/>
    <w:rsid w:val="005969F5"/>
    <w:rsid w:val="0059794D"/>
    <w:rsid w:val="005A0562"/>
    <w:rsid w:val="005A0667"/>
    <w:rsid w:val="005A11B2"/>
    <w:rsid w:val="005A1C5A"/>
    <w:rsid w:val="005A2030"/>
    <w:rsid w:val="005A2DC8"/>
    <w:rsid w:val="005A2E22"/>
    <w:rsid w:val="005A306B"/>
    <w:rsid w:val="005A3EF5"/>
    <w:rsid w:val="005A451B"/>
    <w:rsid w:val="005A49FE"/>
    <w:rsid w:val="005A4F0B"/>
    <w:rsid w:val="005A53E8"/>
    <w:rsid w:val="005A5A8A"/>
    <w:rsid w:val="005A5EDE"/>
    <w:rsid w:val="005A65B1"/>
    <w:rsid w:val="005A69FE"/>
    <w:rsid w:val="005A6E64"/>
    <w:rsid w:val="005A6F44"/>
    <w:rsid w:val="005A7660"/>
    <w:rsid w:val="005B00B4"/>
    <w:rsid w:val="005B0193"/>
    <w:rsid w:val="005B0C79"/>
    <w:rsid w:val="005B0E0B"/>
    <w:rsid w:val="005B1A55"/>
    <w:rsid w:val="005B2113"/>
    <w:rsid w:val="005B2458"/>
    <w:rsid w:val="005B3518"/>
    <w:rsid w:val="005B4E00"/>
    <w:rsid w:val="005B511F"/>
    <w:rsid w:val="005B5C65"/>
    <w:rsid w:val="005B661A"/>
    <w:rsid w:val="005B6B58"/>
    <w:rsid w:val="005B6FD7"/>
    <w:rsid w:val="005B7F9C"/>
    <w:rsid w:val="005C0E24"/>
    <w:rsid w:val="005C19AC"/>
    <w:rsid w:val="005C1E28"/>
    <w:rsid w:val="005C2056"/>
    <w:rsid w:val="005C34A0"/>
    <w:rsid w:val="005C3899"/>
    <w:rsid w:val="005C3A64"/>
    <w:rsid w:val="005C3C9A"/>
    <w:rsid w:val="005C41FB"/>
    <w:rsid w:val="005C4DFF"/>
    <w:rsid w:val="005C4F6C"/>
    <w:rsid w:val="005C5722"/>
    <w:rsid w:val="005C596D"/>
    <w:rsid w:val="005C5E7F"/>
    <w:rsid w:val="005C66B5"/>
    <w:rsid w:val="005C6A31"/>
    <w:rsid w:val="005C71A4"/>
    <w:rsid w:val="005C73ED"/>
    <w:rsid w:val="005D07A0"/>
    <w:rsid w:val="005D0ABA"/>
    <w:rsid w:val="005D0CF3"/>
    <w:rsid w:val="005D15BE"/>
    <w:rsid w:val="005D1618"/>
    <w:rsid w:val="005D1B4C"/>
    <w:rsid w:val="005D242E"/>
    <w:rsid w:val="005D288A"/>
    <w:rsid w:val="005D3956"/>
    <w:rsid w:val="005D4152"/>
    <w:rsid w:val="005D4CF3"/>
    <w:rsid w:val="005D4F02"/>
    <w:rsid w:val="005D5763"/>
    <w:rsid w:val="005D5BB0"/>
    <w:rsid w:val="005D60BF"/>
    <w:rsid w:val="005D788B"/>
    <w:rsid w:val="005E078B"/>
    <w:rsid w:val="005E0E0B"/>
    <w:rsid w:val="005E21F8"/>
    <w:rsid w:val="005E269F"/>
    <w:rsid w:val="005E2E2C"/>
    <w:rsid w:val="005E3524"/>
    <w:rsid w:val="005E499B"/>
    <w:rsid w:val="005E4BA3"/>
    <w:rsid w:val="005E4BAB"/>
    <w:rsid w:val="005E6380"/>
    <w:rsid w:val="005E67DD"/>
    <w:rsid w:val="005E745F"/>
    <w:rsid w:val="005E759C"/>
    <w:rsid w:val="005E7E44"/>
    <w:rsid w:val="005F0219"/>
    <w:rsid w:val="005F10AA"/>
    <w:rsid w:val="005F33EF"/>
    <w:rsid w:val="005F419B"/>
    <w:rsid w:val="005F4C72"/>
    <w:rsid w:val="005F4F91"/>
    <w:rsid w:val="005F5A76"/>
    <w:rsid w:val="005F612F"/>
    <w:rsid w:val="005F788B"/>
    <w:rsid w:val="006000F4"/>
    <w:rsid w:val="00600207"/>
    <w:rsid w:val="00600248"/>
    <w:rsid w:val="00601E89"/>
    <w:rsid w:val="0060340D"/>
    <w:rsid w:val="0060383D"/>
    <w:rsid w:val="0060396C"/>
    <w:rsid w:val="00604826"/>
    <w:rsid w:val="00604959"/>
    <w:rsid w:val="00605059"/>
    <w:rsid w:val="00605CF8"/>
    <w:rsid w:val="00606819"/>
    <w:rsid w:val="00606EA0"/>
    <w:rsid w:val="00610992"/>
    <w:rsid w:val="00610C8B"/>
    <w:rsid w:val="00610F51"/>
    <w:rsid w:val="00611713"/>
    <w:rsid w:val="00611AED"/>
    <w:rsid w:val="00611CB3"/>
    <w:rsid w:val="00612561"/>
    <w:rsid w:val="00612662"/>
    <w:rsid w:val="00612920"/>
    <w:rsid w:val="0061348F"/>
    <w:rsid w:val="006134E4"/>
    <w:rsid w:val="00614477"/>
    <w:rsid w:val="00614494"/>
    <w:rsid w:val="0061454D"/>
    <w:rsid w:val="006148BF"/>
    <w:rsid w:val="00614FF7"/>
    <w:rsid w:val="006151A2"/>
    <w:rsid w:val="00615337"/>
    <w:rsid w:val="006157DC"/>
    <w:rsid w:val="00615841"/>
    <w:rsid w:val="00615881"/>
    <w:rsid w:val="0061597F"/>
    <w:rsid w:val="00615C99"/>
    <w:rsid w:val="00615D7B"/>
    <w:rsid w:val="00616799"/>
    <w:rsid w:val="00616F46"/>
    <w:rsid w:val="00617718"/>
    <w:rsid w:val="00617A1B"/>
    <w:rsid w:val="0062034C"/>
    <w:rsid w:val="00620DCE"/>
    <w:rsid w:val="00621B02"/>
    <w:rsid w:val="00621D86"/>
    <w:rsid w:val="00622528"/>
    <w:rsid w:val="00622B8B"/>
    <w:rsid w:val="00623051"/>
    <w:rsid w:val="006231AB"/>
    <w:rsid w:val="006238C7"/>
    <w:rsid w:val="00623E42"/>
    <w:rsid w:val="00624612"/>
    <w:rsid w:val="00624D25"/>
    <w:rsid w:val="0062541F"/>
    <w:rsid w:val="006255BE"/>
    <w:rsid w:val="006255C2"/>
    <w:rsid w:val="00626553"/>
    <w:rsid w:val="00626906"/>
    <w:rsid w:val="00626EFD"/>
    <w:rsid w:val="006277C8"/>
    <w:rsid w:val="00630101"/>
    <w:rsid w:val="0063101C"/>
    <w:rsid w:val="006313CE"/>
    <w:rsid w:val="006313E5"/>
    <w:rsid w:val="00631EF1"/>
    <w:rsid w:val="00631EFC"/>
    <w:rsid w:val="006322AC"/>
    <w:rsid w:val="006337CC"/>
    <w:rsid w:val="006338AE"/>
    <w:rsid w:val="00633E53"/>
    <w:rsid w:val="00633E60"/>
    <w:rsid w:val="00634648"/>
    <w:rsid w:val="006346B1"/>
    <w:rsid w:val="006348D5"/>
    <w:rsid w:val="006349FB"/>
    <w:rsid w:val="00635512"/>
    <w:rsid w:val="0063696D"/>
    <w:rsid w:val="00636CF8"/>
    <w:rsid w:val="00636F04"/>
    <w:rsid w:val="00640DEF"/>
    <w:rsid w:val="00641591"/>
    <w:rsid w:val="006419C7"/>
    <w:rsid w:val="00642749"/>
    <w:rsid w:val="00642EE6"/>
    <w:rsid w:val="00643534"/>
    <w:rsid w:val="006440DE"/>
    <w:rsid w:val="0064410D"/>
    <w:rsid w:val="00644144"/>
    <w:rsid w:val="006447B8"/>
    <w:rsid w:val="00644879"/>
    <w:rsid w:val="006449F1"/>
    <w:rsid w:val="00645918"/>
    <w:rsid w:val="0064598B"/>
    <w:rsid w:val="00645EE3"/>
    <w:rsid w:val="00646382"/>
    <w:rsid w:val="00646BEF"/>
    <w:rsid w:val="00646E66"/>
    <w:rsid w:val="00646FEE"/>
    <w:rsid w:val="0064723F"/>
    <w:rsid w:val="00647453"/>
    <w:rsid w:val="006474B0"/>
    <w:rsid w:val="00650D75"/>
    <w:rsid w:val="00652990"/>
    <w:rsid w:val="006530DC"/>
    <w:rsid w:val="00653874"/>
    <w:rsid w:val="00654736"/>
    <w:rsid w:val="006547B2"/>
    <w:rsid w:val="00654A4D"/>
    <w:rsid w:val="00654BA7"/>
    <w:rsid w:val="00654C47"/>
    <w:rsid w:val="00655154"/>
    <w:rsid w:val="00657DE0"/>
    <w:rsid w:val="006601A8"/>
    <w:rsid w:val="006603BB"/>
    <w:rsid w:val="0066235A"/>
    <w:rsid w:val="006623E6"/>
    <w:rsid w:val="00662C89"/>
    <w:rsid w:val="00663273"/>
    <w:rsid w:val="0066339D"/>
    <w:rsid w:val="0066372B"/>
    <w:rsid w:val="006637FA"/>
    <w:rsid w:val="00663DF6"/>
    <w:rsid w:val="0066427D"/>
    <w:rsid w:val="00664378"/>
    <w:rsid w:val="00664657"/>
    <w:rsid w:val="00664FF2"/>
    <w:rsid w:val="0066512B"/>
    <w:rsid w:val="00665978"/>
    <w:rsid w:val="00666B29"/>
    <w:rsid w:val="00666EA0"/>
    <w:rsid w:val="00667099"/>
    <w:rsid w:val="0066767E"/>
    <w:rsid w:val="006677A5"/>
    <w:rsid w:val="00667872"/>
    <w:rsid w:val="00667CA5"/>
    <w:rsid w:val="006701DC"/>
    <w:rsid w:val="00670C9F"/>
    <w:rsid w:val="00670FE5"/>
    <w:rsid w:val="00671989"/>
    <w:rsid w:val="00671B43"/>
    <w:rsid w:val="00671F2D"/>
    <w:rsid w:val="0067215D"/>
    <w:rsid w:val="00673318"/>
    <w:rsid w:val="00673329"/>
    <w:rsid w:val="00674402"/>
    <w:rsid w:val="00674782"/>
    <w:rsid w:val="00674865"/>
    <w:rsid w:val="0067500E"/>
    <w:rsid w:val="006753B0"/>
    <w:rsid w:val="0067557B"/>
    <w:rsid w:val="006757CC"/>
    <w:rsid w:val="00675997"/>
    <w:rsid w:val="00675A96"/>
    <w:rsid w:val="00676B7B"/>
    <w:rsid w:val="00680325"/>
    <w:rsid w:val="00680779"/>
    <w:rsid w:val="00680FFA"/>
    <w:rsid w:val="00682844"/>
    <w:rsid w:val="00682E52"/>
    <w:rsid w:val="00683498"/>
    <w:rsid w:val="00684ACF"/>
    <w:rsid w:val="00684C2B"/>
    <w:rsid w:val="006852B1"/>
    <w:rsid w:val="00685616"/>
    <w:rsid w:val="0068660E"/>
    <w:rsid w:val="00687981"/>
    <w:rsid w:val="00687A1E"/>
    <w:rsid w:val="0069076A"/>
    <w:rsid w:val="00690EFD"/>
    <w:rsid w:val="00691652"/>
    <w:rsid w:val="00691A53"/>
    <w:rsid w:val="00691A93"/>
    <w:rsid w:val="00692C5C"/>
    <w:rsid w:val="0069346B"/>
    <w:rsid w:val="00693549"/>
    <w:rsid w:val="00693A29"/>
    <w:rsid w:val="00693DFE"/>
    <w:rsid w:val="0069436A"/>
    <w:rsid w:val="0069518A"/>
    <w:rsid w:val="00696161"/>
    <w:rsid w:val="00696E93"/>
    <w:rsid w:val="0069742C"/>
    <w:rsid w:val="00697526"/>
    <w:rsid w:val="0069766F"/>
    <w:rsid w:val="006976A0"/>
    <w:rsid w:val="006976D9"/>
    <w:rsid w:val="00697709"/>
    <w:rsid w:val="00697E97"/>
    <w:rsid w:val="006A00B6"/>
    <w:rsid w:val="006A01EE"/>
    <w:rsid w:val="006A0D44"/>
    <w:rsid w:val="006A0F3E"/>
    <w:rsid w:val="006A215D"/>
    <w:rsid w:val="006A3D2C"/>
    <w:rsid w:val="006A4248"/>
    <w:rsid w:val="006A4915"/>
    <w:rsid w:val="006A4DAE"/>
    <w:rsid w:val="006B0995"/>
    <w:rsid w:val="006B118F"/>
    <w:rsid w:val="006B2561"/>
    <w:rsid w:val="006B2B3B"/>
    <w:rsid w:val="006B3222"/>
    <w:rsid w:val="006B44FB"/>
    <w:rsid w:val="006B47EB"/>
    <w:rsid w:val="006B6E0D"/>
    <w:rsid w:val="006B705E"/>
    <w:rsid w:val="006B7C90"/>
    <w:rsid w:val="006C07A5"/>
    <w:rsid w:val="006C1DBD"/>
    <w:rsid w:val="006C3B7C"/>
    <w:rsid w:val="006C5A9A"/>
    <w:rsid w:val="006C5BC8"/>
    <w:rsid w:val="006C7211"/>
    <w:rsid w:val="006D00B3"/>
    <w:rsid w:val="006D05E3"/>
    <w:rsid w:val="006D099B"/>
    <w:rsid w:val="006D0A53"/>
    <w:rsid w:val="006D0A9F"/>
    <w:rsid w:val="006D13CE"/>
    <w:rsid w:val="006D1664"/>
    <w:rsid w:val="006D1F3B"/>
    <w:rsid w:val="006D20E3"/>
    <w:rsid w:val="006D2B32"/>
    <w:rsid w:val="006D2C13"/>
    <w:rsid w:val="006D2F67"/>
    <w:rsid w:val="006D2FF7"/>
    <w:rsid w:val="006D3160"/>
    <w:rsid w:val="006D3AA3"/>
    <w:rsid w:val="006D3E0C"/>
    <w:rsid w:val="006D45E3"/>
    <w:rsid w:val="006D4C92"/>
    <w:rsid w:val="006D5AA6"/>
    <w:rsid w:val="006D60D5"/>
    <w:rsid w:val="006D6295"/>
    <w:rsid w:val="006D68C2"/>
    <w:rsid w:val="006D6B6D"/>
    <w:rsid w:val="006D6E89"/>
    <w:rsid w:val="006D737E"/>
    <w:rsid w:val="006E1090"/>
    <w:rsid w:val="006E11BF"/>
    <w:rsid w:val="006E12A9"/>
    <w:rsid w:val="006E1851"/>
    <w:rsid w:val="006E207E"/>
    <w:rsid w:val="006E2EF8"/>
    <w:rsid w:val="006E3E37"/>
    <w:rsid w:val="006E3E69"/>
    <w:rsid w:val="006E40F2"/>
    <w:rsid w:val="006E4AEE"/>
    <w:rsid w:val="006E4F81"/>
    <w:rsid w:val="006E531D"/>
    <w:rsid w:val="006E5764"/>
    <w:rsid w:val="006E57D9"/>
    <w:rsid w:val="006E5BF1"/>
    <w:rsid w:val="006E5D17"/>
    <w:rsid w:val="006E68B2"/>
    <w:rsid w:val="006E6E5C"/>
    <w:rsid w:val="006E7396"/>
    <w:rsid w:val="006E7DD2"/>
    <w:rsid w:val="006F0356"/>
    <w:rsid w:val="006F087E"/>
    <w:rsid w:val="006F0A31"/>
    <w:rsid w:val="006F0BC4"/>
    <w:rsid w:val="006F0DAC"/>
    <w:rsid w:val="006F132A"/>
    <w:rsid w:val="006F2A01"/>
    <w:rsid w:val="006F2FD4"/>
    <w:rsid w:val="006F3593"/>
    <w:rsid w:val="006F35B7"/>
    <w:rsid w:val="006F421B"/>
    <w:rsid w:val="006F439C"/>
    <w:rsid w:val="006F4A0B"/>
    <w:rsid w:val="006F5FBF"/>
    <w:rsid w:val="006F696C"/>
    <w:rsid w:val="006F7793"/>
    <w:rsid w:val="006F79DA"/>
    <w:rsid w:val="006F7CD8"/>
    <w:rsid w:val="006F7D59"/>
    <w:rsid w:val="007005EE"/>
    <w:rsid w:val="0070124C"/>
    <w:rsid w:val="007015A0"/>
    <w:rsid w:val="00701C24"/>
    <w:rsid w:val="00701CB5"/>
    <w:rsid w:val="00701EC8"/>
    <w:rsid w:val="00702164"/>
    <w:rsid w:val="007021DE"/>
    <w:rsid w:val="007021FD"/>
    <w:rsid w:val="007023E6"/>
    <w:rsid w:val="00702633"/>
    <w:rsid w:val="00702AD6"/>
    <w:rsid w:val="0070366E"/>
    <w:rsid w:val="00703B95"/>
    <w:rsid w:val="007044E2"/>
    <w:rsid w:val="0070487A"/>
    <w:rsid w:val="00705507"/>
    <w:rsid w:val="007057D5"/>
    <w:rsid w:val="00705BB8"/>
    <w:rsid w:val="00705D73"/>
    <w:rsid w:val="007065D4"/>
    <w:rsid w:val="00706848"/>
    <w:rsid w:val="007068AA"/>
    <w:rsid w:val="00706A0E"/>
    <w:rsid w:val="00707266"/>
    <w:rsid w:val="0070745F"/>
    <w:rsid w:val="00707A31"/>
    <w:rsid w:val="00710553"/>
    <w:rsid w:val="00710BA3"/>
    <w:rsid w:val="00711C49"/>
    <w:rsid w:val="00712301"/>
    <w:rsid w:val="00713562"/>
    <w:rsid w:val="00715269"/>
    <w:rsid w:val="00715EA7"/>
    <w:rsid w:val="0071679F"/>
    <w:rsid w:val="00716D68"/>
    <w:rsid w:val="00716F25"/>
    <w:rsid w:val="00716F32"/>
    <w:rsid w:val="00717626"/>
    <w:rsid w:val="007178A0"/>
    <w:rsid w:val="00717BAA"/>
    <w:rsid w:val="00717F22"/>
    <w:rsid w:val="00720789"/>
    <w:rsid w:val="00720CA9"/>
    <w:rsid w:val="00720D95"/>
    <w:rsid w:val="00720DBF"/>
    <w:rsid w:val="007215E5"/>
    <w:rsid w:val="00721AAE"/>
    <w:rsid w:val="00722D3B"/>
    <w:rsid w:val="007234C4"/>
    <w:rsid w:val="00724266"/>
    <w:rsid w:val="00725BF9"/>
    <w:rsid w:val="00726742"/>
    <w:rsid w:val="00726B7F"/>
    <w:rsid w:val="00726EEC"/>
    <w:rsid w:val="0072712C"/>
    <w:rsid w:val="0072761D"/>
    <w:rsid w:val="00727ECB"/>
    <w:rsid w:val="00730514"/>
    <w:rsid w:val="007319FE"/>
    <w:rsid w:val="007322C7"/>
    <w:rsid w:val="007325D8"/>
    <w:rsid w:val="00732607"/>
    <w:rsid w:val="00732BF9"/>
    <w:rsid w:val="00733990"/>
    <w:rsid w:val="00735955"/>
    <w:rsid w:val="00735FD2"/>
    <w:rsid w:val="007361D7"/>
    <w:rsid w:val="0073663D"/>
    <w:rsid w:val="00736743"/>
    <w:rsid w:val="00736BF7"/>
    <w:rsid w:val="00736D60"/>
    <w:rsid w:val="00736F41"/>
    <w:rsid w:val="0074146D"/>
    <w:rsid w:val="007418EB"/>
    <w:rsid w:val="007419EE"/>
    <w:rsid w:val="00742032"/>
    <w:rsid w:val="007421EA"/>
    <w:rsid w:val="007432A9"/>
    <w:rsid w:val="007434C4"/>
    <w:rsid w:val="007444E7"/>
    <w:rsid w:val="00744661"/>
    <w:rsid w:val="007451F4"/>
    <w:rsid w:val="0074567F"/>
    <w:rsid w:val="00745C28"/>
    <w:rsid w:val="00746090"/>
    <w:rsid w:val="007462B7"/>
    <w:rsid w:val="00746871"/>
    <w:rsid w:val="00747A31"/>
    <w:rsid w:val="00747E32"/>
    <w:rsid w:val="00750737"/>
    <w:rsid w:val="007507B2"/>
    <w:rsid w:val="007508FB"/>
    <w:rsid w:val="00752374"/>
    <w:rsid w:val="007527F1"/>
    <w:rsid w:val="00752B25"/>
    <w:rsid w:val="0075647D"/>
    <w:rsid w:val="00757CC6"/>
    <w:rsid w:val="0076021B"/>
    <w:rsid w:val="0076098D"/>
    <w:rsid w:val="00760D3F"/>
    <w:rsid w:val="00760EB8"/>
    <w:rsid w:val="00761179"/>
    <w:rsid w:val="00761BEF"/>
    <w:rsid w:val="007621BC"/>
    <w:rsid w:val="0076221D"/>
    <w:rsid w:val="00762556"/>
    <w:rsid w:val="00763CE8"/>
    <w:rsid w:val="007640BF"/>
    <w:rsid w:val="007641DD"/>
    <w:rsid w:val="00764252"/>
    <w:rsid w:val="00764F00"/>
    <w:rsid w:val="0076542C"/>
    <w:rsid w:val="007659AB"/>
    <w:rsid w:val="00765DBC"/>
    <w:rsid w:val="007662FC"/>
    <w:rsid w:val="00766D1D"/>
    <w:rsid w:val="00767698"/>
    <w:rsid w:val="00767C70"/>
    <w:rsid w:val="00770494"/>
    <w:rsid w:val="007708EB"/>
    <w:rsid w:val="00771B9F"/>
    <w:rsid w:val="00771D27"/>
    <w:rsid w:val="00771F91"/>
    <w:rsid w:val="007721F1"/>
    <w:rsid w:val="007725D0"/>
    <w:rsid w:val="00772662"/>
    <w:rsid w:val="00772C78"/>
    <w:rsid w:val="00774090"/>
    <w:rsid w:val="007741B9"/>
    <w:rsid w:val="00774637"/>
    <w:rsid w:val="00774B67"/>
    <w:rsid w:val="0077505B"/>
    <w:rsid w:val="0077531E"/>
    <w:rsid w:val="00775EA1"/>
    <w:rsid w:val="00776879"/>
    <w:rsid w:val="007777BC"/>
    <w:rsid w:val="00777DB2"/>
    <w:rsid w:val="00777E76"/>
    <w:rsid w:val="00780649"/>
    <w:rsid w:val="0078095B"/>
    <w:rsid w:val="00781E9B"/>
    <w:rsid w:val="00781F60"/>
    <w:rsid w:val="0078234B"/>
    <w:rsid w:val="007826F7"/>
    <w:rsid w:val="00782A4D"/>
    <w:rsid w:val="00782BBB"/>
    <w:rsid w:val="0078330D"/>
    <w:rsid w:val="007837DD"/>
    <w:rsid w:val="00783837"/>
    <w:rsid w:val="00784458"/>
    <w:rsid w:val="00784883"/>
    <w:rsid w:val="00785532"/>
    <w:rsid w:val="00785775"/>
    <w:rsid w:val="0078660A"/>
    <w:rsid w:val="00786713"/>
    <w:rsid w:val="00786A6B"/>
    <w:rsid w:val="00786E04"/>
    <w:rsid w:val="00787567"/>
    <w:rsid w:val="00787ADD"/>
    <w:rsid w:val="007903E5"/>
    <w:rsid w:val="00790957"/>
    <w:rsid w:val="00792A05"/>
    <w:rsid w:val="00792C51"/>
    <w:rsid w:val="00792C56"/>
    <w:rsid w:val="00792D60"/>
    <w:rsid w:val="00792EC0"/>
    <w:rsid w:val="00793B2F"/>
    <w:rsid w:val="00793BA5"/>
    <w:rsid w:val="00793CBD"/>
    <w:rsid w:val="00793E31"/>
    <w:rsid w:val="0079478F"/>
    <w:rsid w:val="007965DF"/>
    <w:rsid w:val="00796CE6"/>
    <w:rsid w:val="00797090"/>
    <w:rsid w:val="00797B5D"/>
    <w:rsid w:val="007A0236"/>
    <w:rsid w:val="007A1508"/>
    <w:rsid w:val="007A1F78"/>
    <w:rsid w:val="007A23C5"/>
    <w:rsid w:val="007A28BE"/>
    <w:rsid w:val="007A32E3"/>
    <w:rsid w:val="007A3876"/>
    <w:rsid w:val="007A3A07"/>
    <w:rsid w:val="007A4624"/>
    <w:rsid w:val="007A4E91"/>
    <w:rsid w:val="007A5740"/>
    <w:rsid w:val="007A5924"/>
    <w:rsid w:val="007A5E26"/>
    <w:rsid w:val="007A63EF"/>
    <w:rsid w:val="007A6AC3"/>
    <w:rsid w:val="007A7D9B"/>
    <w:rsid w:val="007B29E9"/>
    <w:rsid w:val="007B2CFA"/>
    <w:rsid w:val="007B3871"/>
    <w:rsid w:val="007B3C71"/>
    <w:rsid w:val="007B4215"/>
    <w:rsid w:val="007B50A4"/>
    <w:rsid w:val="007B59D1"/>
    <w:rsid w:val="007B5AB1"/>
    <w:rsid w:val="007B5B6D"/>
    <w:rsid w:val="007B70FC"/>
    <w:rsid w:val="007B71A6"/>
    <w:rsid w:val="007B72B3"/>
    <w:rsid w:val="007B72B8"/>
    <w:rsid w:val="007B737E"/>
    <w:rsid w:val="007B7ACD"/>
    <w:rsid w:val="007C19EA"/>
    <w:rsid w:val="007C266A"/>
    <w:rsid w:val="007C27FC"/>
    <w:rsid w:val="007C2800"/>
    <w:rsid w:val="007C451F"/>
    <w:rsid w:val="007C49C8"/>
    <w:rsid w:val="007C6615"/>
    <w:rsid w:val="007C6E94"/>
    <w:rsid w:val="007C7B99"/>
    <w:rsid w:val="007D02A4"/>
    <w:rsid w:val="007D0880"/>
    <w:rsid w:val="007D0A41"/>
    <w:rsid w:val="007D0F3F"/>
    <w:rsid w:val="007D17B1"/>
    <w:rsid w:val="007D1B6C"/>
    <w:rsid w:val="007D20A1"/>
    <w:rsid w:val="007D3ABD"/>
    <w:rsid w:val="007D3CC6"/>
    <w:rsid w:val="007D3D07"/>
    <w:rsid w:val="007D3FB6"/>
    <w:rsid w:val="007D42FD"/>
    <w:rsid w:val="007D436C"/>
    <w:rsid w:val="007D487F"/>
    <w:rsid w:val="007D4F77"/>
    <w:rsid w:val="007D50FA"/>
    <w:rsid w:val="007D52BF"/>
    <w:rsid w:val="007D6571"/>
    <w:rsid w:val="007D7735"/>
    <w:rsid w:val="007D777F"/>
    <w:rsid w:val="007D7882"/>
    <w:rsid w:val="007D7946"/>
    <w:rsid w:val="007D7A7A"/>
    <w:rsid w:val="007E0294"/>
    <w:rsid w:val="007E1CDE"/>
    <w:rsid w:val="007E1CFA"/>
    <w:rsid w:val="007E275D"/>
    <w:rsid w:val="007E39BC"/>
    <w:rsid w:val="007E428A"/>
    <w:rsid w:val="007E4350"/>
    <w:rsid w:val="007E4762"/>
    <w:rsid w:val="007E47D0"/>
    <w:rsid w:val="007E499B"/>
    <w:rsid w:val="007E4E28"/>
    <w:rsid w:val="007E52BA"/>
    <w:rsid w:val="007E5750"/>
    <w:rsid w:val="007E6176"/>
    <w:rsid w:val="007E6AFE"/>
    <w:rsid w:val="007E7941"/>
    <w:rsid w:val="007F018D"/>
    <w:rsid w:val="007F0FA8"/>
    <w:rsid w:val="007F1048"/>
    <w:rsid w:val="007F199D"/>
    <w:rsid w:val="007F1A9C"/>
    <w:rsid w:val="007F1C2D"/>
    <w:rsid w:val="007F2127"/>
    <w:rsid w:val="007F30EC"/>
    <w:rsid w:val="007F3A95"/>
    <w:rsid w:val="007F4A1D"/>
    <w:rsid w:val="007F534C"/>
    <w:rsid w:val="007F6153"/>
    <w:rsid w:val="007F6253"/>
    <w:rsid w:val="007F6F43"/>
    <w:rsid w:val="007F72E3"/>
    <w:rsid w:val="007F75F8"/>
    <w:rsid w:val="007F7994"/>
    <w:rsid w:val="007F7F81"/>
    <w:rsid w:val="00800EA7"/>
    <w:rsid w:val="00801218"/>
    <w:rsid w:val="008012CC"/>
    <w:rsid w:val="008013DB"/>
    <w:rsid w:val="00801424"/>
    <w:rsid w:val="00801520"/>
    <w:rsid w:val="00801CF5"/>
    <w:rsid w:val="00802F85"/>
    <w:rsid w:val="0080327D"/>
    <w:rsid w:val="00803506"/>
    <w:rsid w:val="008043C0"/>
    <w:rsid w:val="008051D1"/>
    <w:rsid w:val="0080536F"/>
    <w:rsid w:val="008056A8"/>
    <w:rsid w:val="008062D9"/>
    <w:rsid w:val="00806366"/>
    <w:rsid w:val="008067B3"/>
    <w:rsid w:val="008069C7"/>
    <w:rsid w:val="00810769"/>
    <w:rsid w:val="008108C7"/>
    <w:rsid w:val="008110F9"/>
    <w:rsid w:val="008112FD"/>
    <w:rsid w:val="00811B24"/>
    <w:rsid w:val="00812332"/>
    <w:rsid w:val="00813343"/>
    <w:rsid w:val="00813DD9"/>
    <w:rsid w:val="00813FAF"/>
    <w:rsid w:val="00814ECF"/>
    <w:rsid w:val="00815562"/>
    <w:rsid w:val="008167D4"/>
    <w:rsid w:val="00816917"/>
    <w:rsid w:val="00816BBF"/>
    <w:rsid w:val="0081725C"/>
    <w:rsid w:val="00817282"/>
    <w:rsid w:val="00817385"/>
    <w:rsid w:val="008175E1"/>
    <w:rsid w:val="008203B2"/>
    <w:rsid w:val="00820766"/>
    <w:rsid w:val="00821959"/>
    <w:rsid w:val="00822259"/>
    <w:rsid w:val="008231A6"/>
    <w:rsid w:val="0082328E"/>
    <w:rsid w:val="00823616"/>
    <w:rsid w:val="008237B0"/>
    <w:rsid w:val="0082482A"/>
    <w:rsid w:val="00824ABD"/>
    <w:rsid w:val="0082533A"/>
    <w:rsid w:val="00825984"/>
    <w:rsid w:val="00827352"/>
    <w:rsid w:val="008274B1"/>
    <w:rsid w:val="008301B0"/>
    <w:rsid w:val="008305A3"/>
    <w:rsid w:val="008309B2"/>
    <w:rsid w:val="00830B62"/>
    <w:rsid w:val="00830DA6"/>
    <w:rsid w:val="00831237"/>
    <w:rsid w:val="00831ADA"/>
    <w:rsid w:val="008328C9"/>
    <w:rsid w:val="00832DA5"/>
    <w:rsid w:val="00833129"/>
    <w:rsid w:val="008333BE"/>
    <w:rsid w:val="0083347C"/>
    <w:rsid w:val="00833609"/>
    <w:rsid w:val="00833C32"/>
    <w:rsid w:val="008340CF"/>
    <w:rsid w:val="00835250"/>
    <w:rsid w:val="00835AD1"/>
    <w:rsid w:val="0083626F"/>
    <w:rsid w:val="0083637B"/>
    <w:rsid w:val="008369A1"/>
    <w:rsid w:val="00836A68"/>
    <w:rsid w:val="00836BCE"/>
    <w:rsid w:val="00836C0F"/>
    <w:rsid w:val="00836DD1"/>
    <w:rsid w:val="00836E04"/>
    <w:rsid w:val="00837A04"/>
    <w:rsid w:val="00840ABF"/>
    <w:rsid w:val="00840BC4"/>
    <w:rsid w:val="00841847"/>
    <w:rsid w:val="00842691"/>
    <w:rsid w:val="008429F2"/>
    <w:rsid w:val="00843078"/>
    <w:rsid w:val="00843D32"/>
    <w:rsid w:val="008440B8"/>
    <w:rsid w:val="00844483"/>
    <w:rsid w:val="0084479A"/>
    <w:rsid w:val="00844D70"/>
    <w:rsid w:val="00845F30"/>
    <w:rsid w:val="0084600D"/>
    <w:rsid w:val="00846019"/>
    <w:rsid w:val="00846822"/>
    <w:rsid w:val="00846C4D"/>
    <w:rsid w:val="0084728D"/>
    <w:rsid w:val="008475DC"/>
    <w:rsid w:val="00847870"/>
    <w:rsid w:val="00847C54"/>
    <w:rsid w:val="00847D13"/>
    <w:rsid w:val="00850828"/>
    <w:rsid w:val="00850884"/>
    <w:rsid w:val="008509E6"/>
    <w:rsid w:val="00850B0B"/>
    <w:rsid w:val="00850F2E"/>
    <w:rsid w:val="00850F7F"/>
    <w:rsid w:val="0085173C"/>
    <w:rsid w:val="008521CB"/>
    <w:rsid w:val="00852363"/>
    <w:rsid w:val="00852655"/>
    <w:rsid w:val="008528FA"/>
    <w:rsid w:val="00853370"/>
    <w:rsid w:val="008536A2"/>
    <w:rsid w:val="0085412B"/>
    <w:rsid w:val="00854645"/>
    <w:rsid w:val="008575D2"/>
    <w:rsid w:val="008577F4"/>
    <w:rsid w:val="0085783E"/>
    <w:rsid w:val="00860C05"/>
    <w:rsid w:val="00860EF0"/>
    <w:rsid w:val="00860F9F"/>
    <w:rsid w:val="008618D5"/>
    <w:rsid w:val="00861CC9"/>
    <w:rsid w:val="0086340A"/>
    <w:rsid w:val="008637E4"/>
    <w:rsid w:val="00863804"/>
    <w:rsid w:val="00863E3D"/>
    <w:rsid w:val="008644E3"/>
    <w:rsid w:val="008645EA"/>
    <w:rsid w:val="00864637"/>
    <w:rsid w:val="00865BFB"/>
    <w:rsid w:val="008666E2"/>
    <w:rsid w:val="00866A9A"/>
    <w:rsid w:val="008704DA"/>
    <w:rsid w:val="00871220"/>
    <w:rsid w:val="00871CFC"/>
    <w:rsid w:val="00873386"/>
    <w:rsid w:val="00874863"/>
    <w:rsid w:val="00874902"/>
    <w:rsid w:val="00875AA6"/>
    <w:rsid w:val="00876DB9"/>
    <w:rsid w:val="00876DCF"/>
    <w:rsid w:val="00877411"/>
    <w:rsid w:val="00877CCC"/>
    <w:rsid w:val="008802DD"/>
    <w:rsid w:val="0088183D"/>
    <w:rsid w:val="008819AE"/>
    <w:rsid w:val="0088220B"/>
    <w:rsid w:val="0088340F"/>
    <w:rsid w:val="008837B0"/>
    <w:rsid w:val="00883B08"/>
    <w:rsid w:val="00884263"/>
    <w:rsid w:val="00884D9E"/>
    <w:rsid w:val="00885077"/>
    <w:rsid w:val="00885B4F"/>
    <w:rsid w:val="0088600D"/>
    <w:rsid w:val="00887A92"/>
    <w:rsid w:val="00887DF5"/>
    <w:rsid w:val="00887FDA"/>
    <w:rsid w:val="00890142"/>
    <w:rsid w:val="0089017B"/>
    <w:rsid w:val="008907EE"/>
    <w:rsid w:val="00890A5D"/>
    <w:rsid w:val="00891474"/>
    <w:rsid w:val="008915B0"/>
    <w:rsid w:val="00892B35"/>
    <w:rsid w:val="00893B7B"/>
    <w:rsid w:val="00894221"/>
    <w:rsid w:val="00894838"/>
    <w:rsid w:val="008950D3"/>
    <w:rsid w:val="00895423"/>
    <w:rsid w:val="008957B5"/>
    <w:rsid w:val="00895B7D"/>
    <w:rsid w:val="00895CA2"/>
    <w:rsid w:val="00896C21"/>
    <w:rsid w:val="008A0586"/>
    <w:rsid w:val="008A06E8"/>
    <w:rsid w:val="008A073B"/>
    <w:rsid w:val="008A0EA2"/>
    <w:rsid w:val="008A18DE"/>
    <w:rsid w:val="008A2BA1"/>
    <w:rsid w:val="008A2C22"/>
    <w:rsid w:val="008A3ACB"/>
    <w:rsid w:val="008A5254"/>
    <w:rsid w:val="008A5F7F"/>
    <w:rsid w:val="008A6439"/>
    <w:rsid w:val="008A680F"/>
    <w:rsid w:val="008A7305"/>
    <w:rsid w:val="008A7411"/>
    <w:rsid w:val="008B02D0"/>
    <w:rsid w:val="008B0631"/>
    <w:rsid w:val="008B0F51"/>
    <w:rsid w:val="008B259E"/>
    <w:rsid w:val="008B2AC2"/>
    <w:rsid w:val="008B2C49"/>
    <w:rsid w:val="008B37FC"/>
    <w:rsid w:val="008B3EA1"/>
    <w:rsid w:val="008B4C07"/>
    <w:rsid w:val="008B512C"/>
    <w:rsid w:val="008B5196"/>
    <w:rsid w:val="008B519C"/>
    <w:rsid w:val="008B622E"/>
    <w:rsid w:val="008B6585"/>
    <w:rsid w:val="008B6B53"/>
    <w:rsid w:val="008B76E5"/>
    <w:rsid w:val="008B7959"/>
    <w:rsid w:val="008B7FE4"/>
    <w:rsid w:val="008C0A0A"/>
    <w:rsid w:val="008C3C02"/>
    <w:rsid w:val="008C3C88"/>
    <w:rsid w:val="008C3E9C"/>
    <w:rsid w:val="008C3EE4"/>
    <w:rsid w:val="008C4116"/>
    <w:rsid w:val="008C4A0A"/>
    <w:rsid w:val="008C4A57"/>
    <w:rsid w:val="008C4AC2"/>
    <w:rsid w:val="008C4C83"/>
    <w:rsid w:val="008C4C8F"/>
    <w:rsid w:val="008C54F1"/>
    <w:rsid w:val="008C600D"/>
    <w:rsid w:val="008C60CA"/>
    <w:rsid w:val="008C68FF"/>
    <w:rsid w:val="008C7844"/>
    <w:rsid w:val="008D030A"/>
    <w:rsid w:val="008D0AAA"/>
    <w:rsid w:val="008D1AFD"/>
    <w:rsid w:val="008D1EAF"/>
    <w:rsid w:val="008D1F62"/>
    <w:rsid w:val="008D25C8"/>
    <w:rsid w:val="008D316F"/>
    <w:rsid w:val="008D48B1"/>
    <w:rsid w:val="008D51E6"/>
    <w:rsid w:val="008D56AB"/>
    <w:rsid w:val="008D5AFB"/>
    <w:rsid w:val="008D5B67"/>
    <w:rsid w:val="008D6030"/>
    <w:rsid w:val="008D6523"/>
    <w:rsid w:val="008D683B"/>
    <w:rsid w:val="008D71BC"/>
    <w:rsid w:val="008D794A"/>
    <w:rsid w:val="008D7A30"/>
    <w:rsid w:val="008D7BEA"/>
    <w:rsid w:val="008D7D92"/>
    <w:rsid w:val="008E017C"/>
    <w:rsid w:val="008E07EC"/>
    <w:rsid w:val="008E1153"/>
    <w:rsid w:val="008E121C"/>
    <w:rsid w:val="008E23F5"/>
    <w:rsid w:val="008E29F4"/>
    <w:rsid w:val="008E2CD6"/>
    <w:rsid w:val="008E3E79"/>
    <w:rsid w:val="008E3FBD"/>
    <w:rsid w:val="008E4CC5"/>
    <w:rsid w:val="008E59D1"/>
    <w:rsid w:val="008E62F4"/>
    <w:rsid w:val="008E6F18"/>
    <w:rsid w:val="008E738E"/>
    <w:rsid w:val="008E79BE"/>
    <w:rsid w:val="008F005D"/>
    <w:rsid w:val="008F0727"/>
    <w:rsid w:val="008F0A98"/>
    <w:rsid w:val="008F0DA5"/>
    <w:rsid w:val="008F1688"/>
    <w:rsid w:val="008F1B50"/>
    <w:rsid w:val="008F2A3D"/>
    <w:rsid w:val="008F2C62"/>
    <w:rsid w:val="008F36DA"/>
    <w:rsid w:val="008F39C1"/>
    <w:rsid w:val="008F507A"/>
    <w:rsid w:val="008F65F5"/>
    <w:rsid w:val="008F7406"/>
    <w:rsid w:val="00900A6B"/>
    <w:rsid w:val="00901562"/>
    <w:rsid w:val="00901ACB"/>
    <w:rsid w:val="009024EB"/>
    <w:rsid w:val="00902952"/>
    <w:rsid w:val="00903495"/>
    <w:rsid w:val="0090477E"/>
    <w:rsid w:val="00904A55"/>
    <w:rsid w:val="00904BA8"/>
    <w:rsid w:val="00904E83"/>
    <w:rsid w:val="00905B46"/>
    <w:rsid w:val="009067CC"/>
    <w:rsid w:val="00906B83"/>
    <w:rsid w:val="00906C8D"/>
    <w:rsid w:val="0090759A"/>
    <w:rsid w:val="00907ED4"/>
    <w:rsid w:val="009101B5"/>
    <w:rsid w:val="00911052"/>
    <w:rsid w:val="0091117B"/>
    <w:rsid w:val="009113BB"/>
    <w:rsid w:val="00911925"/>
    <w:rsid w:val="00912420"/>
    <w:rsid w:val="009124B6"/>
    <w:rsid w:val="00913EAF"/>
    <w:rsid w:val="009143E4"/>
    <w:rsid w:val="00914605"/>
    <w:rsid w:val="00914D18"/>
    <w:rsid w:val="00914F25"/>
    <w:rsid w:val="00915D3F"/>
    <w:rsid w:val="00915EE7"/>
    <w:rsid w:val="00916357"/>
    <w:rsid w:val="009168C3"/>
    <w:rsid w:val="009168C5"/>
    <w:rsid w:val="00916FDB"/>
    <w:rsid w:val="009174E7"/>
    <w:rsid w:val="0091765F"/>
    <w:rsid w:val="009177FD"/>
    <w:rsid w:val="00917AC8"/>
    <w:rsid w:val="009201F5"/>
    <w:rsid w:val="009207C2"/>
    <w:rsid w:val="009215D9"/>
    <w:rsid w:val="00921865"/>
    <w:rsid w:val="00921A98"/>
    <w:rsid w:val="00923175"/>
    <w:rsid w:val="009235E5"/>
    <w:rsid w:val="00923E37"/>
    <w:rsid w:val="009241D2"/>
    <w:rsid w:val="0092505E"/>
    <w:rsid w:val="00925321"/>
    <w:rsid w:val="0092568E"/>
    <w:rsid w:val="00925CDB"/>
    <w:rsid w:val="00926754"/>
    <w:rsid w:val="009312C5"/>
    <w:rsid w:val="009315CF"/>
    <w:rsid w:val="009315FD"/>
    <w:rsid w:val="00931944"/>
    <w:rsid w:val="00932710"/>
    <w:rsid w:val="00933183"/>
    <w:rsid w:val="0093345F"/>
    <w:rsid w:val="00933877"/>
    <w:rsid w:val="00933C25"/>
    <w:rsid w:val="00933CFA"/>
    <w:rsid w:val="00933D8E"/>
    <w:rsid w:val="009341C2"/>
    <w:rsid w:val="00934A8A"/>
    <w:rsid w:val="00934F1C"/>
    <w:rsid w:val="00935DE0"/>
    <w:rsid w:val="00935FFE"/>
    <w:rsid w:val="00936099"/>
    <w:rsid w:val="00936C8C"/>
    <w:rsid w:val="00940EAA"/>
    <w:rsid w:val="00941C16"/>
    <w:rsid w:val="00941FBC"/>
    <w:rsid w:val="00942C68"/>
    <w:rsid w:val="00942DE6"/>
    <w:rsid w:val="00942E0D"/>
    <w:rsid w:val="0094327C"/>
    <w:rsid w:val="009432B9"/>
    <w:rsid w:val="0094407B"/>
    <w:rsid w:val="009445C3"/>
    <w:rsid w:val="00944632"/>
    <w:rsid w:val="00944689"/>
    <w:rsid w:val="00944A1E"/>
    <w:rsid w:val="00944D34"/>
    <w:rsid w:val="009451F2"/>
    <w:rsid w:val="00945AFE"/>
    <w:rsid w:val="009468CD"/>
    <w:rsid w:val="0094755E"/>
    <w:rsid w:val="00947736"/>
    <w:rsid w:val="00947C17"/>
    <w:rsid w:val="0095057F"/>
    <w:rsid w:val="00950DFE"/>
    <w:rsid w:val="009510B5"/>
    <w:rsid w:val="00951746"/>
    <w:rsid w:val="00951B4C"/>
    <w:rsid w:val="00952CAE"/>
    <w:rsid w:val="00952F68"/>
    <w:rsid w:val="009533E9"/>
    <w:rsid w:val="0095370A"/>
    <w:rsid w:val="00953C08"/>
    <w:rsid w:val="00953D9D"/>
    <w:rsid w:val="009550B0"/>
    <w:rsid w:val="00955326"/>
    <w:rsid w:val="009555E4"/>
    <w:rsid w:val="00955798"/>
    <w:rsid w:val="009557AE"/>
    <w:rsid w:val="00955CBF"/>
    <w:rsid w:val="00955D9C"/>
    <w:rsid w:val="00956E4C"/>
    <w:rsid w:val="009573A8"/>
    <w:rsid w:val="0095793F"/>
    <w:rsid w:val="00960839"/>
    <w:rsid w:val="009617F9"/>
    <w:rsid w:val="0096185E"/>
    <w:rsid w:val="00961866"/>
    <w:rsid w:val="00961B67"/>
    <w:rsid w:val="00962193"/>
    <w:rsid w:val="009629B0"/>
    <w:rsid w:val="0096396D"/>
    <w:rsid w:val="00965506"/>
    <w:rsid w:val="0096573F"/>
    <w:rsid w:val="00965A8F"/>
    <w:rsid w:val="00967124"/>
    <w:rsid w:val="009674BE"/>
    <w:rsid w:val="009714B5"/>
    <w:rsid w:val="00971675"/>
    <w:rsid w:val="0097249B"/>
    <w:rsid w:val="0097292C"/>
    <w:rsid w:val="00972C00"/>
    <w:rsid w:val="00972EF5"/>
    <w:rsid w:val="00972F68"/>
    <w:rsid w:val="00973B03"/>
    <w:rsid w:val="00973BCD"/>
    <w:rsid w:val="00973EA6"/>
    <w:rsid w:val="00974297"/>
    <w:rsid w:val="00974829"/>
    <w:rsid w:val="00974EA2"/>
    <w:rsid w:val="0097566E"/>
    <w:rsid w:val="00975F28"/>
    <w:rsid w:val="0097653A"/>
    <w:rsid w:val="00976AFB"/>
    <w:rsid w:val="00976C10"/>
    <w:rsid w:val="00977CD3"/>
    <w:rsid w:val="0098032A"/>
    <w:rsid w:val="00980EFA"/>
    <w:rsid w:val="00981796"/>
    <w:rsid w:val="00981E5E"/>
    <w:rsid w:val="0098248D"/>
    <w:rsid w:val="009826ED"/>
    <w:rsid w:val="00983CD3"/>
    <w:rsid w:val="00983CD6"/>
    <w:rsid w:val="009841F2"/>
    <w:rsid w:val="0098422E"/>
    <w:rsid w:val="00984427"/>
    <w:rsid w:val="009847C9"/>
    <w:rsid w:val="00984D25"/>
    <w:rsid w:val="009851F7"/>
    <w:rsid w:val="00985CF9"/>
    <w:rsid w:val="00986432"/>
    <w:rsid w:val="00986ACB"/>
    <w:rsid w:val="00986AF4"/>
    <w:rsid w:val="00986C7F"/>
    <w:rsid w:val="00987090"/>
    <w:rsid w:val="00987367"/>
    <w:rsid w:val="00990D83"/>
    <w:rsid w:val="009911B1"/>
    <w:rsid w:val="00991A9C"/>
    <w:rsid w:val="00991FC7"/>
    <w:rsid w:val="00991FCA"/>
    <w:rsid w:val="00992301"/>
    <w:rsid w:val="009923E0"/>
    <w:rsid w:val="009932E3"/>
    <w:rsid w:val="0099378B"/>
    <w:rsid w:val="00993ABA"/>
    <w:rsid w:val="00995BBB"/>
    <w:rsid w:val="00995E9C"/>
    <w:rsid w:val="00996058"/>
    <w:rsid w:val="00996483"/>
    <w:rsid w:val="0099667D"/>
    <w:rsid w:val="009967B0"/>
    <w:rsid w:val="00996F04"/>
    <w:rsid w:val="00997304"/>
    <w:rsid w:val="00997D42"/>
    <w:rsid w:val="009A00E8"/>
    <w:rsid w:val="009A02CD"/>
    <w:rsid w:val="009A0AB8"/>
    <w:rsid w:val="009A0BBB"/>
    <w:rsid w:val="009A0E65"/>
    <w:rsid w:val="009A10E7"/>
    <w:rsid w:val="009A1C21"/>
    <w:rsid w:val="009A287A"/>
    <w:rsid w:val="009A4270"/>
    <w:rsid w:val="009A4A18"/>
    <w:rsid w:val="009A4DBE"/>
    <w:rsid w:val="009A5618"/>
    <w:rsid w:val="009A5B62"/>
    <w:rsid w:val="009A6829"/>
    <w:rsid w:val="009A6F2F"/>
    <w:rsid w:val="009A71F6"/>
    <w:rsid w:val="009A77FB"/>
    <w:rsid w:val="009A79A7"/>
    <w:rsid w:val="009B0ADB"/>
    <w:rsid w:val="009B0D52"/>
    <w:rsid w:val="009B139C"/>
    <w:rsid w:val="009B1C41"/>
    <w:rsid w:val="009B1C4C"/>
    <w:rsid w:val="009B230E"/>
    <w:rsid w:val="009B232E"/>
    <w:rsid w:val="009B2693"/>
    <w:rsid w:val="009B2942"/>
    <w:rsid w:val="009B2AAD"/>
    <w:rsid w:val="009B2FDB"/>
    <w:rsid w:val="009B3F58"/>
    <w:rsid w:val="009B3FEE"/>
    <w:rsid w:val="009B4118"/>
    <w:rsid w:val="009B4F82"/>
    <w:rsid w:val="009B5000"/>
    <w:rsid w:val="009B6386"/>
    <w:rsid w:val="009B7B06"/>
    <w:rsid w:val="009B7BF8"/>
    <w:rsid w:val="009C0693"/>
    <w:rsid w:val="009C0DD1"/>
    <w:rsid w:val="009C112D"/>
    <w:rsid w:val="009C1142"/>
    <w:rsid w:val="009C1CD0"/>
    <w:rsid w:val="009C1D38"/>
    <w:rsid w:val="009C2D68"/>
    <w:rsid w:val="009C34A6"/>
    <w:rsid w:val="009C374A"/>
    <w:rsid w:val="009C3FD3"/>
    <w:rsid w:val="009C50CE"/>
    <w:rsid w:val="009C5133"/>
    <w:rsid w:val="009C56AC"/>
    <w:rsid w:val="009C5A8D"/>
    <w:rsid w:val="009C5B46"/>
    <w:rsid w:val="009C64E3"/>
    <w:rsid w:val="009C682F"/>
    <w:rsid w:val="009C7D25"/>
    <w:rsid w:val="009C7EF2"/>
    <w:rsid w:val="009D0621"/>
    <w:rsid w:val="009D08F7"/>
    <w:rsid w:val="009D1629"/>
    <w:rsid w:val="009D2231"/>
    <w:rsid w:val="009D24A7"/>
    <w:rsid w:val="009D2826"/>
    <w:rsid w:val="009D2A10"/>
    <w:rsid w:val="009D2BFE"/>
    <w:rsid w:val="009D3AE0"/>
    <w:rsid w:val="009D493F"/>
    <w:rsid w:val="009D5C12"/>
    <w:rsid w:val="009D6B94"/>
    <w:rsid w:val="009D6DB7"/>
    <w:rsid w:val="009D6EFF"/>
    <w:rsid w:val="009D72D8"/>
    <w:rsid w:val="009D7A88"/>
    <w:rsid w:val="009E0F07"/>
    <w:rsid w:val="009E1233"/>
    <w:rsid w:val="009E1402"/>
    <w:rsid w:val="009E3B1D"/>
    <w:rsid w:val="009E3B42"/>
    <w:rsid w:val="009E3CE2"/>
    <w:rsid w:val="009E5A54"/>
    <w:rsid w:val="009E5B4E"/>
    <w:rsid w:val="009E5E93"/>
    <w:rsid w:val="009E6460"/>
    <w:rsid w:val="009E65DF"/>
    <w:rsid w:val="009E6999"/>
    <w:rsid w:val="009E6B2E"/>
    <w:rsid w:val="009E7412"/>
    <w:rsid w:val="009E7B54"/>
    <w:rsid w:val="009E7E76"/>
    <w:rsid w:val="009F1130"/>
    <w:rsid w:val="009F2F39"/>
    <w:rsid w:val="009F3785"/>
    <w:rsid w:val="009F3D59"/>
    <w:rsid w:val="009F419D"/>
    <w:rsid w:val="009F6343"/>
    <w:rsid w:val="009F7614"/>
    <w:rsid w:val="009F76F9"/>
    <w:rsid w:val="009F79D6"/>
    <w:rsid w:val="009F7BED"/>
    <w:rsid w:val="009F7D71"/>
    <w:rsid w:val="009F7D78"/>
    <w:rsid w:val="00A00D65"/>
    <w:rsid w:val="00A01D2F"/>
    <w:rsid w:val="00A0212C"/>
    <w:rsid w:val="00A02C8D"/>
    <w:rsid w:val="00A032A0"/>
    <w:rsid w:val="00A043D7"/>
    <w:rsid w:val="00A04D6A"/>
    <w:rsid w:val="00A05CF5"/>
    <w:rsid w:val="00A05E3B"/>
    <w:rsid w:val="00A06D6A"/>
    <w:rsid w:val="00A0718A"/>
    <w:rsid w:val="00A077ED"/>
    <w:rsid w:val="00A07AF9"/>
    <w:rsid w:val="00A10FAA"/>
    <w:rsid w:val="00A11225"/>
    <w:rsid w:val="00A12070"/>
    <w:rsid w:val="00A1208F"/>
    <w:rsid w:val="00A122DB"/>
    <w:rsid w:val="00A126BD"/>
    <w:rsid w:val="00A13790"/>
    <w:rsid w:val="00A146B9"/>
    <w:rsid w:val="00A1591B"/>
    <w:rsid w:val="00A15B14"/>
    <w:rsid w:val="00A15DEA"/>
    <w:rsid w:val="00A16252"/>
    <w:rsid w:val="00A1660E"/>
    <w:rsid w:val="00A16898"/>
    <w:rsid w:val="00A16D6C"/>
    <w:rsid w:val="00A20CE1"/>
    <w:rsid w:val="00A20F52"/>
    <w:rsid w:val="00A20FE9"/>
    <w:rsid w:val="00A211DF"/>
    <w:rsid w:val="00A21DB2"/>
    <w:rsid w:val="00A23075"/>
    <w:rsid w:val="00A23B71"/>
    <w:rsid w:val="00A241FB"/>
    <w:rsid w:val="00A25B8A"/>
    <w:rsid w:val="00A25FAE"/>
    <w:rsid w:val="00A26D70"/>
    <w:rsid w:val="00A276CB"/>
    <w:rsid w:val="00A27D7E"/>
    <w:rsid w:val="00A27DD9"/>
    <w:rsid w:val="00A30407"/>
    <w:rsid w:val="00A30494"/>
    <w:rsid w:val="00A30767"/>
    <w:rsid w:val="00A30B17"/>
    <w:rsid w:val="00A314B1"/>
    <w:rsid w:val="00A3180D"/>
    <w:rsid w:val="00A31E0E"/>
    <w:rsid w:val="00A32287"/>
    <w:rsid w:val="00A3244C"/>
    <w:rsid w:val="00A32457"/>
    <w:rsid w:val="00A32BA7"/>
    <w:rsid w:val="00A32F2B"/>
    <w:rsid w:val="00A330DB"/>
    <w:rsid w:val="00A35025"/>
    <w:rsid w:val="00A3527B"/>
    <w:rsid w:val="00A355A7"/>
    <w:rsid w:val="00A3577B"/>
    <w:rsid w:val="00A36590"/>
    <w:rsid w:val="00A36BB6"/>
    <w:rsid w:val="00A370C3"/>
    <w:rsid w:val="00A40097"/>
    <w:rsid w:val="00A400BA"/>
    <w:rsid w:val="00A401F6"/>
    <w:rsid w:val="00A4051C"/>
    <w:rsid w:val="00A408C9"/>
    <w:rsid w:val="00A40A1F"/>
    <w:rsid w:val="00A40BD8"/>
    <w:rsid w:val="00A40C14"/>
    <w:rsid w:val="00A412BC"/>
    <w:rsid w:val="00A41C19"/>
    <w:rsid w:val="00A41E43"/>
    <w:rsid w:val="00A4228E"/>
    <w:rsid w:val="00A42C75"/>
    <w:rsid w:val="00A42F10"/>
    <w:rsid w:val="00A4432A"/>
    <w:rsid w:val="00A44922"/>
    <w:rsid w:val="00A45242"/>
    <w:rsid w:val="00A45410"/>
    <w:rsid w:val="00A454BD"/>
    <w:rsid w:val="00A458A1"/>
    <w:rsid w:val="00A45981"/>
    <w:rsid w:val="00A45CE9"/>
    <w:rsid w:val="00A468C0"/>
    <w:rsid w:val="00A46C15"/>
    <w:rsid w:val="00A47311"/>
    <w:rsid w:val="00A47606"/>
    <w:rsid w:val="00A5018B"/>
    <w:rsid w:val="00A50497"/>
    <w:rsid w:val="00A5096A"/>
    <w:rsid w:val="00A50AE2"/>
    <w:rsid w:val="00A50CDD"/>
    <w:rsid w:val="00A50E16"/>
    <w:rsid w:val="00A52589"/>
    <w:rsid w:val="00A52816"/>
    <w:rsid w:val="00A532B1"/>
    <w:rsid w:val="00A53367"/>
    <w:rsid w:val="00A5340F"/>
    <w:rsid w:val="00A539A0"/>
    <w:rsid w:val="00A53AED"/>
    <w:rsid w:val="00A54ACC"/>
    <w:rsid w:val="00A54C53"/>
    <w:rsid w:val="00A553F0"/>
    <w:rsid w:val="00A55DF9"/>
    <w:rsid w:val="00A56832"/>
    <w:rsid w:val="00A57224"/>
    <w:rsid w:val="00A57823"/>
    <w:rsid w:val="00A60160"/>
    <w:rsid w:val="00A61666"/>
    <w:rsid w:val="00A618D9"/>
    <w:rsid w:val="00A62010"/>
    <w:rsid w:val="00A62335"/>
    <w:rsid w:val="00A63026"/>
    <w:rsid w:val="00A633DB"/>
    <w:rsid w:val="00A63BB5"/>
    <w:rsid w:val="00A64166"/>
    <w:rsid w:val="00A64D4F"/>
    <w:rsid w:val="00A65395"/>
    <w:rsid w:val="00A66094"/>
    <w:rsid w:val="00A66144"/>
    <w:rsid w:val="00A661E8"/>
    <w:rsid w:val="00A663D5"/>
    <w:rsid w:val="00A67956"/>
    <w:rsid w:val="00A67BE9"/>
    <w:rsid w:val="00A67C89"/>
    <w:rsid w:val="00A70FF7"/>
    <w:rsid w:val="00A71075"/>
    <w:rsid w:val="00A71242"/>
    <w:rsid w:val="00A71A8B"/>
    <w:rsid w:val="00A71F64"/>
    <w:rsid w:val="00A72553"/>
    <w:rsid w:val="00A7290A"/>
    <w:rsid w:val="00A729F1"/>
    <w:rsid w:val="00A72C55"/>
    <w:rsid w:val="00A72FEB"/>
    <w:rsid w:val="00A73038"/>
    <w:rsid w:val="00A731A1"/>
    <w:rsid w:val="00A73264"/>
    <w:rsid w:val="00A73D1C"/>
    <w:rsid w:val="00A745C5"/>
    <w:rsid w:val="00A74F65"/>
    <w:rsid w:val="00A756E2"/>
    <w:rsid w:val="00A769E5"/>
    <w:rsid w:val="00A76D35"/>
    <w:rsid w:val="00A77064"/>
    <w:rsid w:val="00A77CFA"/>
    <w:rsid w:val="00A80638"/>
    <w:rsid w:val="00A8067B"/>
    <w:rsid w:val="00A80973"/>
    <w:rsid w:val="00A81E98"/>
    <w:rsid w:val="00A83347"/>
    <w:rsid w:val="00A83B06"/>
    <w:rsid w:val="00A83BE5"/>
    <w:rsid w:val="00A84E61"/>
    <w:rsid w:val="00A85123"/>
    <w:rsid w:val="00A86437"/>
    <w:rsid w:val="00A9082A"/>
    <w:rsid w:val="00A90AC1"/>
    <w:rsid w:val="00A90F9C"/>
    <w:rsid w:val="00A90FA8"/>
    <w:rsid w:val="00A910D8"/>
    <w:rsid w:val="00A91B86"/>
    <w:rsid w:val="00A925BA"/>
    <w:rsid w:val="00A92796"/>
    <w:rsid w:val="00A92ABF"/>
    <w:rsid w:val="00A92DF8"/>
    <w:rsid w:val="00A931FB"/>
    <w:rsid w:val="00A94671"/>
    <w:rsid w:val="00A95665"/>
    <w:rsid w:val="00A957A4"/>
    <w:rsid w:val="00A95F1A"/>
    <w:rsid w:val="00A97953"/>
    <w:rsid w:val="00A97B4C"/>
    <w:rsid w:val="00AA05CD"/>
    <w:rsid w:val="00AA0832"/>
    <w:rsid w:val="00AA0FF7"/>
    <w:rsid w:val="00AA1271"/>
    <w:rsid w:val="00AA1822"/>
    <w:rsid w:val="00AA1B39"/>
    <w:rsid w:val="00AA22AD"/>
    <w:rsid w:val="00AA262B"/>
    <w:rsid w:val="00AA27AF"/>
    <w:rsid w:val="00AA3086"/>
    <w:rsid w:val="00AA3FBE"/>
    <w:rsid w:val="00AA4828"/>
    <w:rsid w:val="00AA5773"/>
    <w:rsid w:val="00AA6EF2"/>
    <w:rsid w:val="00AA7CAD"/>
    <w:rsid w:val="00AB0148"/>
    <w:rsid w:val="00AB02E8"/>
    <w:rsid w:val="00AB0B09"/>
    <w:rsid w:val="00AB0D85"/>
    <w:rsid w:val="00AB0E47"/>
    <w:rsid w:val="00AB10E8"/>
    <w:rsid w:val="00AB1404"/>
    <w:rsid w:val="00AB1D1F"/>
    <w:rsid w:val="00AB2641"/>
    <w:rsid w:val="00AB293C"/>
    <w:rsid w:val="00AB2CE5"/>
    <w:rsid w:val="00AB2EE8"/>
    <w:rsid w:val="00AB34AF"/>
    <w:rsid w:val="00AB41FD"/>
    <w:rsid w:val="00AB4AC3"/>
    <w:rsid w:val="00AB6967"/>
    <w:rsid w:val="00AC0D9D"/>
    <w:rsid w:val="00AC1210"/>
    <w:rsid w:val="00AC1A67"/>
    <w:rsid w:val="00AC3758"/>
    <w:rsid w:val="00AC413A"/>
    <w:rsid w:val="00AC443F"/>
    <w:rsid w:val="00AC472C"/>
    <w:rsid w:val="00AC4A2B"/>
    <w:rsid w:val="00AC5743"/>
    <w:rsid w:val="00AC5940"/>
    <w:rsid w:val="00AC5E52"/>
    <w:rsid w:val="00AC5EB3"/>
    <w:rsid w:val="00AC7BD5"/>
    <w:rsid w:val="00AD077D"/>
    <w:rsid w:val="00AD165F"/>
    <w:rsid w:val="00AD179E"/>
    <w:rsid w:val="00AD1D75"/>
    <w:rsid w:val="00AD32CD"/>
    <w:rsid w:val="00AD3482"/>
    <w:rsid w:val="00AD44E7"/>
    <w:rsid w:val="00AD4ACC"/>
    <w:rsid w:val="00AD4B72"/>
    <w:rsid w:val="00AD502B"/>
    <w:rsid w:val="00AD5EC5"/>
    <w:rsid w:val="00AD6731"/>
    <w:rsid w:val="00AD67E0"/>
    <w:rsid w:val="00AD6A60"/>
    <w:rsid w:val="00AD6D9C"/>
    <w:rsid w:val="00AD6EE6"/>
    <w:rsid w:val="00AD77AC"/>
    <w:rsid w:val="00AE0142"/>
    <w:rsid w:val="00AE065B"/>
    <w:rsid w:val="00AE0AC1"/>
    <w:rsid w:val="00AE112C"/>
    <w:rsid w:val="00AE12AB"/>
    <w:rsid w:val="00AE15C3"/>
    <w:rsid w:val="00AE1AA9"/>
    <w:rsid w:val="00AE1DFD"/>
    <w:rsid w:val="00AE1F6E"/>
    <w:rsid w:val="00AE3A2F"/>
    <w:rsid w:val="00AE3B83"/>
    <w:rsid w:val="00AE3D0C"/>
    <w:rsid w:val="00AE3FCA"/>
    <w:rsid w:val="00AE4340"/>
    <w:rsid w:val="00AE507B"/>
    <w:rsid w:val="00AE5634"/>
    <w:rsid w:val="00AE58F6"/>
    <w:rsid w:val="00AE5D5E"/>
    <w:rsid w:val="00AE5DBD"/>
    <w:rsid w:val="00AE6748"/>
    <w:rsid w:val="00AE69A7"/>
    <w:rsid w:val="00AE7259"/>
    <w:rsid w:val="00AF0941"/>
    <w:rsid w:val="00AF1E6C"/>
    <w:rsid w:val="00AF210B"/>
    <w:rsid w:val="00AF29E8"/>
    <w:rsid w:val="00AF2FE7"/>
    <w:rsid w:val="00AF4809"/>
    <w:rsid w:val="00AF5F66"/>
    <w:rsid w:val="00AF6E59"/>
    <w:rsid w:val="00AF77F9"/>
    <w:rsid w:val="00AF7966"/>
    <w:rsid w:val="00B004FC"/>
    <w:rsid w:val="00B0109A"/>
    <w:rsid w:val="00B0113F"/>
    <w:rsid w:val="00B01411"/>
    <w:rsid w:val="00B01BDC"/>
    <w:rsid w:val="00B02E31"/>
    <w:rsid w:val="00B02F0B"/>
    <w:rsid w:val="00B03089"/>
    <w:rsid w:val="00B03801"/>
    <w:rsid w:val="00B03871"/>
    <w:rsid w:val="00B038F5"/>
    <w:rsid w:val="00B05578"/>
    <w:rsid w:val="00B05C3E"/>
    <w:rsid w:val="00B05D84"/>
    <w:rsid w:val="00B05F9C"/>
    <w:rsid w:val="00B067CC"/>
    <w:rsid w:val="00B072E1"/>
    <w:rsid w:val="00B105F9"/>
    <w:rsid w:val="00B10BF1"/>
    <w:rsid w:val="00B11FD4"/>
    <w:rsid w:val="00B1268F"/>
    <w:rsid w:val="00B13547"/>
    <w:rsid w:val="00B14496"/>
    <w:rsid w:val="00B1453A"/>
    <w:rsid w:val="00B156DD"/>
    <w:rsid w:val="00B20127"/>
    <w:rsid w:val="00B208CC"/>
    <w:rsid w:val="00B20F12"/>
    <w:rsid w:val="00B235F7"/>
    <w:rsid w:val="00B238CB"/>
    <w:rsid w:val="00B2418B"/>
    <w:rsid w:val="00B248E9"/>
    <w:rsid w:val="00B24962"/>
    <w:rsid w:val="00B24BE9"/>
    <w:rsid w:val="00B25BA0"/>
    <w:rsid w:val="00B25C98"/>
    <w:rsid w:val="00B25F8B"/>
    <w:rsid w:val="00B26C73"/>
    <w:rsid w:val="00B30252"/>
    <w:rsid w:val="00B31A5F"/>
    <w:rsid w:val="00B31F73"/>
    <w:rsid w:val="00B324F4"/>
    <w:rsid w:val="00B33F49"/>
    <w:rsid w:val="00B34117"/>
    <w:rsid w:val="00B34636"/>
    <w:rsid w:val="00B35A6C"/>
    <w:rsid w:val="00B35C5A"/>
    <w:rsid w:val="00B36716"/>
    <w:rsid w:val="00B368BC"/>
    <w:rsid w:val="00B36BBA"/>
    <w:rsid w:val="00B36FCC"/>
    <w:rsid w:val="00B37A7D"/>
    <w:rsid w:val="00B400DB"/>
    <w:rsid w:val="00B40FFF"/>
    <w:rsid w:val="00B41678"/>
    <w:rsid w:val="00B4182F"/>
    <w:rsid w:val="00B41C83"/>
    <w:rsid w:val="00B41D63"/>
    <w:rsid w:val="00B41DB9"/>
    <w:rsid w:val="00B429D8"/>
    <w:rsid w:val="00B42B3B"/>
    <w:rsid w:val="00B447B0"/>
    <w:rsid w:val="00B449A4"/>
    <w:rsid w:val="00B45EB1"/>
    <w:rsid w:val="00B4603F"/>
    <w:rsid w:val="00B460B1"/>
    <w:rsid w:val="00B46A77"/>
    <w:rsid w:val="00B46C1E"/>
    <w:rsid w:val="00B46C33"/>
    <w:rsid w:val="00B47194"/>
    <w:rsid w:val="00B47AEF"/>
    <w:rsid w:val="00B47B7A"/>
    <w:rsid w:val="00B509AD"/>
    <w:rsid w:val="00B52007"/>
    <w:rsid w:val="00B526F2"/>
    <w:rsid w:val="00B52C83"/>
    <w:rsid w:val="00B52EC3"/>
    <w:rsid w:val="00B5307A"/>
    <w:rsid w:val="00B5340D"/>
    <w:rsid w:val="00B537D0"/>
    <w:rsid w:val="00B53F91"/>
    <w:rsid w:val="00B54125"/>
    <w:rsid w:val="00B55C8F"/>
    <w:rsid w:val="00B55EDD"/>
    <w:rsid w:val="00B56453"/>
    <w:rsid w:val="00B56A6E"/>
    <w:rsid w:val="00B56C1A"/>
    <w:rsid w:val="00B5707B"/>
    <w:rsid w:val="00B57124"/>
    <w:rsid w:val="00B57A5D"/>
    <w:rsid w:val="00B611FA"/>
    <w:rsid w:val="00B61215"/>
    <w:rsid w:val="00B61EBE"/>
    <w:rsid w:val="00B62401"/>
    <w:rsid w:val="00B6268D"/>
    <w:rsid w:val="00B62E4A"/>
    <w:rsid w:val="00B632E0"/>
    <w:rsid w:val="00B63399"/>
    <w:rsid w:val="00B634D7"/>
    <w:rsid w:val="00B638F0"/>
    <w:rsid w:val="00B63AEC"/>
    <w:rsid w:val="00B6466A"/>
    <w:rsid w:val="00B646B8"/>
    <w:rsid w:val="00B656E1"/>
    <w:rsid w:val="00B65A12"/>
    <w:rsid w:val="00B65A2B"/>
    <w:rsid w:val="00B66749"/>
    <w:rsid w:val="00B67BA6"/>
    <w:rsid w:val="00B70002"/>
    <w:rsid w:val="00B70519"/>
    <w:rsid w:val="00B7072E"/>
    <w:rsid w:val="00B70805"/>
    <w:rsid w:val="00B70BF1"/>
    <w:rsid w:val="00B713AE"/>
    <w:rsid w:val="00B71FBF"/>
    <w:rsid w:val="00B733E7"/>
    <w:rsid w:val="00B73E4B"/>
    <w:rsid w:val="00B74394"/>
    <w:rsid w:val="00B7555D"/>
    <w:rsid w:val="00B76141"/>
    <w:rsid w:val="00B76162"/>
    <w:rsid w:val="00B7651B"/>
    <w:rsid w:val="00B76876"/>
    <w:rsid w:val="00B76926"/>
    <w:rsid w:val="00B81175"/>
    <w:rsid w:val="00B815F3"/>
    <w:rsid w:val="00B816EA"/>
    <w:rsid w:val="00B8184F"/>
    <w:rsid w:val="00B825B0"/>
    <w:rsid w:val="00B82C5B"/>
    <w:rsid w:val="00B83B1E"/>
    <w:rsid w:val="00B83E02"/>
    <w:rsid w:val="00B84053"/>
    <w:rsid w:val="00B840E6"/>
    <w:rsid w:val="00B844A7"/>
    <w:rsid w:val="00B848CB"/>
    <w:rsid w:val="00B84E0D"/>
    <w:rsid w:val="00B85BC0"/>
    <w:rsid w:val="00B861DB"/>
    <w:rsid w:val="00B8659A"/>
    <w:rsid w:val="00B865B5"/>
    <w:rsid w:val="00B86839"/>
    <w:rsid w:val="00B877BB"/>
    <w:rsid w:val="00B879BF"/>
    <w:rsid w:val="00B87C88"/>
    <w:rsid w:val="00B87E52"/>
    <w:rsid w:val="00B9083E"/>
    <w:rsid w:val="00B908EF"/>
    <w:rsid w:val="00B914A6"/>
    <w:rsid w:val="00B914DC"/>
    <w:rsid w:val="00B9154B"/>
    <w:rsid w:val="00B918AD"/>
    <w:rsid w:val="00B91ED6"/>
    <w:rsid w:val="00B926FC"/>
    <w:rsid w:val="00B92F1E"/>
    <w:rsid w:val="00B9303D"/>
    <w:rsid w:val="00B9326A"/>
    <w:rsid w:val="00B93597"/>
    <w:rsid w:val="00B9367E"/>
    <w:rsid w:val="00B938BD"/>
    <w:rsid w:val="00B94A1B"/>
    <w:rsid w:val="00B94D44"/>
    <w:rsid w:val="00B95349"/>
    <w:rsid w:val="00B95868"/>
    <w:rsid w:val="00B95BFE"/>
    <w:rsid w:val="00B96074"/>
    <w:rsid w:val="00B965DF"/>
    <w:rsid w:val="00B96B54"/>
    <w:rsid w:val="00B96BD9"/>
    <w:rsid w:val="00B97254"/>
    <w:rsid w:val="00B97B2D"/>
    <w:rsid w:val="00B97BE0"/>
    <w:rsid w:val="00BA05FD"/>
    <w:rsid w:val="00BA0971"/>
    <w:rsid w:val="00BA0BB2"/>
    <w:rsid w:val="00BA1780"/>
    <w:rsid w:val="00BA233E"/>
    <w:rsid w:val="00BA2DB4"/>
    <w:rsid w:val="00BA33A5"/>
    <w:rsid w:val="00BA3C91"/>
    <w:rsid w:val="00BA3EB5"/>
    <w:rsid w:val="00BA4702"/>
    <w:rsid w:val="00BA4F7A"/>
    <w:rsid w:val="00BA595A"/>
    <w:rsid w:val="00BA59CB"/>
    <w:rsid w:val="00BA5DCB"/>
    <w:rsid w:val="00BA6330"/>
    <w:rsid w:val="00BA6779"/>
    <w:rsid w:val="00BA6E5B"/>
    <w:rsid w:val="00BA776C"/>
    <w:rsid w:val="00BA7951"/>
    <w:rsid w:val="00BB0A22"/>
    <w:rsid w:val="00BB3919"/>
    <w:rsid w:val="00BB4526"/>
    <w:rsid w:val="00BB45FC"/>
    <w:rsid w:val="00BB6774"/>
    <w:rsid w:val="00BB724E"/>
    <w:rsid w:val="00BB7271"/>
    <w:rsid w:val="00BC03F5"/>
    <w:rsid w:val="00BC0795"/>
    <w:rsid w:val="00BC0F2E"/>
    <w:rsid w:val="00BC109A"/>
    <w:rsid w:val="00BC1219"/>
    <w:rsid w:val="00BC199E"/>
    <w:rsid w:val="00BC1E89"/>
    <w:rsid w:val="00BC279A"/>
    <w:rsid w:val="00BC2FCA"/>
    <w:rsid w:val="00BC3036"/>
    <w:rsid w:val="00BC5078"/>
    <w:rsid w:val="00BC5185"/>
    <w:rsid w:val="00BC5E09"/>
    <w:rsid w:val="00BC6BF0"/>
    <w:rsid w:val="00BC7BC6"/>
    <w:rsid w:val="00BD0A9F"/>
    <w:rsid w:val="00BD12CA"/>
    <w:rsid w:val="00BD17F3"/>
    <w:rsid w:val="00BD1E19"/>
    <w:rsid w:val="00BD1EAF"/>
    <w:rsid w:val="00BD31EA"/>
    <w:rsid w:val="00BD4DB6"/>
    <w:rsid w:val="00BD53AB"/>
    <w:rsid w:val="00BD541F"/>
    <w:rsid w:val="00BD5D7D"/>
    <w:rsid w:val="00BD607E"/>
    <w:rsid w:val="00BD6D17"/>
    <w:rsid w:val="00BD7739"/>
    <w:rsid w:val="00BE002E"/>
    <w:rsid w:val="00BE0E44"/>
    <w:rsid w:val="00BE0EC3"/>
    <w:rsid w:val="00BE117E"/>
    <w:rsid w:val="00BE1868"/>
    <w:rsid w:val="00BE23D3"/>
    <w:rsid w:val="00BE39E1"/>
    <w:rsid w:val="00BE3C98"/>
    <w:rsid w:val="00BE3E8E"/>
    <w:rsid w:val="00BE51F2"/>
    <w:rsid w:val="00BE6124"/>
    <w:rsid w:val="00BE6295"/>
    <w:rsid w:val="00BE63B4"/>
    <w:rsid w:val="00BE66CD"/>
    <w:rsid w:val="00BE6A53"/>
    <w:rsid w:val="00BE72C1"/>
    <w:rsid w:val="00BE7414"/>
    <w:rsid w:val="00BE7C77"/>
    <w:rsid w:val="00BE7DB6"/>
    <w:rsid w:val="00BF0015"/>
    <w:rsid w:val="00BF0023"/>
    <w:rsid w:val="00BF02D4"/>
    <w:rsid w:val="00BF0705"/>
    <w:rsid w:val="00BF08CE"/>
    <w:rsid w:val="00BF0B5C"/>
    <w:rsid w:val="00BF2AE1"/>
    <w:rsid w:val="00BF3013"/>
    <w:rsid w:val="00BF3E1F"/>
    <w:rsid w:val="00BF4844"/>
    <w:rsid w:val="00BF5084"/>
    <w:rsid w:val="00BF50F4"/>
    <w:rsid w:val="00BF5A50"/>
    <w:rsid w:val="00BF5CC6"/>
    <w:rsid w:val="00BF5E31"/>
    <w:rsid w:val="00BF601E"/>
    <w:rsid w:val="00BF630F"/>
    <w:rsid w:val="00BF6782"/>
    <w:rsid w:val="00BF695F"/>
    <w:rsid w:val="00BF6AD8"/>
    <w:rsid w:val="00BF6E3D"/>
    <w:rsid w:val="00BF7342"/>
    <w:rsid w:val="00BF76F0"/>
    <w:rsid w:val="00BF7A21"/>
    <w:rsid w:val="00BF7BE1"/>
    <w:rsid w:val="00BF7EDA"/>
    <w:rsid w:val="00C0041A"/>
    <w:rsid w:val="00C00484"/>
    <w:rsid w:val="00C00ABE"/>
    <w:rsid w:val="00C00BD3"/>
    <w:rsid w:val="00C00C00"/>
    <w:rsid w:val="00C01001"/>
    <w:rsid w:val="00C0136C"/>
    <w:rsid w:val="00C024EB"/>
    <w:rsid w:val="00C03134"/>
    <w:rsid w:val="00C032B4"/>
    <w:rsid w:val="00C038B3"/>
    <w:rsid w:val="00C03CC3"/>
    <w:rsid w:val="00C03F00"/>
    <w:rsid w:val="00C0420C"/>
    <w:rsid w:val="00C043A2"/>
    <w:rsid w:val="00C04E9A"/>
    <w:rsid w:val="00C0680A"/>
    <w:rsid w:val="00C0694A"/>
    <w:rsid w:val="00C06E4A"/>
    <w:rsid w:val="00C07ECC"/>
    <w:rsid w:val="00C07FC4"/>
    <w:rsid w:val="00C10216"/>
    <w:rsid w:val="00C103D3"/>
    <w:rsid w:val="00C10F57"/>
    <w:rsid w:val="00C112D4"/>
    <w:rsid w:val="00C113E3"/>
    <w:rsid w:val="00C11F3C"/>
    <w:rsid w:val="00C128BD"/>
    <w:rsid w:val="00C13A0B"/>
    <w:rsid w:val="00C13A22"/>
    <w:rsid w:val="00C13AAA"/>
    <w:rsid w:val="00C13C38"/>
    <w:rsid w:val="00C1417F"/>
    <w:rsid w:val="00C14FFD"/>
    <w:rsid w:val="00C16E57"/>
    <w:rsid w:val="00C176E9"/>
    <w:rsid w:val="00C17C1A"/>
    <w:rsid w:val="00C17E57"/>
    <w:rsid w:val="00C2039B"/>
    <w:rsid w:val="00C20741"/>
    <w:rsid w:val="00C20CF5"/>
    <w:rsid w:val="00C218AD"/>
    <w:rsid w:val="00C22707"/>
    <w:rsid w:val="00C22A7F"/>
    <w:rsid w:val="00C22D22"/>
    <w:rsid w:val="00C22EC1"/>
    <w:rsid w:val="00C23958"/>
    <w:rsid w:val="00C25236"/>
    <w:rsid w:val="00C258A7"/>
    <w:rsid w:val="00C25D84"/>
    <w:rsid w:val="00C25DE7"/>
    <w:rsid w:val="00C2605D"/>
    <w:rsid w:val="00C26BAC"/>
    <w:rsid w:val="00C27014"/>
    <w:rsid w:val="00C278F4"/>
    <w:rsid w:val="00C27CA9"/>
    <w:rsid w:val="00C30063"/>
    <w:rsid w:val="00C308B7"/>
    <w:rsid w:val="00C311EB"/>
    <w:rsid w:val="00C31290"/>
    <w:rsid w:val="00C31F9D"/>
    <w:rsid w:val="00C3431A"/>
    <w:rsid w:val="00C345A9"/>
    <w:rsid w:val="00C34BE6"/>
    <w:rsid w:val="00C35922"/>
    <w:rsid w:val="00C359C0"/>
    <w:rsid w:val="00C363D6"/>
    <w:rsid w:val="00C36C03"/>
    <w:rsid w:val="00C37050"/>
    <w:rsid w:val="00C3709C"/>
    <w:rsid w:val="00C40941"/>
    <w:rsid w:val="00C40E79"/>
    <w:rsid w:val="00C41271"/>
    <w:rsid w:val="00C41868"/>
    <w:rsid w:val="00C41B5C"/>
    <w:rsid w:val="00C42499"/>
    <w:rsid w:val="00C428CA"/>
    <w:rsid w:val="00C42B24"/>
    <w:rsid w:val="00C43645"/>
    <w:rsid w:val="00C43841"/>
    <w:rsid w:val="00C4411F"/>
    <w:rsid w:val="00C44538"/>
    <w:rsid w:val="00C44810"/>
    <w:rsid w:val="00C44828"/>
    <w:rsid w:val="00C448F6"/>
    <w:rsid w:val="00C4501E"/>
    <w:rsid w:val="00C45BB0"/>
    <w:rsid w:val="00C45F96"/>
    <w:rsid w:val="00C46088"/>
    <w:rsid w:val="00C4666E"/>
    <w:rsid w:val="00C474CE"/>
    <w:rsid w:val="00C475B6"/>
    <w:rsid w:val="00C47A4A"/>
    <w:rsid w:val="00C5020D"/>
    <w:rsid w:val="00C50483"/>
    <w:rsid w:val="00C50BBE"/>
    <w:rsid w:val="00C5225F"/>
    <w:rsid w:val="00C52573"/>
    <w:rsid w:val="00C52BF7"/>
    <w:rsid w:val="00C52DCC"/>
    <w:rsid w:val="00C530AD"/>
    <w:rsid w:val="00C531BB"/>
    <w:rsid w:val="00C53853"/>
    <w:rsid w:val="00C53967"/>
    <w:rsid w:val="00C5417A"/>
    <w:rsid w:val="00C5447D"/>
    <w:rsid w:val="00C54518"/>
    <w:rsid w:val="00C55316"/>
    <w:rsid w:val="00C55428"/>
    <w:rsid w:val="00C556E8"/>
    <w:rsid w:val="00C55C44"/>
    <w:rsid w:val="00C561AD"/>
    <w:rsid w:val="00C56546"/>
    <w:rsid w:val="00C56AE2"/>
    <w:rsid w:val="00C56E16"/>
    <w:rsid w:val="00C56F1C"/>
    <w:rsid w:val="00C600C7"/>
    <w:rsid w:val="00C61756"/>
    <w:rsid w:val="00C61AD2"/>
    <w:rsid w:val="00C61BFC"/>
    <w:rsid w:val="00C61DE3"/>
    <w:rsid w:val="00C62384"/>
    <w:rsid w:val="00C625E0"/>
    <w:rsid w:val="00C62D9F"/>
    <w:rsid w:val="00C63018"/>
    <w:rsid w:val="00C63A06"/>
    <w:rsid w:val="00C63C3A"/>
    <w:rsid w:val="00C63C5E"/>
    <w:rsid w:val="00C63EA4"/>
    <w:rsid w:val="00C6443D"/>
    <w:rsid w:val="00C6634A"/>
    <w:rsid w:val="00C66393"/>
    <w:rsid w:val="00C6667E"/>
    <w:rsid w:val="00C66B0B"/>
    <w:rsid w:val="00C677B3"/>
    <w:rsid w:val="00C67898"/>
    <w:rsid w:val="00C716C5"/>
    <w:rsid w:val="00C717E3"/>
    <w:rsid w:val="00C7240A"/>
    <w:rsid w:val="00C72A17"/>
    <w:rsid w:val="00C73A42"/>
    <w:rsid w:val="00C73B29"/>
    <w:rsid w:val="00C740F6"/>
    <w:rsid w:val="00C749FC"/>
    <w:rsid w:val="00C756E5"/>
    <w:rsid w:val="00C75E73"/>
    <w:rsid w:val="00C76A8C"/>
    <w:rsid w:val="00C7705B"/>
    <w:rsid w:val="00C77B80"/>
    <w:rsid w:val="00C77D6F"/>
    <w:rsid w:val="00C8084F"/>
    <w:rsid w:val="00C809C8"/>
    <w:rsid w:val="00C80BD4"/>
    <w:rsid w:val="00C80CE1"/>
    <w:rsid w:val="00C80E02"/>
    <w:rsid w:val="00C813F2"/>
    <w:rsid w:val="00C81750"/>
    <w:rsid w:val="00C81A53"/>
    <w:rsid w:val="00C81B9F"/>
    <w:rsid w:val="00C81EA2"/>
    <w:rsid w:val="00C81FCD"/>
    <w:rsid w:val="00C824A7"/>
    <w:rsid w:val="00C824AE"/>
    <w:rsid w:val="00C82558"/>
    <w:rsid w:val="00C8255A"/>
    <w:rsid w:val="00C82A26"/>
    <w:rsid w:val="00C82E68"/>
    <w:rsid w:val="00C830AE"/>
    <w:rsid w:val="00C8340D"/>
    <w:rsid w:val="00C83DA8"/>
    <w:rsid w:val="00C84F8A"/>
    <w:rsid w:val="00C859BA"/>
    <w:rsid w:val="00C85C55"/>
    <w:rsid w:val="00C865CD"/>
    <w:rsid w:val="00C87E8A"/>
    <w:rsid w:val="00C87ECC"/>
    <w:rsid w:val="00C901FB"/>
    <w:rsid w:val="00C91161"/>
    <w:rsid w:val="00C91253"/>
    <w:rsid w:val="00C91F16"/>
    <w:rsid w:val="00C9224D"/>
    <w:rsid w:val="00C928AE"/>
    <w:rsid w:val="00C937C8"/>
    <w:rsid w:val="00C93B3B"/>
    <w:rsid w:val="00C94344"/>
    <w:rsid w:val="00C94C7A"/>
    <w:rsid w:val="00C95101"/>
    <w:rsid w:val="00C95426"/>
    <w:rsid w:val="00C96BEA"/>
    <w:rsid w:val="00C9786E"/>
    <w:rsid w:val="00CA01BF"/>
    <w:rsid w:val="00CA01D4"/>
    <w:rsid w:val="00CA0CAE"/>
    <w:rsid w:val="00CA14A3"/>
    <w:rsid w:val="00CA18A4"/>
    <w:rsid w:val="00CA3275"/>
    <w:rsid w:val="00CA3466"/>
    <w:rsid w:val="00CA5945"/>
    <w:rsid w:val="00CA60AF"/>
    <w:rsid w:val="00CA619C"/>
    <w:rsid w:val="00CA6271"/>
    <w:rsid w:val="00CA63F4"/>
    <w:rsid w:val="00CA728D"/>
    <w:rsid w:val="00CB00B0"/>
    <w:rsid w:val="00CB0860"/>
    <w:rsid w:val="00CB095C"/>
    <w:rsid w:val="00CB0D1A"/>
    <w:rsid w:val="00CB292B"/>
    <w:rsid w:val="00CB3438"/>
    <w:rsid w:val="00CB3A7E"/>
    <w:rsid w:val="00CB3FDE"/>
    <w:rsid w:val="00CB470E"/>
    <w:rsid w:val="00CB50C0"/>
    <w:rsid w:val="00CB6C27"/>
    <w:rsid w:val="00CB74D5"/>
    <w:rsid w:val="00CB7B03"/>
    <w:rsid w:val="00CC024C"/>
    <w:rsid w:val="00CC028B"/>
    <w:rsid w:val="00CC07ED"/>
    <w:rsid w:val="00CC0EDD"/>
    <w:rsid w:val="00CC0F81"/>
    <w:rsid w:val="00CC123E"/>
    <w:rsid w:val="00CC1769"/>
    <w:rsid w:val="00CC27B4"/>
    <w:rsid w:val="00CC27ED"/>
    <w:rsid w:val="00CC2FA3"/>
    <w:rsid w:val="00CC48AD"/>
    <w:rsid w:val="00CC511E"/>
    <w:rsid w:val="00CC52A6"/>
    <w:rsid w:val="00CC5C4D"/>
    <w:rsid w:val="00CC62C4"/>
    <w:rsid w:val="00CC7552"/>
    <w:rsid w:val="00CC7729"/>
    <w:rsid w:val="00CC78DA"/>
    <w:rsid w:val="00CC7DD7"/>
    <w:rsid w:val="00CC7F1C"/>
    <w:rsid w:val="00CD04B5"/>
    <w:rsid w:val="00CD0A05"/>
    <w:rsid w:val="00CD0AF6"/>
    <w:rsid w:val="00CD204B"/>
    <w:rsid w:val="00CD25D5"/>
    <w:rsid w:val="00CD2F04"/>
    <w:rsid w:val="00CD3904"/>
    <w:rsid w:val="00CD3973"/>
    <w:rsid w:val="00CD3DAC"/>
    <w:rsid w:val="00CD41A1"/>
    <w:rsid w:val="00CD53F9"/>
    <w:rsid w:val="00CD55A3"/>
    <w:rsid w:val="00CD608B"/>
    <w:rsid w:val="00CD7343"/>
    <w:rsid w:val="00CD79A7"/>
    <w:rsid w:val="00CD7C43"/>
    <w:rsid w:val="00CE0790"/>
    <w:rsid w:val="00CE0BD5"/>
    <w:rsid w:val="00CE0E0B"/>
    <w:rsid w:val="00CE186D"/>
    <w:rsid w:val="00CE20D7"/>
    <w:rsid w:val="00CE26F3"/>
    <w:rsid w:val="00CE2926"/>
    <w:rsid w:val="00CE2F57"/>
    <w:rsid w:val="00CE3863"/>
    <w:rsid w:val="00CE4318"/>
    <w:rsid w:val="00CE48F2"/>
    <w:rsid w:val="00CE4D7E"/>
    <w:rsid w:val="00CE5F3B"/>
    <w:rsid w:val="00CE6196"/>
    <w:rsid w:val="00CE659D"/>
    <w:rsid w:val="00CE667D"/>
    <w:rsid w:val="00CE674F"/>
    <w:rsid w:val="00CE68CB"/>
    <w:rsid w:val="00CE6ABC"/>
    <w:rsid w:val="00CE6EEE"/>
    <w:rsid w:val="00CE7388"/>
    <w:rsid w:val="00CE7876"/>
    <w:rsid w:val="00CE79B7"/>
    <w:rsid w:val="00CE7C85"/>
    <w:rsid w:val="00CF02AC"/>
    <w:rsid w:val="00CF03BF"/>
    <w:rsid w:val="00CF03EB"/>
    <w:rsid w:val="00CF0473"/>
    <w:rsid w:val="00CF0622"/>
    <w:rsid w:val="00CF125F"/>
    <w:rsid w:val="00CF139F"/>
    <w:rsid w:val="00CF164C"/>
    <w:rsid w:val="00CF20E9"/>
    <w:rsid w:val="00CF27C4"/>
    <w:rsid w:val="00CF3A42"/>
    <w:rsid w:val="00CF40B5"/>
    <w:rsid w:val="00CF48A5"/>
    <w:rsid w:val="00CF4D2A"/>
    <w:rsid w:val="00CF57AB"/>
    <w:rsid w:val="00CF5F19"/>
    <w:rsid w:val="00CF6748"/>
    <w:rsid w:val="00CF7101"/>
    <w:rsid w:val="00CF727D"/>
    <w:rsid w:val="00CF727E"/>
    <w:rsid w:val="00CF7365"/>
    <w:rsid w:val="00CF751F"/>
    <w:rsid w:val="00CF76FF"/>
    <w:rsid w:val="00CF7F40"/>
    <w:rsid w:val="00D002D8"/>
    <w:rsid w:val="00D003F0"/>
    <w:rsid w:val="00D007B6"/>
    <w:rsid w:val="00D00B59"/>
    <w:rsid w:val="00D01A0D"/>
    <w:rsid w:val="00D01D77"/>
    <w:rsid w:val="00D02B03"/>
    <w:rsid w:val="00D02CCC"/>
    <w:rsid w:val="00D03EF7"/>
    <w:rsid w:val="00D0407C"/>
    <w:rsid w:val="00D04BE9"/>
    <w:rsid w:val="00D05975"/>
    <w:rsid w:val="00D05AB9"/>
    <w:rsid w:val="00D062F7"/>
    <w:rsid w:val="00D07A14"/>
    <w:rsid w:val="00D10573"/>
    <w:rsid w:val="00D1106A"/>
    <w:rsid w:val="00D11F1C"/>
    <w:rsid w:val="00D1241C"/>
    <w:rsid w:val="00D13441"/>
    <w:rsid w:val="00D13D28"/>
    <w:rsid w:val="00D14B79"/>
    <w:rsid w:val="00D14CB1"/>
    <w:rsid w:val="00D1528A"/>
    <w:rsid w:val="00D1550F"/>
    <w:rsid w:val="00D16615"/>
    <w:rsid w:val="00D16BBF"/>
    <w:rsid w:val="00D170DA"/>
    <w:rsid w:val="00D17B81"/>
    <w:rsid w:val="00D17F8E"/>
    <w:rsid w:val="00D218C7"/>
    <w:rsid w:val="00D22A16"/>
    <w:rsid w:val="00D242F5"/>
    <w:rsid w:val="00D25D60"/>
    <w:rsid w:val="00D26AA4"/>
    <w:rsid w:val="00D26CE4"/>
    <w:rsid w:val="00D2702A"/>
    <w:rsid w:val="00D30A05"/>
    <w:rsid w:val="00D30DDD"/>
    <w:rsid w:val="00D31325"/>
    <w:rsid w:val="00D313F8"/>
    <w:rsid w:val="00D31636"/>
    <w:rsid w:val="00D3270F"/>
    <w:rsid w:val="00D32D50"/>
    <w:rsid w:val="00D32E4F"/>
    <w:rsid w:val="00D32E78"/>
    <w:rsid w:val="00D33A09"/>
    <w:rsid w:val="00D33C5C"/>
    <w:rsid w:val="00D3487B"/>
    <w:rsid w:val="00D34CFE"/>
    <w:rsid w:val="00D3510B"/>
    <w:rsid w:val="00D35421"/>
    <w:rsid w:val="00D360CF"/>
    <w:rsid w:val="00D36916"/>
    <w:rsid w:val="00D36EB9"/>
    <w:rsid w:val="00D37150"/>
    <w:rsid w:val="00D4009E"/>
    <w:rsid w:val="00D415F4"/>
    <w:rsid w:val="00D422BA"/>
    <w:rsid w:val="00D4239C"/>
    <w:rsid w:val="00D42A0D"/>
    <w:rsid w:val="00D42EC3"/>
    <w:rsid w:val="00D4374A"/>
    <w:rsid w:val="00D43FBA"/>
    <w:rsid w:val="00D4413B"/>
    <w:rsid w:val="00D44350"/>
    <w:rsid w:val="00D44840"/>
    <w:rsid w:val="00D450B4"/>
    <w:rsid w:val="00D4790E"/>
    <w:rsid w:val="00D47C17"/>
    <w:rsid w:val="00D50A8F"/>
    <w:rsid w:val="00D51A64"/>
    <w:rsid w:val="00D52D0C"/>
    <w:rsid w:val="00D52EE3"/>
    <w:rsid w:val="00D533D2"/>
    <w:rsid w:val="00D535A7"/>
    <w:rsid w:val="00D537F9"/>
    <w:rsid w:val="00D5413C"/>
    <w:rsid w:val="00D54A58"/>
    <w:rsid w:val="00D54CBF"/>
    <w:rsid w:val="00D54CF5"/>
    <w:rsid w:val="00D54F4B"/>
    <w:rsid w:val="00D55690"/>
    <w:rsid w:val="00D55847"/>
    <w:rsid w:val="00D55AD0"/>
    <w:rsid w:val="00D55C71"/>
    <w:rsid w:val="00D56919"/>
    <w:rsid w:val="00D57A21"/>
    <w:rsid w:val="00D60144"/>
    <w:rsid w:val="00D6064D"/>
    <w:rsid w:val="00D60858"/>
    <w:rsid w:val="00D60985"/>
    <w:rsid w:val="00D61070"/>
    <w:rsid w:val="00D618E8"/>
    <w:rsid w:val="00D61A35"/>
    <w:rsid w:val="00D6267F"/>
    <w:rsid w:val="00D62845"/>
    <w:rsid w:val="00D63284"/>
    <w:rsid w:val="00D642BA"/>
    <w:rsid w:val="00D645A8"/>
    <w:rsid w:val="00D65716"/>
    <w:rsid w:val="00D65771"/>
    <w:rsid w:val="00D657FE"/>
    <w:rsid w:val="00D661AB"/>
    <w:rsid w:val="00D661E6"/>
    <w:rsid w:val="00D662ED"/>
    <w:rsid w:val="00D666DA"/>
    <w:rsid w:val="00D6694A"/>
    <w:rsid w:val="00D66FB2"/>
    <w:rsid w:val="00D67591"/>
    <w:rsid w:val="00D71B82"/>
    <w:rsid w:val="00D71D66"/>
    <w:rsid w:val="00D71ED7"/>
    <w:rsid w:val="00D723C0"/>
    <w:rsid w:val="00D72FE8"/>
    <w:rsid w:val="00D73705"/>
    <w:rsid w:val="00D73D6D"/>
    <w:rsid w:val="00D74390"/>
    <w:rsid w:val="00D74ADB"/>
    <w:rsid w:val="00D758D3"/>
    <w:rsid w:val="00D760D4"/>
    <w:rsid w:val="00D76409"/>
    <w:rsid w:val="00D7680A"/>
    <w:rsid w:val="00D76875"/>
    <w:rsid w:val="00D771FD"/>
    <w:rsid w:val="00D772F3"/>
    <w:rsid w:val="00D773F7"/>
    <w:rsid w:val="00D77575"/>
    <w:rsid w:val="00D77944"/>
    <w:rsid w:val="00D804BA"/>
    <w:rsid w:val="00D807DA"/>
    <w:rsid w:val="00D80D83"/>
    <w:rsid w:val="00D80E27"/>
    <w:rsid w:val="00D80F3A"/>
    <w:rsid w:val="00D8139B"/>
    <w:rsid w:val="00D8161B"/>
    <w:rsid w:val="00D823FD"/>
    <w:rsid w:val="00D82C86"/>
    <w:rsid w:val="00D82CFB"/>
    <w:rsid w:val="00D82D01"/>
    <w:rsid w:val="00D82FC5"/>
    <w:rsid w:val="00D8391A"/>
    <w:rsid w:val="00D844DD"/>
    <w:rsid w:val="00D85716"/>
    <w:rsid w:val="00D8647D"/>
    <w:rsid w:val="00D878B4"/>
    <w:rsid w:val="00D9071F"/>
    <w:rsid w:val="00D9111A"/>
    <w:rsid w:val="00D912FE"/>
    <w:rsid w:val="00D9202A"/>
    <w:rsid w:val="00D922B7"/>
    <w:rsid w:val="00D92874"/>
    <w:rsid w:val="00D92F92"/>
    <w:rsid w:val="00D93C69"/>
    <w:rsid w:val="00D943B8"/>
    <w:rsid w:val="00D94427"/>
    <w:rsid w:val="00D94765"/>
    <w:rsid w:val="00D96520"/>
    <w:rsid w:val="00D96DA1"/>
    <w:rsid w:val="00D96DFC"/>
    <w:rsid w:val="00D96F28"/>
    <w:rsid w:val="00D9755C"/>
    <w:rsid w:val="00DA0176"/>
    <w:rsid w:val="00DA06C7"/>
    <w:rsid w:val="00DA06F3"/>
    <w:rsid w:val="00DA075F"/>
    <w:rsid w:val="00DA11CE"/>
    <w:rsid w:val="00DA1F2E"/>
    <w:rsid w:val="00DA236D"/>
    <w:rsid w:val="00DA2E93"/>
    <w:rsid w:val="00DA399A"/>
    <w:rsid w:val="00DA51AD"/>
    <w:rsid w:val="00DA528D"/>
    <w:rsid w:val="00DA698C"/>
    <w:rsid w:val="00DA7BED"/>
    <w:rsid w:val="00DB0608"/>
    <w:rsid w:val="00DB0E9C"/>
    <w:rsid w:val="00DB159D"/>
    <w:rsid w:val="00DB174B"/>
    <w:rsid w:val="00DB20C3"/>
    <w:rsid w:val="00DB318D"/>
    <w:rsid w:val="00DB3299"/>
    <w:rsid w:val="00DB4758"/>
    <w:rsid w:val="00DB6D84"/>
    <w:rsid w:val="00DB72F8"/>
    <w:rsid w:val="00DB794D"/>
    <w:rsid w:val="00DB7B3B"/>
    <w:rsid w:val="00DC0466"/>
    <w:rsid w:val="00DC07A3"/>
    <w:rsid w:val="00DC1044"/>
    <w:rsid w:val="00DC18C4"/>
    <w:rsid w:val="00DC1DD1"/>
    <w:rsid w:val="00DC41DF"/>
    <w:rsid w:val="00DC429F"/>
    <w:rsid w:val="00DC4418"/>
    <w:rsid w:val="00DC4453"/>
    <w:rsid w:val="00DC4DCD"/>
    <w:rsid w:val="00DC513E"/>
    <w:rsid w:val="00DC580B"/>
    <w:rsid w:val="00DC586C"/>
    <w:rsid w:val="00DC5917"/>
    <w:rsid w:val="00DC671A"/>
    <w:rsid w:val="00DC6C05"/>
    <w:rsid w:val="00DC6DA3"/>
    <w:rsid w:val="00DC6E6E"/>
    <w:rsid w:val="00DC7A77"/>
    <w:rsid w:val="00DD04AA"/>
    <w:rsid w:val="00DD0B64"/>
    <w:rsid w:val="00DD0BFB"/>
    <w:rsid w:val="00DD0F38"/>
    <w:rsid w:val="00DD1779"/>
    <w:rsid w:val="00DD1924"/>
    <w:rsid w:val="00DD1BD3"/>
    <w:rsid w:val="00DD1E1D"/>
    <w:rsid w:val="00DD1FFB"/>
    <w:rsid w:val="00DD2169"/>
    <w:rsid w:val="00DD28C6"/>
    <w:rsid w:val="00DD2E8C"/>
    <w:rsid w:val="00DD33BA"/>
    <w:rsid w:val="00DD5599"/>
    <w:rsid w:val="00DD6472"/>
    <w:rsid w:val="00DD6E1F"/>
    <w:rsid w:val="00DD7076"/>
    <w:rsid w:val="00DE078F"/>
    <w:rsid w:val="00DE1185"/>
    <w:rsid w:val="00DE1884"/>
    <w:rsid w:val="00DE2214"/>
    <w:rsid w:val="00DE24D3"/>
    <w:rsid w:val="00DE2D2B"/>
    <w:rsid w:val="00DE34B9"/>
    <w:rsid w:val="00DE4241"/>
    <w:rsid w:val="00DE46DA"/>
    <w:rsid w:val="00DE4F39"/>
    <w:rsid w:val="00DE502A"/>
    <w:rsid w:val="00DE5BE1"/>
    <w:rsid w:val="00DE5D2A"/>
    <w:rsid w:val="00DE5EF1"/>
    <w:rsid w:val="00DE5FF4"/>
    <w:rsid w:val="00DE60C0"/>
    <w:rsid w:val="00DF0139"/>
    <w:rsid w:val="00DF06FD"/>
    <w:rsid w:val="00DF0781"/>
    <w:rsid w:val="00DF0A0B"/>
    <w:rsid w:val="00DF12C9"/>
    <w:rsid w:val="00DF1717"/>
    <w:rsid w:val="00DF2B03"/>
    <w:rsid w:val="00DF3256"/>
    <w:rsid w:val="00DF342C"/>
    <w:rsid w:val="00DF4064"/>
    <w:rsid w:val="00DF40FC"/>
    <w:rsid w:val="00DF41C0"/>
    <w:rsid w:val="00DF46CB"/>
    <w:rsid w:val="00DF5818"/>
    <w:rsid w:val="00DF612B"/>
    <w:rsid w:val="00DF6A2D"/>
    <w:rsid w:val="00DF7381"/>
    <w:rsid w:val="00DF78D9"/>
    <w:rsid w:val="00DF7A6B"/>
    <w:rsid w:val="00DF7C37"/>
    <w:rsid w:val="00E00022"/>
    <w:rsid w:val="00E00450"/>
    <w:rsid w:val="00E009F8"/>
    <w:rsid w:val="00E00B9C"/>
    <w:rsid w:val="00E00E22"/>
    <w:rsid w:val="00E00EDB"/>
    <w:rsid w:val="00E01358"/>
    <w:rsid w:val="00E0242D"/>
    <w:rsid w:val="00E02D92"/>
    <w:rsid w:val="00E031D6"/>
    <w:rsid w:val="00E0330D"/>
    <w:rsid w:val="00E03EBF"/>
    <w:rsid w:val="00E0470A"/>
    <w:rsid w:val="00E04C92"/>
    <w:rsid w:val="00E0501F"/>
    <w:rsid w:val="00E05AC8"/>
    <w:rsid w:val="00E05B5B"/>
    <w:rsid w:val="00E05D5F"/>
    <w:rsid w:val="00E06EAB"/>
    <w:rsid w:val="00E107C0"/>
    <w:rsid w:val="00E107E2"/>
    <w:rsid w:val="00E10AE3"/>
    <w:rsid w:val="00E11AF2"/>
    <w:rsid w:val="00E11B08"/>
    <w:rsid w:val="00E11B8A"/>
    <w:rsid w:val="00E127A4"/>
    <w:rsid w:val="00E12E30"/>
    <w:rsid w:val="00E12E4F"/>
    <w:rsid w:val="00E138DB"/>
    <w:rsid w:val="00E13908"/>
    <w:rsid w:val="00E13C01"/>
    <w:rsid w:val="00E148CF"/>
    <w:rsid w:val="00E150AB"/>
    <w:rsid w:val="00E155C1"/>
    <w:rsid w:val="00E15E75"/>
    <w:rsid w:val="00E167B1"/>
    <w:rsid w:val="00E16D4D"/>
    <w:rsid w:val="00E171C6"/>
    <w:rsid w:val="00E173E5"/>
    <w:rsid w:val="00E1765C"/>
    <w:rsid w:val="00E1774C"/>
    <w:rsid w:val="00E17E68"/>
    <w:rsid w:val="00E203E2"/>
    <w:rsid w:val="00E208E1"/>
    <w:rsid w:val="00E20E73"/>
    <w:rsid w:val="00E20F76"/>
    <w:rsid w:val="00E21251"/>
    <w:rsid w:val="00E21666"/>
    <w:rsid w:val="00E216FA"/>
    <w:rsid w:val="00E21B11"/>
    <w:rsid w:val="00E21F82"/>
    <w:rsid w:val="00E2215E"/>
    <w:rsid w:val="00E223FB"/>
    <w:rsid w:val="00E23DDF"/>
    <w:rsid w:val="00E24007"/>
    <w:rsid w:val="00E2490F"/>
    <w:rsid w:val="00E24F91"/>
    <w:rsid w:val="00E25410"/>
    <w:rsid w:val="00E25C72"/>
    <w:rsid w:val="00E25C82"/>
    <w:rsid w:val="00E25C87"/>
    <w:rsid w:val="00E26020"/>
    <w:rsid w:val="00E261ED"/>
    <w:rsid w:val="00E2630C"/>
    <w:rsid w:val="00E27843"/>
    <w:rsid w:val="00E27A8A"/>
    <w:rsid w:val="00E27CB7"/>
    <w:rsid w:val="00E310B3"/>
    <w:rsid w:val="00E313FD"/>
    <w:rsid w:val="00E317D9"/>
    <w:rsid w:val="00E31998"/>
    <w:rsid w:val="00E3250E"/>
    <w:rsid w:val="00E330C2"/>
    <w:rsid w:val="00E334B8"/>
    <w:rsid w:val="00E336B6"/>
    <w:rsid w:val="00E33E10"/>
    <w:rsid w:val="00E343C7"/>
    <w:rsid w:val="00E345FC"/>
    <w:rsid w:val="00E34AA5"/>
    <w:rsid w:val="00E34DDA"/>
    <w:rsid w:val="00E355EB"/>
    <w:rsid w:val="00E359BE"/>
    <w:rsid w:val="00E35E17"/>
    <w:rsid w:val="00E366D5"/>
    <w:rsid w:val="00E36C4C"/>
    <w:rsid w:val="00E400A5"/>
    <w:rsid w:val="00E41F83"/>
    <w:rsid w:val="00E4230B"/>
    <w:rsid w:val="00E42A44"/>
    <w:rsid w:val="00E42AD7"/>
    <w:rsid w:val="00E4396C"/>
    <w:rsid w:val="00E43DFF"/>
    <w:rsid w:val="00E448E0"/>
    <w:rsid w:val="00E44DEF"/>
    <w:rsid w:val="00E45456"/>
    <w:rsid w:val="00E45F00"/>
    <w:rsid w:val="00E46409"/>
    <w:rsid w:val="00E46886"/>
    <w:rsid w:val="00E46A69"/>
    <w:rsid w:val="00E46A82"/>
    <w:rsid w:val="00E50A46"/>
    <w:rsid w:val="00E5102A"/>
    <w:rsid w:val="00E51399"/>
    <w:rsid w:val="00E51BFF"/>
    <w:rsid w:val="00E51C0A"/>
    <w:rsid w:val="00E52CF1"/>
    <w:rsid w:val="00E5338F"/>
    <w:rsid w:val="00E556BE"/>
    <w:rsid w:val="00E55857"/>
    <w:rsid w:val="00E57586"/>
    <w:rsid w:val="00E57AA8"/>
    <w:rsid w:val="00E57F1C"/>
    <w:rsid w:val="00E60ABA"/>
    <w:rsid w:val="00E62983"/>
    <w:rsid w:val="00E62D2F"/>
    <w:rsid w:val="00E63A73"/>
    <w:rsid w:val="00E63BB8"/>
    <w:rsid w:val="00E649BA"/>
    <w:rsid w:val="00E64D1A"/>
    <w:rsid w:val="00E64F57"/>
    <w:rsid w:val="00E6578F"/>
    <w:rsid w:val="00E65D38"/>
    <w:rsid w:val="00E669E8"/>
    <w:rsid w:val="00E66B66"/>
    <w:rsid w:val="00E67442"/>
    <w:rsid w:val="00E67486"/>
    <w:rsid w:val="00E675B0"/>
    <w:rsid w:val="00E67B2C"/>
    <w:rsid w:val="00E70401"/>
    <w:rsid w:val="00E70B0B"/>
    <w:rsid w:val="00E7139A"/>
    <w:rsid w:val="00E71493"/>
    <w:rsid w:val="00E72729"/>
    <w:rsid w:val="00E72C7B"/>
    <w:rsid w:val="00E7396F"/>
    <w:rsid w:val="00E74466"/>
    <w:rsid w:val="00E74D0C"/>
    <w:rsid w:val="00E75DFC"/>
    <w:rsid w:val="00E7640C"/>
    <w:rsid w:val="00E76999"/>
    <w:rsid w:val="00E7762E"/>
    <w:rsid w:val="00E80C1B"/>
    <w:rsid w:val="00E811EC"/>
    <w:rsid w:val="00E81DEC"/>
    <w:rsid w:val="00E82ADA"/>
    <w:rsid w:val="00E837C9"/>
    <w:rsid w:val="00E83A32"/>
    <w:rsid w:val="00E83A97"/>
    <w:rsid w:val="00E840AF"/>
    <w:rsid w:val="00E843D2"/>
    <w:rsid w:val="00E84DD9"/>
    <w:rsid w:val="00E853B1"/>
    <w:rsid w:val="00E864B0"/>
    <w:rsid w:val="00E86875"/>
    <w:rsid w:val="00E877A3"/>
    <w:rsid w:val="00E877E9"/>
    <w:rsid w:val="00E87FD6"/>
    <w:rsid w:val="00E9034A"/>
    <w:rsid w:val="00E905BC"/>
    <w:rsid w:val="00E90D20"/>
    <w:rsid w:val="00E90DC8"/>
    <w:rsid w:val="00E90F19"/>
    <w:rsid w:val="00E92511"/>
    <w:rsid w:val="00E92FB7"/>
    <w:rsid w:val="00E93798"/>
    <w:rsid w:val="00E93CD1"/>
    <w:rsid w:val="00E94720"/>
    <w:rsid w:val="00E94A96"/>
    <w:rsid w:val="00E94C70"/>
    <w:rsid w:val="00E95C61"/>
    <w:rsid w:val="00E95C6B"/>
    <w:rsid w:val="00E95F8C"/>
    <w:rsid w:val="00E9648D"/>
    <w:rsid w:val="00E9651D"/>
    <w:rsid w:val="00E97000"/>
    <w:rsid w:val="00E97154"/>
    <w:rsid w:val="00E97D45"/>
    <w:rsid w:val="00E97E23"/>
    <w:rsid w:val="00EA022C"/>
    <w:rsid w:val="00EA057D"/>
    <w:rsid w:val="00EA19CD"/>
    <w:rsid w:val="00EA1B76"/>
    <w:rsid w:val="00EA24B3"/>
    <w:rsid w:val="00EA2A62"/>
    <w:rsid w:val="00EA33EC"/>
    <w:rsid w:val="00EA3714"/>
    <w:rsid w:val="00EA3860"/>
    <w:rsid w:val="00EA3887"/>
    <w:rsid w:val="00EA4267"/>
    <w:rsid w:val="00EA4789"/>
    <w:rsid w:val="00EA4EB5"/>
    <w:rsid w:val="00EA532B"/>
    <w:rsid w:val="00EA57F5"/>
    <w:rsid w:val="00EA5FC1"/>
    <w:rsid w:val="00EA64BD"/>
    <w:rsid w:val="00EA674F"/>
    <w:rsid w:val="00EA6750"/>
    <w:rsid w:val="00EA68DD"/>
    <w:rsid w:val="00EA77F1"/>
    <w:rsid w:val="00EA7C5F"/>
    <w:rsid w:val="00EA7DF8"/>
    <w:rsid w:val="00EB02C0"/>
    <w:rsid w:val="00EB0653"/>
    <w:rsid w:val="00EB102D"/>
    <w:rsid w:val="00EB17A9"/>
    <w:rsid w:val="00EB1B37"/>
    <w:rsid w:val="00EB2067"/>
    <w:rsid w:val="00EB276E"/>
    <w:rsid w:val="00EB37F7"/>
    <w:rsid w:val="00EB3A66"/>
    <w:rsid w:val="00EB42C0"/>
    <w:rsid w:val="00EB4739"/>
    <w:rsid w:val="00EB4952"/>
    <w:rsid w:val="00EB4E0D"/>
    <w:rsid w:val="00EB5E23"/>
    <w:rsid w:val="00EB6201"/>
    <w:rsid w:val="00EB63F7"/>
    <w:rsid w:val="00EB646B"/>
    <w:rsid w:val="00EB73C9"/>
    <w:rsid w:val="00EC187D"/>
    <w:rsid w:val="00EC1B21"/>
    <w:rsid w:val="00EC1EDB"/>
    <w:rsid w:val="00EC2645"/>
    <w:rsid w:val="00EC44B3"/>
    <w:rsid w:val="00EC541C"/>
    <w:rsid w:val="00EC5CD5"/>
    <w:rsid w:val="00EC5D85"/>
    <w:rsid w:val="00EC67E9"/>
    <w:rsid w:val="00ED0A2E"/>
    <w:rsid w:val="00ED21AD"/>
    <w:rsid w:val="00ED2A0A"/>
    <w:rsid w:val="00ED2C3B"/>
    <w:rsid w:val="00ED2E5E"/>
    <w:rsid w:val="00ED3529"/>
    <w:rsid w:val="00ED3FAE"/>
    <w:rsid w:val="00ED41C2"/>
    <w:rsid w:val="00ED45B8"/>
    <w:rsid w:val="00ED6247"/>
    <w:rsid w:val="00ED6338"/>
    <w:rsid w:val="00ED6740"/>
    <w:rsid w:val="00EE01D5"/>
    <w:rsid w:val="00EE0AFF"/>
    <w:rsid w:val="00EE106C"/>
    <w:rsid w:val="00EE1868"/>
    <w:rsid w:val="00EE1C9C"/>
    <w:rsid w:val="00EE20A0"/>
    <w:rsid w:val="00EE249D"/>
    <w:rsid w:val="00EE298D"/>
    <w:rsid w:val="00EE2B69"/>
    <w:rsid w:val="00EE2BB9"/>
    <w:rsid w:val="00EE3A89"/>
    <w:rsid w:val="00EE3CD9"/>
    <w:rsid w:val="00EE3EBA"/>
    <w:rsid w:val="00EE4A38"/>
    <w:rsid w:val="00EE56F9"/>
    <w:rsid w:val="00EE59F9"/>
    <w:rsid w:val="00EE6AA9"/>
    <w:rsid w:val="00EE6FB5"/>
    <w:rsid w:val="00EE71ED"/>
    <w:rsid w:val="00EE7ACE"/>
    <w:rsid w:val="00EE7DF8"/>
    <w:rsid w:val="00EF0010"/>
    <w:rsid w:val="00EF003A"/>
    <w:rsid w:val="00EF0FCB"/>
    <w:rsid w:val="00EF2306"/>
    <w:rsid w:val="00EF23CC"/>
    <w:rsid w:val="00EF2734"/>
    <w:rsid w:val="00EF2E2A"/>
    <w:rsid w:val="00EF3AFE"/>
    <w:rsid w:val="00EF3F77"/>
    <w:rsid w:val="00EF3FF2"/>
    <w:rsid w:val="00EF4549"/>
    <w:rsid w:val="00EF4656"/>
    <w:rsid w:val="00EF5066"/>
    <w:rsid w:val="00EF51B1"/>
    <w:rsid w:val="00EF56B1"/>
    <w:rsid w:val="00EF6166"/>
    <w:rsid w:val="00EF75D4"/>
    <w:rsid w:val="00EF78B3"/>
    <w:rsid w:val="00EF7AD6"/>
    <w:rsid w:val="00EF7B5F"/>
    <w:rsid w:val="00F008FF"/>
    <w:rsid w:val="00F0224C"/>
    <w:rsid w:val="00F0272E"/>
    <w:rsid w:val="00F02983"/>
    <w:rsid w:val="00F02B3D"/>
    <w:rsid w:val="00F02C3E"/>
    <w:rsid w:val="00F0343B"/>
    <w:rsid w:val="00F03474"/>
    <w:rsid w:val="00F03B0C"/>
    <w:rsid w:val="00F03FA8"/>
    <w:rsid w:val="00F045F1"/>
    <w:rsid w:val="00F04834"/>
    <w:rsid w:val="00F048A0"/>
    <w:rsid w:val="00F05484"/>
    <w:rsid w:val="00F05697"/>
    <w:rsid w:val="00F07125"/>
    <w:rsid w:val="00F071B5"/>
    <w:rsid w:val="00F07978"/>
    <w:rsid w:val="00F10615"/>
    <w:rsid w:val="00F10846"/>
    <w:rsid w:val="00F111DE"/>
    <w:rsid w:val="00F1229C"/>
    <w:rsid w:val="00F128F9"/>
    <w:rsid w:val="00F129C3"/>
    <w:rsid w:val="00F12F58"/>
    <w:rsid w:val="00F12FCD"/>
    <w:rsid w:val="00F1365A"/>
    <w:rsid w:val="00F1540B"/>
    <w:rsid w:val="00F15443"/>
    <w:rsid w:val="00F15974"/>
    <w:rsid w:val="00F15CED"/>
    <w:rsid w:val="00F16645"/>
    <w:rsid w:val="00F16782"/>
    <w:rsid w:val="00F16DC1"/>
    <w:rsid w:val="00F172D5"/>
    <w:rsid w:val="00F206B1"/>
    <w:rsid w:val="00F217C7"/>
    <w:rsid w:val="00F21C18"/>
    <w:rsid w:val="00F22307"/>
    <w:rsid w:val="00F2333E"/>
    <w:rsid w:val="00F24286"/>
    <w:rsid w:val="00F24C93"/>
    <w:rsid w:val="00F257BD"/>
    <w:rsid w:val="00F272E8"/>
    <w:rsid w:val="00F27DCE"/>
    <w:rsid w:val="00F30196"/>
    <w:rsid w:val="00F303F8"/>
    <w:rsid w:val="00F31CE5"/>
    <w:rsid w:val="00F321F1"/>
    <w:rsid w:val="00F32A66"/>
    <w:rsid w:val="00F33355"/>
    <w:rsid w:val="00F33918"/>
    <w:rsid w:val="00F33BC9"/>
    <w:rsid w:val="00F34E8D"/>
    <w:rsid w:val="00F352D9"/>
    <w:rsid w:val="00F355DB"/>
    <w:rsid w:val="00F35A9A"/>
    <w:rsid w:val="00F37473"/>
    <w:rsid w:val="00F374D4"/>
    <w:rsid w:val="00F40AEE"/>
    <w:rsid w:val="00F41D65"/>
    <w:rsid w:val="00F4308A"/>
    <w:rsid w:val="00F437FA"/>
    <w:rsid w:val="00F43886"/>
    <w:rsid w:val="00F43B0E"/>
    <w:rsid w:val="00F44034"/>
    <w:rsid w:val="00F4460B"/>
    <w:rsid w:val="00F4479D"/>
    <w:rsid w:val="00F4572B"/>
    <w:rsid w:val="00F45C90"/>
    <w:rsid w:val="00F501FD"/>
    <w:rsid w:val="00F5023E"/>
    <w:rsid w:val="00F5047B"/>
    <w:rsid w:val="00F5058C"/>
    <w:rsid w:val="00F520DE"/>
    <w:rsid w:val="00F52787"/>
    <w:rsid w:val="00F52CC2"/>
    <w:rsid w:val="00F52ECE"/>
    <w:rsid w:val="00F53AB5"/>
    <w:rsid w:val="00F53C43"/>
    <w:rsid w:val="00F5439B"/>
    <w:rsid w:val="00F554CF"/>
    <w:rsid w:val="00F55A9F"/>
    <w:rsid w:val="00F56295"/>
    <w:rsid w:val="00F562C2"/>
    <w:rsid w:val="00F56E6D"/>
    <w:rsid w:val="00F56E71"/>
    <w:rsid w:val="00F56F1F"/>
    <w:rsid w:val="00F57A1A"/>
    <w:rsid w:val="00F57B4F"/>
    <w:rsid w:val="00F57D74"/>
    <w:rsid w:val="00F60E60"/>
    <w:rsid w:val="00F61647"/>
    <w:rsid w:val="00F6201E"/>
    <w:rsid w:val="00F627CE"/>
    <w:rsid w:val="00F63919"/>
    <w:rsid w:val="00F64AC6"/>
    <w:rsid w:val="00F64BDC"/>
    <w:rsid w:val="00F64D9F"/>
    <w:rsid w:val="00F652D3"/>
    <w:rsid w:val="00F65916"/>
    <w:rsid w:val="00F6608A"/>
    <w:rsid w:val="00F6760E"/>
    <w:rsid w:val="00F677F9"/>
    <w:rsid w:val="00F6781C"/>
    <w:rsid w:val="00F67981"/>
    <w:rsid w:val="00F679EB"/>
    <w:rsid w:val="00F67C85"/>
    <w:rsid w:val="00F67FC6"/>
    <w:rsid w:val="00F70199"/>
    <w:rsid w:val="00F704F2"/>
    <w:rsid w:val="00F70553"/>
    <w:rsid w:val="00F70D0B"/>
    <w:rsid w:val="00F70EE0"/>
    <w:rsid w:val="00F712A4"/>
    <w:rsid w:val="00F7148F"/>
    <w:rsid w:val="00F7154C"/>
    <w:rsid w:val="00F7307F"/>
    <w:rsid w:val="00F7438A"/>
    <w:rsid w:val="00F74DA4"/>
    <w:rsid w:val="00F74E32"/>
    <w:rsid w:val="00F75A00"/>
    <w:rsid w:val="00F7636B"/>
    <w:rsid w:val="00F76DB0"/>
    <w:rsid w:val="00F776B4"/>
    <w:rsid w:val="00F77A3F"/>
    <w:rsid w:val="00F77A7A"/>
    <w:rsid w:val="00F804E4"/>
    <w:rsid w:val="00F8051B"/>
    <w:rsid w:val="00F80F02"/>
    <w:rsid w:val="00F80F08"/>
    <w:rsid w:val="00F81A3A"/>
    <w:rsid w:val="00F81CE8"/>
    <w:rsid w:val="00F821F1"/>
    <w:rsid w:val="00F82D83"/>
    <w:rsid w:val="00F83088"/>
    <w:rsid w:val="00F832B0"/>
    <w:rsid w:val="00F850DC"/>
    <w:rsid w:val="00F85ED4"/>
    <w:rsid w:val="00F86224"/>
    <w:rsid w:val="00F86A3B"/>
    <w:rsid w:val="00F86C7A"/>
    <w:rsid w:val="00F87E13"/>
    <w:rsid w:val="00F900D8"/>
    <w:rsid w:val="00F900FA"/>
    <w:rsid w:val="00F90487"/>
    <w:rsid w:val="00F90C89"/>
    <w:rsid w:val="00F90F54"/>
    <w:rsid w:val="00F91835"/>
    <w:rsid w:val="00F926BD"/>
    <w:rsid w:val="00F933DC"/>
    <w:rsid w:val="00F94238"/>
    <w:rsid w:val="00F9433D"/>
    <w:rsid w:val="00F945F9"/>
    <w:rsid w:val="00F94B3D"/>
    <w:rsid w:val="00F94BDC"/>
    <w:rsid w:val="00F95508"/>
    <w:rsid w:val="00F95778"/>
    <w:rsid w:val="00F95D21"/>
    <w:rsid w:val="00F95EB3"/>
    <w:rsid w:val="00F9604D"/>
    <w:rsid w:val="00F960C6"/>
    <w:rsid w:val="00F9620A"/>
    <w:rsid w:val="00F968CB"/>
    <w:rsid w:val="00F97CC8"/>
    <w:rsid w:val="00FA1DD5"/>
    <w:rsid w:val="00FA2D25"/>
    <w:rsid w:val="00FA2D94"/>
    <w:rsid w:val="00FA3397"/>
    <w:rsid w:val="00FA378C"/>
    <w:rsid w:val="00FA3FBB"/>
    <w:rsid w:val="00FA49A3"/>
    <w:rsid w:val="00FA4D80"/>
    <w:rsid w:val="00FA5470"/>
    <w:rsid w:val="00FA54B1"/>
    <w:rsid w:val="00FA5612"/>
    <w:rsid w:val="00FA5BFB"/>
    <w:rsid w:val="00FA5DEF"/>
    <w:rsid w:val="00FA643F"/>
    <w:rsid w:val="00FA6595"/>
    <w:rsid w:val="00FA6678"/>
    <w:rsid w:val="00FA70FC"/>
    <w:rsid w:val="00FA751F"/>
    <w:rsid w:val="00FB081B"/>
    <w:rsid w:val="00FB120F"/>
    <w:rsid w:val="00FB2BB4"/>
    <w:rsid w:val="00FB31A1"/>
    <w:rsid w:val="00FB3D0E"/>
    <w:rsid w:val="00FB4E76"/>
    <w:rsid w:val="00FB5547"/>
    <w:rsid w:val="00FB6783"/>
    <w:rsid w:val="00FB7C2C"/>
    <w:rsid w:val="00FC05FF"/>
    <w:rsid w:val="00FC132C"/>
    <w:rsid w:val="00FC17EB"/>
    <w:rsid w:val="00FC1B44"/>
    <w:rsid w:val="00FC1FFC"/>
    <w:rsid w:val="00FC25C1"/>
    <w:rsid w:val="00FC2871"/>
    <w:rsid w:val="00FC2ADA"/>
    <w:rsid w:val="00FC2BC7"/>
    <w:rsid w:val="00FC2C3A"/>
    <w:rsid w:val="00FC3068"/>
    <w:rsid w:val="00FC32F7"/>
    <w:rsid w:val="00FC36FD"/>
    <w:rsid w:val="00FC399B"/>
    <w:rsid w:val="00FC3A60"/>
    <w:rsid w:val="00FC3FB5"/>
    <w:rsid w:val="00FC4124"/>
    <w:rsid w:val="00FC413D"/>
    <w:rsid w:val="00FC448D"/>
    <w:rsid w:val="00FC45E8"/>
    <w:rsid w:val="00FC4669"/>
    <w:rsid w:val="00FC5731"/>
    <w:rsid w:val="00FC5CC4"/>
    <w:rsid w:val="00FC5CDF"/>
    <w:rsid w:val="00FC5EEC"/>
    <w:rsid w:val="00FC6670"/>
    <w:rsid w:val="00FC6C20"/>
    <w:rsid w:val="00FC6F5A"/>
    <w:rsid w:val="00FC74C1"/>
    <w:rsid w:val="00FC74F6"/>
    <w:rsid w:val="00FC7B7D"/>
    <w:rsid w:val="00FD0D4F"/>
    <w:rsid w:val="00FD123D"/>
    <w:rsid w:val="00FD1504"/>
    <w:rsid w:val="00FD1887"/>
    <w:rsid w:val="00FD18D1"/>
    <w:rsid w:val="00FD31F4"/>
    <w:rsid w:val="00FD3DA0"/>
    <w:rsid w:val="00FD489A"/>
    <w:rsid w:val="00FD4CF8"/>
    <w:rsid w:val="00FD5287"/>
    <w:rsid w:val="00FD52BB"/>
    <w:rsid w:val="00FD5AE0"/>
    <w:rsid w:val="00FD62CE"/>
    <w:rsid w:val="00FD676C"/>
    <w:rsid w:val="00FD6E04"/>
    <w:rsid w:val="00FD77DF"/>
    <w:rsid w:val="00FD7887"/>
    <w:rsid w:val="00FD79CF"/>
    <w:rsid w:val="00FD7C2E"/>
    <w:rsid w:val="00FD7F75"/>
    <w:rsid w:val="00FE020B"/>
    <w:rsid w:val="00FE05A6"/>
    <w:rsid w:val="00FE15DE"/>
    <w:rsid w:val="00FE1695"/>
    <w:rsid w:val="00FE234C"/>
    <w:rsid w:val="00FE2C6D"/>
    <w:rsid w:val="00FE388B"/>
    <w:rsid w:val="00FE3B30"/>
    <w:rsid w:val="00FE3C52"/>
    <w:rsid w:val="00FE44DD"/>
    <w:rsid w:val="00FE5013"/>
    <w:rsid w:val="00FE6FAF"/>
    <w:rsid w:val="00FE776C"/>
    <w:rsid w:val="00FF0AED"/>
    <w:rsid w:val="00FF0F7F"/>
    <w:rsid w:val="00FF3325"/>
    <w:rsid w:val="00FF343B"/>
    <w:rsid w:val="00FF36C4"/>
    <w:rsid w:val="00FF4230"/>
    <w:rsid w:val="00FF4A3B"/>
    <w:rsid w:val="00FF4AF9"/>
    <w:rsid w:val="00FF50E2"/>
    <w:rsid w:val="00FF595D"/>
    <w:rsid w:val="00FF59E5"/>
    <w:rsid w:val="00FF5C59"/>
    <w:rsid w:val="00FF5F1D"/>
    <w:rsid w:val="00FF6C2A"/>
    <w:rsid w:val="00FF72E8"/>
    <w:rsid w:val="00FF76F5"/>
    <w:rsid w:val="01080B18"/>
    <w:rsid w:val="016E1EE6"/>
    <w:rsid w:val="01D8F188"/>
    <w:rsid w:val="02125AC3"/>
    <w:rsid w:val="02399E26"/>
    <w:rsid w:val="023B9324"/>
    <w:rsid w:val="024FE876"/>
    <w:rsid w:val="027CC251"/>
    <w:rsid w:val="030AA5AA"/>
    <w:rsid w:val="032C1B1C"/>
    <w:rsid w:val="03533D4A"/>
    <w:rsid w:val="03A696D0"/>
    <w:rsid w:val="043C192E"/>
    <w:rsid w:val="04FC6D52"/>
    <w:rsid w:val="04FE09C2"/>
    <w:rsid w:val="055C9645"/>
    <w:rsid w:val="05DA3CBE"/>
    <w:rsid w:val="06634CE2"/>
    <w:rsid w:val="069916C4"/>
    <w:rsid w:val="06B5C7F9"/>
    <w:rsid w:val="06F1B51F"/>
    <w:rsid w:val="076206A5"/>
    <w:rsid w:val="07ABE93C"/>
    <w:rsid w:val="07C84022"/>
    <w:rsid w:val="081B42C3"/>
    <w:rsid w:val="0851C959"/>
    <w:rsid w:val="087E5780"/>
    <w:rsid w:val="0889C21E"/>
    <w:rsid w:val="0895DFBD"/>
    <w:rsid w:val="090EFE29"/>
    <w:rsid w:val="09470DE8"/>
    <w:rsid w:val="09562229"/>
    <w:rsid w:val="095832AD"/>
    <w:rsid w:val="09E6A21B"/>
    <w:rsid w:val="0A28C09D"/>
    <w:rsid w:val="0A28C110"/>
    <w:rsid w:val="0A384003"/>
    <w:rsid w:val="0B0E9160"/>
    <w:rsid w:val="0C0EC0DB"/>
    <w:rsid w:val="0C1B12A8"/>
    <w:rsid w:val="0C4892F3"/>
    <w:rsid w:val="0C8EE1CF"/>
    <w:rsid w:val="0CABA9E7"/>
    <w:rsid w:val="0CC10AEF"/>
    <w:rsid w:val="0CDEEF31"/>
    <w:rsid w:val="0D48E459"/>
    <w:rsid w:val="0D5006CA"/>
    <w:rsid w:val="0D7350BA"/>
    <w:rsid w:val="0D81994F"/>
    <w:rsid w:val="0E14E68C"/>
    <w:rsid w:val="0E319228"/>
    <w:rsid w:val="0E5B8ABB"/>
    <w:rsid w:val="0F38F395"/>
    <w:rsid w:val="0F3DE2A7"/>
    <w:rsid w:val="0F8FF37E"/>
    <w:rsid w:val="0FD85959"/>
    <w:rsid w:val="0FDDBDE7"/>
    <w:rsid w:val="0FED4A2D"/>
    <w:rsid w:val="0FF44AFB"/>
    <w:rsid w:val="1053868A"/>
    <w:rsid w:val="10BDF278"/>
    <w:rsid w:val="11076F9C"/>
    <w:rsid w:val="113086DE"/>
    <w:rsid w:val="113D44B5"/>
    <w:rsid w:val="11E6C11D"/>
    <w:rsid w:val="11F7E156"/>
    <w:rsid w:val="121DFE2F"/>
    <w:rsid w:val="131C7CCE"/>
    <w:rsid w:val="132617AD"/>
    <w:rsid w:val="13456F49"/>
    <w:rsid w:val="134EC870"/>
    <w:rsid w:val="1367204C"/>
    <w:rsid w:val="13673393"/>
    <w:rsid w:val="138D6BC1"/>
    <w:rsid w:val="1392FC30"/>
    <w:rsid w:val="13B20D04"/>
    <w:rsid w:val="140C6B33"/>
    <w:rsid w:val="1416A99E"/>
    <w:rsid w:val="144AE3F8"/>
    <w:rsid w:val="14890C2E"/>
    <w:rsid w:val="14978699"/>
    <w:rsid w:val="149ACD0E"/>
    <w:rsid w:val="14CFDCF6"/>
    <w:rsid w:val="14DC4BB2"/>
    <w:rsid w:val="150208F5"/>
    <w:rsid w:val="15185724"/>
    <w:rsid w:val="15860785"/>
    <w:rsid w:val="16748E0A"/>
    <w:rsid w:val="16ECED7D"/>
    <w:rsid w:val="16FA7EF7"/>
    <w:rsid w:val="18259DA4"/>
    <w:rsid w:val="18BF41BA"/>
    <w:rsid w:val="18EF5772"/>
    <w:rsid w:val="1914FFE1"/>
    <w:rsid w:val="19A39676"/>
    <w:rsid w:val="19FC12C2"/>
    <w:rsid w:val="1A398184"/>
    <w:rsid w:val="1A45C605"/>
    <w:rsid w:val="1A5F16D9"/>
    <w:rsid w:val="1ABF6B57"/>
    <w:rsid w:val="1AD65319"/>
    <w:rsid w:val="1ADB1A4E"/>
    <w:rsid w:val="1B078A13"/>
    <w:rsid w:val="1C0A4028"/>
    <w:rsid w:val="1C857378"/>
    <w:rsid w:val="1CA2DFA2"/>
    <w:rsid w:val="1CAA5E0E"/>
    <w:rsid w:val="1CC16504"/>
    <w:rsid w:val="1DC1FE8F"/>
    <w:rsid w:val="1DEAB186"/>
    <w:rsid w:val="1DFA362B"/>
    <w:rsid w:val="1DFD0217"/>
    <w:rsid w:val="1E3B7F5D"/>
    <w:rsid w:val="1FB6081E"/>
    <w:rsid w:val="2053EA68"/>
    <w:rsid w:val="211ED326"/>
    <w:rsid w:val="21745EA6"/>
    <w:rsid w:val="21A7C975"/>
    <w:rsid w:val="21AA53FC"/>
    <w:rsid w:val="21AB8C8E"/>
    <w:rsid w:val="21C4D029"/>
    <w:rsid w:val="21D3AED1"/>
    <w:rsid w:val="2219031D"/>
    <w:rsid w:val="22DDB5AC"/>
    <w:rsid w:val="2341BE0E"/>
    <w:rsid w:val="23596616"/>
    <w:rsid w:val="24386EE3"/>
    <w:rsid w:val="245EEF58"/>
    <w:rsid w:val="2472321D"/>
    <w:rsid w:val="249071D9"/>
    <w:rsid w:val="2575B0B9"/>
    <w:rsid w:val="25AD09D2"/>
    <w:rsid w:val="26C43385"/>
    <w:rsid w:val="26D1FF46"/>
    <w:rsid w:val="2700F2A8"/>
    <w:rsid w:val="272F469B"/>
    <w:rsid w:val="277EAC92"/>
    <w:rsid w:val="2796A07A"/>
    <w:rsid w:val="27F8C818"/>
    <w:rsid w:val="280DFC44"/>
    <w:rsid w:val="284F6FB1"/>
    <w:rsid w:val="28734681"/>
    <w:rsid w:val="28ECB4D7"/>
    <w:rsid w:val="29484359"/>
    <w:rsid w:val="294A43FD"/>
    <w:rsid w:val="2ABBD4EA"/>
    <w:rsid w:val="2AD5BB34"/>
    <w:rsid w:val="2B15953F"/>
    <w:rsid w:val="2B21CBBE"/>
    <w:rsid w:val="2B50152A"/>
    <w:rsid w:val="2B554691"/>
    <w:rsid w:val="2B6B014E"/>
    <w:rsid w:val="2BD34475"/>
    <w:rsid w:val="2BFE13F3"/>
    <w:rsid w:val="2C171C7D"/>
    <w:rsid w:val="2C36295E"/>
    <w:rsid w:val="2C8C0564"/>
    <w:rsid w:val="2CF547D4"/>
    <w:rsid w:val="2CF7F3BD"/>
    <w:rsid w:val="2D14D6BA"/>
    <w:rsid w:val="2D1CF656"/>
    <w:rsid w:val="2D2FD864"/>
    <w:rsid w:val="2EE19115"/>
    <w:rsid w:val="2F51A9D5"/>
    <w:rsid w:val="2F9ED569"/>
    <w:rsid w:val="2FE681A0"/>
    <w:rsid w:val="3047F5E7"/>
    <w:rsid w:val="3078897F"/>
    <w:rsid w:val="3084C044"/>
    <w:rsid w:val="30F228F5"/>
    <w:rsid w:val="313E7ECB"/>
    <w:rsid w:val="314B7B87"/>
    <w:rsid w:val="31836F26"/>
    <w:rsid w:val="323D4369"/>
    <w:rsid w:val="3258778E"/>
    <w:rsid w:val="325C1A01"/>
    <w:rsid w:val="32663498"/>
    <w:rsid w:val="32891FE9"/>
    <w:rsid w:val="32C262A2"/>
    <w:rsid w:val="33044911"/>
    <w:rsid w:val="3391D95C"/>
    <w:rsid w:val="33B3978A"/>
    <w:rsid w:val="33EEE8E6"/>
    <w:rsid w:val="347274F7"/>
    <w:rsid w:val="3475C161"/>
    <w:rsid w:val="35533232"/>
    <w:rsid w:val="35C9C062"/>
    <w:rsid w:val="365C8366"/>
    <w:rsid w:val="36DD10EA"/>
    <w:rsid w:val="36FB7AC2"/>
    <w:rsid w:val="380AD19E"/>
    <w:rsid w:val="384D9EB1"/>
    <w:rsid w:val="3874FF11"/>
    <w:rsid w:val="389DBF5A"/>
    <w:rsid w:val="38A02340"/>
    <w:rsid w:val="38C611AE"/>
    <w:rsid w:val="39476B3A"/>
    <w:rsid w:val="3981B508"/>
    <w:rsid w:val="3A1513DE"/>
    <w:rsid w:val="3A4A4711"/>
    <w:rsid w:val="3A746F7D"/>
    <w:rsid w:val="3AC08884"/>
    <w:rsid w:val="3B6B6829"/>
    <w:rsid w:val="3C3520EB"/>
    <w:rsid w:val="3C59A829"/>
    <w:rsid w:val="3C9447FA"/>
    <w:rsid w:val="3D346F82"/>
    <w:rsid w:val="3D51B210"/>
    <w:rsid w:val="3D61EFE6"/>
    <w:rsid w:val="3D63EEFE"/>
    <w:rsid w:val="3DA09D78"/>
    <w:rsid w:val="3E220F31"/>
    <w:rsid w:val="3E539589"/>
    <w:rsid w:val="3EC0B2C1"/>
    <w:rsid w:val="3ECD11B7"/>
    <w:rsid w:val="3F1180DB"/>
    <w:rsid w:val="3F235046"/>
    <w:rsid w:val="3FC7708F"/>
    <w:rsid w:val="405198D9"/>
    <w:rsid w:val="407AEB39"/>
    <w:rsid w:val="40BE4171"/>
    <w:rsid w:val="40DCD032"/>
    <w:rsid w:val="4120170B"/>
    <w:rsid w:val="412B6FCD"/>
    <w:rsid w:val="412D306D"/>
    <w:rsid w:val="41DAED4E"/>
    <w:rsid w:val="4235F778"/>
    <w:rsid w:val="424ABBD9"/>
    <w:rsid w:val="42713D5F"/>
    <w:rsid w:val="42A816D1"/>
    <w:rsid w:val="42C8E46B"/>
    <w:rsid w:val="4380038F"/>
    <w:rsid w:val="445F7332"/>
    <w:rsid w:val="44CBBC82"/>
    <w:rsid w:val="450C87F8"/>
    <w:rsid w:val="45789005"/>
    <w:rsid w:val="457E7D32"/>
    <w:rsid w:val="459CDC78"/>
    <w:rsid w:val="45BE1FCF"/>
    <w:rsid w:val="45BE261A"/>
    <w:rsid w:val="463F8703"/>
    <w:rsid w:val="465AA0C7"/>
    <w:rsid w:val="467BB9A2"/>
    <w:rsid w:val="46B31C1A"/>
    <w:rsid w:val="46BAB5B0"/>
    <w:rsid w:val="46DA38C0"/>
    <w:rsid w:val="46F097BF"/>
    <w:rsid w:val="471953BC"/>
    <w:rsid w:val="47B05EA9"/>
    <w:rsid w:val="47B41D4F"/>
    <w:rsid w:val="47F25039"/>
    <w:rsid w:val="481550B2"/>
    <w:rsid w:val="4847FB2D"/>
    <w:rsid w:val="487F2809"/>
    <w:rsid w:val="48BF3700"/>
    <w:rsid w:val="49232544"/>
    <w:rsid w:val="4A6C2A78"/>
    <w:rsid w:val="4AEE0CF7"/>
    <w:rsid w:val="4B774796"/>
    <w:rsid w:val="4B7994E7"/>
    <w:rsid w:val="4BA4CC14"/>
    <w:rsid w:val="4BDA1886"/>
    <w:rsid w:val="4BE2CFB3"/>
    <w:rsid w:val="4CE01DE6"/>
    <w:rsid w:val="4E09EADE"/>
    <w:rsid w:val="4E4F13A3"/>
    <w:rsid w:val="4E8192C9"/>
    <w:rsid w:val="4EADBC8F"/>
    <w:rsid w:val="4ED2BE19"/>
    <w:rsid w:val="4EEF512C"/>
    <w:rsid w:val="4F023B5E"/>
    <w:rsid w:val="4F0FEF5F"/>
    <w:rsid w:val="4F44218D"/>
    <w:rsid w:val="4F57C6B4"/>
    <w:rsid w:val="4FF27590"/>
    <w:rsid w:val="500AA01D"/>
    <w:rsid w:val="50356E73"/>
    <w:rsid w:val="5047B59F"/>
    <w:rsid w:val="506E22B9"/>
    <w:rsid w:val="508045FB"/>
    <w:rsid w:val="50FDF18A"/>
    <w:rsid w:val="5187BDD6"/>
    <w:rsid w:val="5197BD0A"/>
    <w:rsid w:val="51CD7837"/>
    <w:rsid w:val="51D02DDF"/>
    <w:rsid w:val="523B7FAA"/>
    <w:rsid w:val="523F6C95"/>
    <w:rsid w:val="52B87248"/>
    <w:rsid w:val="530C30A2"/>
    <w:rsid w:val="531693DF"/>
    <w:rsid w:val="535B9239"/>
    <w:rsid w:val="53946867"/>
    <w:rsid w:val="5454EEFD"/>
    <w:rsid w:val="549246CE"/>
    <w:rsid w:val="552267DE"/>
    <w:rsid w:val="552FA9CD"/>
    <w:rsid w:val="554690AD"/>
    <w:rsid w:val="556CFC8E"/>
    <w:rsid w:val="560D41CB"/>
    <w:rsid w:val="56355E9C"/>
    <w:rsid w:val="5669A32C"/>
    <w:rsid w:val="56B39F3F"/>
    <w:rsid w:val="56C36559"/>
    <w:rsid w:val="572DBCC7"/>
    <w:rsid w:val="57518443"/>
    <w:rsid w:val="578D368B"/>
    <w:rsid w:val="579BDEDE"/>
    <w:rsid w:val="57A6C022"/>
    <w:rsid w:val="57EF86CA"/>
    <w:rsid w:val="5815623A"/>
    <w:rsid w:val="588CD7ED"/>
    <w:rsid w:val="58B71E1F"/>
    <w:rsid w:val="58E79D7D"/>
    <w:rsid w:val="5901D98A"/>
    <w:rsid w:val="590DD674"/>
    <w:rsid w:val="59503491"/>
    <w:rsid w:val="5964F7AC"/>
    <w:rsid w:val="597A1C54"/>
    <w:rsid w:val="59A42560"/>
    <w:rsid w:val="5A1593C8"/>
    <w:rsid w:val="5A419961"/>
    <w:rsid w:val="5B480870"/>
    <w:rsid w:val="5B8A9D46"/>
    <w:rsid w:val="5BBF90FA"/>
    <w:rsid w:val="5BDBDD45"/>
    <w:rsid w:val="5BDD253F"/>
    <w:rsid w:val="5C104635"/>
    <w:rsid w:val="5C969EC6"/>
    <w:rsid w:val="5C9B0B0F"/>
    <w:rsid w:val="5CA45724"/>
    <w:rsid w:val="5CBBBF67"/>
    <w:rsid w:val="5D532328"/>
    <w:rsid w:val="5D546966"/>
    <w:rsid w:val="5E0B0E11"/>
    <w:rsid w:val="5E0CB5B8"/>
    <w:rsid w:val="5E11AF62"/>
    <w:rsid w:val="5E781F17"/>
    <w:rsid w:val="5E974E3C"/>
    <w:rsid w:val="5F2C14AF"/>
    <w:rsid w:val="5F68FBAF"/>
    <w:rsid w:val="5FA37E54"/>
    <w:rsid w:val="60F77B6A"/>
    <w:rsid w:val="61BB6924"/>
    <w:rsid w:val="621CF8BF"/>
    <w:rsid w:val="628516EC"/>
    <w:rsid w:val="62F1DBE8"/>
    <w:rsid w:val="63AED8D7"/>
    <w:rsid w:val="63B4A388"/>
    <w:rsid w:val="63B5B873"/>
    <w:rsid w:val="63BF644C"/>
    <w:rsid w:val="63F3D5E5"/>
    <w:rsid w:val="6436609B"/>
    <w:rsid w:val="6440D162"/>
    <w:rsid w:val="64702F4C"/>
    <w:rsid w:val="647D9438"/>
    <w:rsid w:val="64B69846"/>
    <w:rsid w:val="64BD22BF"/>
    <w:rsid w:val="64D0E860"/>
    <w:rsid w:val="64D3356E"/>
    <w:rsid w:val="65322188"/>
    <w:rsid w:val="65D7D671"/>
    <w:rsid w:val="65E63F6D"/>
    <w:rsid w:val="6654575F"/>
    <w:rsid w:val="66757762"/>
    <w:rsid w:val="66D22B05"/>
    <w:rsid w:val="67DCA24A"/>
    <w:rsid w:val="67ED8196"/>
    <w:rsid w:val="68F6AFBC"/>
    <w:rsid w:val="69EA8FEF"/>
    <w:rsid w:val="6A14CDBD"/>
    <w:rsid w:val="6B297390"/>
    <w:rsid w:val="6B535C76"/>
    <w:rsid w:val="6B5FFD7D"/>
    <w:rsid w:val="6BBDE8E6"/>
    <w:rsid w:val="6C0CB6C6"/>
    <w:rsid w:val="6C1F6B8B"/>
    <w:rsid w:val="6C40C874"/>
    <w:rsid w:val="6C4B669D"/>
    <w:rsid w:val="6C8BBE61"/>
    <w:rsid w:val="6D0B9C2C"/>
    <w:rsid w:val="6DE97A10"/>
    <w:rsid w:val="6E9E27A3"/>
    <w:rsid w:val="6ED42C07"/>
    <w:rsid w:val="6FB0EE5B"/>
    <w:rsid w:val="6FD54406"/>
    <w:rsid w:val="7021D541"/>
    <w:rsid w:val="704A6775"/>
    <w:rsid w:val="705EF67D"/>
    <w:rsid w:val="70A28186"/>
    <w:rsid w:val="70D77F8C"/>
    <w:rsid w:val="71323989"/>
    <w:rsid w:val="7159F1DD"/>
    <w:rsid w:val="716F1FEA"/>
    <w:rsid w:val="71C93C0D"/>
    <w:rsid w:val="724D4092"/>
    <w:rsid w:val="7258291A"/>
    <w:rsid w:val="727E17B8"/>
    <w:rsid w:val="738D81E3"/>
    <w:rsid w:val="73A4AAE8"/>
    <w:rsid w:val="73B32338"/>
    <w:rsid w:val="73D0892A"/>
    <w:rsid w:val="73EF8B30"/>
    <w:rsid w:val="74B4B4A4"/>
    <w:rsid w:val="74BBDBFB"/>
    <w:rsid w:val="74DB1251"/>
    <w:rsid w:val="75AE53F7"/>
    <w:rsid w:val="762E68C7"/>
    <w:rsid w:val="765C7AC1"/>
    <w:rsid w:val="7803A037"/>
    <w:rsid w:val="78066963"/>
    <w:rsid w:val="78180117"/>
    <w:rsid w:val="78CA04A9"/>
    <w:rsid w:val="794A789D"/>
    <w:rsid w:val="796697F8"/>
    <w:rsid w:val="798379E3"/>
    <w:rsid w:val="79844400"/>
    <w:rsid w:val="79B0757A"/>
    <w:rsid w:val="7AB1D78F"/>
    <w:rsid w:val="7AE8B834"/>
    <w:rsid w:val="7B024DB5"/>
    <w:rsid w:val="7B3ECFB2"/>
    <w:rsid w:val="7B5E2685"/>
    <w:rsid w:val="7CB002B6"/>
    <w:rsid w:val="7D42534E"/>
    <w:rsid w:val="7D6271F3"/>
    <w:rsid w:val="7D90CF02"/>
    <w:rsid w:val="7D95EB8A"/>
    <w:rsid w:val="7DC4FE22"/>
    <w:rsid w:val="7DDBA9C5"/>
    <w:rsid w:val="7DDD3D5C"/>
    <w:rsid w:val="7E261156"/>
    <w:rsid w:val="7EED9E99"/>
    <w:rsid w:val="7EFB03AC"/>
    <w:rsid w:val="7F07BFD5"/>
    <w:rsid w:val="7F6690CB"/>
    <w:rsid w:val="7F8F7D4E"/>
    <w:rsid w:val="7FA7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D7F9241"/>
  <w15:chartTrackingRefBased/>
  <w15:docId w15:val="{E8EE9E8E-ABEC-465B-994E-B57A7660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it-I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5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F0A3D"/>
  </w:style>
  <w:style w:type="paragraph" w:styleId="Titolo1">
    <w:name w:val="heading 1"/>
    <w:basedOn w:val="Normale"/>
    <w:next w:val="Normale"/>
    <w:link w:val="Titolo1Carattere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olo3">
    <w:name w:val="heading 3"/>
    <w:basedOn w:val="Normale"/>
    <w:next w:val="Normale"/>
    <w:link w:val="Titolo3Carattere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olo5">
    <w:name w:val="heading 5"/>
    <w:basedOn w:val="Normale"/>
    <w:next w:val="Normale"/>
    <w:link w:val="Titolo5Carattere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Sfondochiaro">
    <w:name w:val="Light Shading"/>
    <w:basedOn w:val="Tabellanormale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zionicontatto">
    <w:name w:val="Informazioni contatto"/>
    <w:basedOn w:val="Normale"/>
    <w:uiPriority w:val="4"/>
    <w:qFormat/>
    <w:pPr>
      <w:spacing w:before="360" w:after="0"/>
      <w:contextualSpacing/>
      <w:jc w:val="center"/>
    </w:pPr>
  </w:style>
  <w:style w:type="character" w:customStyle="1" w:styleId="Titolo1Carattere">
    <w:name w:val="Titolo 1 Carattere"/>
    <w:basedOn w:val="Carpredefinitoparagrafo"/>
    <w:link w:val="Tito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Puntoelenco">
    <w:name w:val="List Bullet"/>
    <w:basedOn w:val="Normale"/>
    <w:uiPriority w:val="7"/>
    <w:unhideWhenUsed/>
    <w:qFormat/>
    <w:pPr>
      <w:numPr>
        <w:numId w:val="1"/>
      </w:numPr>
    </w:pPr>
  </w:style>
  <w:style w:type="paragraph" w:styleId="Numeroelenco">
    <w:name w:val="List Number"/>
    <w:basedOn w:val="Normale"/>
    <w:uiPriority w:val="5"/>
    <w:unhideWhenUsed/>
    <w:qFormat/>
    <w:pPr>
      <w:numPr>
        <w:numId w:val="2"/>
      </w:numPr>
      <w:contextualSpacing/>
    </w:pPr>
  </w:style>
  <w:style w:type="paragraph" w:styleId="Titolo">
    <w:name w:val="Title"/>
    <w:basedOn w:val="Normale"/>
    <w:link w:val="TitoloCarattere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e"/>
    <w:uiPriority w:val="1"/>
    <w:qFormat/>
    <w:rsid w:val="00D5413C"/>
    <w:pPr>
      <w:spacing w:before="2400" w:after="400"/>
      <w:jc w:val="center"/>
    </w:pPr>
  </w:style>
  <w:style w:type="paragraph" w:styleId="Didascalia">
    <w:name w:val="caption"/>
    <w:basedOn w:val="Normale"/>
    <w:next w:val="Normale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olo9Carattere">
    <w:name w:val="Titolo 9 Carattere"/>
    <w:basedOn w:val="Carpredefinitoparagrafo"/>
    <w:link w:val="Tito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pPr>
      <w:spacing w:before="0"/>
      <w:outlineLvl w:val="9"/>
    </w:pPr>
  </w:style>
  <w:style w:type="paragraph" w:styleId="Pidipagina">
    <w:name w:val="footer"/>
    <w:basedOn w:val="Normale"/>
    <w:link w:val="PidipaginaCarattere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22FF"/>
    <w:rPr>
      <w:sz w:val="22"/>
      <w:szCs w:val="16"/>
    </w:r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pPr>
      <w:spacing w:after="100"/>
      <w:ind w:left="20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e"/>
    <w:next w:val="Normale"/>
    <w:uiPriority w:val="39"/>
    <w:semiHidden/>
    <w:unhideWhenUsed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larelazione">
    <w:name w:val="Tabella relazione"/>
    <w:basedOn w:val="Tabellanormale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gliatabella">
    <w:name w:val="Table Grid"/>
    <w:basedOn w:val="Tabellanormale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A2000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2000"/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A122DB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122DB"/>
    <w:rPr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A122DB"/>
    <w:rPr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122DB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122D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122DB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A122DB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122DB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122DB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122DB"/>
    <w:rPr>
      <w:rFonts w:ascii="Consolas" w:hAnsi="Consolas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122DB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122DB"/>
    <w:rPr>
      <w:rFonts w:ascii="Consolas" w:hAnsi="Consolas"/>
      <w:szCs w:val="21"/>
    </w:rPr>
  </w:style>
  <w:style w:type="character" w:styleId="Testosegnaposto">
    <w:name w:val="Placeholder Text"/>
    <w:basedOn w:val="Carpredefinitoparagrafo"/>
    <w:uiPriority w:val="99"/>
    <w:semiHidden/>
    <w:rsid w:val="00A122DB"/>
    <w:rPr>
      <w:color w:val="595959" w:themeColor="text1" w:themeTint="A6"/>
    </w:rPr>
  </w:style>
  <w:style w:type="table" w:styleId="Tabellagriglia1chiara">
    <w:name w:val="Grid Table 1 Light"/>
    <w:basedOn w:val="Tabellanormale"/>
    <w:uiPriority w:val="46"/>
    <w:rsid w:val="006A42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6A4248"/>
    <w:pPr>
      <w:spacing w:after="0" w:line="240" w:lineRule="auto"/>
    </w:pPr>
    <w:tblPr>
      <w:tblStyleRowBandSize w:val="1"/>
      <w:tblStyleColBandSize w:val="1"/>
      <w:tblBorders>
        <w:top w:val="single" w:sz="4" w:space="0" w:color="CA9A8C" w:themeColor="accent1" w:themeTint="66"/>
        <w:left w:val="single" w:sz="4" w:space="0" w:color="CA9A8C" w:themeColor="accent1" w:themeTint="66"/>
        <w:bottom w:val="single" w:sz="4" w:space="0" w:color="CA9A8C" w:themeColor="accent1" w:themeTint="66"/>
        <w:right w:val="single" w:sz="4" w:space="0" w:color="CA9A8C" w:themeColor="accent1" w:themeTint="66"/>
        <w:insideH w:val="single" w:sz="4" w:space="0" w:color="CA9A8C" w:themeColor="accent1" w:themeTint="66"/>
        <w:insideV w:val="single" w:sz="4" w:space="0" w:color="CA9A8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0685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685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6A4248"/>
    <w:pPr>
      <w:spacing w:after="0" w:line="240" w:lineRule="auto"/>
    </w:pPr>
    <w:tblPr>
      <w:tblStyleRowBandSize w:val="1"/>
      <w:tblStyleColBandSize w:val="1"/>
      <w:tblBorders>
        <w:top w:val="single" w:sz="4" w:space="0" w:color="C8DABE" w:themeColor="accent2" w:themeTint="66"/>
        <w:left w:val="single" w:sz="4" w:space="0" w:color="C8DABE" w:themeColor="accent2" w:themeTint="66"/>
        <w:bottom w:val="single" w:sz="4" w:space="0" w:color="C8DABE" w:themeColor="accent2" w:themeTint="66"/>
        <w:right w:val="single" w:sz="4" w:space="0" w:color="C8DABE" w:themeColor="accent2" w:themeTint="66"/>
        <w:insideH w:val="single" w:sz="4" w:space="0" w:color="C8DABE" w:themeColor="accent2" w:themeTint="66"/>
        <w:insideV w:val="single" w:sz="4" w:space="0" w:color="C8DAB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CC7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C7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6A4248"/>
    <w:pPr>
      <w:spacing w:after="0" w:line="240" w:lineRule="auto"/>
    </w:pPr>
    <w:tblPr>
      <w:tblStyleRowBandSize w:val="1"/>
      <w:tblStyleColBandSize w:val="1"/>
      <w:tblBorders>
        <w:top w:val="single" w:sz="4" w:space="0" w:color="ECB9A9" w:themeColor="accent3" w:themeTint="66"/>
        <w:left w:val="single" w:sz="4" w:space="0" w:color="ECB9A9" w:themeColor="accent3" w:themeTint="66"/>
        <w:bottom w:val="single" w:sz="4" w:space="0" w:color="ECB9A9" w:themeColor="accent3" w:themeTint="66"/>
        <w:right w:val="single" w:sz="4" w:space="0" w:color="ECB9A9" w:themeColor="accent3" w:themeTint="66"/>
        <w:insideH w:val="single" w:sz="4" w:space="0" w:color="ECB9A9" w:themeColor="accent3" w:themeTint="66"/>
        <w:insideV w:val="single" w:sz="4" w:space="0" w:color="ECB9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3967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967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8618D5"/>
    <w:pPr>
      <w:ind w:left="720"/>
      <w:contextualSpacing/>
    </w:pPr>
  </w:style>
  <w:style w:type="table" w:styleId="Tabellagriglia2-colore6">
    <w:name w:val="Grid Table 2 Accent 6"/>
    <w:basedOn w:val="Tabellanormale"/>
    <w:uiPriority w:val="47"/>
    <w:rsid w:val="00061754"/>
    <w:pPr>
      <w:spacing w:after="0" w:line="240" w:lineRule="auto"/>
    </w:pPr>
    <w:tblPr>
      <w:tblStyleRowBandSize w:val="1"/>
      <w:tblStyleColBandSize w:val="1"/>
      <w:tblBorders>
        <w:top w:val="single" w:sz="2" w:space="0" w:color="9DADBF" w:themeColor="accent6" w:themeTint="99"/>
        <w:bottom w:val="single" w:sz="2" w:space="0" w:color="9DADBF" w:themeColor="accent6" w:themeTint="99"/>
        <w:insideH w:val="single" w:sz="2" w:space="0" w:color="9DADBF" w:themeColor="accent6" w:themeTint="99"/>
        <w:insideV w:val="single" w:sz="2" w:space="0" w:color="9DAD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AD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AD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9" w:themeFill="accent6" w:themeFillTint="33"/>
      </w:tcPr>
    </w:tblStylePr>
    <w:tblStylePr w:type="band1Horz">
      <w:tblPr/>
      <w:tcPr>
        <w:shd w:val="clear" w:color="auto" w:fill="DEE3E9" w:themeFill="accent6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D47C17"/>
    <w:pPr>
      <w:spacing w:after="0" w:line="240" w:lineRule="auto"/>
    </w:pPr>
    <w:rPr>
      <w:color w:val="47596C" w:themeColor="accent6" w:themeShade="BF"/>
    </w:rPr>
    <w:tblPr>
      <w:tblStyleRowBandSize w:val="1"/>
      <w:tblStyleColBandSize w:val="1"/>
      <w:tblBorders>
        <w:top w:val="single" w:sz="4" w:space="0" w:color="9DADBF" w:themeColor="accent6" w:themeTint="99"/>
        <w:left w:val="single" w:sz="4" w:space="0" w:color="9DADBF" w:themeColor="accent6" w:themeTint="99"/>
        <w:bottom w:val="single" w:sz="4" w:space="0" w:color="9DADBF" w:themeColor="accent6" w:themeTint="99"/>
        <w:right w:val="single" w:sz="4" w:space="0" w:color="9DADBF" w:themeColor="accent6" w:themeTint="99"/>
        <w:insideH w:val="single" w:sz="4" w:space="0" w:color="9DADBF" w:themeColor="accent6" w:themeTint="99"/>
        <w:insideV w:val="single" w:sz="4" w:space="0" w:color="9DAD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DAD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AD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9" w:themeFill="accent6" w:themeFillTint="33"/>
      </w:tcPr>
    </w:tblStylePr>
    <w:tblStylePr w:type="band1Horz">
      <w:tblPr/>
      <w:tcPr>
        <w:shd w:val="clear" w:color="auto" w:fill="DEE3E9" w:themeFill="accent6" w:themeFillTint="33"/>
      </w:tcPr>
    </w:tblStylePr>
  </w:style>
  <w:style w:type="table" w:customStyle="1" w:styleId="Tabellagriglia2-colore61">
    <w:name w:val="Tabella griglia 2 - colore 61"/>
    <w:basedOn w:val="Tabellanormale"/>
    <w:uiPriority w:val="47"/>
    <w:rsid w:val="00CB74D5"/>
    <w:pPr>
      <w:spacing w:after="0" w:line="240" w:lineRule="auto"/>
    </w:pPr>
    <w:rPr>
      <w:rFonts w:eastAsia="Yu Mincho Light"/>
    </w:rPr>
    <w:tblPr>
      <w:tblStyleRowBandSize w:val="1"/>
      <w:tblStyleColBandSize w:val="1"/>
      <w:tblInd w:w="0" w:type="nil"/>
      <w:tblBorders>
        <w:top w:val="single" w:sz="2" w:space="0" w:color="9DADBF"/>
        <w:bottom w:val="single" w:sz="2" w:space="0" w:color="9DADBF"/>
        <w:insideH w:val="single" w:sz="2" w:space="0" w:color="9DADBF"/>
        <w:insideV w:val="single" w:sz="2" w:space="0" w:color="9DAD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AD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DAD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9"/>
      </w:tcPr>
    </w:tblStylePr>
    <w:tblStylePr w:type="band1Horz">
      <w:tblPr/>
      <w:tcPr>
        <w:shd w:val="clear" w:color="auto" w:fill="DEE3E9"/>
      </w:tcPr>
    </w:tblStylePr>
  </w:style>
  <w:style w:type="table" w:styleId="Tabellagriglia6acolori">
    <w:name w:val="Grid Table 6 Colorful"/>
    <w:basedOn w:val="Tabellanormale"/>
    <w:uiPriority w:val="51"/>
    <w:rsid w:val="00CE38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e">
    <w:name w:val="Revision"/>
    <w:hidden/>
    <w:uiPriority w:val="99"/>
    <w:semiHidden/>
    <w:rsid w:val="00CE3863"/>
    <w:pPr>
      <w:spacing w:before="0" w:after="0" w:line="240" w:lineRule="auto"/>
    </w:pPr>
  </w:style>
  <w:style w:type="paragraph" w:customStyle="1" w:styleId="paragraph">
    <w:name w:val="paragraph"/>
    <w:basedOn w:val="Normale"/>
    <w:rsid w:val="00CE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normaltextrun">
    <w:name w:val="normaltextrun"/>
    <w:basedOn w:val="Carpredefinitoparagrafo"/>
    <w:rsid w:val="00CE2926"/>
  </w:style>
  <w:style w:type="character" w:customStyle="1" w:styleId="eop">
    <w:name w:val="eop"/>
    <w:basedOn w:val="Carpredefinitoparagrafo"/>
    <w:rsid w:val="00CE2926"/>
  </w:style>
  <w:style w:type="table" w:styleId="Tabellagriglia4-colore6">
    <w:name w:val="Grid Table 4 Accent 6"/>
    <w:basedOn w:val="Tabellanormale"/>
    <w:uiPriority w:val="49"/>
    <w:rsid w:val="00E864B0"/>
    <w:pPr>
      <w:spacing w:after="0" w:line="240" w:lineRule="auto"/>
    </w:pPr>
    <w:tblPr>
      <w:tblStyleRowBandSize w:val="1"/>
      <w:tblStyleColBandSize w:val="1"/>
      <w:tblBorders>
        <w:top w:val="single" w:sz="4" w:space="0" w:color="9DADBF" w:themeColor="accent6" w:themeTint="99"/>
        <w:left w:val="single" w:sz="4" w:space="0" w:color="9DADBF" w:themeColor="accent6" w:themeTint="99"/>
        <w:bottom w:val="single" w:sz="4" w:space="0" w:color="9DADBF" w:themeColor="accent6" w:themeTint="99"/>
        <w:right w:val="single" w:sz="4" w:space="0" w:color="9DADBF" w:themeColor="accent6" w:themeTint="99"/>
        <w:insideH w:val="single" w:sz="4" w:space="0" w:color="9DADBF" w:themeColor="accent6" w:themeTint="99"/>
        <w:insideV w:val="single" w:sz="4" w:space="0" w:color="9DAD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7791" w:themeColor="accent6"/>
          <w:left w:val="single" w:sz="4" w:space="0" w:color="5F7791" w:themeColor="accent6"/>
          <w:bottom w:val="single" w:sz="4" w:space="0" w:color="5F7791" w:themeColor="accent6"/>
          <w:right w:val="single" w:sz="4" w:space="0" w:color="5F7791" w:themeColor="accent6"/>
          <w:insideH w:val="nil"/>
          <w:insideV w:val="nil"/>
        </w:tcBorders>
        <w:shd w:val="clear" w:color="auto" w:fill="5F7791" w:themeFill="accent6"/>
      </w:tcPr>
    </w:tblStylePr>
    <w:tblStylePr w:type="lastRow">
      <w:rPr>
        <w:b/>
        <w:bCs/>
      </w:rPr>
      <w:tblPr/>
      <w:tcPr>
        <w:tcBorders>
          <w:top w:val="double" w:sz="4" w:space="0" w:color="5F77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9" w:themeFill="accent6" w:themeFillTint="33"/>
      </w:tcPr>
    </w:tblStylePr>
    <w:tblStylePr w:type="band1Horz">
      <w:tblPr/>
      <w:tcPr>
        <w:shd w:val="clear" w:color="auto" w:fill="DEE3E9" w:themeFill="accent6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C00484"/>
    <w:rPr>
      <w:color w:val="993E21" w:themeColor="hyperlink"/>
      <w:u w:val="single"/>
    </w:rPr>
  </w:style>
  <w:style w:type="paragraph" w:customStyle="1" w:styleId="msonormal0">
    <w:name w:val="msonormal"/>
    <w:basedOn w:val="Normale"/>
    <w:rsid w:val="0080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customStyle="1" w:styleId="alt">
    <w:name w:val="alt"/>
    <w:basedOn w:val="Normale"/>
    <w:rsid w:val="0080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keyword">
    <w:name w:val="keyword"/>
    <w:basedOn w:val="Carpredefinitoparagrafo"/>
    <w:rsid w:val="0080536F"/>
  </w:style>
  <w:style w:type="character" w:customStyle="1" w:styleId="op">
    <w:name w:val="op"/>
    <w:basedOn w:val="Carpredefinitoparagrafo"/>
    <w:rsid w:val="0080536F"/>
  </w:style>
  <w:style w:type="character" w:customStyle="1" w:styleId="string">
    <w:name w:val="string"/>
    <w:basedOn w:val="Carpredefinitoparagrafo"/>
    <w:rsid w:val="0080536F"/>
  </w:style>
  <w:style w:type="character" w:customStyle="1" w:styleId="comment">
    <w:name w:val="comment"/>
    <w:basedOn w:val="Carpredefinitoparagrafo"/>
    <w:rsid w:val="0080536F"/>
  </w:style>
  <w:style w:type="character" w:customStyle="1" w:styleId="func">
    <w:name w:val="func"/>
    <w:basedOn w:val="Carpredefinitoparagrafo"/>
    <w:rsid w:val="00805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e\AppData\Roaming\Microsoft\Templates\Relazione%20studente%20con%20copertin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17D63-8A8C-4CF9-A470-0E83F4846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studente con copertina</Template>
  <TotalTime>25</TotalTime>
  <Pages>87</Pages>
  <Words>14761</Words>
  <Characters>84139</Characters>
  <Application>Microsoft Office Word</Application>
  <DocSecurity>0</DocSecurity>
  <Lines>701</Lines>
  <Paragraphs>197</Paragraphs>
  <ScaleCrop>false</ScaleCrop>
  <Company/>
  <LinksUpToDate>false</LinksUpToDate>
  <CharactersWithSpaces>98703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Benanti</dc:creator>
  <cp:keywords/>
  <cp:lastModifiedBy>Gabriele Benanti</cp:lastModifiedBy>
  <cp:revision>2604</cp:revision>
  <dcterms:created xsi:type="dcterms:W3CDTF">2019-02-01T19:12:00Z</dcterms:created>
  <dcterms:modified xsi:type="dcterms:W3CDTF">2019-04-10T13:49:00Z</dcterms:modified>
  <cp:version/>
</cp:coreProperties>
</file>